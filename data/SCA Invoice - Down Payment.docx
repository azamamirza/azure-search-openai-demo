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A88DC" w14:textId="77777777" w:rsidR="000648BB" w:rsidRDefault="00F46848" w:rsidP="000648BB">
      <w:pPr>
        <w:pStyle w:val="Title"/>
      </w:pPr>
      <w:r>
        <w:t>SWINGLE, COLLINS &amp; ASSOCIATES</w:t>
      </w:r>
    </w:p>
    <w:p w14:paraId="2941289B" w14:textId="77777777" w:rsidR="000648BB" w:rsidRDefault="00F46848" w:rsidP="000648B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t>13760 Noel Road, Suite 600</w:t>
      </w:r>
      <w:r>
        <w:rPr>
          <w:rFonts w:ascii="Arial" w:hAnsi="Arial" w:cs="Arial"/>
          <w:b/>
        </w:rPr>
        <w:t xml:space="preserve">,  </w:t>
      </w:r>
      <w:r>
        <w:rPr>
          <w:rFonts w:ascii="Arial" w:hAnsi="Arial" w:cs="Arial"/>
          <w:b/>
          <w:noProof/>
        </w:rPr>
        <w:t>Dallas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t>TX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t>75240</w:t>
      </w:r>
    </w:p>
    <w:p w14:paraId="43BF7D21" w14:textId="77777777" w:rsidR="000648BB" w:rsidRDefault="000648BB" w:rsidP="000648BB">
      <w:pPr>
        <w:jc w:val="center"/>
        <w:rPr>
          <w:b/>
        </w:rPr>
      </w:pPr>
    </w:p>
    <w:p w14:paraId="24302505" w14:textId="77777777" w:rsidR="000648BB" w:rsidRDefault="00F46848" w:rsidP="000648BB">
      <w:pPr>
        <w:pStyle w:val="Heading1"/>
        <w:rPr>
          <w:sz w:val="18"/>
        </w:rPr>
      </w:pPr>
      <w:r>
        <w:rPr>
          <w:sz w:val="18"/>
        </w:rPr>
        <w:t xml:space="preserve">PHONE:  </w:t>
      </w:r>
      <w:r>
        <w:rPr>
          <w:noProof/>
          <w:sz w:val="18"/>
        </w:rPr>
        <w:t>(972)387-3000</w:t>
      </w:r>
      <w:r>
        <w:rPr>
          <w:sz w:val="18"/>
        </w:rPr>
        <w:t xml:space="preserve"> – FAX </w:t>
      </w:r>
      <w:r>
        <w:rPr>
          <w:noProof/>
          <w:sz w:val="18"/>
        </w:rPr>
        <w:t>(972)387-3808</w:t>
      </w:r>
    </w:p>
    <w:p w14:paraId="6608F5F9" w14:textId="77777777" w:rsidR="000648BB" w:rsidRDefault="000648BB" w:rsidP="000648BB">
      <w:pPr>
        <w:rPr>
          <w:b/>
        </w:rPr>
      </w:pPr>
    </w:p>
    <w:p w14:paraId="00D14467" w14:textId="77777777" w:rsidR="000648BB" w:rsidRDefault="00F46848" w:rsidP="000648BB">
      <w:pPr>
        <w:pStyle w:val="Heading2"/>
        <w:rPr>
          <w:sz w:val="28"/>
        </w:rPr>
      </w:pPr>
      <w:r>
        <w:rPr>
          <w:sz w:val="28"/>
        </w:rPr>
        <w:t>INVOICE</w:t>
      </w:r>
    </w:p>
    <w:p w14:paraId="7739C8F4" w14:textId="77777777" w:rsidR="000572B5" w:rsidRDefault="000572B5" w:rsidP="000648BB"/>
    <w:p w14:paraId="7EDF38EA" w14:textId="77777777" w:rsidR="000648BB" w:rsidRDefault="000648BB" w:rsidP="000648BB"/>
    <w:p w14:paraId="5497738D" w14:textId="77777777" w:rsidR="000648BB" w:rsidRDefault="000648BB" w:rsidP="000648BB"/>
    <w:tbl>
      <w:tblPr>
        <w:tblW w:w="10728" w:type="dxa"/>
        <w:tblLayout w:type="fixed"/>
        <w:tblLook w:val="04A0" w:firstRow="1" w:lastRow="0" w:firstColumn="1" w:lastColumn="0" w:noHBand="0" w:noVBand="1"/>
      </w:tblPr>
      <w:tblGrid>
        <w:gridCol w:w="6590"/>
        <w:gridCol w:w="1872"/>
        <w:gridCol w:w="2266"/>
      </w:tblGrid>
      <w:tr w:rsidR="009D5112" w14:paraId="030656E9" w14:textId="77777777" w:rsidTr="000648BB">
        <w:tc>
          <w:tcPr>
            <w:tcW w:w="6590" w:type="dxa"/>
          </w:tcPr>
          <w:p w14:paraId="5138BC84" w14:textId="2C94BA18" w:rsidR="000648BB" w:rsidRDefault="00F46848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JRT Delivery Systems, LLC</w:t>
            </w:r>
          </w:p>
        </w:tc>
        <w:tc>
          <w:tcPr>
            <w:tcW w:w="1872" w:type="dxa"/>
            <w:hideMark/>
          </w:tcPr>
          <w:p w14:paraId="08A4FB0F" w14:textId="77777777" w:rsidR="000648BB" w:rsidRDefault="00F4684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Date: </w:t>
            </w:r>
          </w:p>
        </w:tc>
        <w:tc>
          <w:tcPr>
            <w:tcW w:w="2266" w:type="dxa"/>
            <w:hideMark/>
          </w:tcPr>
          <w:p w14:paraId="3C401F87" w14:textId="41068389" w:rsidR="000648BB" w:rsidRDefault="00F468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9/10/2024</w:t>
            </w:r>
          </w:p>
        </w:tc>
      </w:tr>
      <w:tr w:rsidR="009D5112" w14:paraId="706584B4" w14:textId="77777777" w:rsidTr="000648BB">
        <w:tc>
          <w:tcPr>
            <w:tcW w:w="6590" w:type="dxa"/>
          </w:tcPr>
          <w:p w14:paraId="2540EC75" w14:textId="77777777" w:rsidR="000648BB" w:rsidRDefault="00F46848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10610 Newkirk Street, Suite 206 - 207 </w:t>
            </w:r>
          </w:p>
        </w:tc>
        <w:tc>
          <w:tcPr>
            <w:tcW w:w="1872" w:type="dxa"/>
            <w:hideMark/>
          </w:tcPr>
          <w:p w14:paraId="46BC06BE" w14:textId="77777777" w:rsidR="000648BB" w:rsidRDefault="00F4684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Service Rep:</w:t>
            </w:r>
          </w:p>
        </w:tc>
        <w:tc>
          <w:tcPr>
            <w:tcW w:w="2266" w:type="dxa"/>
            <w:hideMark/>
          </w:tcPr>
          <w:p w14:paraId="365B8762" w14:textId="31F0EE0B" w:rsidR="000648BB" w:rsidRDefault="00F46848" w:rsidP="000648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Lisa Beers</w:t>
            </w:r>
          </w:p>
        </w:tc>
      </w:tr>
      <w:tr w:rsidR="009D5112" w14:paraId="30AB55F7" w14:textId="77777777" w:rsidTr="000648BB">
        <w:tc>
          <w:tcPr>
            <w:tcW w:w="6590" w:type="dxa"/>
          </w:tcPr>
          <w:p w14:paraId="01A0DFE3" w14:textId="77777777" w:rsidR="000648BB" w:rsidRDefault="00F46848" w:rsidP="0075638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Dallas</w:t>
            </w:r>
            <w:r w:rsidR="009D5583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TX</w:t>
            </w:r>
            <w:r w:rsidR="009D5583">
              <w:rPr>
                <w:rFonts w:ascii="Arial" w:hAnsi="Arial"/>
                <w:b/>
              </w:rPr>
              <w:t xml:space="preserve">  </w:t>
            </w:r>
            <w:r>
              <w:rPr>
                <w:rFonts w:ascii="Arial" w:hAnsi="Arial"/>
                <w:b/>
              </w:rPr>
              <w:t>75220</w:t>
            </w:r>
          </w:p>
        </w:tc>
        <w:tc>
          <w:tcPr>
            <w:tcW w:w="1872" w:type="dxa"/>
          </w:tcPr>
          <w:p w14:paraId="13B9A98F" w14:textId="22DADE36" w:rsidR="000648BB" w:rsidRDefault="00F4684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Account Number:</w:t>
            </w:r>
          </w:p>
        </w:tc>
        <w:tc>
          <w:tcPr>
            <w:tcW w:w="2266" w:type="dxa"/>
          </w:tcPr>
          <w:p w14:paraId="54AA9F3A" w14:textId="2BAE1809" w:rsidR="000648BB" w:rsidRDefault="00F468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JRTDELI-01</w:t>
            </w:r>
          </w:p>
        </w:tc>
      </w:tr>
      <w:tr w:rsidR="009D5112" w14:paraId="5C584130" w14:textId="77777777" w:rsidTr="000648BB">
        <w:tc>
          <w:tcPr>
            <w:tcW w:w="6590" w:type="dxa"/>
          </w:tcPr>
          <w:p w14:paraId="380DB774" w14:textId="492C4BFD" w:rsidR="000648BB" w:rsidRDefault="000648BB">
            <w:pPr>
              <w:rPr>
                <w:rFonts w:ascii="Arial" w:hAnsi="Arial"/>
                <w:b/>
              </w:rPr>
            </w:pPr>
          </w:p>
        </w:tc>
        <w:tc>
          <w:tcPr>
            <w:tcW w:w="1872" w:type="dxa"/>
            <w:hideMark/>
          </w:tcPr>
          <w:p w14:paraId="0143A500" w14:textId="77777777" w:rsidR="000648BB" w:rsidRDefault="00F4684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Amount Remitted:</w:t>
            </w:r>
          </w:p>
        </w:tc>
        <w:tc>
          <w:tcPr>
            <w:tcW w:w="2266" w:type="dxa"/>
            <w:hideMark/>
          </w:tcPr>
          <w:p w14:paraId="1B1DABE5" w14:textId="02E8FC95" w:rsidR="000648BB" w:rsidRDefault="00F468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$________________</w:t>
            </w:r>
          </w:p>
        </w:tc>
      </w:tr>
    </w:tbl>
    <w:p w14:paraId="5C65CDDC" w14:textId="77777777" w:rsidR="000648BB" w:rsidRDefault="00F46848" w:rsidP="000648BB">
      <w:pPr>
        <w:pStyle w:val="Heading3"/>
        <w:jc w:val="center"/>
        <w:rPr>
          <w:b w:val="0"/>
          <w:sz w:val="12"/>
          <w:szCs w:val="12"/>
        </w:rPr>
      </w:pPr>
      <w:r>
        <w:rPr>
          <w:b w:val="0"/>
          <w:sz w:val="12"/>
          <w:szCs w:val="12"/>
        </w:rPr>
        <w:t>RETURN TOP PORTION WITH YOUR PAYMENT</w:t>
      </w:r>
    </w:p>
    <w:p w14:paraId="48974B5C" w14:textId="77777777" w:rsidR="000648BB" w:rsidRDefault="00F46848" w:rsidP="000648BB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</w:t>
      </w:r>
    </w:p>
    <w:p w14:paraId="6F32EB79" w14:textId="77777777" w:rsidR="000648BB" w:rsidRDefault="00F46848" w:rsidP="000648BB">
      <w:pPr>
        <w:pStyle w:val="Heading5"/>
        <w:jc w:val="center"/>
        <w:rPr>
          <w:b/>
        </w:rPr>
      </w:pPr>
      <w:r>
        <w:t>Make checks payable to:  Swingle, Collins &amp; Associates</w:t>
      </w:r>
    </w:p>
    <w:p w14:paraId="0F80861C" w14:textId="77777777" w:rsidR="000648BB" w:rsidRDefault="000648BB" w:rsidP="000648BB">
      <w:pPr>
        <w:rPr>
          <w:b/>
        </w:rPr>
      </w:pPr>
    </w:p>
    <w:tbl>
      <w:tblPr>
        <w:tblW w:w="10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448"/>
        <w:gridCol w:w="4464"/>
        <w:gridCol w:w="2160"/>
      </w:tblGrid>
      <w:tr w:rsidR="009D5112" w14:paraId="12BE3A08" w14:textId="77777777" w:rsidTr="000648BB"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A58B1B" w14:textId="77777777" w:rsidR="000648BB" w:rsidRPr="000648BB" w:rsidRDefault="00F46848">
            <w:pPr>
              <w:pStyle w:val="Heading4"/>
              <w:rPr>
                <w:rFonts w:cs="Arial"/>
                <w:i w:val="0"/>
              </w:rPr>
            </w:pPr>
            <w:r w:rsidRPr="000648BB">
              <w:rPr>
                <w:rFonts w:cs="Arial"/>
                <w:i w:val="0"/>
                <w:color w:val="auto"/>
              </w:rPr>
              <w:t>Effective Date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D667B7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3155E0AD" w14:textId="77777777" w:rsidR="000648BB" w:rsidRDefault="00F4684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Policy Period</w:t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9916CD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7A0C9B06" w14:textId="77777777" w:rsidR="000648BB" w:rsidRDefault="00F4684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Coverage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A42C3D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45421220" w14:textId="77777777" w:rsidR="000648BB" w:rsidRDefault="00F4684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Transaction Amount</w:t>
            </w:r>
          </w:p>
        </w:tc>
      </w:tr>
      <w:tr w:rsidR="009D5112" w14:paraId="3C7D9A89" w14:textId="77777777" w:rsidTr="000648BB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C507AB" w14:textId="7CA860FB" w:rsidR="000648BB" w:rsidRDefault="00F468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8/16/2024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C3FEE3" w14:textId="77777777" w:rsidR="000648BB" w:rsidRDefault="00F468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8/16/2024  - 8/16/2025 </w:t>
            </w:r>
          </w:p>
        </w:tc>
        <w:tc>
          <w:tcPr>
            <w:tcW w:w="44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164D84" w14:textId="0CCB58E6" w:rsidR="000648BB" w:rsidRDefault="00F468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General Liability/Excess Liability</w:t>
            </w:r>
          </w:p>
          <w:p w14:paraId="4EB16166" w14:textId="730C080C" w:rsidR="00F46848" w:rsidRDefault="00F468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Down Payment</w:t>
            </w:r>
          </w:p>
          <w:p w14:paraId="6BA88EF3" w14:textId="70FEE82D" w:rsidR="000648BB" w:rsidRDefault="00F468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8473DE" w14:textId="77777777" w:rsidR="00F46848" w:rsidRDefault="00F46848" w:rsidP="00F46848">
            <w:pPr>
              <w:jc w:val="right"/>
              <w:rPr>
                <w:rFonts w:ascii="Arial" w:hAnsi="Arial" w:cs="Arial"/>
                <w:b/>
              </w:rPr>
            </w:pPr>
          </w:p>
          <w:p w14:paraId="3C8103DA" w14:textId="7E1DE91A" w:rsidR="000648BB" w:rsidRDefault="00F46848" w:rsidP="00F4684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$6,922.74</w:t>
            </w:r>
          </w:p>
        </w:tc>
      </w:tr>
      <w:tr w:rsidR="009D5112" w14:paraId="0E2D22D4" w14:textId="77777777" w:rsidTr="000648BB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D902BCC" w14:textId="77777777" w:rsidR="000648BB" w:rsidRDefault="000648BB">
            <w:pPr>
              <w:rPr>
                <w:rFonts w:ascii="Arial" w:hAnsi="Arial" w:cs="Arial"/>
                <w:b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ECEAA7" w14:textId="77777777" w:rsidR="000648BB" w:rsidRDefault="000648BB">
            <w:pPr>
              <w:rPr>
                <w:rFonts w:ascii="Arial" w:hAnsi="Arial" w:cs="Arial"/>
                <w:b/>
              </w:rPr>
            </w:pPr>
          </w:p>
        </w:tc>
        <w:tc>
          <w:tcPr>
            <w:tcW w:w="446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0811852" w14:textId="77777777" w:rsidR="00F46848" w:rsidRDefault="00F46848">
            <w:pPr>
              <w:jc w:val="center"/>
              <w:rPr>
                <w:rFonts w:ascii="Arial" w:hAnsi="Arial" w:cs="Arial"/>
                <w:b/>
              </w:rPr>
            </w:pPr>
          </w:p>
          <w:p w14:paraId="585EDA40" w14:textId="77777777" w:rsidR="00F46848" w:rsidRDefault="00F46848">
            <w:pPr>
              <w:jc w:val="center"/>
              <w:rPr>
                <w:rFonts w:ascii="Arial" w:hAnsi="Arial" w:cs="Arial"/>
                <w:b/>
              </w:rPr>
            </w:pPr>
          </w:p>
          <w:p w14:paraId="556B8668" w14:textId="77777777" w:rsidR="00F46848" w:rsidRDefault="00F46848">
            <w:pPr>
              <w:jc w:val="center"/>
              <w:rPr>
                <w:rFonts w:ascii="Arial" w:hAnsi="Arial" w:cs="Arial"/>
                <w:b/>
              </w:rPr>
            </w:pPr>
          </w:p>
          <w:p w14:paraId="1CD6D135" w14:textId="77777777" w:rsidR="00F46848" w:rsidRDefault="00F46848">
            <w:pPr>
              <w:jc w:val="center"/>
              <w:rPr>
                <w:rFonts w:ascii="Arial" w:hAnsi="Arial" w:cs="Arial"/>
                <w:b/>
              </w:rPr>
            </w:pPr>
          </w:p>
          <w:p w14:paraId="320DD588" w14:textId="77777777" w:rsidR="00F46848" w:rsidRDefault="00F46848">
            <w:pPr>
              <w:jc w:val="center"/>
              <w:rPr>
                <w:rFonts w:ascii="Arial" w:hAnsi="Arial" w:cs="Arial"/>
                <w:b/>
              </w:rPr>
            </w:pPr>
          </w:p>
          <w:p w14:paraId="5266F5CD" w14:textId="77777777" w:rsidR="00F46848" w:rsidRDefault="00F46848">
            <w:pPr>
              <w:jc w:val="center"/>
              <w:rPr>
                <w:rFonts w:ascii="Arial" w:hAnsi="Arial" w:cs="Arial"/>
                <w:b/>
              </w:rPr>
            </w:pPr>
          </w:p>
          <w:p w14:paraId="7255F579" w14:textId="77777777" w:rsidR="00F46848" w:rsidRDefault="00F46848">
            <w:pPr>
              <w:jc w:val="center"/>
              <w:rPr>
                <w:rFonts w:ascii="Arial" w:hAnsi="Arial" w:cs="Arial"/>
                <w:b/>
              </w:rPr>
            </w:pPr>
          </w:p>
          <w:p w14:paraId="197F3CA5" w14:textId="77777777" w:rsidR="00F46848" w:rsidRDefault="00F46848">
            <w:pPr>
              <w:jc w:val="center"/>
              <w:rPr>
                <w:rFonts w:ascii="Arial" w:hAnsi="Arial" w:cs="Arial"/>
                <w:b/>
              </w:rPr>
            </w:pPr>
          </w:p>
          <w:p w14:paraId="41B605C5" w14:textId="77777777" w:rsidR="00F46848" w:rsidRDefault="00F46848">
            <w:pPr>
              <w:jc w:val="center"/>
              <w:rPr>
                <w:rFonts w:ascii="Arial" w:hAnsi="Arial" w:cs="Arial"/>
                <w:b/>
              </w:rPr>
            </w:pPr>
          </w:p>
          <w:p w14:paraId="79E2242E" w14:textId="77777777" w:rsidR="00F46848" w:rsidRDefault="00F46848">
            <w:pPr>
              <w:jc w:val="center"/>
              <w:rPr>
                <w:rFonts w:ascii="Arial" w:hAnsi="Arial" w:cs="Arial"/>
                <w:b/>
              </w:rPr>
            </w:pPr>
          </w:p>
          <w:p w14:paraId="684CFBC9" w14:textId="77777777" w:rsidR="00F46848" w:rsidRDefault="00F46848">
            <w:pPr>
              <w:jc w:val="center"/>
              <w:rPr>
                <w:rFonts w:ascii="Arial" w:hAnsi="Arial" w:cs="Arial"/>
                <w:b/>
              </w:rPr>
            </w:pPr>
          </w:p>
          <w:p w14:paraId="5F47B04F" w14:textId="77777777" w:rsidR="00F46848" w:rsidRDefault="00F46848">
            <w:pPr>
              <w:jc w:val="center"/>
              <w:rPr>
                <w:rFonts w:ascii="Arial" w:hAnsi="Arial" w:cs="Arial"/>
                <w:b/>
              </w:rPr>
            </w:pPr>
          </w:p>
          <w:p w14:paraId="2B050DB3" w14:textId="77777777" w:rsidR="00F46848" w:rsidRDefault="00F46848">
            <w:pPr>
              <w:jc w:val="center"/>
              <w:rPr>
                <w:rFonts w:ascii="Arial" w:hAnsi="Arial" w:cs="Arial"/>
                <w:b/>
              </w:rPr>
            </w:pPr>
          </w:p>
          <w:p w14:paraId="10650AB0" w14:textId="77777777" w:rsidR="00F46848" w:rsidRDefault="00F46848">
            <w:pPr>
              <w:jc w:val="center"/>
              <w:rPr>
                <w:rFonts w:ascii="Arial" w:hAnsi="Arial" w:cs="Arial"/>
                <w:b/>
              </w:rPr>
            </w:pPr>
          </w:p>
          <w:p w14:paraId="319583AA" w14:textId="77777777" w:rsidR="00F46848" w:rsidRDefault="00F46848">
            <w:pPr>
              <w:jc w:val="center"/>
              <w:rPr>
                <w:rFonts w:ascii="Arial" w:hAnsi="Arial" w:cs="Arial"/>
                <w:b/>
              </w:rPr>
            </w:pPr>
          </w:p>
          <w:p w14:paraId="35997FF6" w14:textId="77777777" w:rsidR="00F46848" w:rsidRDefault="00F46848">
            <w:pPr>
              <w:jc w:val="center"/>
              <w:rPr>
                <w:rFonts w:ascii="Arial" w:hAnsi="Arial" w:cs="Arial"/>
                <w:b/>
              </w:rPr>
            </w:pPr>
          </w:p>
          <w:p w14:paraId="06177A9F" w14:textId="77777777" w:rsidR="00F46848" w:rsidRDefault="00F46848">
            <w:pPr>
              <w:jc w:val="center"/>
              <w:rPr>
                <w:rFonts w:ascii="Arial" w:hAnsi="Arial" w:cs="Arial"/>
                <w:b/>
              </w:rPr>
            </w:pPr>
          </w:p>
          <w:p w14:paraId="05421DB8" w14:textId="77777777" w:rsidR="00F46848" w:rsidRDefault="00F46848">
            <w:pPr>
              <w:jc w:val="center"/>
              <w:rPr>
                <w:rFonts w:ascii="Arial" w:hAnsi="Arial" w:cs="Arial"/>
                <w:b/>
              </w:rPr>
            </w:pPr>
          </w:p>
          <w:p w14:paraId="048D6431" w14:textId="77777777" w:rsidR="00F46848" w:rsidRDefault="00F46848">
            <w:pPr>
              <w:jc w:val="center"/>
              <w:rPr>
                <w:rFonts w:ascii="Arial" w:hAnsi="Arial" w:cs="Arial"/>
                <w:b/>
              </w:rPr>
            </w:pPr>
          </w:p>
          <w:p w14:paraId="11F2F5B1" w14:textId="547AC2BB" w:rsidR="000648BB" w:rsidRDefault="00F468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DUE UPON RECEIPT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D0CB622" w14:textId="77777777" w:rsidR="00F46848" w:rsidRDefault="00F46848" w:rsidP="00F46848">
            <w:pPr>
              <w:jc w:val="right"/>
              <w:rPr>
                <w:rFonts w:ascii="Arial" w:hAnsi="Arial" w:cs="Arial"/>
                <w:b/>
              </w:rPr>
            </w:pPr>
          </w:p>
          <w:p w14:paraId="7BEE33B5" w14:textId="77777777" w:rsidR="00F46848" w:rsidRDefault="00F46848" w:rsidP="00F46848">
            <w:pPr>
              <w:jc w:val="right"/>
              <w:rPr>
                <w:rFonts w:ascii="Arial" w:hAnsi="Arial" w:cs="Arial"/>
                <w:b/>
              </w:rPr>
            </w:pPr>
          </w:p>
          <w:p w14:paraId="24FD4BE4" w14:textId="77777777" w:rsidR="00F46848" w:rsidRDefault="00F46848" w:rsidP="00F46848">
            <w:pPr>
              <w:jc w:val="right"/>
              <w:rPr>
                <w:rFonts w:ascii="Arial" w:hAnsi="Arial" w:cs="Arial"/>
                <w:b/>
              </w:rPr>
            </w:pPr>
          </w:p>
          <w:p w14:paraId="712C812D" w14:textId="77777777" w:rsidR="00F46848" w:rsidRDefault="00F46848" w:rsidP="00F46848">
            <w:pPr>
              <w:jc w:val="right"/>
              <w:rPr>
                <w:rFonts w:ascii="Arial" w:hAnsi="Arial" w:cs="Arial"/>
                <w:b/>
              </w:rPr>
            </w:pPr>
          </w:p>
          <w:p w14:paraId="54AD8D9C" w14:textId="77777777" w:rsidR="00F46848" w:rsidRDefault="00F46848" w:rsidP="00F46848">
            <w:pPr>
              <w:jc w:val="right"/>
              <w:rPr>
                <w:rFonts w:ascii="Arial" w:hAnsi="Arial" w:cs="Arial"/>
                <w:b/>
              </w:rPr>
            </w:pPr>
          </w:p>
          <w:p w14:paraId="2753A4FF" w14:textId="77777777" w:rsidR="00F46848" w:rsidRDefault="00F46848" w:rsidP="00F46848">
            <w:pPr>
              <w:jc w:val="right"/>
              <w:rPr>
                <w:rFonts w:ascii="Arial" w:hAnsi="Arial" w:cs="Arial"/>
                <w:b/>
              </w:rPr>
            </w:pPr>
          </w:p>
          <w:p w14:paraId="0D3ED455" w14:textId="77777777" w:rsidR="00F46848" w:rsidRDefault="00F46848" w:rsidP="00F46848">
            <w:pPr>
              <w:jc w:val="right"/>
              <w:rPr>
                <w:rFonts w:ascii="Arial" w:hAnsi="Arial" w:cs="Arial"/>
                <w:b/>
              </w:rPr>
            </w:pPr>
          </w:p>
          <w:p w14:paraId="3043680C" w14:textId="77777777" w:rsidR="00F46848" w:rsidRDefault="00F46848" w:rsidP="00F46848">
            <w:pPr>
              <w:jc w:val="right"/>
              <w:rPr>
                <w:rFonts w:ascii="Arial" w:hAnsi="Arial" w:cs="Arial"/>
                <w:b/>
              </w:rPr>
            </w:pPr>
          </w:p>
          <w:p w14:paraId="5D800388" w14:textId="77777777" w:rsidR="00F46848" w:rsidRDefault="00F46848" w:rsidP="00F46848">
            <w:pPr>
              <w:jc w:val="right"/>
              <w:rPr>
                <w:rFonts w:ascii="Arial" w:hAnsi="Arial" w:cs="Arial"/>
                <w:b/>
              </w:rPr>
            </w:pPr>
          </w:p>
          <w:p w14:paraId="1230382F" w14:textId="77777777" w:rsidR="00F46848" w:rsidRDefault="00F46848" w:rsidP="00F46848">
            <w:pPr>
              <w:jc w:val="right"/>
              <w:rPr>
                <w:rFonts w:ascii="Arial" w:hAnsi="Arial" w:cs="Arial"/>
                <w:b/>
              </w:rPr>
            </w:pPr>
          </w:p>
          <w:p w14:paraId="0B7BF0F4" w14:textId="77777777" w:rsidR="00F46848" w:rsidRDefault="00F46848" w:rsidP="00F46848">
            <w:pPr>
              <w:jc w:val="right"/>
              <w:rPr>
                <w:rFonts w:ascii="Arial" w:hAnsi="Arial" w:cs="Arial"/>
                <w:b/>
              </w:rPr>
            </w:pPr>
          </w:p>
          <w:p w14:paraId="632C366F" w14:textId="77777777" w:rsidR="00F46848" w:rsidRDefault="00F46848" w:rsidP="00F46848">
            <w:pPr>
              <w:jc w:val="right"/>
              <w:rPr>
                <w:rFonts w:ascii="Arial" w:hAnsi="Arial" w:cs="Arial"/>
                <w:b/>
              </w:rPr>
            </w:pPr>
          </w:p>
          <w:p w14:paraId="2648EF6F" w14:textId="77777777" w:rsidR="00F46848" w:rsidRDefault="00F46848" w:rsidP="00F46848">
            <w:pPr>
              <w:jc w:val="right"/>
              <w:rPr>
                <w:rFonts w:ascii="Arial" w:hAnsi="Arial" w:cs="Arial"/>
                <w:b/>
              </w:rPr>
            </w:pPr>
          </w:p>
          <w:p w14:paraId="098F61FB" w14:textId="77777777" w:rsidR="00F46848" w:rsidRDefault="00F46848" w:rsidP="00F46848">
            <w:pPr>
              <w:jc w:val="right"/>
              <w:rPr>
                <w:rFonts w:ascii="Arial" w:hAnsi="Arial" w:cs="Arial"/>
                <w:b/>
              </w:rPr>
            </w:pPr>
          </w:p>
          <w:p w14:paraId="32B658F3" w14:textId="77777777" w:rsidR="00F46848" w:rsidRDefault="00F46848" w:rsidP="00F46848">
            <w:pPr>
              <w:jc w:val="right"/>
              <w:rPr>
                <w:rFonts w:ascii="Arial" w:hAnsi="Arial" w:cs="Arial"/>
                <w:b/>
              </w:rPr>
            </w:pPr>
          </w:p>
          <w:p w14:paraId="651AF218" w14:textId="77777777" w:rsidR="00F46848" w:rsidRDefault="00F46848" w:rsidP="00F46848">
            <w:pPr>
              <w:jc w:val="right"/>
              <w:rPr>
                <w:rFonts w:ascii="Arial" w:hAnsi="Arial" w:cs="Arial"/>
                <w:b/>
              </w:rPr>
            </w:pPr>
          </w:p>
          <w:p w14:paraId="3780389C" w14:textId="77777777" w:rsidR="00F46848" w:rsidRDefault="00F46848" w:rsidP="00F46848">
            <w:pPr>
              <w:jc w:val="right"/>
              <w:rPr>
                <w:rFonts w:ascii="Arial" w:hAnsi="Arial" w:cs="Arial"/>
                <w:b/>
              </w:rPr>
            </w:pPr>
          </w:p>
          <w:p w14:paraId="5E0BD033" w14:textId="77777777" w:rsidR="00F46848" w:rsidRDefault="00F46848" w:rsidP="00F46848">
            <w:pPr>
              <w:jc w:val="right"/>
              <w:rPr>
                <w:rFonts w:ascii="Arial" w:hAnsi="Arial" w:cs="Arial"/>
                <w:b/>
              </w:rPr>
            </w:pPr>
          </w:p>
          <w:p w14:paraId="3CE314A3" w14:textId="77777777" w:rsidR="00F46848" w:rsidRDefault="00F46848" w:rsidP="00F46848">
            <w:pPr>
              <w:jc w:val="right"/>
              <w:rPr>
                <w:rFonts w:ascii="Arial" w:hAnsi="Arial" w:cs="Arial"/>
                <w:b/>
              </w:rPr>
            </w:pPr>
          </w:p>
          <w:p w14:paraId="30C845DE" w14:textId="063F13B1" w:rsidR="000648BB" w:rsidRDefault="00F46848" w:rsidP="00F4684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$6,922.74</w:t>
            </w:r>
          </w:p>
        </w:tc>
      </w:tr>
    </w:tbl>
    <w:p w14:paraId="624631D5" w14:textId="77777777" w:rsidR="00F46848" w:rsidRDefault="00F46848" w:rsidP="00B369C5">
      <w:pPr>
        <w:jc w:val="center"/>
        <w:rPr>
          <w:b/>
        </w:rPr>
      </w:pPr>
    </w:p>
    <w:p w14:paraId="2A8CB842" w14:textId="77777777" w:rsidR="00F46848" w:rsidRDefault="00F46848" w:rsidP="00B369C5">
      <w:pPr>
        <w:jc w:val="center"/>
        <w:rPr>
          <w:b/>
        </w:rPr>
      </w:pPr>
    </w:p>
    <w:p w14:paraId="0B5AE5A5" w14:textId="39F296B7" w:rsidR="00B369C5" w:rsidRDefault="00F46848" w:rsidP="00B369C5">
      <w:pPr>
        <w:jc w:val="center"/>
        <w:rPr>
          <w:b/>
        </w:rPr>
      </w:pPr>
      <w:r w:rsidRPr="002F1168">
        <w:rPr>
          <w:b/>
        </w:rPr>
        <w:t>You can now pay online with a credit card or ACH through the below website.</w:t>
      </w:r>
    </w:p>
    <w:p w14:paraId="3928A370" w14:textId="66F8515B" w:rsidR="00871519" w:rsidRPr="00B369C5" w:rsidRDefault="00F46848" w:rsidP="00B369C5">
      <w:pPr>
        <w:jc w:val="center"/>
        <w:rPr>
          <w:b/>
        </w:rPr>
      </w:pPr>
      <w:hyperlink r:id="rId6" w:history="1">
        <w:r w:rsidRPr="00860BE0">
          <w:rPr>
            <w:rFonts w:ascii="Calibri" w:hAnsi="Calibri" w:cs="Calibri"/>
            <w:color w:val="0000FF"/>
            <w:sz w:val="22"/>
            <w:szCs w:val="22"/>
            <w:u w:val="single"/>
          </w:rPr>
          <w:t>https://swinglecollins.epaypolicy.com</w:t>
        </w:r>
      </w:hyperlink>
    </w:p>
    <w:sectPr w:rsidR="00871519" w:rsidRPr="00B369C5" w:rsidSect="00C023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36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2AF8C" w14:textId="77777777" w:rsidR="00F46848" w:rsidRDefault="00F46848">
      <w:r>
        <w:separator/>
      </w:r>
    </w:p>
  </w:endnote>
  <w:endnote w:type="continuationSeparator" w:id="0">
    <w:p w14:paraId="1EDE03B9" w14:textId="77777777" w:rsidR="00F46848" w:rsidRDefault="00F46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FA042" w14:textId="77777777" w:rsidR="00F46848" w:rsidRDefault="00F468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42123" w14:textId="77777777" w:rsidR="000648BB" w:rsidRPr="000648BB" w:rsidRDefault="00F46848" w:rsidP="000648BB">
    <w:pPr>
      <w:pStyle w:val="Footer"/>
      <w:jc w:val="center"/>
      <w:rPr>
        <w:rFonts w:ascii="Arial" w:hAnsi="Arial" w:cs="Arial"/>
        <w:b/>
      </w:rPr>
    </w:pPr>
    <w:r w:rsidRPr="000648BB">
      <w:rPr>
        <w:rFonts w:ascii="Arial" w:hAnsi="Arial" w:cs="Arial"/>
        <w:b/>
      </w:rPr>
      <w:t>WE APPRECIATE YOUR BUSINESS!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B9ED7" w14:textId="77777777" w:rsidR="00F46848" w:rsidRDefault="00F46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F9A80" w14:textId="77777777" w:rsidR="00F46848" w:rsidRDefault="00F46848">
      <w:r>
        <w:separator/>
      </w:r>
    </w:p>
  </w:footnote>
  <w:footnote w:type="continuationSeparator" w:id="0">
    <w:p w14:paraId="3D9961D8" w14:textId="77777777" w:rsidR="00F46848" w:rsidRDefault="00F46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2B3DA" w14:textId="77777777" w:rsidR="00F46848" w:rsidRDefault="00F468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D1DD1" w14:textId="77777777" w:rsidR="00F46848" w:rsidRDefault="00F468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11154" w14:textId="77777777" w:rsidR="00F46848" w:rsidRDefault="00F468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EGINREP" w:val="BEGINREP"/>
    <w:docVar w:name="ENDREP" w:val="ENDREP"/>
    <w:docVar w:name="GeneralDataMerge.TodayDate*1*1" w:val="TODAYDATE"/>
    <w:docVar w:name="MasterAccountMerge.Account.Client.MainBusContactInfo.Contact.Addr.Address1*0*5" w:val="ADDRESS1"/>
    <w:docVar w:name="MasterAccountMerge.Account.Client.MainBusContactInfo.Contact.Addr.Address2*0*6" w:val="ADDRESS2"/>
    <w:docVar w:name="MasterAccountMerge.Account.Client.MainBusContactInfo.Contact.Addr.City*0*7" w:val="CITY"/>
    <w:docVar w:name="MasterAccountMerge.Account.Client.MainBusContactInfo.Contact.Addr.PostalCode*12*9" w:val="POSTALCODE"/>
    <w:docVar w:name="MasterAccountMerge.Account.Client.MainBusContactInfo.Contact.Addr.StateCode*0*8" w:val="STATECODE"/>
    <w:docVar w:name="MasterAccountMerge.Account.Client.MainBusContactInfo.Contact.Name*0*4" w:val="NAME"/>
    <w:docVar w:name="MasterAccountMerge.Account.Client.ServiceBilling.ServRole.Employee.Name*0*2" w:val="NAME"/>
    <w:docVar w:name="MasterAccountMerge.Policy.Policy.Detail.PolDesc*0*12" w:val="POLDESC"/>
    <w:docVar w:name="MasterAccountMerge.Policy.Policy.Detail.PolEffDate*1*10" w:val="POLEFFDATE"/>
    <w:docVar w:name="MasterAccountMerge.Policy.Policy.Detail.PolExpDate*1*11" w:val="POLEXPDATE"/>
    <w:docVar w:name="MasterAccountMerge.Policy.Policy.Detail.PolicyNum*0*14" w:val="POLICYNUM"/>
  </w:docVars>
  <w:rsids>
    <w:rsidRoot w:val="000648BB"/>
    <w:rsid w:val="00010B3E"/>
    <w:rsid w:val="000572B5"/>
    <w:rsid w:val="00062FCB"/>
    <w:rsid w:val="000648BB"/>
    <w:rsid w:val="000674A2"/>
    <w:rsid w:val="000E6F23"/>
    <w:rsid w:val="000F1A36"/>
    <w:rsid w:val="00100443"/>
    <w:rsid w:val="001150EF"/>
    <w:rsid w:val="0015245C"/>
    <w:rsid w:val="001654DD"/>
    <w:rsid w:val="00192010"/>
    <w:rsid w:val="00247D1C"/>
    <w:rsid w:val="00271E65"/>
    <w:rsid w:val="002B1F90"/>
    <w:rsid w:val="002C1A08"/>
    <w:rsid w:val="002D6D80"/>
    <w:rsid w:val="002F0C8A"/>
    <w:rsid w:val="002F1168"/>
    <w:rsid w:val="003275DC"/>
    <w:rsid w:val="00351C82"/>
    <w:rsid w:val="003865FF"/>
    <w:rsid w:val="003B0F9F"/>
    <w:rsid w:val="003E0232"/>
    <w:rsid w:val="003F1C0F"/>
    <w:rsid w:val="00406A3E"/>
    <w:rsid w:val="00447429"/>
    <w:rsid w:val="004646C7"/>
    <w:rsid w:val="00490473"/>
    <w:rsid w:val="004F6B59"/>
    <w:rsid w:val="00553593"/>
    <w:rsid w:val="005B7FA6"/>
    <w:rsid w:val="00670A17"/>
    <w:rsid w:val="00670A4D"/>
    <w:rsid w:val="00752CCD"/>
    <w:rsid w:val="00756387"/>
    <w:rsid w:val="00807DD4"/>
    <w:rsid w:val="008143D1"/>
    <w:rsid w:val="008434B4"/>
    <w:rsid w:val="00860BE0"/>
    <w:rsid w:val="00871519"/>
    <w:rsid w:val="008735CC"/>
    <w:rsid w:val="008C0C63"/>
    <w:rsid w:val="008C2172"/>
    <w:rsid w:val="008C7A05"/>
    <w:rsid w:val="0097428F"/>
    <w:rsid w:val="00996E65"/>
    <w:rsid w:val="009C2C67"/>
    <w:rsid w:val="009C5270"/>
    <w:rsid w:val="009C55A1"/>
    <w:rsid w:val="009D5112"/>
    <w:rsid w:val="009D5583"/>
    <w:rsid w:val="00A9443F"/>
    <w:rsid w:val="00AE677B"/>
    <w:rsid w:val="00B17B6F"/>
    <w:rsid w:val="00B369C5"/>
    <w:rsid w:val="00B57763"/>
    <w:rsid w:val="00BC7F2D"/>
    <w:rsid w:val="00BD028B"/>
    <w:rsid w:val="00C023C1"/>
    <w:rsid w:val="00C054F4"/>
    <w:rsid w:val="00CC5B78"/>
    <w:rsid w:val="00D731B1"/>
    <w:rsid w:val="00D92242"/>
    <w:rsid w:val="00DF0A39"/>
    <w:rsid w:val="00E31D31"/>
    <w:rsid w:val="00E37EE3"/>
    <w:rsid w:val="00E912D4"/>
    <w:rsid w:val="00ED5E2F"/>
    <w:rsid w:val="00EE1193"/>
    <w:rsid w:val="00F07607"/>
    <w:rsid w:val="00F46848"/>
    <w:rsid w:val="00FD1259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22A7"/>
  <w15:docId w15:val="{B16747AA-BD87-4E5A-87C9-072A13AF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8BB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0648BB"/>
    <w:pPr>
      <w:keepNext/>
      <w:jc w:val="center"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48BB"/>
    <w:pPr>
      <w:keepNext/>
      <w:jc w:val="center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8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8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8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8BB"/>
    <w:rPr>
      <w:rFonts w:ascii="Arial" w:eastAsia="Times New Roman" w:hAnsi="Arial"/>
      <w:b/>
      <w:sz w:val="16"/>
    </w:rPr>
  </w:style>
  <w:style w:type="character" w:customStyle="1" w:styleId="Heading2Char">
    <w:name w:val="Heading 2 Char"/>
    <w:basedOn w:val="DefaultParagraphFont"/>
    <w:link w:val="Heading2"/>
    <w:semiHidden/>
    <w:rsid w:val="000648BB"/>
    <w:rPr>
      <w:rFonts w:ascii="Arial" w:eastAsia="Times New Roman" w:hAnsi="Arial"/>
      <w:b/>
      <w:sz w:val="22"/>
    </w:rPr>
  </w:style>
  <w:style w:type="paragraph" w:styleId="Title">
    <w:name w:val="Title"/>
    <w:basedOn w:val="Normal"/>
    <w:link w:val="TitleChar"/>
    <w:qFormat/>
    <w:rsid w:val="000648BB"/>
    <w:pPr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0648BB"/>
    <w:rPr>
      <w:rFonts w:ascii="Arial" w:eastAsia="Times New Roman" w:hAnsi="Arial"/>
      <w:b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8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8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8B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0648B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648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8BB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48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8BB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swinglecollins.epaypolicy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SI\ASI.TAM\ThinClient\Software\ASI.SMART.Client.Integration.Word.WordU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214730C9FD5144A9E9E487DFDF8EFD" ma:contentTypeVersion="11" ma:contentTypeDescription="Create a new document." ma:contentTypeScope="" ma:versionID="85d066bc8cfd06d2195ef1d377075d46">
  <xsd:schema xmlns:xsd="http://www.w3.org/2001/XMLSchema" xmlns:xs="http://www.w3.org/2001/XMLSchema" xmlns:p="http://schemas.microsoft.com/office/2006/metadata/properties" xmlns:ns2="1f1c26ad-cea2-4571-b886-1dd9a5c12e85" xmlns:ns3="e9c98118-4bbe-42fa-b55a-6273dacaef9a" targetNamespace="http://schemas.microsoft.com/office/2006/metadata/properties" ma:root="true" ma:fieldsID="d7f174f5200cbc0bef4d69bc8c626c49" ns2:_="" ns3:_="">
    <xsd:import namespace="1f1c26ad-cea2-4571-b886-1dd9a5c12e85"/>
    <xsd:import namespace="e9c98118-4bbe-42fa-b55a-6273dacaef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c26ad-cea2-4571-b886-1dd9a5c12e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b0cb57f-0a30-4edb-b7e3-bdea82c4aa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98118-4bbe-42fa-b55a-6273dacaef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c2b15e-bf28-4bf8-89d3-de0bd9307c98}" ma:internalName="TaxCatchAll" ma:showField="CatchAllData" ma:web="e9c98118-4bbe-42fa-b55a-6273dacaef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c98118-4bbe-42fa-b55a-6273dacaef9a" xsi:nil="true"/>
    <lcf76f155ced4ddcb4097134ff3c332f xmlns="1f1c26ad-cea2-4571-b886-1dd9a5c12e8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CAA0E8-5ED7-4E1E-A1C9-D2050D206824}"/>
</file>

<file path=customXml/itemProps2.xml><?xml version="1.0" encoding="utf-8"?>
<ds:datastoreItem xmlns:ds="http://schemas.openxmlformats.org/officeDocument/2006/customXml" ds:itemID="{894E17DF-F490-4059-A005-5A8A6188B3D1}"/>
</file>

<file path=customXml/itemProps3.xml><?xml version="1.0" encoding="utf-8"?>
<ds:datastoreItem xmlns:ds="http://schemas.openxmlformats.org/officeDocument/2006/customXml" ds:itemID="{11F50B4D-94FB-4620-A012-554439B503A6}"/>
</file>

<file path=docProps/app.xml><?xml version="1.0" encoding="utf-8"?>
<Properties xmlns="http://schemas.openxmlformats.org/officeDocument/2006/extended-properties" xmlns:vt="http://schemas.openxmlformats.org/officeDocument/2006/docPropsVTypes">
  <Template>ASI.SMART.Client.Integration.Word.WordUI</Template>
  <TotalTime>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Systems, Inc.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Cyndi Ann Kirk</dc:creator>
  <cp:lastModifiedBy>Susan Murphy</cp:lastModifiedBy>
  <cp:revision>2</cp:revision>
  <dcterms:created xsi:type="dcterms:W3CDTF">2024-09-10T16:59:00Z</dcterms:created>
  <dcterms:modified xsi:type="dcterms:W3CDTF">2024-09-10T16:59:00Z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0x0101007F214730C9FD5144A9E9E487DFDF8EFD</vt:lpwstr>
  </property>
</Properties>
</file>