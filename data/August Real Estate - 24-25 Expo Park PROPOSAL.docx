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FF305" w14:textId="0DDF0176" w:rsidR="00A7382C" w:rsidRPr="00171680" w:rsidRDefault="00FB772B" w:rsidP="00171680">
      <w:pPr>
        <w:pStyle w:val="1-BodyText"/>
      </w:pPr>
      <w:bookmarkStart w:id="0" w:name="_Hlk167317029"/>
      <w:bookmarkEnd w:id="0"/>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2316869b-8d13-4d8b-bbf7-85771a12d7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3B1837CD" w:rsidR="00A7382C" w:rsidRPr="00171680" w:rsidRDefault="00743092"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August Real Estate</w:t>
      </w:r>
    </w:p>
    <w:p w14:paraId="31DDA71A" w14:textId="7BA49B0F"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Insurance </w:t>
      </w:r>
      <w:r w:rsidR="00F82645">
        <w:rPr>
          <w:caps/>
          <w:color w:val="375258" w:themeColor="text2"/>
          <w:spacing w:val="15"/>
          <w:sz w:val="22"/>
          <w:szCs w:val="24"/>
        </w:rPr>
        <w:t>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0D466E74"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3F461B">
        <w:t>Rick Crain Jr.</w:t>
      </w:r>
      <w:r w:rsidR="001068BF" w:rsidRPr="00171680">
        <w:br/>
      </w:r>
      <w:r w:rsidR="003F461B">
        <w:t>rcrain</w:t>
      </w:r>
      <w:r w:rsidR="00A7336B">
        <w:rPr>
          <w:rFonts w:hint="eastAsia"/>
        </w:rPr>
        <w:t>@swinglecollins.com</w:t>
      </w:r>
    </w:p>
    <w:p w14:paraId="50D0170B" w14:textId="31C7B2AF" w:rsidR="005938CC" w:rsidRPr="00171680" w:rsidRDefault="00A7336B" w:rsidP="00171680">
      <w:pPr>
        <w:pStyle w:val="1-BodyText"/>
        <w:ind w:left="1944"/>
      </w:pPr>
      <w:r>
        <w:rPr>
          <w:rFonts w:hint="eastAsia"/>
        </w:rPr>
        <w:t>(</w:t>
      </w:r>
      <w:r w:rsidR="003F461B">
        <w:t>214</w:t>
      </w:r>
      <w:r>
        <w:rPr>
          <w:rFonts w:hint="eastAsia"/>
        </w:rPr>
        <w:t xml:space="preserve">) </w:t>
      </w:r>
      <w:r w:rsidR="003F461B">
        <w:t>789</w:t>
      </w:r>
      <w:r>
        <w:rPr>
          <w:rFonts w:hint="eastAsia"/>
        </w:rPr>
        <w:t>-</w:t>
      </w:r>
      <w:r w:rsidR="003F461B">
        <w:t>7894</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default" r:id="rId10"/>
          <w:footerReference w:type="default" r:id="rId11"/>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A81932" w:rsidP="006D1E80">
      <w:pPr>
        <w:pStyle w:val="1-PageHeader"/>
        <w:outlineLvl w:val="9"/>
      </w:pPr>
      <w:r>
        <w:lastRenderedPageBreak/>
        <w:t>Table of Contents</w:t>
      </w:r>
    </w:p>
    <w:p w14:paraId="78D6739D" w14:textId="49064ABB" w:rsidR="008D18BC" w:rsidRPr="00823F94" w:rsidRDefault="00A81932">
      <w:pPr>
        <w:pStyle w:val="TOC1"/>
        <w:tabs>
          <w:tab w:val="right" w:leader="dot" w:pos="9494"/>
        </w:tabs>
        <w:rPr>
          <w:rFonts w:asciiTheme="minorHAnsi" w:eastAsiaTheme="minorEastAsia" w:hAnsiTheme="minorHAnsi" w:cstheme="minorBidi"/>
          <w:noProof/>
          <w:color w:val="auto"/>
          <w:sz w:val="22"/>
        </w:rPr>
      </w:pPr>
      <w:r w:rsidRPr="00823F94">
        <w:fldChar w:fldCharType="begin"/>
      </w:r>
      <w:r w:rsidRPr="00823F94">
        <w:instrText xml:space="preserve"> TOC \o "1-1" \h \z \u </w:instrText>
      </w:r>
      <w:r w:rsidRPr="00823F94">
        <w:fldChar w:fldCharType="separate"/>
      </w:r>
      <w:hyperlink w:anchor="_Toc114479566" w:history="1">
        <w:r w:rsidR="008D18BC" w:rsidRPr="00823F94">
          <w:rPr>
            <w:rStyle w:val="Hyperlink"/>
            <w:noProof/>
          </w:rPr>
          <w:t>Why Choose Swingle Collins?</w:t>
        </w:r>
        <w:r w:rsidR="008D18BC" w:rsidRPr="00823F94">
          <w:rPr>
            <w:noProof/>
            <w:webHidden/>
          </w:rPr>
          <w:tab/>
          <w:t>3</w:t>
        </w:r>
      </w:hyperlink>
    </w:p>
    <w:p w14:paraId="561E44CC" w14:textId="3CFCE017" w:rsidR="008D18BC" w:rsidRPr="00823F94" w:rsidRDefault="00DE176F">
      <w:pPr>
        <w:pStyle w:val="TOC1"/>
        <w:tabs>
          <w:tab w:val="right" w:leader="dot" w:pos="9494"/>
        </w:tabs>
        <w:rPr>
          <w:rFonts w:asciiTheme="minorHAnsi" w:eastAsiaTheme="minorEastAsia" w:hAnsiTheme="minorHAnsi" w:cstheme="minorBidi"/>
          <w:noProof/>
          <w:color w:val="auto"/>
          <w:sz w:val="22"/>
        </w:rPr>
      </w:pPr>
      <w:hyperlink w:anchor="_Toc114479567" w:history="1">
        <w:r w:rsidR="008D18BC" w:rsidRPr="00823F94">
          <w:rPr>
            <w:rStyle w:val="Hyperlink"/>
            <w:noProof/>
          </w:rPr>
          <w:t>Your Trusted &amp; Knowledgeable Advisors</w:t>
        </w:r>
        <w:r w:rsidR="008D18BC" w:rsidRPr="00823F94">
          <w:rPr>
            <w:noProof/>
            <w:webHidden/>
          </w:rPr>
          <w:tab/>
          <w:t>4</w:t>
        </w:r>
      </w:hyperlink>
    </w:p>
    <w:p w14:paraId="12B0190F" w14:textId="255B80DA" w:rsidR="000F4DCC" w:rsidRPr="00823F94" w:rsidRDefault="00DE176F" w:rsidP="003C128B">
      <w:pPr>
        <w:pStyle w:val="TOC1"/>
        <w:tabs>
          <w:tab w:val="right" w:leader="dot" w:pos="9494"/>
        </w:tabs>
        <w:rPr>
          <w:noProof/>
        </w:rPr>
      </w:pPr>
      <w:hyperlink w:anchor="_Toc114479570" w:history="1">
        <w:r w:rsidR="007B36DA" w:rsidRPr="00823F94">
          <w:rPr>
            <w:rStyle w:val="Hyperlink"/>
            <w:noProof/>
          </w:rPr>
          <w:t>Expo Park Insurance Renewal Summary</w:t>
        </w:r>
        <w:r w:rsidR="008D18BC" w:rsidRPr="00823F94">
          <w:rPr>
            <w:noProof/>
            <w:webHidden/>
          </w:rPr>
          <w:tab/>
        </w:r>
      </w:hyperlink>
      <w:r w:rsidR="00C4502F" w:rsidRPr="00823F94">
        <w:rPr>
          <w:noProof/>
        </w:rPr>
        <w:t>5</w:t>
      </w:r>
    </w:p>
    <w:p w14:paraId="2BB49F7A" w14:textId="78F2CFAF" w:rsidR="007B36DA" w:rsidRPr="00823F94" w:rsidRDefault="00DE176F" w:rsidP="007B36DA">
      <w:pPr>
        <w:pStyle w:val="TOC1"/>
        <w:tabs>
          <w:tab w:val="right" w:leader="dot" w:pos="9494"/>
        </w:tabs>
        <w:rPr>
          <w:noProof/>
        </w:rPr>
      </w:pPr>
      <w:hyperlink w:anchor="_Toc114479570" w:history="1">
        <w:r w:rsidR="007B36DA" w:rsidRPr="00823F94">
          <w:rPr>
            <w:rStyle w:val="Hyperlink"/>
            <w:noProof/>
          </w:rPr>
          <w:t>Property</w:t>
        </w:r>
        <w:r w:rsidR="007B36DA" w:rsidRPr="00823F94">
          <w:rPr>
            <w:noProof/>
            <w:webHidden/>
          </w:rPr>
          <w:tab/>
        </w:r>
      </w:hyperlink>
      <w:r w:rsidR="00E066C1" w:rsidRPr="00823F94">
        <w:rPr>
          <w:noProof/>
        </w:rPr>
        <w:t>6-1</w:t>
      </w:r>
      <w:r w:rsidR="00DC3573" w:rsidRPr="00823F94">
        <w:rPr>
          <w:noProof/>
        </w:rPr>
        <w:t>4</w:t>
      </w:r>
    </w:p>
    <w:p w14:paraId="04F25A3D" w14:textId="65157D40" w:rsidR="007B36DA" w:rsidRPr="00823F94" w:rsidRDefault="00DE176F" w:rsidP="007B36DA">
      <w:pPr>
        <w:pStyle w:val="TOC1"/>
        <w:tabs>
          <w:tab w:val="right" w:leader="dot" w:pos="9494"/>
        </w:tabs>
        <w:rPr>
          <w:noProof/>
        </w:rPr>
      </w:pPr>
      <w:hyperlink w:anchor="_Toc114479570" w:history="1">
        <w:r w:rsidR="007B36DA" w:rsidRPr="00823F94">
          <w:rPr>
            <w:rStyle w:val="Hyperlink"/>
            <w:noProof/>
          </w:rPr>
          <w:t>Property Terrorism</w:t>
        </w:r>
        <w:r w:rsidR="00DC3573" w:rsidRPr="00823F94">
          <w:rPr>
            <w:rStyle w:val="Hyperlink"/>
            <w:noProof/>
          </w:rPr>
          <w:t xml:space="preserve"> &amp; Equipment Breakdown</w:t>
        </w:r>
        <w:r w:rsidR="007B36DA" w:rsidRPr="00823F94">
          <w:rPr>
            <w:noProof/>
            <w:webHidden/>
          </w:rPr>
          <w:tab/>
        </w:r>
      </w:hyperlink>
      <w:r w:rsidR="00DC3573" w:rsidRPr="00823F94">
        <w:rPr>
          <w:noProof/>
        </w:rPr>
        <w:t>15</w:t>
      </w:r>
    </w:p>
    <w:p w14:paraId="42740262" w14:textId="3155A0D4" w:rsidR="007B36DA" w:rsidRPr="00823F94" w:rsidRDefault="00DE176F" w:rsidP="007B36DA">
      <w:pPr>
        <w:pStyle w:val="TOC1"/>
        <w:tabs>
          <w:tab w:val="right" w:leader="dot" w:pos="9494"/>
        </w:tabs>
        <w:rPr>
          <w:noProof/>
        </w:rPr>
      </w:pPr>
      <w:hyperlink w:anchor="_Toc114479570" w:history="1">
        <w:r w:rsidR="007B36DA" w:rsidRPr="00823F94">
          <w:rPr>
            <w:rStyle w:val="Hyperlink"/>
            <w:noProof/>
          </w:rPr>
          <w:t>General Liability</w:t>
        </w:r>
        <w:r w:rsidR="007B36DA" w:rsidRPr="00823F94">
          <w:rPr>
            <w:noProof/>
            <w:webHidden/>
          </w:rPr>
          <w:tab/>
        </w:r>
      </w:hyperlink>
      <w:r w:rsidR="00CE285C" w:rsidRPr="00823F94">
        <w:rPr>
          <w:noProof/>
        </w:rPr>
        <w:t>16</w:t>
      </w:r>
    </w:p>
    <w:p w14:paraId="2895F0A2" w14:textId="56D95E87" w:rsidR="007B36DA" w:rsidRPr="00823F94" w:rsidRDefault="00DE176F" w:rsidP="007B36DA">
      <w:pPr>
        <w:pStyle w:val="TOC1"/>
        <w:tabs>
          <w:tab w:val="right" w:leader="dot" w:pos="9494"/>
        </w:tabs>
        <w:rPr>
          <w:noProof/>
        </w:rPr>
      </w:pPr>
      <w:hyperlink w:anchor="_Toc114479570" w:history="1">
        <w:r w:rsidR="007B36DA" w:rsidRPr="00823F94">
          <w:rPr>
            <w:rStyle w:val="Hyperlink"/>
            <w:noProof/>
          </w:rPr>
          <w:t>Workers Compensation</w:t>
        </w:r>
        <w:r w:rsidR="007B36DA" w:rsidRPr="00823F94">
          <w:rPr>
            <w:noProof/>
            <w:webHidden/>
          </w:rPr>
          <w:tab/>
        </w:r>
      </w:hyperlink>
      <w:r w:rsidR="003F3231" w:rsidRPr="00823F94">
        <w:rPr>
          <w:noProof/>
        </w:rPr>
        <w:t>17</w:t>
      </w:r>
    </w:p>
    <w:p w14:paraId="18AB5ECF" w14:textId="6AC907DD" w:rsidR="003C128B" w:rsidRPr="0044605C" w:rsidRDefault="00DE176F" w:rsidP="003C128B">
      <w:pPr>
        <w:pStyle w:val="TOC1"/>
        <w:tabs>
          <w:tab w:val="right" w:leader="dot" w:pos="9494"/>
        </w:tabs>
        <w:rPr>
          <w:noProof/>
        </w:rPr>
      </w:pPr>
      <w:hyperlink w:anchor="_Toc114479571" w:history="1">
        <w:r w:rsidR="007B36DA" w:rsidRPr="0044605C">
          <w:rPr>
            <w:rStyle w:val="Hyperlink"/>
            <w:noProof/>
          </w:rPr>
          <w:t>CGB, Lakewood Tower, &amp; 333 1</w:t>
        </w:r>
        <w:r w:rsidR="007B36DA" w:rsidRPr="0044605C">
          <w:rPr>
            <w:rStyle w:val="Hyperlink"/>
            <w:noProof/>
            <w:vertAlign w:val="superscript"/>
          </w:rPr>
          <w:t>st</w:t>
        </w:r>
        <w:r w:rsidR="007B36DA" w:rsidRPr="0044605C">
          <w:rPr>
            <w:rStyle w:val="Hyperlink"/>
            <w:noProof/>
          </w:rPr>
          <w:t xml:space="preserve"> Ave Program Analysis</w:t>
        </w:r>
        <w:r w:rsidR="008B0BF6" w:rsidRPr="0044605C">
          <w:rPr>
            <w:noProof/>
            <w:webHidden/>
          </w:rPr>
          <w:tab/>
        </w:r>
      </w:hyperlink>
      <w:r w:rsidR="00BB4FA0" w:rsidRPr="0044605C">
        <w:rPr>
          <w:noProof/>
        </w:rPr>
        <w:t>18</w:t>
      </w:r>
      <w:r w:rsidR="00823F94" w:rsidRPr="0044605C">
        <w:rPr>
          <w:noProof/>
        </w:rPr>
        <w:t>-19</w:t>
      </w:r>
    </w:p>
    <w:p w14:paraId="3606C91A" w14:textId="52926C76" w:rsidR="00245854" w:rsidRPr="00823F94" w:rsidRDefault="00DE176F" w:rsidP="00245854">
      <w:pPr>
        <w:pStyle w:val="TOC1"/>
        <w:tabs>
          <w:tab w:val="right" w:leader="dot" w:pos="9494"/>
        </w:tabs>
        <w:rPr>
          <w:rFonts w:asciiTheme="minorHAnsi" w:eastAsiaTheme="minorEastAsia" w:hAnsiTheme="minorHAnsi" w:cstheme="minorBidi"/>
          <w:noProof/>
          <w:color w:val="auto"/>
          <w:sz w:val="22"/>
        </w:rPr>
      </w:pPr>
      <w:hyperlink w:anchor="_Toc114479584" w:history="1">
        <w:r w:rsidR="00245854" w:rsidRPr="0044605C">
          <w:rPr>
            <w:rStyle w:val="Hyperlink"/>
            <w:noProof/>
          </w:rPr>
          <w:t>Next Steps</w:t>
        </w:r>
        <w:r w:rsidR="00245854" w:rsidRPr="0044605C">
          <w:rPr>
            <w:noProof/>
            <w:webHidden/>
          </w:rPr>
          <w:tab/>
        </w:r>
      </w:hyperlink>
      <w:r w:rsidR="00823F94" w:rsidRPr="0044605C">
        <w:rPr>
          <w:noProof/>
        </w:rPr>
        <w:t>20</w:t>
      </w:r>
    </w:p>
    <w:p w14:paraId="6367F246" w14:textId="7F2810AC" w:rsidR="008D18BC" w:rsidRPr="00823F94" w:rsidRDefault="00DE176F">
      <w:pPr>
        <w:pStyle w:val="TOC1"/>
        <w:tabs>
          <w:tab w:val="right" w:leader="dot" w:pos="9494"/>
        </w:tabs>
        <w:rPr>
          <w:rFonts w:asciiTheme="minorHAnsi" w:eastAsiaTheme="minorEastAsia" w:hAnsiTheme="minorHAnsi" w:cstheme="minorBidi"/>
          <w:noProof/>
          <w:color w:val="auto"/>
          <w:sz w:val="22"/>
        </w:rPr>
      </w:pPr>
      <w:hyperlink w:anchor="_Toc114479586" w:history="1">
        <w:r w:rsidR="008D18BC" w:rsidRPr="00823F94">
          <w:rPr>
            <w:rStyle w:val="Hyperlink"/>
            <w:noProof/>
          </w:rPr>
          <w:t>We’re Here for You 24/7</w:t>
        </w:r>
        <w:r w:rsidR="008D18BC" w:rsidRPr="00823F94">
          <w:rPr>
            <w:noProof/>
            <w:webHidden/>
          </w:rPr>
          <w:tab/>
        </w:r>
      </w:hyperlink>
      <w:r w:rsidR="00ED1FC9" w:rsidRPr="00823F94">
        <w:rPr>
          <w:noProof/>
        </w:rPr>
        <w:t>2</w:t>
      </w:r>
      <w:r w:rsidR="00823F94">
        <w:rPr>
          <w:noProof/>
        </w:rPr>
        <w:t>1</w:t>
      </w:r>
    </w:p>
    <w:p w14:paraId="3C5F66D0" w14:textId="77777777" w:rsidR="00311DF8" w:rsidRDefault="00A81932" w:rsidP="006D1E80">
      <w:pPr>
        <w:pStyle w:val="1-BodyText"/>
      </w:pPr>
      <w:r w:rsidRPr="00823F94">
        <w:fldChar w:fldCharType="end"/>
      </w:r>
    </w:p>
    <w:p w14:paraId="01B4B8FC" w14:textId="77777777" w:rsidR="005154FA" w:rsidRDefault="005154FA" w:rsidP="005154FA">
      <w:pPr>
        <w:rPr>
          <w:rFonts w:ascii="Arial" w:eastAsia="Microsoft JhengHei" w:hAnsi="Arial"/>
          <w:color w:val="000000" w:themeColor="text1"/>
          <w:sz w:val="20"/>
        </w:rPr>
      </w:pPr>
    </w:p>
    <w:p w14:paraId="52E1CCFB" w14:textId="77777777" w:rsidR="005154FA" w:rsidRDefault="005154FA" w:rsidP="005154FA">
      <w:pPr>
        <w:rPr>
          <w:rFonts w:ascii="Arial" w:eastAsia="Microsoft JhengHei" w:hAnsi="Arial"/>
          <w:color w:val="000000" w:themeColor="text1"/>
          <w:sz w:val="20"/>
        </w:rPr>
      </w:pPr>
    </w:p>
    <w:p w14:paraId="3CE9915F" w14:textId="70B901E3" w:rsidR="005154FA" w:rsidRDefault="005154FA" w:rsidP="005154FA">
      <w:pPr>
        <w:tabs>
          <w:tab w:val="left" w:pos="1245"/>
        </w:tabs>
        <w:rPr>
          <w:rFonts w:ascii="Arial" w:eastAsia="Microsoft JhengHei" w:hAnsi="Arial"/>
          <w:color w:val="000000" w:themeColor="text1"/>
          <w:sz w:val="20"/>
        </w:rPr>
      </w:pPr>
      <w:r>
        <w:rPr>
          <w:rFonts w:ascii="Arial" w:eastAsia="Microsoft JhengHei" w:hAnsi="Arial"/>
          <w:color w:val="000000" w:themeColor="text1"/>
          <w:sz w:val="20"/>
        </w:rPr>
        <w:tab/>
      </w:r>
    </w:p>
    <w:p w14:paraId="2F8969FB" w14:textId="474D04AB" w:rsidR="005154FA" w:rsidRPr="005154FA" w:rsidRDefault="005154FA" w:rsidP="005154FA">
      <w:pPr>
        <w:tabs>
          <w:tab w:val="left" w:pos="1245"/>
        </w:tabs>
        <w:sectPr w:rsidR="005154FA" w:rsidRPr="005154FA" w:rsidSect="006D1E80">
          <w:pgSz w:w="12240" w:h="15840"/>
          <w:pgMar w:top="1440" w:right="1440" w:bottom="1296" w:left="1296" w:header="720" w:footer="720" w:gutter="0"/>
          <w:cols w:space="720"/>
          <w:docGrid w:linePitch="360"/>
        </w:sectPr>
      </w:pPr>
      <w:r>
        <w:tab/>
      </w:r>
    </w:p>
    <w:p w14:paraId="42677770" w14:textId="21F3F283" w:rsidR="00311DF8" w:rsidRDefault="00A81932" w:rsidP="000A15CE">
      <w:pPr>
        <w:pStyle w:val="1-PageHeader"/>
      </w:pPr>
      <w:bookmarkStart w:id="1" w:name="_Toc114479566"/>
      <w:r>
        <w:lastRenderedPageBreak/>
        <w:t>Why Choose Swingle Collins?</w:t>
      </w:r>
      <w:bookmarkEnd w:id="1"/>
    </w:p>
    <w:p w14:paraId="0D75AF20" w14:textId="42873492" w:rsidR="00311DF8" w:rsidRPr="00950925" w:rsidRDefault="00A81932"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service and coverage options that our clients both expect and deserve.</w:t>
      </w:r>
    </w:p>
    <w:p w14:paraId="76CC0F66" w14:textId="77777777" w:rsidR="00311DF8" w:rsidRPr="00950925" w:rsidRDefault="00311DF8" w:rsidP="00950925">
      <w:pPr>
        <w:pStyle w:val="1-BodyText"/>
      </w:pPr>
    </w:p>
    <w:p w14:paraId="0D77C5C7" w14:textId="14F83557" w:rsidR="00311DF8" w:rsidRPr="00950925" w:rsidRDefault="00A81932"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311DF8" w:rsidRPr="00950925" w:rsidRDefault="00311DF8" w:rsidP="00950925">
      <w:pPr>
        <w:pStyle w:val="1-BodyText"/>
      </w:pPr>
    </w:p>
    <w:p w14:paraId="43065E8D" w14:textId="6FE49169" w:rsidR="00311DF8" w:rsidRPr="00950925" w:rsidRDefault="00A81932"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311DF8" w:rsidRPr="00950925" w:rsidRDefault="00311DF8" w:rsidP="00950925">
      <w:pPr>
        <w:pStyle w:val="1-BodyText"/>
      </w:pPr>
    </w:p>
    <w:p w14:paraId="7B8C4FB5" w14:textId="1C3998AB" w:rsidR="00311DF8" w:rsidRDefault="00A81932" w:rsidP="005423F4">
      <w:pPr>
        <w:pStyle w:val="1-BodyText"/>
        <w:sectPr w:rsidR="00311DF8"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2b44b282-9848-4c84-a78f-122386f3d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311DF8" w:rsidRDefault="00A81932" w:rsidP="00321295">
      <w:pPr>
        <w:pStyle w:val="1-PageHeader"/>
      </w:pPr>
      <w:bookmarkStart w:id="2" w:name="_Toc114479567"/>
      <w:r>
        <w:lastRenderedPageBreak/>
        <w:t>Your Trusted &amp; Knowledgeable Advisors</w:t>
      </w:r>
      <w:bookmarkEnd w:id="2"/>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311DF8" w:rsidRPr="00E40E4F" w:rsidRDefault="00311DF8" w:rsidP="00E40E4F">
            <w:pPr>
              <w:pStyle w:val="1-TableContent"/>
            </w:pPr>
          </w:p>
        </w:tc>
        <w:tc>
          <w:tcPr>
            <w:tcW w:w="236" w:type="dxa"/>
            <w:tcBorders>
              <w:left w:val="single" w:sz="4" w:space="0" w:color="375258" w:themeColor="text2"/>
            </w:tcBorders>
          </w:tcPr>
          <w:p w14:paraId="31869369" w14:textId="77777777" w:rsidR="00311DF8" w:rsidRPr="00E40E4F" w:rsidRDefault="00311DF8" w:rsidP="00E40E4F">
            <w:pPr>
              <w:pStyle w:val="1-TableContent"/>
            </w:pPr>
          </w:p>
        </w:tc>
        <w:tc>
          <w:tcPr>
            <w:tcW w:w="9022" w:type="dxa"/>
          </w:tcPr>
          <w:p w14:paraId="12D1E16A" w14:textId="7AE9C640" w:rsidR="00311DF8" w:rsidRPr="00E40E4F" w:rsidRDefault="00A81932"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311DF8" w:rsidRPr="00E40E4F" w:rsidRDefault="00311DF8" w:rsidP="007111EE">
            <w:pPr>
              <w:pStyle w:val="1-TableContent"/>
              <w:spacing w:before="0"/>
            </w:pPr>
          </w:p>
        </w:tc>
        <w:tc>
          <w:tcPr>
            <w:tcW w:w="236" w:type="dxa"/>
            <w:tcBorders>
              <w:left w:val="single" w:sz="4" w:space="0" w:color="375258" w:themeColor="text2"/>
            </w:tcBorders>
          </w:tcPr>
          <w:p w14:paraId="57ECC1E7" w14:textId="77777777" w:rsidR="00311DF8" w:rsidRPr="00E40E4F" w:rsidRDefault="00311DF8" w:rsidP="007111EE">
            <w:pPr>
              <w:pStyle w:val="1-TableContent"/>
              <w:spacing w:before="0"/>
            </w:pPr>
          </w:p>
        </w:tc>
        <w:tc>
          <w:tcPr>
            <w:tcW w:w="9022" w:type="dxa"/>
          </w:tcPr>
          <w:p w14:paraId="30D7A4A5" w14:textId="756B2C27" w:rsidR="00311DF8" w:rsidRPr="00E40E4F" w:rsidRDefault="00A81932"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311DF8" w:rsidRPr="00E40E4F" w:rsidRDefault="00311DF8" w:rsidP="007111EE">
            <w:pPr>
              <w:pStyle w:val="1-TableContent"/>
              <w:spacing w:before="0"/>
            </w:pPr>
          </w:p>
        </w:tc>
        <w:tc>
          <w:tcPr>
            <w:tcW w:w="236" w:type="dxa"/>
            <w:tcBorders>
              <w:left w:val="single" w:sz="4" w:space="0" w:color="375258" w:themeColor="text2"/>
            </w:tcBorders>
          </w:tcPr>
          <w:p w14:paraId="25B31E61" w14:textId="77777777" w:rsidR="00311DF8" w:rsidRPr="00E40E4F" w:rsidRDefault="00311DF8" w:rsidP="007111EE">
            <w:pPr>
              <w:pStyle w:val="1-TableContent"/>
              <w:spacing w:before="0"/>
            </w:pPr>
          </w:p>
        </w:tc>
        <w:tc>
          <w:tcPr>
            <w:tcW w:w="9022" w:type="dxa"/>
          </w:tcPr>
          <w:p w14:paraId="63A1294E" w14:textId="360C17A6" w:rsidR="00311DF8" w:rsidRPr="00E40E4F" w:rsidRDefault="003F461B" w:rsidP="007111EE">
            <w:pPr>
              <w:pStyle w:val="1-TableContent"/>
              <w:spacing w:before="360" w:line="240" w:lineRule="auto"/>
              <w:rPr>
                <w:b/>
                <w:bCs/>
              </w:rPr>
            </w:pPr>
            <w:r>
              <w:rPr>
                <w:b/>
                <w:bCs/>
              </w:rPr>
              <w:t>Rick Crain Jr.</w:t>
            </w:r>
          </w:p>
        </w:tc>
      </w:tr>
      <w:tr w:rsidR="00E40E4F" w14:paraId="61907C43" w14:textId="77777777" w:rsidTr="00E40E4F">
        <w:tc>
          <w:tcPr>
            <w:tcW w:w="236" w:type="dxa"/>
            <w:tcBorders>
              <w:right w:val="single" w:sz="4" w:space="0" w:color="375258" w:themeColor="text2"/>
            </w:tcBorders>
          </w:tcPr>
          <w:p w14:paraId="67B74FEF" w14:textId="77777777" w:rsidR="00311DF8" w:rsidRPr="00E40E4F" w:rsidRDefault="00311DF8" w:rsidP="007111EE">
            <w:pPr>
              <w:pStyle w:val="1-TableContent"/>
              <w:spacing w:before="0"/>
            </w:pPr>
          </w:p>
        </w:tc>
        <w:tc>
          <w:tcPr>
            <w:tcW w:w="236" w:type="dxa"/>
            <w:tcBorders>
              <w:left w:val="single" w:sz="4" w:space="0" w:color="375258" w:themeColor="text2"/>
            </w:tcBorders>
          </w:tcPr>
          <w:p w14:paraId="7E827304" w14:textId="77777777" w:rsidR="00311DF8" w:rsidRPr="00E40E4F" w:rsidRDefault="00311DF8" w:rsidP="007111EE">
            <w:pPr>
              <w:pStyle w:val="1-TableContent"/>
              <w:spacing w:before="0"/>
            </w:pPr>
          </w:p>
        </w:tc>
        <w:tc>
          <w:tcPr>
            <w:tcW w:w="9022" w:type="dxa"/>
          </w:tcPr>
          <w:p w14:paraId="6D834F92" w14:textId="15D94894" w:rsidR="00311DF8" w:rsidRPr="00E40E4F" w:rsidRDefault="00A7336B" w:rsidP="007111EE">
            <w:pPr>
              <w:pStyle w:val="1-TableContent"/>
              <w:spacing w:before="60" w:line="240" w:lineRule="auto"/>
            </w:pPr>
            <w:r>
              <w:rPr>
                <w:rFonts w:hint="eastAsia"/>
              </w:rPr>
              <w:t>(</w:t>
            </w:r>
            <w:r w:rsidR="003F461B">
              <w:t>214</w:t>
            </w:r>
            <w:r>
              <w:rPr>
                <w:rFonts w:hint="eastAsia"/>
              </w:rPr>
              <w:t xml:space="preserve">) </w:t>
            </w:r>
            <w:r w:rsidR="003F461B">
              <w:t>789-7894</w:t>
            </w:r>
          </w:p>
        </w:tc>
      </w:tr>
      <w:tr w:rsidR="00E40E4F" w14:paraId="2407212F" w14:textId="77777777" w:rsidTr="00E40E4F">
        <w:tc>
          <w:tcPr>
            <w:tcW w:w="236" w:type="dxa"/>
            <w:tcBorders>
              <w:right w:val="single" w:sz="4" w:space="0" w:color="375258" w:themeColor="text2"/>
            </w:tcBorders>
          </w:tcPr>
          <w:p w14:paraId="7EFC09A7" w14:textId="77777777" w:rsidR="00311DF8" w:rsidRPr="00E40E4F" w:rsidRDefault="00311DF8" w:rsidP="007111EE">
            <w:pPr>
              <w:pStyle w:val="1-TableContent"/>
              <w:spacing w:before="0"/>
            </w:pPr>
          </w:p>
        </w:tc>
        <w:tc>
          <w:tcPr>
            <w:tcW w:w="236" w:type="dxa"/>
            <w:tcBorders>
              <w:left w:val="single" w:sz="4" w:space="0" w:color="375258" w:themeColor="text2"/>
            </w:tcBorders>
          </w:tcPr>
          <w:p w14:paraId="260B3A6A" w14:textId="77777777" w:rsidR="00311DF8" w:rsidRPr="00E40E4F" w:rsidRDefault="00311DF8" w:rsidP="007111EE">
            <w:pPr>
              <w:pStyle w:val="1-TableContent"/>
              <w:spacing w:before="0"/>
            </w:pPr>
          </w:p>
        </w:tc>
        <w:tc>
          <w:tcPr>
            <w:tcW w:w="9022" w:type="dxa"/>
          </w:tcPr>
          <w:p w14:paraId="17CCB9F8" w14:textId="1123184C" w:rsidR="00A7336B" w:rsidRPr="00E40E4F" w:rsidRDefault="00DE176F" w:rsidP="007111EE">
            <w:pPr>
              <w:pStyle w:val="1-TableContent"/>
              <w:spacing w:before="60" w:line="240" w:lineRule="auto"/>
            </w:pPr>
            <w:hyperlink r:id="rId13" w:history="1">
              <w:r w:rsidR="003F461B" w:rsidRPr="001C73C5">
                <w:rPr>
                  <w:rStyle w:val="Hyperlink"/>
                </w:rPr>
                <w:t>rcrain</w:t>
              </w:r>
              <w:r w:rsidR="003F461B" w:rsidRPr="001C73C5">
                <w:rPr>
                  <w:rStyle w:val="Hyperlink"/>
                  <w:rFonts w:hint="eastAsia"/>
                </w:rPr>
                <w:t>@swinglecollins.com</w:t>
              </w:r>
            </w:hyperlink>
          </w:p>
        </w:tc>
      </w:tr>
      <w:tr w:rsidR="00E40E4F" w14:paraId="3A5742D9" w14:textId="77777777" w:rsidTr="00E40E4F">
        <w:tc>
          <w:tcPr>
            <w:tcW w:w="236" w:type="dxa"/>
            <w:tcBorders>
              <w:right w:val="single" w:sz="4" w:space="0" w:color="375258" w:themeColor="text2"/>
            </w:tcBorders>
          </w:tcPr>
          <w:p w14:paraId="4090C37E" w14:textId="77777777" w:rsidR="00311DF8" w:rsidRPr="00E40E4F" w:rsidRDefault="00311DF8" w:rsidP="007111EE">
            <w:pPr>
              <w:pStyle w:val="1-TableContent"/>
              <w:spacing w:before="0"/>
            </w:pPr>
          </w:p>
        </w:tc>
        <w:tc>
          <w:tcPr>
            <w:tcW w:w="236" w:type="dxa"/>
            <w:tcBorders>
              <w:left w:val="single" w:sz="4" w:space="0" w:color="375258" w:themeColor="text2"/>
            </w:tcBorders>
          </w:tcPr>
          <w:p w14:paraId="0CA89430" w14:textId="77777777" w:rsidR="00311DF8" w:rsidRPr="00E40E4F" w:rsidRDefault="00311DF8" w:rsidP="007111EE">
            <w:pPr>
              <w:pStyle w:val="1-TableContent"/>
              <w:spacing w:before="0"/>
            </w:pPr>
          </w:p>
        </w:tc>
        <w:tc>
          <w:tcPr>
            <w:tcW w:w="9022" w:type="dxa"/>
          </w:tcPr>
          <w:p w14:paraId="3A49BFFE" w14:textId="2B89D2F3" w:rsidR="00311DF8" w:rsidRPr="00E40E4F" w:rsidRDefault="00A81932" w:rsidP="007111EE">
            <w:pPr>
              <w:pStyle w:val="1-TableContent"/>
              <w:spacing w:before="0" w:line="240" w:lineRule="auto"/>
            </w:pPr>
            <w:r>
              <w:t xml:space="preserve"> </w:t>
            </w:r>
          </w:p>
        </w:tc>
      </w:tr>
    </w:tbl>
    <w:p w14:paraId="12D74DB7" w14:textId="22FDB9E4" w:rsidR="00A7336B" w:rsidRDefault="00A7336B" w:rsidP="003F56D3">
      <w:pPr>
        <w:pStyle w:val="1-BodyText"/>
      </w:pPr>
    </w:p>
    <w:p w14:paraId="7AD12908" w14:textId="45200381" w:rsidR="00A43A4F" w:rsidRDefault="00A43A4F" w:rsidP="003F56D3">
      <w:pPr>
        <w:pStyle w:val="1-BodyText"/>
      </w:pPr>
    </w:p>
    <w:p w14:paraId="78333F68" w14:textId="77777777" w:rsidR="00A43A4F" w:rsidRDefault="00A43A4F"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3F461B" w:rsidRPr="00E40E4F" w14:paraId="7513D71B" w14:textId="77777777" w:rsidTr="00596743">
        <w:tc>
          <w:tcPr>
            <w:tcW w:w="236" w:type="dxa"/>
            <w:tcBorders>
              <w:right w:val="single" w:sz="4" w:space="0" w:color="375258" w:themeColor="text2"/>
            </w:tcBorders>
          </w:tcPr>
          <w:p w14:paraId="2BE337DB" w14:textId="77777777" w:rsidR="003F461B" w:rsidRPr="00E40E4F" w:rsidRDefault="003F461B" w:rsidP="00596743">
            <w:pPr>
              <w:pStyle w:val="1-TableContent"/>
            </w:pPr>
          </w:p>
        </w:tc>
        <w:tc>
          <w:tcPr>
            <w:tcW w:w="236" w:type="dxa"/>
            <w:tcBorders>
              <w:left w:val="single" w:sz="4" w:space="0" w:color="375258" w:themeColor="text2"/>
            </w:tcBorders>
          </w:tcPr>
          <w:p w14:paraId="46E299F6" w14:textId="77777777" w:rsidR="003F461B" w:rsidRPr="00E40E4F" w:rsidRDefault="003F461B" w:rsidP="00596743">
            <w:pPr>
              <w:pStyle w:val="1-TableContent"/>
            </w:pPr>
          </w:p>
        </w:tc>
        <w:tc>
          <w:tcPr>
            <w:tcW w:w="9022" w:type="dxa"/>
          </w:tcPr>
          <w:p w14:paraId="7E393E31" w14:textId="310906BA" w:rsidR="003F461B" w:rsidRPr="00E40E4F" w:rsidRDefault="003F461B" w:rsidP="00596743">
            <w:pPr>
              <w:pStyle w:val="1-TableContent"/>
              <w:spacing w:before="0" w:after="240" w:line="240" w:lineRule="auto"/>
              <w:rPr>
                <w:caps/>
              </w:rPr>
            </w:pPr>
            <w:r>
              <w:rPr>
                <w:caps/>
                <w:color w:val="375258" w:themeColor="text2"/>
                <w:sz w:val="22"/>
                <w:szCs w:val="24"/>
              </w:rPr>
              <w:t>S</w:t>
            </w:r>
            <w:r>
              <w:rPr>
                <w:caps/>
                <w:color w:val="375258" w:themeColor="text2"/>
                <w:szCs w:val="24"/>
              </w:rPr>
              <w:t>WINGLE COLLINS SHAREHOLDER</w:t>
            </w:r>
          </w:p>
        </w:tc>
      </w:tr>
      <w:tr w:rsidR="003F461B" w:rsidRPr="00E40E4F" w14:paraId="1C4448D0" w14:textId="77777777" w:rsidTr="00596743">
        <w:tc>
          <w:tcPr>
            <w:tcW w:w="236" w:type="dxa"/>
            <w:tcBorders>
              <w:right w:val="single" w:sz="4" w:space="0" w:color="375258" w:themeColor="text2"/>
            </w:tcBorders>
          </w:tcPr>
          <w:p w14:paraId="15302A03" w14:textId="77777777" w:rsidR="003F461B" w:rsidRPr="00E40E4F" w:rsidRDefault="003F461B" w:rsidP="00596743">
            <w:pPr>
              <w:pStyle w:val="1-TableContent"/>
              <w:spacing w:before="0"/>
            </w:pPr>
          </w:p>
        </w:tc>
        <w:tc>
          <w:tcPr>
            <w:tcW w:w="236" w:type="dxa"/>
            <w:tcBorders>
              <w:left w:val="single" w:sz="4" w:space="0" w:color="375258" w:themeColor="text2"/>
            </w:tcBorders>
          </w:tcPr>
          <w:p w14:paraId="73C86AA9" w14:textId="77777777" w:rsidR="003F461B" w:rsidRPr="00E40E4F" w:rsidRDefault="003F461B" w:rsidP="00596743">
            <w:pPr>
              <w:pStyle w:val="1-TableContent"/>
              <w:spacing w:before="0"/>
            </w:pPr>
          </w:p>
        </w:tc>
        <w:tc>
          <w:tcPr>
            <w:tcW w:w="9022" w:type="dxa"/>
          </w:tcPr>
          <w:p w14:paraId="6AB0D0B9" w14:textId="77777777" w:rsidR="003F461B" w:rsidRPr="00E40E4F" w:rsidRDefault="003F461B" w:rsidP="00596743">
            <w:pPr>
              <w:pStyle w:val="1-TableContent"/>
              <w:spacing w:before="0" w:line="240" w:lineRule="auto"/>
              <w:rPr>
                <w:i/>
                <w:iCs/>
              </w:rPr>
            </w:pPr>
            <w:r w:rsidRPr="00E40E4F">
              <w:rPr>
                <w:i/>
                <w:iCs/>
                <w:color w:val="375258" w:themeColor="text2"/>
              </w:rPr>
              <w:t>Your coverage expert and partner.</w:t>
            </w:r>
          </w:p>
        </w:tc>
      </w:tr>
      <w:tr w:rsidR="003F461B" w:rsidRPr="00E40E4F" w14:paraId="3236D879" w14:textId="77777777" w:rsidTr="00596743">
        <w:tc>
          <w:tcPr>
            <w:tcW w:w="236" w:type="dxa"/>
            <w:tcBorders>
              <w:right w:val="single" w:sz="4" w:space="0" w:color="375258" w:themeColor="text2"/>
            </w:tcBorders>
          </w:tcPr>
          <w:p w14:paraId="02AA13DB" w14:textId="77777777" w:rsidR="003F461B" w:rsidRPr="00E40E4F" w:rsidRDefault="003F461B" w:rsidP="00596743">
            <w:pPr>
              <w:pStyle w:val="1-TableContent"/>
              <w:spacing w:before="0"/>
            </w:pPr>
          </w:p>
        </w:tc>
        <w:tc>
          <w:tcPr>
            <w:tcW w:w="236" w:type="dxa"/>
            <w:tcBorders>
              <w:left w:val="single" w:sz="4" w:space="0" w:color="375258" w:themeColor="text2"/>
            </w:tcBorders>
          </w:tcPr>
          <w:p w14:paraId="51C86630" w14:textId="77777777" w:rsidR="003F461B" w:rsidRPr="00E40E4F" w:rsidRDefault="003F461B" w:rsidP="00596743">
            <w:pPr>
              <w:pStyle w:val="1-TableContent"/>
              <w:spacing w:before="0"/>
            </w:pPr>
          </w:p>
        </w:tc>
        <w:tc>
          <w:tcPr>
            <w:tcW w:w="9022" w:type="dxa"/>
          </w:tcPr>
          <w:p w14:paraId="10053109" w14:textId="0D3D43DC" w:rsidR="003F461B" w:rsidRPr="00E40E4F" w:rsidRDefault="00E84B6B" w:rsidP="00596743">
            <w:pPr>
              <w:pStyle w:val="1-TableContent"/>
              <w:spacing w:before="360" w:line="240" w:lineRule="auto"/>
              <w:rPr>
                <w:b/>
                <w:bCs/>
              </w:rPr>
            </w:pPr>
            <w:r>
              <w:rPr>
                <w:b/>
                <w:bCs/>
              </w:rPr>
              <w:t>Kyle Cardwell</w:t>
            </w:r>
          </w:p>
        </w:tc>
      </w:tr>
      <w:tr w:rsidR="003F461B" w:rsidRPr="00E40E4F" w14:paraId="3F699F5C" w14:textId="77777777" w:rsidTr="00596743">
        <w:tc>
          <w:tcPr>
            <w:tcW w:w="236" w:type="dxa"/>
            <w:tcBorders>
              <w:right w:val="single" w:sz="4" w:space="0" w:color="375258" w:themeColor="text2"/>
            </w:tcBorders>
          </w:tcPr>
          <w:p w14:paraId="7D1B6841" w14:textId="77777777" w:rsidR="003F461B" w:rsidRPr="00E40E4F" w:rsidRDefault="003F461B" w:rsidP="00596743">
            <w:pPr>
              <w:pStyle w:val="1-TableContent"/>
              <w:spacing w:before="0"/>
            </w:pPr>
          </w:p>
        </w:tc>
        <w:tc>
          <w:tcPr>
            <w:tcW w:w="236" w:type="dxa"/>
            <w:tcBorders>
              <w:left w:val="single" w:sz="4" w:space="0" w:color="375258" w:themeColor="text2"/>
            </w:tcBorders>
          </w:tcPr>
          <w:p w14:paraId="1F7B7EB3" w14:textId="77777777" w:rsidR="003F461B" w:rsidRPr="00E40E4F" w:rsidRDefault="003F461B" w:rsidP="00596743">
            <w:pPr>
              <w:pStyle w:val="1-TableContent"/>
              <w:spacing w:before="0"/>
            </w:pPr>
          </w:p>
        </w:tc>
        <w:tc>
          <w:tcPr>
            <w:tcW w:w="9022" w:type="dxa"/>
          </w:tcPr>
          <w:p w14:paraId="5FB860E2" w14:textId="64BEF7F4" w:rsidR="003F461B" w:rsidRPr="00E40E4F" w:rsidRDefault="003F461B" w:rsidP="00596743">
            <w:pPr>
              <w:pStyle w:val="1-TableContent"/>
              <w:spacing w:before="60" w:line="240" w:lineRule="auto"/>
            </w:pPr>
            <w:r>
              <w:rPr>
                <w:rFonts w:hint="eastAsia"/>
              </w:rPr>
              <w:t>(</w:t>
            </w:r>
            <w:r w:rsidR="00193EBB">
              <w:t>972</w:t>
            </w:r>
            <w:r>
              <w:rPr>
                <w:rFonts w:hint="eastAsia"/>
              </w:rPr>
              <w:t xml:space="preserve">) </w:t>
            </w:r>
            <w:r w:rsidR="00E84B6B">
              <w:t>814-3688</w:t>
            </w:r>
          </w:p>
        </w:tc>
      </w:tr>
      <w:tr w:rsidR="003F461B" w:rsidRPr="00E40E4F" w14:paraId="007E9AFD" w14:textId="77777777" w:rsidTr="00596743">
        <w:tc>
          <w:tcPr>
            <w:tcW w:w="236" w:type="dxa"/>
            <w:tcBorders>
              <w:right w:val="single" w:sz="4" w:space="0" w:color="375258" w:themeColor="text2"/>
            </w:tcBorders>
          </w:tcPr>
          <w:p w14:paraId="52135D6B" w14:textId="77777777" w:rsidR="003F461B" w:rsidRPr="00E40E4F" w:rsidRDefault="003F461B" w:rsidP="00596743">
            <w:pPr>
              <w:pStyle w:val="1-TableContent"/>
              <w:spacing w:before="0"/>
            </w:pPr>
          </w:p>
        </w:tc>
        <w:tc>
          <w:tcPr>
            <w:tcW w:w="236" w:type="dxa"/>
            <w:tcBorders>
              <w:left w:val="single" w:sz="4" w:space="0" w:color="375258" w:themeColor="text2"/>
            </w:tcBorders>
          </w:tcPr>
          <w:p w14:paraId="4BF3B946" w14:textId="77777777" w:rsidR="003F461B" w:rsidRPr="00E40E4F" w:rsidRDefault="003F461B" w:rsidP="00596743">
            <w:pPr>
              <w:pStyle w:val="1-TableContent"/>
              <w:spacing w:before="0"/>
            </w:pPr>
          </w:p>
        </w:tc>
        <w:tc>
          <w:tcPr>
            <w:tcW w:w="9022" w:type="dxa"/>
          </w:tcPr>
          <w:p w14:paraId="60177F61" w14:textId="3711FE1D" w:rsidR="003F461B" w:rsidRPr="00E40E4F" w:rsidRDefault="00DE176F" w:rsidP="00596743">
            <w:pPr>
              <w:pStyle w:val="1-TableContent"/>
              <w:spacing w:before="60" w:line="240" w:lineRule="auto"/>
            </w:pPr>
            <w:hyperlink r:id="rId14" w:history="1">
              <w:r w:rsidR="00E84B6B" w:rsidRPr="007F1F27">
                <w:rPr>
                  <w:rStyle w:val="Hyperlink"/>
                </w:rPr>
                <w:t>kcardwell</w:t>
              </w:r>
              <w:r w:rsidR="00E84B6B" w:rsidRPr="007F1F27">
                <w:rPr>
                  <w:rStyle w:val="Hyperlink"/>
                  <w:rFonts w:hint="eastAsia"/>
                </w:rPr>
                <w:t>@swinglecollins.com</w:t>
              </w:r>
            </w:hyperlink>
          </w:p>
        </w:tc>
      </w:tr>
    </w:tbl>
    <w:p w14:paraId="457EC89E" w14:textId="77777777" w:rsidR="003F461B" w:rsidRDefault="003F461B" w:rsidP="003F56D3">
      <w:pPr>
        <w:pStyle w:val="1-BodyText"/>
      </w:pPr>
    </w:p>
    <w:p w14:paraId="1F4EC029" w14:textId="77777777" w:rsidR="00A7336B" w:rsidRDefault="00A7336B" w:rsidP="003F56D3">
      <w:pPr>
        <w:pStyle w:val="1-BodyText"/>
      </w:pPr>
    </w:p>
    <w:p w14:paraId="47F43CEA" w14:textId="2285E0E1" w:rsidR="00311DF8" w:rsidRDefault="00311DF8"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311DF8" w:rsidRPr="00E40E4F" w:rsidRDefault="00311DF8" w:rsidP="007111EE">
            <w:pPr>
              <w:pStyle w:val="1-TableContent"/>
              <w:spacing w:before="0"/>
            </w:pPr>
          </w:p>
        </w:tc>
        <w:tc>
          <w:tcPr>
            <w:tcW w:w="236" w:type="dxa"/>
            <w:tcBorders>
              <w:left w:val="single" w:sz="4" w:space="0" w:color="375258" w:themeColor="text2"/>
            </w:tcBorders>
          </w:tcPr>
          <w:p w14:paraId="0250C07D" w14:textId="77777777" w:rsidR="00311DF8" w:rsidRPr="00E40E4F" w:rsidRDefault="00311DF8" w:rsidP="007111EE">
            <w:pPr>
              <w:pStyle w:val="1-TableContent"/>
              <w:spacing w:before="0"/>
            </w:pPr>
          </w:p>
        </w:tc>
        <w:tc>
          <w:tcPr>
            <w:tcW w:w="9022" w:type="dxa"/>
          </w:tcPr>
          <w:p w14:paraId="6EF53FF8" w14:textId="3B346EFA" w:rsidR="00311DF8" w:rsidRPr="00E40E4F" w:rsidRDefault="00A81932"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311DF8" w:rsidRPr="00E40E4F" w:rsidRDefault="00311DF8" w:rsidP="007111EE">
            <w:pPr>
              <w:pStyle w:val="1-TableContent"/>
              <w:spacing w:before="0"/>
            </w:pPr>
          </w:p>
        </w:tc>
        <w:tc>
          <w:tcPr>
            <w:tcW w:w="236" w:type="dxa"/>
            <w:tcBorders>
              <w:left w:val="single" w:sz="4" w:space="0" w:color="375258" w:themeColor="text2"/>
            </w:tcBorders>
          </w:tcPr>
          <w:p w14:paraId="4A1E446F" w14:textId="77777777" w:rsidR="00311DF8" w:rsidRPr="00E40E4F" w:rsidRDefault="00311DF8" w:rsidP="007111EE">
            <w:pPr>
              <w:pStyle w:val="1-TableContent"/>
              <w:spacing w:before="0"/>
            </w:pPr>
          </w:p>
        </w:tc>
        <w:tc>
          <w:tcPr>
            <w:tcW w:w="9022" w:type="dxa"/>
          </w:tcPr>
          <w:p w14:paraId="0634217B" w14:textId="776F8C07" w:rsidR="00311DF8" w:rsidRPr="00E40E4F" w:rsidRDefault="00A81932"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311DF8" w:rsidRPr="00E40E4F" w:rsidRDefault="00311DF8" w:rsidP="007111EE">
            <w:pPr>
              <w:pStyle w:val="1-TableContent"/>
              <w:spacing w:before="0"/>
            </w:pPr>
          </w:p>
        </w:tc>
        <w:tc>
          <w:tcPr>
            <w:tcW w:w="236" w:type="dxa"/>
            <w:tcBorders>
              <w:left w:val="single" w:sz="4" w:space="0" w:color="375258" w:themeColor="text2"/>
            </w:tcBorders>
          </w:tcPr>
          <w:p w14:paraId="5F0394AD" w14:textId="77777777" w:rsidR="00311DF8" w:rsidRPr="00E40E4F" w:rsidRDefault="00311DF8" w:rsidP="007111EE">
            <w:pPr>
              <w:pStyle w:val="1-TableContent"/>
              <w:spacing w:before="0"/>
            </w:pPr>
          </w:p>
        </w:tc>
        <w:tc>
          <w:tcPr>
            <w:tcW w:w="9022" w:type="dxa"/>
          </w:tcPr>
          <w:p w14:paraId="276BA2AA" w14:textId="0DA479EA" w:rsidR="00311DF8" w:rsidRPr="00E40E4F" w:rsidRDefault="00193EBB" w:rsidP="007111EE">
            <w:pPr>
              <w:pStyle w:val="1-TableContent"/>
              <w:spacing w:before="360" w:line="240" w:lineRule="auto"/>
              <w:rPr>
                <w:b/>
                <w:bCs/>
              </w:rPr>
            </w:pPr>
            <w:r>
              <w:rPr>
                <w:b/>
                <w:bCs/>
              </w:rPr>
              <w:t>Susan Murphy</w:t>
            </w:r>
          </w:p>
        </w:tc>
      </w:tr>
      <w:tr w:rsidR="00E40E4F" w14:paraId="49383C01" w14:textId="77777777" w:rsidTr="00E40E4F">
        <w:tc>
          <w:tcPr>
            <w:tcW w:w="236" w:type="dxa"/>
            <w:tcBorders>
              <w:right w:val="single" w:sz="4" w:space="0" w:color="375258" w:themeColor="text2"/>
            </w:tcBorders>
          </w:tcPr>
          <w:p w14:paraId="6FFCBE12" w14:textId="77777777" w:rsidR="00311DF8" w:rsidRPr="00E40E4F" w:rsidRDefault="00311DF8" w:rsidP="007111EE">
            <w:pPr>
              <w:pStyle w:val="1-TableContent"/>
              <w:spacing w:before="0"/>
            </w:pPr>
          </w:p>
        </w:tc>
        <w:tc>
          <w:tcPr>
            <w:tcW w:w="236" w:type="dxa"/>
            <w:tcBorders>
              <w:left w:val="single" w:sz="4" w:space="0" w:color="375258" w:themeColor="text2"/>
            </w:tcBorders>
          </w:tcPr>
          <w:p w14:paraId="4E14B1EC" w14:textId="77777777" w:rsidR="00311DF8" w:rsidRPr="00E40E4F" w:rsidRDefault="00311DF8" w:rsidP="007111EE">
            <w:pPr>
              <w:pStyle w:val="1-TableContent"/>
              <w:spacing w:before="0"/>
            </w:pPr>
          </w:p>
        </w:tc>
        <w:tc>
          <w:tcPr>
            <w:tcW w:w="9022" w:type="dxa"/>
          </w:tcPr>
          <w:p w14:paraId="0AFA8E78" w14:textId="0F29E670" w:rsidR="00311DF8" w:rsidRPr="00E40E4F" w:rsidRDefault="00A7336B" w:rsidP="007111EE">
            <w:pPr>
              <w:pStyle w:val="1-TableContent"/>
              <w:spacing w:before="60" w:line="240" w:lineRule="auto"/>
            </w:pPr>
            <w:r>
              <w:rPr>
                <w:rFonts w:hint="eastAsia"/>
              </w:rPr>
              <w:t xml:space="preserve">(972) </w:t>
            </w:r>
            <w:r w:rsidR="00193EBB">
              <w:t>715-8766</w:t>
            </w:r>
          </w:p>
        </w:tc>
      </w:tr>
      <w:tr w:rsidR="00E40E4F" w14:paraId="444924BF" w14:textId="77777777" w:rsidTr="00E40E4F">
        <w:tc>
          <w:tcPr>
            <w:tcW w:w="236" w:type="dxa"/>
            <w:tcBorders>
              <w:right w:val="single" w:sz="4" w:space="0" w:color="375258" w:themeColor="text2"/>
            </w:tcBorders>
          </w:tcPr>
          <w:p w14:paraId="0D62C4DD" w14:textId="77777777" w:rsidR="00311DF8" w:rsidRPr="00E40E4F" w:rsidRDefault="00311DF8" w:rsidP="007111EE">
            <w:pPr>
              <w:pStyle w:val="1-TableContent"/>
              <w:spacing w:before="0"/>
            </w:pPr>
          </w:p>
        </w:tc>
        <w:tc>
          <w:tcPr>
            <w:tcW w:w="236" w:type="dxa"/>
            <w:tcBorders>
              <w:left w:val="single" w:sz="4" w:space="0" w:color="375258" w:themeColor="text2"/>
            </w:tcBorders>
          </w:tcPr>
          <w:p w14:paraId="2127053D" w14:textId="77777777" w:rsidR="00311DF8" w:rsidRPr="00E40E4F" w:rsidRDefault="00311DF8" w:rsidP="007111EE">
            <w:pPr>
              <w:pStyle w:val="1-TableContent"/>
              <w:spacing w:before="0"/>
            </w:pPr>
          </w:p>
        </w:tc>
        <w:tc>
          <w:tcPr>
            <w:tcW w:w="9022" w:type="dxa"/>
          </w:tcPr>
          <w:p w14:paraId="7100BC6A" w14:textId="59E866A3" w:rsidR="00311DF8" w:rsidRPr="00E40E4F" w:rsidRDefault="00DE176F" w:rsidP="007111EE">
            <w:pPr>
              <w:pStyle w:val="1-TableContent"/>
              <w:spacing w:before="60" w:line="240" w:lineRule="auto"/>
            </w:pPr>
            <w:hyperlink r:id="rId15" w:history="1">
              <w:r w:rsidR="00193EBB" w:rsidRPr="001C73C5">
                <w:rPr>
                  <w:rStyle w:val="Hyperlink"/>
                </w:rPr>
                <w:t>smurphy@</w:t>
              </w:r>
              <w:r w:rsidR="00193EBB" w:rsidRPr="001C73C5">
                <w:rPr>
                  <w:rStyle w:val="Hyperlink"/>
                  <w:rFonts w:hint="eastAsia"/>
                </w:rPr>
                <w:t>swinglecollins.com</w:t>
              </w:r>
            </w:hyperlink>
            <w:r w:rsidR="00193EBB">
              <w:t xml:space="preserve"> </w:t>
            </w:r>
          </w:p>
        </w:tc>
      </w:tr>
      <w:tr w:rsidR="00E40E4F" w14:paraId="28A7679D" w14:textId="77777777" w:rsidTr="00E40E4F">
        <w:tc>
          <w:tcPr>
            <w:tcW w:w="236" w:type="dxa"/>
            <w:tcBorders>
              <w:right w:val="single" w:sz="4" w:space="0" w:color="375258" w:themeColor="text2"/>
            </w:tcBorders>
          </w:tcPr>
          <w:p w14:paraId="45137F24" w14:textId="77777777" w:rsidR="00311DF8" w:rsidRPr="00E40E4F" w:rsidRDefault="00311DF8" w:rsidP="007111EE">
            <w:pPr>
              <w:pStyle w:val="1-TableContent"/>
              <w:spacing w:before="0"/>
            </w:pPr>
          </w:p>
        </w:tc>
        <w:tc>
          <w:tcPr>
            <w:tcW w:w="236" w:type="dxa"/>
            <w:tcBorders>
              <w:left w:val="single" w:sz="4" w:space="0" w:color="375258" w:themeColor="text2"/>
            </w:tcBorders>
          </w:tcPr>
          <w:p w14:paraId="1801540F" w14:textId="77777777" w:rsidR="00311DF8" w:rsidRPr="00E40E4F" w:rsidRDefault="00311DF8" w:rsidP="007111EE">
            <w:pPr>
              <w:pStyle w:val="1-TableContent"/>
              <w:spacing w:before="0"/>
            </w:pPr>
          </w:p>
        </w:tc>
        <w:tc>
          <w:tcPr>
            <w:tcW w:w="9022" w:type="dxa"/>
          </w:tcPr>
          <w:p w14:paraId="06027DF9" w14:textId="77777777" w:rsidR="00311DF8" w:rsidRPr="00E40E4F" w:rsidRDefault="00A81932" w:rsidP="007111EE">
            <w:pPr>
              <w:pStyle w:val="1-TableContent"/>
              <w:spacing w:before="0"/>
            </w:pPr>
            <w:r>
              <w:t xml:space="preserve"> </w:t>
            </w:r>
          </w:p>
        </w:tc>
      </w:tr>
    </w:tbl>
    <w:p w14:paraId="0510D8A1" w14:textId="1FF6290B" w:rsidR="00311DF8" w:rsidRDefault="00311DF8" w:rsidP="003F56D3">
      <w:pPr>
        <w:pStyle w:val="1-BodyText"/>
      </w:pPr>
    </w:p>
    <w:p w14:paraId="50182C8D" w14:textId="2421FD8B" w:rsidR="00311DF8" w:rsidRDefault="00311DF8" w:rsidP="007111EE">
      <w:pPr>
        <w:pStyle w:val="1-BodyText"/>
        <w:spacing w:before="0"/>
        <w:contextualSpacing w:val="0"/>
      </w:pPr>
    </w:p>
    <w:p w14:paraId="47087791" w14:textId="2ADFC6C0" w:rsidR="00311DF8" w:rsidRDefault="00311DF8"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311DF8" w:rsidRPr="00E40E4F" w:rsidRDefault="00311DF8" w:rsidP="007111EE">
            <w:pPr>
              <w:pStyle w:val="1-TableContent"/>
              <w:spacing w:before="0"/>
            </w:pPr>
          </w:p>
        </w:tc>
        <w:tc>
          <w:tcPr>
            <w:tcW w:w="236" w:type="dxa"/>
            <w:tcBorders>
              <w:left w:val="single" w:sz="4" w:space="0" w:color="375258" w:themeColor="text2"/>
            </w:tcBorders>
          </w:tcPr>
          <w:p w14:paraId="3E96C174" w14:textId="77777777" w:rsidR="00311DF8" w:rsidRPr="00E40E4F" w:rsidRDefault="00311DF8" w:rsidP="007111EE">
            <w:pPr>
              <w:pStyle w:val="1-TableContent"/>
              <w:spacing w:before="0"/>
            </w:pPr>
          </w:p>
        </w:tc>
        <w:tc>
          <w:tcPr>
            <w:tcW w:w="9022" w:type="dxa"/>
          </w:tcPr>
          <w:p w14:paraId="3888674B" w14:textId="29F1C969" w:rsidR="00311DF8" w:rsidRPr="00E40E4F" w:rsidRDefault="00A7336B" w:rsidP="007111EE">
            <w:pPr>
              <w:pStyle w:val="1-TableContent"/>
              <w:spacing w:before="0" w:after="120" w:line="240" w:lineRule="exact"/>
              <w:rPr>
                <w:caps/>
              </w:rPr>
            </w:pPr>
            <w:r>
              <w:rPr>
                <w:caps/>
                <w:color w:val="375258" w:themeColor="text2"/>
                <w:sz w:val="22"/>
                <w:szCs w:val="24"/>
              </w:rPr>
              <w:t>Claims</w:t>
            </w:r>
          </w:p>
        </w:tc>
      </w:tr>
      <w:tr w:rsidR="00E40E4F" w14:paraId="0ED77461" w14:textId="77777777" w:rsidTr="00DF58C0">
        <w:tc>
          <w:tcPr>
            <w:tcW w:w="236" w:type="dxa"/>
            <w:tcBorders>
              <w:right w:val="single" w:sz="4" w:space="0" w:color="375258" w:themeColor="text2"/>
            </w:tcBorders>
          </w:tcPr>
          <w:p w14:paraId="7361BA10" w14:textId="77777777" w:rsidR="00311DF8" w:rsidRPr="00E40E4F" w:rsidRDefault="00311DF8" w:rsidP="007111EE">
            <w:pPr>
              <w:pStyle w:val="1-TableContent"/>
              <w:spacing w:before="0"/>
            </w:pPr>
          </w:p>
        </w:tc>
        <w:tc>
          <w:tcPr>
            <w:tcW w:w="236" w:type="dxa"/>
            <w:tcBorders>
              <w:left w:val="single" w:sz="4" w:space="0" w:color="375258" w:themeColor="text2"/>
            </w:tcBorders>
          </w:tcPr>
          <w:p w14:paraId="072BE73C" w14:textId="77777777" w:rsidR="00311DF8" w:rsidRPr="00E40E4F" w:rsidRDefault="00311DF8" w:rsidP="007111EE">
            <w:pPr>
              <w:pStyle w:val="1-TableContent"/>
              <w:spacing w:before="0"/>
            </w:pPr>
          </w:p>
        </w:tc>
        <w:tc>
          <w:tcPr>
            <w:tcW w:w="9022" w:type="dxa"/>
          </w:tcPr>
          <w:p w14:paraId="3A52A02B" w14:textId="606F586C" w:rsidR="00311DF8" w:rsidRPr="00E40E4F" w:rsidRDefault="00A81932"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311DF8" w:rsidRPr="00E40E4F" w:rsidRDefault="00311DF8" w:rsidP="007111EE">
            <w:pPr>
              <w:pStyle w:val="1-TableContent"/>
              <w:spacing w:before="0"/>
            </w:pPr>
          </w:p>
        </w:tc>
        <w:tc>
          <w:tcPr>
            <w:tcW w:w="236" w:type="dxa"/>
            <w:tcBorders>
              <w:left w:val="single" w:sz="4" w:space="0" w:color="375258" w:themeColor="text2"/>
            </w:tcBorders>
          </w:tcPr>
          <w:p w14:paraId="45134383" w14:textId="77777777" w:rsidR="00311DF8" w:rsidRPr="00E40E4F" w:rsidRDefault="00311DF8" w:rsidP="007111EE">
            <w:pPr>
              <w:pStyle w:val="1-TableContent"/>
              <w:spacing w:before="0"/>
            </w:pPr>
          </w:p>
        </w:tc>
        <w:tc>
          <w:tcPr>
            <w:tcW w:w="9022" w:type="dxa"/>
          </w:tcPr>
          <w:p w14:paraId="31315A43" w14:textId="77777777" w:rsidR="00311DF8" w:rsidRDefault="00A7336B" w:rsidP="007111EE">
            <w:pPr>
              <w:pStyle w:val="1-TableContent"/>
              <w:spacing w:before="240" w:line="240" w:lineRule="auto"/>
              <w:rPr>
                <w:b/>
                <w:bCs/>
              </w:rPr>
            </w:pPr>
            <w:r>
              <w:rPr>
                <w:b/>
                <w:bCs/>
              </w:rPr>
              <w:t>Cheryl Murphy</w:t>
            </w:r>
          </w:p>
          <w:p w14:paraId="0F11CD0A" w14:textId="75709EE4" w:rsidR="00A7336B" w:rsidRPr="00A7336B" w:rsidRDefault="00A7336B" w:rsidP="007111EE">
            <w:pPr>
              <w:pStyle w:val="1-TableContent"/>
              <w:spacing w:before="240" w:line="240" w:lineRule="auto"/>
            </w:pPr>
            <w:r w:rsidRPr="00A7336B">
              <w:t>(972) 387- 6702</w:t>
            </w:r>
          </w:p>
        </w:tc>
      </w:tr>
      <w:tr w:rsidR="00E40E4F" w14:paraId="52752BEB" w14:textId="77777777" w:rsidTr="00DF58C0">
        <w:tc>
          <w:tcPr>
            <w:tcW w:w="236" w:type="dxa"/>
            <w:tcBorders>
              <w:right w:val="single" w:sz="4" w:space="0" w:color="375258" w:themeColor="text2"/>
            </w:tcBorders>
          </w:tcPr>
          <w:p w14:paraId="7CD9E9DD" w14:textId="77777777" w:rsidR="00311DF8" w:rsidRPr="00E40E4F" w:rsidRDefault="00311DF8" w:rsidP="007111EE">
            <w:pPr>
              <w:pStyle w:val="1-TableContent"/>
              <w:spacing w:before="0"/>
            </w:pPr>
          </w:p>
        </w:tc>
        <w:tc>
          <w:tcPr>
            <w:tcW w:w="236" w:type="dxa"/>
            <w:tcBorders>
              <w:left w:val="single" w:sz="4" w:space="0" w:color="375258" w:themeColor="text2"/>
            </w:tcBorders>
          </w:tcPr>
          <w:p w14:paraId="4EEDC00A" w14:textId="77777777" w:rsidR="00311DF8" w:rsidRPr="00E40E4F" w:rsidRDefault="00311DF8" w:rsidP="007111EE">
            <w:pPr>
              <w:pStyle w:val="1-TableContent"/>
              <w:spacing w:before="0"/>
            </w:pPr>
          </w:p>
        </w:tc>
        <w:tc>
          <w:tcPr>
            <w:tcW w:w="9022" w:type="dxa"/>
          </w:tcPr>
          <w:p w14:paraId="11ED2A1C" w14:textId="20361634" w:rsidR="00311DF8" w:rsidRPr="00E40E4F" w:rsidRDefault="00DE176F" w:rsidP="007111EE">
            <w:pPr>
              <w:pStyle w:val="1-TableContent"/>
              <w:spacing w:before="60" w:line="240" w:lineRule="auto"/>
            </w:pPr>
            <w:hyperlink r:id="rId16" w:history="1">
              <w:r w:rsidR="00193EBB" w:rsidRPr="001C73C5">
                <w:rPr>
                  <w:rStyle w:val="Hyperlink"/>
                </w:rPr>
                <w:t>services@swinglecollins.com</w:t>
              </w:r>
            </w:hyperlink>
            <w:r w:rsidR="00193EBB">
              <w:t xml:space="preserve"> </w:t>
            </w:r>
          </w:p>
        </w:tc>
      </w:tr>
      <w:tr w:rsidR="00E40E4F" w14:paraId="66832B11" w14:textId="77777777" w:rsidTr="00DF58C0">
        <w:tc>
          <w:tcPr>
            <w:tcW w:w="236" w:type="dxa"/>
            <w:tcBorders>
              <w:right w:val="single" w:sz="4" w:space="0" w:color="375258" w:themeColor="text2"/>
            </w:tcBorders>
          </w:tcPr>
          <w:p w14:paraId="7422B59A" w14:textId="77777777" w:rsidR="00311DF8" w:rsidRPr="00E40E4F" w:rsidRDefault="00311DF8" w:rsidP="007111EE">
            <w:pPr>
              <w:pStyle w:val="1-TableContent"/>
              <w:spacing w:before="0"/>
            </w:pPr>
          </w:p>
        </w:tc>
        <w:tc>
          <w:tcPr>
            <w:tcW w:w="236" w:type="dxa"/>
            <w:tcBorders>
              <w:left w:val="single" w:sz="4" w:space="0" w:color="375258" w:themeColor="text2"/>
            </w:tcBorders>
          </w:tcPr>
          <w:p w14:paraId="729DCFFA" w14:textId="77777777" w:rsidR="00311DF8" w:rsidRPr="00E40E4F" w:rsidRDefault="00311DF8" w:rsidP="007111EE">
            <w:pPr>
              <w:pStyle w:val="1-TableContent"/>
              <w:spacing w:before="0"/>
            </w:pPr>
          </w:p>
        </w:tc>
        <w:tc>
          <w:tcPr>
            <w:tcW w:w="9022" w:type="dxa"/>
          </w:tcPr>
          <w:p w14:paraId="2B408D8D" w14:textId="77777777" w:rsidR="00311DF8" w:rsidRPr="00E40E4F" w:rsidRDefault="00A81932" w:rsidP="007111EE">
            <w:pPr>
              <w:pStyle w:val="1-TableContent"/>
              <w:spacing w:before="0"/>
            </w:pPr>
            <w:r>
              <w:t xml:space="preserve"> </w:t>
            </w:r>
          </w:p>
        </w:tc>
      </w:tr>
    </w:tbl>
    <w:p w14:paraId="3C1CA642" w14:textId="77777777" w:rsidR="007B36DA" w:rsidRPr="007B36DA" w:rsidRDefault="007B36DA" w:rsidP="007B36DA">
      <w:pPr>
        <w:pStyle w:val="1-PageHeader"/>
        <w:jc w:val="center"/>
      </w:pPr>
      <w:r>
        <w:lastRenderedPageBreak/>
        <w:t>Expo Park Insurance Renewal</w:t>
      </w:r>
    </w:p>
    <w:tbl>
      <w:tblPr>
        <w:tblStyle w:val="SW-BaseTable"/>
        <w:tblW w:w="9625" w:type="dxa"/>
        <w:tblInd w:w="0" w:type="dxa"/>
        <w:tblBorders>
          <w:top w:val="single" w:sz="4" w:space="0" w:color="375258"/>
          <w:left w:val="single" w:sz="4" w:space="0" w:color="375258"/>
          <w:bottom w:val="single" w:sz="4" w:space="0" w:color="375258"/>
          <w:right w:val="single" w:sz="4" w:space="0" w:color="375258"/>
          <w:insideH w:val="single" w:sz="4" w:space="0" w:color="375258"/>
          <w:insideV w:val="single" w:sz="4" w:space="0" w:color="375258"/>
        </w:tblBorders>
        <w:tblLayout w:type="fixed"/>
        <w:tblLook w:val="04A0" w:firstRow="1" w:lastRow="0" w:firstColumn="1" w:lastColumn="0" w:noHBand="0" w:noVBand="1"/>
      </w:tblPr>
      <w:tblGrid>
        <w:gridCol w:w="5845"/>
        <w:gridCol w:w="1890"/>
        <w:gridCol w:w="1890"/>
      </w:tblGrid>
      <w:tr w:rsidR="007B36DA" w:rsidRPr="00586EC7" w14:paraId="2A8B50DA" w14:textId="77777777" w:rsidTr="001A2954">
        <w:trPr>
          <w:cantSplit/>
          <w:tblHeader/>
        </w:trPr>
        <w:tc>
          <w:tcPr>
            <w:tcW w:w="5845" w:type="dxa"/>
            <w:tcBorders>
              <w:top w:val="single" w:sz="4" w:space="0" w:color="375258"/>
              <w:left w:val="single" w:sz="4" w:space="0" w:color="375258"/>
              <w:bottom w:val="single" w:sz="4" w:space="0" w:color="375258"/>
              <w:right w:val="single" w:sz="8" w:space="0" w:color="375258"/>
            </w:tcBorders>
            <w:shd w:val="clear" w:color="auto" w:fill="58848E"/>
            <w:hideMark/>
          </w:tcPr>
          <w:p w14:paraId="7A7BFBFE" w14:textId="77777777" w:rsidR="007B36DA" w:rsidRPr="00586EC7" w:rsidRDefault="007B36DA" w:rsidP="001A2954">
            <w:pPr>
              <w:spacing w:before="60" w:after="60" w:line="240" w:lineRule="auto"/>
              <w:rPr>
                <w:rFonts w:ascii="Arial" w:eastAsia="Microsoft JhengHei" w:hAnsi="Arial" w:cs="Arial"/>
                <w:b/>
                <w:snapToGrid w:val="0"/>
                <w:color w:val="FFFFFF" w:themeColor="background1"/>
              </w:rPr>
            </w:pPr>
            <w:r w:rsidRPr="00586EC7">
              <w:rPr>
                <w:rFonts w:ascii="Arial" w:eastAsia="Microsoft JhengHei" w:hAnsi="Arial" w:cs="Arial"/>
                <w:b/>
                <w:snapToGrid w:val="0"/>
                <w:color w:val="FFFFFF" w:themeColor="background1"/>
              </w:rPr>
              <w:t>Coverage</w:t>
            </w:r>
          </w:p>
        </w:tc>
        <w:tc>
          <w:tcPr>
            <w:tcW w:w="1890" w:type="dxa"/>
            <w:tcBorders>
              <w:top w:val="single" w:sz="8" w:space="0" w:color="375258"/>
              <w:left w:val="single" w:sz="8" w:space="0" w:color="375258"/>
              <w:bottom w:val="single" w:sz="4" w:space="0" w:color="375258"/>
              <w:right w:val="single" w:sz="24" w:space="0" w:color="375258"/>
            </w:tcBorders>
            <w:shd w:val="clear" w:color="auto" w:fill="58848E"/>
          </w:tcPr>
          <w:p w14:paraId="017F482C" w14:textId="77777777" w:rsidR="007B36DA" w:rsidRPr="00586EC7" w:rsidRDefault="007B36DA" w:rsidP="001A2954">
            <w:pPr>
              <w:spacing w:before="60" w:after="60" w:line="240" w:lineRule="auto"/>
              <w:jc w:val="center"/>
              <w:rPr>
                <w:rFonts w:ascii="Arial" w:eastAsia="Microsoft JhengHei" w:hAnsi="Arial" w:cs="Arial"/>
                <w:b/>
                <w:snapToGrid w:val="0"/>
                <w:color w:val="FFFFFF" w:themeColor="background1"/>
              </w:rPr>
            </w:pPr>
            <w:r>
              <w:rPr>
                <w:rFonts w:ascii="Arial" w:eastAsia="Microsoft JhengHei" w:hAnsi="Arial" w:cs="Arial"/>
                <w:b/>
                <w:snapToGrid w:val="0"/>
                <w:color w:val="FFFFFF" w:themeColor="background1"/>
              </w:rPr>
              <w:t>Expiring**</w:t>
            </w:r>
          </w:p>
        </w:tc>
        <w:tc>
          <w:tcPr>
            <w:tcW w:w="1890" w:type="dxa"/>
            <w:tcBorders>
              <w:top w:val="single" w:sz="24" w:space="0" w:color="375258"/>
              <w:left w:val="single" w:sz="24" w:space="0" w:color="375258"/>
              <w:bottom w:val="single" w:sz="4" w:space="0" w:color="375258"/>
              <w:right w:val="single" w:sz="24" w:space="0" w:color="375258"/>
            </w:tcBorders>
            <w:shd w:val="clear" w:color="auto" w:fill="58848E"/>
            <w:hideMark/>
          </w:tcPr>
          <w:p w14:paraId="0B006E12" w14:textId="77777777" w:rsidR="007B36DA" w:rsidRPr="00586EC7" w:rsidRDefault="007B36DA" w:rsidP="001A2954">
            <w:pPr>
              <w:spacing w:before="60" w:after="60" w:line="240" w:lineRule="auto"/>
              <w:jc w:val="center"/>
              <w:rPr>
                <w:rFonts w:ascii="Arial" w:eastAsia="Microsoft JhengHei" w:hAnsi="Arial" w:cs="Arial"/>
                <w:b/>
                <w:snapToGrid w:val="0"/>
                <w:color w:val="FFFFFF" w:themeColor="background1"/>
              </w:rPr>
            </w:pPr>
            <w:r w:rsidRPr="00586EC7">
              <w:rPr>
                <w:rFonts w:ascii="Arial" w:eastAsia="Microsoft JhengHei" w:hAnsi="Arial" w:cs="Arial"/>
                <w:b/>
                <w:snapToGrid w:val="0"/>
                <w:color w:val="FFFFFF" w:themeColor="background1"/>
              </w:rPr>
              <w:t>Renewal</w:t>
            </w:r>
          </w:p>
        </w:tc>
      </w:tr>
      <w:tr w:rsidR="007B36DA" w:rsidRPr="00586EC7" w14:paraId="18451C38" w14:textId="77777777" w:rsidTr="001A2954">
        <w:trPr>
          <w:cantSplit/>
          <w:trHeight w:val="449"/>
        </w:trPr>
        <w:tc>
          <w:tcPr>
            <w:tcW w:w="5845" w:type="dxa"/>
            <w:tcBorders>
              <w:top w:val="single" w:sz="4" w:space="0" w:color="375258"/>
              <w:left w:val="single" w:sz="4" w:space="0" w:color="375258"/>
              <w:bottom w:val="single" w:sz="4" w:space="0" w:color="375258"/>
              <w:right w:val="single" w:sz="8" w:space="0" w:color="375258"/>
            </w:tcBorders>
            <w:shd w:val="clear" w:color="auto" w:fill="auto"/>
            <w:vAlign w:val="center"/>
            <w:hideMark/>
          </w:tcPr>
          <w:p w14:paraId="3DA995E5" w14:textId="77777777" w:rsidR="007B36DA" w:rsidRDefault="007B36DA" w:rsidP="001A2954">
            <w:pPr>
              <w:spacing w:before="40" w:after="40" w:line="240" w:lineRule="auto"/>
              <w:rPr>
                <w:rFonts w:ascii="Arial" w:eastAsia="Microsoft JhengHei" w:hAnsi="Arial" w:cs="Arial"/>
              </w:rPr>
            </w:pPr>
            <w:r w:rsidRPr="00586EC7">
              <w:rPr>
                <w:rFonts w:ascii="Arial" w:eastAsia="Microsoft JhengHei" w:hAnsi="Arial" w:cs="Arial"/>
              </w:rPr>
              <w:t>Property</w:t>
            </w:r>
          </w:p>
          <w:p w14:paraId="2DE85A75" w14:textId="77777777" w:rsidR="007B36DA" w:rsidRPr="004069DC" w:rsidRDefault="007B36DA" w:rsidP="001A2954">
            <w:pPr>
              <w:spacing w:before="40" w:after="40" w:line="240" w:lineRule="auto"/>
              <w:rPr>
                <w:rFonts w:ascii="Arial" w:eastAsia="Microsoft JhengHei" w:hAnsi="Arial" w:cs="Arial"/>
                <w:i/>
                <w:iCs/>
                <w:sz w:val="18"/>
                <w:szCs w:val="18"/>
              </w:rPr>
            </w:pPr>
            <w:r>
              <w:rPr>
                <w:rFonts w:ascii="Arial" w:eastAsia="Microsoft JhengHei" w:hAnsi="Arial" w:cs="Arial"/>
              </w:rPr>
              <w:t xml:space="preserve">        </w:t>
            </w:r>
            <w:r>
              <w:rPr>
                <w:rFonts w:ascii="Arial" w:eastAsia="Microsoft JhengHei" w:hAnsi="Arial" w:cs="Arial"/>
                <w:i/>
                <w:iCs/>
                <w:sz w:val="18"/>
                <w:szCs w:val="18"/>
              </w:rPr>
              <w:t>Total Values</w:t>
            </w:r>
          </w:p>
        </w:tc>
        <w:tc>
          <w:tcPr>
            <w:tcW w:w="1890" w:type="dxa"/>
            <w:tcBorders>
              <w:top w:val="single" w:sz="4" w:space="0" w:color="375258"/>
              <w:left w:val="single" w:sz="8" w:space="0" w:color="375258"/>
              <w:bottom w:val="single" w:sz="4" w:space="0" w:color="375258"/>
              <w:right w:val="single" w:sz="24" w:space="0" w:color="375258"/>
            </w:tcBorders>
            <w:vAlign w:val="center"/>
          </w:tcPr>
          <w:p w14:paraId="45E2F7A5" w14:textId="66BC796A" w:rsidR="007B36DA" w:rsidRPr="007A404E" w:rsidRDefault="007B36DA" w:rsidP="001A2954">
            <w:pPr>
              <w:spacing w:before="40" w:after="40" w:line="240" w:lineRule="auto"/>
              <w:jc w:val="right"/>
              <w:rPr>
                <w:rFonts w:ascii="Arial" w:eastAsia="Microsoft JhengHei" w:hAnsi="Arial" w:cs="Arial"/>
              </w:rPr>
            </w:pPr>
            <w:r w:rsidRPr="007A404E">
              <w:rPr>
                <w:rFonts w:ascii="Arial" w:eastAsia="Microsoft JhengHei" w:hAnsi="Arial" w:cs="Arial"/>
              </w:rPr>
              <w:t>$</w:t>
            </w:r>
            <w:r>
              <w:rPr>
                <w:rFonts w:ascii="Arial" w:eastAsia="Microsoft JhengHei" w:hAnsi="Arial" w:cs="Arial"/>
              </w:rPr>
              <w:t>357,735.00</w:t>
            </w:r>
          </w:p>
          <w:p w14:paraId="2F43572C" w14:textId="5010255E" w:rsidR="007B36DA" w:rsidRPr="007A404E" w:rsidRDefault="007B36DA" w:rsidP="001A2954">
            <w:pPr>
              <w:spacing w:before="40" w:after="40" w:line="240" w:lineRule="auto"/>
              <w:jc w:val="right"/>
              <w:rPr>
                <w:rFonts w:ascii="Arial" w:eastAsia="Microsoft JhengHei" w:hAnsi="Arial" w:cs="Arial"/>
                <w:i/>
                <w:iCs/>
                <w:sz w:val="18"/>
                <w:szCs w:val="18"/>
              </w:rPr>
            </w:pPr>
            <w:r w:rsidRPr="007A404E">
              <w:rPr>
                <w:rFonts w:ascii="Arial" w:eastAsia="Microsoft JhengHei" w:hAnsi="Arial" w:cs="Arial"/>
                <w:i/>
                <w:iCs/>
                <w:sz w:val="18"/>
                <w:szCs w:val="18"/>
              </w:rPr>
              <w:t>$</w:t>
            </w:r>
            <w:r>
              <w:rPr>
                <w:rFonts w:ascii="Arial" w:eastAsia="Microsoft JhengHei" w:hAnsi="Arial" w:cs="Arial"/>
                <w:i/>
                <w:iCs/>
                <w:sz w:val="18"/>
                <w:szCs w:val="18"/>
              </w:rPr>
              <w:t>46,847,553</w:t>
            </w:r>
          </w:p>
        </w:tc>
        <w:tc>
          <w:tcPr>
            <w:tcW w:w="1890" w:type="dxa"/>
            <w:tcBorders>
              <w:top w:val="single" w:sz="4" w:space="0" w:color="375258"/>
              <w:left w:val="single" w:sz="24" w:space="0" w:color="375258"/>
              <w:bottom w:val="single" w:sz="4" w:space="0" w:color="375258"/>
              <w:right w:val="single" w:sz="24" w:space="0" w:color="375258"/>
            </w:tcBorders>
            <w:shd w:val="clear" w:color="auto" w:fill="auto"/>
            <w:vAlign w:val="center"/>
            <w:hideMark/>
          </w:tcPr>
          <w:p w14:paraId="457411D8" w14:textId="4A5F4376" w:rsidR="007B36DA" w:rsidRDefault="007B36DA" w:rsidP="001A2954">
            <w:pPr>
              <w:spacing w:before="40" w:after="40" w:line="240" w:lineRule="auto"/>
              <w:jc w:val="right"/>
              <w:rPr>
                <w:rFonts w:ascii="Arial" w:eastAsia="Microsoft JhengHei" w:hAnsi="Arial" w:cs="Arial"/>
              </w:rPr>
            </w:pPr>
            <w:r>
              <w:rPr>
                <w:rFonts w:ascii="Arial" w:eastAsia="Microsoft JhengHei" w:hAnsi="Arial" w:cs="Arial"/>
              </w:rPr>
              <w:t>$</w:t>
            </w:r>
            <w:r w:rsidR="00BD26C1">
              <w:rPr>
                <w:rFonts w:ascii="Arial" w:eastAsia="Microsoft JhengHei" w:hAnsi="Arial" w:cs="Arial"/>
              </w:rPr>
              <w:t>312,025.90</w:t>
            </w:r>
          </w:p>
          <w:p w14:paraId="10DD63AA" w14:textId="19017E15" w:rsidR="007B36DA" w:rsidRPr="00586EC7" w:rsidRDefault="007B36DA" w:rsidP="001A2954">
            <w:pPr>
              <w:spacing w:before="40" w:after="40" w:line="240" w:lineRule="auto"/>
              <w:jc w:val="right"/>
              <w:rPr>
                <w:rFonts w:ascii="Arial" w:eastAsia="Microsoft JhengHei" w:hAnsi="Arial" w:cs="Arial"/>
              </w:rPr>
            </w:pPr>
            <w:r>
              <w:rPr>
                <w:rFonts w:ascii="Arial" w:eastAsia="Microsoft JhengHei" w:hAnsi="Arial" w:cs="Arial"/>
                <w:i/>
                <w:iCs/>
                <w:sz w:val="18"/>
                <w:szCs w:val="18"/>
              </w:rPr>
              <w:t>$</w:t>
            </w:r>
            <w:r w:rsidR="006B2E9B">
              <w:rPr>
                <w:rFonts w:ascii="Arial" w:eastAsia="Microsoft JhengHei" w:hAnsi="Arial" w:cs="Arial"/>
                <w:i/>
                <w:iCs/>
                <w:sz w:val="18"/>
                <w:szCs w:val="18"/>
              </w:rPr>
              <w:t>46</w:t>
            </w:r>
            <w:r w:rsidR="00981A54">
              <w:rPr>
                <w:rFonts w:ascii="Arial" w:eastAsia="Microsoft JhengHei" w:hAnsi="Arial" w:cs="Arial"/>
                <w:i/>
                <w:iCs/>
                <w:sz w:val="18"/>
                <w:szCs w:val="18"/>
              </w:rPr>
              <w:t>,384,891</w:t>
            </w:r>
            <w:r>
              <w:rPr>
                <w:rFonts w:ascii="Arial" w:eastAsia="Microsoft JhengHei" w:hAnsi="Arial" w:cs="Arial"/>
              </w:rPr>
              <w:t xml:space="preserve"> </w:t>
            </w:r>
          </w:p>
        </w:tc>
      </w:tr>
      <w:tr w:rsidR="007B36DA" w:rsidRPr="00586EC7" w14:paraId="0DAA3A5D" w14:textId="77777777" w:rsidTr="00F87F0A">
        <w:trPr>
          <w:cantSplit/>
          <w:trHeight w:val="446"/>
        </w:trPr>
        <w:tc>
          <w:tcPr>
            <w:tcW w:w="5845" w:type="dxa"/>
            <w:tcBorders>
              <w:top w:val="single" w:sz="4" w:space="0" w:color="375258"/>
              <w:left w:val="single" w:sz="4" w:space="0" w:color="375258"/>
              <w:bottom w:val="single" w:sz="4" w:space="0" w:color="375258"/>
              <w:right w:val="single" w:sz="8" w:space="0" w:color="375258"/>
            </w:tcBorders>
            <w:shd w:val="clear" w:color="auto" w:fill="auto"/>
            <w:vAlign w:val="center"/>
          </w:tcPr>
          <w:p w14:paraId="03BD38E0" w14:textId="155F271F" w:rsidR="007B36DA" w:rsidRPr="00586EC7" w:rsidRDefault="007B36DA" w:rsidP="007B36DA">
            <w:pPr>
              <w:spacing w:before="40" w:after="0" w:line="240" w:lineRule="auto"/>
              <w:rPr>
                <w:rFonts w:ascii="Arial" w:eastAsia="Microsoft JhengHei" w:hAnsi="Arial" w:cs="Arial"/>
              </w:rPr>
            </w:pPr>
            <w:r>
              <w:rPr>
                <w:rFonts w:ascii="Arial" w:eastAsia="Microsoft JhengHei" w:hAnsi="Arial" w:cs="Arial"/>
              </w:rPr>
              <w:t>Property Terrorism</w:t>
            </w:r>
          </w:p>
          <w:p w14:paraId="3F50DA76" w14:textId="77777777" w:rsidR="007B36DA" w:rsidRPr="00586EC7" w:rsidRDefault="007B36DA" w:rsidP="007B36DA">
            <w:pPr>
              <w:spacing w:before="40" w:after="0" w:line="240" w:lineRule="auto"/>
              <w:rPr>
                <w:rFonts w:ascii="Arial" w:eastAsia="Microsoft JhengHei" w:hAnsi="Arial" w:cs="Arial"/>
              </w:rPr>
            </w:pPr>
          </w:p>
        </w:tc>
        <w:tc>
          <w:tcPr>
            <w:tcW w:w="1890" w:type="dxa"/>
            <w:tcBorders>
              <w:top w:val="single" w:sz="4" w:space="0" w:color="375258"/>
              <w:left w:val="single" w:sz="8" w:space="0" w:color="375258"/>
              <w:bottom w:val="single" w:sz="4" w:space="0" w:color="375258"/>
              <w:right w:val="single" w:sz="24" w:space="0" w:color="375258"/>
            </w:tcBorders>
          </w:tcPr>
          <w:p w14:paraId="1BD9B7B6" w14:textId="528A2B8B" w:rsidR="007B36DA" w:rsidRPr="007A404E" w:rsidRDefault="007B36DA" w:rsidP="007B36DA">
            <w:pPr>
              <w:spacing w:before="40" w:after="0" w:line="240" w:lineRule="auto"/>
              <w:jc w:val="right"/>
              <w:rPr>
                <w:rFonts w:ascii="Arial" w:eastAsia="Microsoft JhengHei" w:hAnsi="Arial" w:cs="Arial"/>
              </w:rPr>
            </w:pPr>
            <w:r w:rsidRPr="00FE6857">
              <w:rPr>
                <w:rFonts w:ascii="Arial" w:eastAsia="Microsoft JhengHei" w:hAnsi="Arial" w:cs="Arial"/>
              </w:rPr>
              <w:t>$</w:t>
            </w:r>
            <w:r>
              <w:rPr>
                <w:rFonts w:ascii="Arial" w:eastAsia="Microsoft JhengHei" w:hAnsi="Arial" w:cs="Arial"/>
              </w:rPr>
              <w:t>6,324.00</w:t>
            </w:r>
          </w:p>
        </w:tc>
        <w:tc>
          <w:tcPr>
            <w:tcW w:w="1890" w:type="dxa"/>
            <w:tcBorders>
              <w:top w:val="single" w:sz="4" w:space="0" w:color="375258"/>
              <w:left w:val="single" w:sz="24" w:space="0" w:color="375258"/>
              <w:bottom w:val="single" w:sz="4" w:space="0" w:color="375258"/>
              <w:right w:val="single" w:sz="24" w:space="0" w:color="375258"/>
            </w:tcBorders>
            <w:shd w:val="clear" w:color="auto" w:fill="auto"/>
          </w:tcPr>
          <w:p w14:paraId="0A69889A" w14:textId="033BB905" w:rsidR="007B36DA" w:rsidRDefault="007B36DA" w:rsidP="007B36DA">
            <w:pPr>
              <w:spacing w:before="40" w:after="0" w:line="240" w:lineRule="auto"/>
              <w:jc w:val="right"/>
              <w:rPr>
                <w:rFonts w:ascii="Arial" w:eastAsia="Microsoft JhengHei" w:hAnsi="Arial" w:cs="Arial"/>
              </w:rPr>
            </w:pPr>
            <w:r w:rsidRPr="0073159A">
              <w:rPr>
                <w:rFonts w:ascii="Arial" w:eastAsia="Microsoft JhengHei" w:hAnsi="Arial" w:cs="Arial"/>
              </w:rPr>
              <w:t>$</w:t>
            </w:r>
            <w:r w:rsidR="00BD26C1">
              <w:rPr>
                <w:rFonts w:ascii="Arial" w:eastAsia="Microsoft JhengHei" w:hAnsi="Arial" w:cs="Arial"/>
              </w:rPr>
              <w:t>4,197.53</w:t>
            </w:r>
          </w:p>
        </w:tc>
      </w:tr>
      <w:tr w:rsidR="007B36DA" w:rsidRPr="00586EC7" w14:paraId="31A1E3D1" w14:textId="77777777" w:rsidTr="00F87F0A">
        <w:trPr>
          <w:cantSplit/>
          <w:trHeight w:val="446"/>
        </w:trPr>
        <w:tc>
          <w:tcPr>
            <w:tcW w:w="5845" w:type="dxa"/>
            <w:tcBorders>
              <w:top w:val="single" w:sz="4" w:space="0" w:color="375258"/>
              <w:left w:val="single" w:sz="4" w:space="0" w:color="375258"/>
              <w:bottom w:val="single" w:sz="4" w:space="0" w:color="375258"/>
              <w:right w:val="single" w:sz="8" w:space="0" w:color="375258"/>
            </w:tcBorders>
            <w:shd w:val="clear" w:color="auto" w:fill="auto"/>
            <w:vAlign w:val="center"/>
          </w:tcPr>
          <w:p w14:paraId="0D3B9EF4" w14:textId="356C6DC8" w:rsidR="007B36DA" w:rsidRPr="00586EC7" w:rsidRDefault="007B36DA" w:rsidP="007B36DA">
            <w:pPr>
              <w:spacing w:before="40" w:after="0" w:line="240" w:lineRule="auto"/>
              <w:rPr>
                <w:rFonts w:ascii="Arial" w:eastAsia="Microsoft JhengHei" w:hAnsi="Arial" w:cs="Arial"/>
              </w:rPr>
            </w:pPr>
            <w:r>
              <w:rPr>
                <w:rFonts w:ascii="Arial" w:eastAsia="Microsoft JhengHei" w:hAnsi="Arial" w:cs="Arial"/>
              </w:rPr>
              <w:t>Equipment Breakdown</w:t>
            </w:r>
          </w:p>
          <w:p w14:paraId="56409FB5" w14:textId="77777777" w:rsidR="007B36DA" w:rsidRPr="00586EC7" w:rsidRDefault="007B36DA" w:rsidP="007B36DA">
            <w:pPr>
              <w:spacing w:before="40" w:after="0" w:line="240" w:lineRule="auto"/>
              <w:rPr>
                <w:rFonts w:ascii="Arial" w:eastAsia="Microsoft JhengHei" w:hAnsi="Arial" w:cs="Arial"/>
              </w:rPr>
            </w:pPr>
          </w:p>
        </w:tc>
        <w:tc>
          <w:tcPr>
            <w:tcW w:w="1890" w:type="dxa"/>
            <w:tcBorders>
              <w:top w:val="single" w:sz="4" w:space="0" w:color="375258"/>
              <w:left w:val="single" w:sz="8" w:space="0" w:color="375258"/>
              <w:bottom w:val="single" w:sz="4" w:space="0" w:color="375258"/>
              <w:right w:val="single" w:sz="24" w:space="0" w:color="375258"/>
            </w:tcBorders>
          </w:tcPr>
          <w:p w14:paraId="083BC7D6" w14:textId="79799C88" w:rsidR="007B36DA" w:rsidRPr="007A404E" w:rsidRDefault="007B36DA" w:rsidP="007B36DA">
            <w:pPr>
              <w:spacing w:before="40" w:after="0" w:line="240" w:lineRule="auto"/>
              <w:jc w:val="right"/>
              <w:rPr>
                <w:rFonts w:ascii="Arial" w:eastAsia="Microsoft JhengHei" w:hAnsi="Arial" w:cs="Arial"/>
              </w:rPr>
            </w:pPr>
            <w:r w:rsidRPr="00FE6857">
              <w:rPr>
                <w:rFonts w:ascii="Arial" w:eastAsia="Microsoft JhengHei" w:hAnsi="Arial" w:cs="Arial"/>
              </w:rPr>
              <w:t>$</w:t>
            </w:r>
            <w:r>
              <w:rPr>
                <w:rFonts w:ascii="Arial" w:eastAsia="Microsoft JhengHei" w:hAnsi="Arial" w:cs="Arial"/>
              </w:rPr>
              <w:t>3,731.00</w:t>
            </w:r>
          </w:p>
        </w:tc>
        <w:tc>
          <w:tcPr>
            <w:tcW w:w="1890" w:type="dxa"/>
            <w:tcBorders>
              <w:top w:val="single" w:sz="4" w:space="0" w:color="375258"/>
              <w:left w:val="single" w:sz="24" w:space="0" w:color="375258"/>
              <w:bottom w:val="single" w:sz="4" w:space="0" w:color="375258"/>
              <w:right w:val="single" w:sz="24" w:space="0" w:color="375258"/>
            </w:tcBorders>
            <w:shd w:val="clear" w:color="auto" w:fill="auto"/>
          </w:tcPr>
          <w:p w14:paraId="786E117D" w14:textId="22B8A369" w:rsidR="007B36DA" w:rsidRDefault="0073159A" w:rsidP="007B36DA">
            <w:pPr>
              <w:spacing w:before="40" w:after="0" w:line="240" w:lineRule="auto"/>
              <w:jc w:val="right"/>
              <w:rPr>
                <w:rFonts w:ascii="Arial" w:eastAsia="Microsoft JhengHei" w:hAnsi="Arial" w:cs="Arial"/>
              </w:rPr>
            </w:pPr>
            <w:r>
              <w:rPr>
                <w:rFonts w:ascii="Arial" w:eastAsia="Microsoft JhengHei" w:hAnsi="Arial" w:cs="Arial"/>
              </w:rPr>
              <w:t>$</w:t>
            </w:r>
            <w:r w:rsidR="00BD26C1">
              <w:rPr>
                <w:rFonts w:ascii="Arial" w:eastAsia="Microsoft JhengHei" w:hAnsi="Arial" w:cs="Arial"/>
              </w:rPr>
              <w:t>2,463.00</w:t>
            </w:r>
          </w:p>
        </w:tc>
      </w:tr>
      <w:tr w:rsidR="007B36DA" w:rsidRPr="00586EC7" w14:paraId="083D638F" w14:textId="77777777" w:rsidTr="001A2954">
        <w:trPr>
          <w:cantSplit/>
          <w:trHeight w:val="446"/>
        </w:trPr>
        <w:tc>
          <w:tcPr>
            <w:tcW w:w="5845" w:type="dxa"/>
            <w:tcBorders>
              <w:top w:val="single" w:sz="4" w:space="0" w:color="375258"/>
              <w:left w:val="single" w:sz="4" w:space="0" w:color="375258"/>
              <w:bottom w:val="single" w:sz="4" w:space="0" w:color="375258"/>
              <w:right w:val="single" w:sz="8" w:space="0" w:color="375258"/>
            </w:tcBorders>
            <w:shd w:val="clear" w:color="auto" w:fill="auto"/>
            <w:vAlign w:val="center"/>
            <w:hideMark/>
          </w:tcPr>
          <w:p w14:paraId="2E58514F" w14:textId="77777777" w:rsidR="007B36DA" w:rsidRPr="00586EC7" w:rsidRDefault="007B36DA" w:rsidP="001A2954">
            <w:pPr>
              <w:spacing w:before="40" w:after="0" w:line="240" w:lineRule="auto"/>
              <w:rPr>
                <w:rFonts w:ascii="Arial" w:eastAsia="Microsoft JhengHei" w:hAnsi="Arial" w:cs="Arial"/>
              </w:rPr>
            </w:pPr>
            <w:r w:rsidRPr="00586EC7">
              <w:rPr>
                <w:rFonts w:ascii="Arial" w:eastAsia="Microsoft JhengHei" w:hAnsi="Arial" w:cs="Arial"/>
              </w:rPr>
              <w:t>General Liability</w:t>
            </w:r>
          </w:p>
          <w:p w14:paraId="0D3409B0" w14:textId="1A58AF30" w:rsidR="007B36DA" w:rsidRPr="00586EC7" w:rsidRDefault="007B36DA" w:rsidP="001A2954">
            <w:pPr>
              <w:spacing w:after="40" w:line="240" w:lineRule="auto"/>
              <w:rPr>
                <w:rFonts w:ascii="Arial" w:eastAsia="Microsoft JhengHei" w:hAnsi="Arial" w:cs="Arial"/>
                <w:i/>
                <w:iCs/>
                <w:sz w:val="18"/>
                <w:szCs w:val="18"/>
              </w:rPr>
            </w:pPr>
            <w:r>
              <w:rPr>
                <w:rFonts w:ascii="Arial" w:eastAsia="Microsoft JhengHei" w:hAnsi="Arial" w:cs="Arial"/>
                <w:i/>
                <w:iCs/>
                <w:sz w:val="18"/>
                <w:szCs w:val="18"/>
              </w:rPr>
              <w:t xml:space="preserve">          Units</w:t>
            </w:r>
            <w:r w:rsidRPr="001E3397">
              <w:rPr>
                <w:rFonts w:ascii="Arial" w:eastAsia="Microsoft JhengHei" w:hAnsi="Arial" w:cs="Arial"/>
                <w:i/>
                <w:iCs/>
                <w:sz w:val="18"/>
                <w:szCs w:val="18"/>
              </w:rPr>
              <w:t xml:space="preserve"> </w:t>
            </w:r>
            <w:r>
              <w:rPr>
                <w:rFonts w:ascii="Arial" w:eastAsia="Microsoft JhengHei" w:hAnsi="Arial" w:cs="Arial"/>
                <w:i/>
                <w:iCs/>
                <w:sz w:val="18"/>
                <w:szCs w:val="18"/>
              </w:rPr>
              <w:t xml:space="preserve">        </w:t>
            </w:r>
          </w:p>
        </w:tc>
        <w:tc>
          <w:tcPr>
            <w:tcW w:w="1890" w:type="dxa"/>
            <w:tcBorders>
              <w:top w:val="single" w:sz="4" w:space="0" w:color="375258"/>
              <w:left w:val="single" w:sz="8" w:space="0" w:color="375258"/>
              <w:bottom w:val="single" w:sz="4" w:space="0" w:color="375258"/>
              <w:right w:val="single" w:sz="24" w:space="0" w:color="375258"/>
            </w:tcBorders>
            <w:vAlign w:val="center"/>
          </w:tcPr>
          <w:p w14:paraId="20644B14" w14:textId="18EA2311" w:rsidR="007B36DA" w:rsidRPr="007A404E" w:rsidRDefault="007B36DA" w:rsidP="001A2954">
            <w:pPr>
              <w:spacing w:before="40" w:after="0" w:line="240" w:lineRule="auto"/>
              <w:jc w:val="right"/>
              <w:rPr>
                <w:rFonts w:ascii="Arial" w:eastAsia="Microsoft JhengHei" w:hAnsi="Arial" w:cs="Arial"/>
              </w:rPr>
            </w:pPr>
            <w:r w:rsidRPr="007A404E">
              <w:rPr>
                <w:rFonts w:ascii="Arial" w:eastAsia="Microsoft JhengHei" w:hAnsi="Arial" w:cs="Arial"/>
              </w:rPr>
              <w:t>$</w:t>
            </w:r>
            <w:r>
              <w:rPr>
                <w:rFonts w:ascii="Arial" w:eastAsia="Microsoft JhengHei" w:hAnsi="Arial" w:cs="Arial"/>
              </w:rPr>
              <w:t>50,103.00</w:t>
            </w:r>
          </w:p>
          <w:p w14:paraId="42A10333" w14:textId="338EF72B" w:rsidR="007B36DA" w:rsidRPr="007A404E" w:rsidRDefault="007B36DA" w:rsidP="001A2954">
            <w:pPr>
              <w:spacing w:before="40" w:after="0" w:line="240" w:lineRule="auto"/>
              <w:jc w:val="right"/>
              <w:rPr>
                <w:rFonts w:ascii="Arial" w:eastAsia="Microsoft JhengHei" w:hAnsi="Arial" w:cs="Arial"/>
              </w:rPr>
            </w:pPr>
            <w:r>
              <w:rPr>
                <w:rFonts w:ascii="Arial" w:eastAsia="Microsoft JhengHei" w:hAnsi="Arial" w:cs="Arial"/>
                <w:i/>
                <w:iCs/>
                <w:sz w:val="18"/>
                <w:szCs w:val="18"/>
              </w:rPr>
              <w:t>234</w:t>
            </w:r>
          </w:p>
        </w:tc>
        <w:tc>
          <w:tcPr>
            <w:tcW w:w="1890" w:type="dxa"/>
            <w:tcBorders>
              <w:top w:val="single" w:sz="4" w:space="0" w:color="375258"/>
              <w:left w:val="single" w:sz="24" w:space="0" w:color="375258"/>
              <w:bottom w:val="single" w:sz="4" w:space="0" w:color="375258"/>
              <w:right w:val="single" w:sz="24" w:space="0" w:color="375258"/>
            </w:tcBorders>
            <w:shd w:val="clear" w:color="auto" w:fill="auto"/>
            <w:vAlign w:val="center"/>
            <w:hideMark/>
          </w:tcPr>
          <w:p w14:paraId="36049990" w14:textId="2616052E" w:rsidR="007B36DA" w:rsidRPr="000F1A9B" w:rsidRDefault="007B36DA" w:rsidP="001A2954">
            <w:pPr>
              <w:spacing w:before="40" w:after="0" w:line="240" w:lineRule="auto"/>
              <w:jc w:val="right"/>
              <w:rPr>
                <w:rFonts w:ascii="Arial" w:eastAsia="Microsoft JhengHei" w:hAnsi="Arial" w:cs="Arial"/>
              </w:rPr>
            </w:pPr>
            <w:r>
              <w:rPr>
                <w:rFonts w:ascii="Arial" w:eastAsia="Microsoft JhengHei" w:hAnsi="Arial" w:cs="Arial"/>
              </w:rPr>
              <w:t xml:space="preserve">$30,498.00 </w:t>
            </w:r>
          </w:p>
          <w:p w14:paraId="69840193" w14:textId="1E22D3F6" w:rsidR="007B36DA" w:rsidRPr="00A949B5" w:rsidRDefault="007B36DA" w:rsidP="001A2954">
            <w:pPr>
              <w:spacing w:after="40" w:line="240" w:lineRule="auto"/>
              <w:jc w:val="right"/>
              <w:rPr>
                <w:rFonts w:ascii="Arial" w:eastAsia="Microsoft JhengHei" w:hAnsi="Arial" w:cs="Arial"/>
                <w:i/>
                <w:iCs/>
                <w:sz w:val="18"/>
                <w:szCs w:val="18"/>
              </w:rPr>
            </w:pPr>
            <w:r>
              <w:rPr>
                <w:rFonts w:ascii="Arial" w:eastAsia="Microsoft JhengHei" w:hAnsi="Arial" w:cs="Arial"/>
                <w:i/>
                <w:iCs/>
                <w:sz w:val="18"/>
                <w:szCs w:val="18"/>
              </w:rPr>
              <w:t>234</w:t>
            </w:r>
          </w:p>
        </w:tc>
      </w:tr>
      <w:tr w:rsidR="007B36DA" w:rsidRPr="00586EC7" w14:paraId="61D1D03F" w14:textId="77777777" w:rsidTr="001A2954">
        <w:trPr>
          <w:cantSplit/>
          <w:trHeight w:val="446"/>
        </w:trPr>
        <w:tc>
          <w:tcPr>
            <w:tcW w:w="5845" w:type="dxa"/>
            <w:tcBorders>
              <w:top w:val="single" w:sz="4" w:space="0" w:color="375258"/>
              <w:left w:val="single" w:sz="4" w:space="0" w:color="375258"/>
              <w:bottom w:val="single" w:sz="4" w:space="0" w:color="375258"/>
              <w:right w:val="single" w:sz="8" w:space="0" w:color="375258"/>
            </w:tcBorders>
            <w:shd w:val="clear" w:color="auto" w:fill="auto"/>
            <w:vAlign w:val="center"/>
          </w:tcPr>
          <w:p w14:paraId="5AD643E2" w14:textId="77777777" w:rsidR="007B36DA" w:rsidRDefault="007B36DA" w:rsidP="001A2954">
            <w:pPr>
              <w:spacing w:before="40" w:after="40" w:line="240" w:lineRule="auto"/>
              <w:rPr>
                <w:rFonts w:ascii="Arial" w:eastAsia="Microsoft JhengHei" w:hAnsi="Arial" w:cs="Arial"/>
              </w:rPr>
            </w:pPr>
            <w:r>
              <w:rPr>
                <w:rFonts w:ascii="Arial" w:eastAsia="Microsoft JhengHei" w:hAnsi="Arial" w:cs="Arial"/>
              </w:rPr>
              <w:t>Workers’ Compensation &amp; Employers Liability</w:t>
            </w:r>
          </w:p>
          <w:p w14:paraId="68F72917" w14:textId="77777777" w:rsidR="007B36DA" w:rsidRPr="004069DC" w:rsidRDefault="007B36DA" w:rsidP="001A2954">
            <w:pPr>
              <w:spacing w:before="40" w:after="40" w:line="240" w:lineRule="auto"/>
              <w:rPr>
                <w:rFonts w:ascii="Arial" w:eastAsia="Microsoft JhengHei" w:hAnsi="Arial" w:cs="Arial"/>
                <w:i/>
                <w:iCs/>
                <w:sz w:val="18"/>
                <w:szCs w:val="18"/>
              </w:rPr>
            </w:pPr>
            <w:r>
              <w:rPr>
                <w:rFonts w:ascii="Arial" w:eastAsia="Microsoft JhengHei" w:hAnsi="Arial" w:cs="Arial"/>
              </w:rPr>
              <w:t xml:space="preserve">        </w:t>
            </w:r>
            <w:r>
              <w:rPr>
                <w:rFonts w:ascii="Arial" w:eastAsia="Microsoft JhengHei" w:hAnsi="Arial" w:cs="Arial"/>
                <w:i/>
                <w:iCs/>
                <w:sz w:val="18"/>
                <w:szCs w:val="18"/>
              </w:rPr>
              <w:t>Total Payroll</w:t>
            </w:r>
          </w:p>
        </w:tc>
        <w:tc>
          <w:tcPr>
            <w:tcW w:w="1890" w:type="dxa"/>
            <w:tcBorders>
              <w:top w:val="single" w:sz="4" w:space="0" w:color="375258"/>
              <w:left w:val="single" w:sz="8" w:space="0" w:color="375258"/>
              <w:bottom w:val="single" w:sz="4" w:space="0" w:color="375258"/>
              <w:right w:val="single" w:sz="24" w:space="0" w:color="375258"/>
            </w:tcBorders>
            <w:vAlign w:val="center"/>
          </w:tcPr>
          <w:p w14:paraId="6CF03816" w14:textId="6E41FCF6" w:rsidR="007B36DA" w:rsidRPr="007A404E" w:rsidRDefault="007B36DA" w:rsidP="001A2954">
            <w:pPr>
              <w:spacing w:before="40" w:after="40" w:line="240" w:lineRule="auto"/>
              <w:jc w:val="right"/>
              <w:rPr>
                <w:rFonts w:ascii="Arial" w:eastAsia="Microsoft JhengHei" w:hAnsi="Arial" w:cs="Arial"/>
              </w:rPr>
            </w:pPr>
            <w:r w:rsidRPr="007A404E">
              <w:rPr>
                <w:rFonts w:ascii="Arial" w:eastAsia="Microsoft JhengHei" w:hAnsi="Arial" w:cs="Arial"/>
              </w:rPr>
              <w:t>$</w:t>
            </w:r>
            <w:r>
              <w:rPr>
                <w:rFonts w:ascii="Arial" w:eastAsia="Microsoft JhengHei" w:hAnsi="Arial" w:cs="Arial"/>
              </w:rPr>
              <w:t>8,362.00</w:t>
            </w:r>
          </w:p>
          <w:p w14:paraId="56A490F0" w14:textId="1AC77D34" w:rsidR="007B36DA" w:rsidRPr="007A404E" w:rsidRDefault="007B36DA" w:rsidP="001A2954">
            <w:pPr>
              <w:spacing w:before="40" w:after="40" w:line="240" w:lineRule="auto"/>
              <w:jc w:val="right"/>
              <w:rPr>
                <w:rFonts w:ascii="Arial" w:eastAsia="Microsoft JhengHei" w:hAnsi="Arial" w:cs="Arial"/>
                <w:i/>
                <w:iCs/>
                <w:sz w:val="18"/>
                <w:szCs w:val="18"/>
              </w:rPr>
            </w:pPr>
            <w:r w:rsidRPr="007A404E">
              <w:rPr>
                <w:rFonts w:ascii="Arial" w:eastAsia="Microsoft JhengHei" w:hAnsi="Arial" w:cs="Arial"/>
                <w:i/>
                <w:iCs/>
                <w:sz w:val="18"/>
                <w:szCs w:val="18"/>
              </w:rPr>
              <w:t>$</w:t>
            </w:r>
            <w:r>
              <w:rPr>
                <w:rFonts w:ascii="Arial" w:eastAsia="Microsoft JhengHei" w:hAnsi="Arial" w:cs="Arial"/>
                <w:i/>
                <w:iCs/>
                <w:sz w:val="18"/>
                <w:szCs w:val="18"/>
              </w:rPr>
              <w:t>463,520</w:t>
            </w:r>
          </w:p>
        </w:tc>
        <w:tc>
          <w:tcPr>
            <w:tcW w:w="1890" w:type="dxa"/>
            <w:tcBorders>
              <w:top w:val="single" w:sz="4" w:space="0" w:color="375258"/>
              <w:left w:val="single" w:sz="24" w:space="0" w:color="375258"/>
              <w:bottom w:val="single" w:sz="4" w:space="0" w:color="375258"/>
              <w:right w:val="single" w:sz="24" w:space="0" w:color="375258"/>
            </w:tcBorders>
            <w:shd w:val="clear" w:color="auto" w:fill="auto"/>
            <w:vAlign w:val="center"/>
          </w:tcPr>
          <w:p w14:paraId="0259253A" w14:textId="2DB228BB" w:rsidR="007B36DA" w:rsidRDefault="007B36DA" w:rsidP="001A2954">
            <w:pPr>
              <w:spacing w:before="40" w:after="40" w:line="240" w:lineRule="auto"/>
              <w:jc w:val="right"/>
              <w:rPr>
                <w:rFonts w:ascii="Arial" w:eastAsia="Microsoft JhengHei" w:hAnsi="Arial" w:cs="Arial"/>
              </w:rPr>
            </w:pPr>
            <w:r>
              <w:rPr>
                <w:rFonts w:ascii="Arial" w:eastAsia="Microsoft JhengHei" w:hAnsi="Arial" w:cs="Arial"/>
              </w:rPr>
              <w:t>$7</w:t>
            </w:r>
            <w:r w:rsidR="00B544A8">
              <w:rPr>
                <w:rFonts w:ascii="Arial" w:eastAsia="Microsoft JhengHei" w:hAnsi="Arial" w:cs="Arial"/>
              </w:rPr>
              <w:t>,</w:t>
            </w:r>
            <w:r>
              <w:rPr>
                <w:rFonts w:ascii="Arial" w:eastAsia="Microsoft JhengHei" w:hAnsi="Arial" w:cs="Arial"/>
              </w:rPr>
              <w:t>279.00</w:t>
            </w:r>
          </w:p>
          <w:p w14:paraId="30F5D3F9" w14:textId="58CB2105" w:rsidR="007B36DA" w:rsidRPr="0004711D" w:rsidRDefault="007B36DA" w:rsidP="001A2954">
            <w:pPr>
              <w:spacing w:before="40" w:after="40" w:line="240" w:lineRule="auto"/>
              <w:jc w:val="right"/>
              <w:rPr>
                <w:rFonts w:ascii="Arial" w:eastAsia="Microsoft JhengHei" w:hAnsi="Arial" w:cs="Arial"/>
                <w:i/>
                <w:iCs/>
                <w:sz w:val="18"/>
                <w:szCs w:val="18"/>
              </w:rPr>
            </w:pPr>
            <w:r>
              <w:rPr>
                <w:rFonts w:ascii="Arial" w:eastAsia="Microsoft JhengHei" w:hAnsi="Arial" w:cs="Arial"/>
                <w:i/>
                <w:iCs/>
                <w:sz w:val="18"/>
                <w:szCs w:val="18"/>
              </w:rPr>
              <w:t>$1,621,776</w:t>
            </w:r>
          </w:p>
        </w:tc>
      </w:tr>
      <w:tr w:rsidR="007B36DA" w:rsidRPr="00586EC7" w14:paraId="17CFCC6D" w14:textId="77777777" w:rsidTr="006C6381">
        <w:trPr>
          <w:cantSplit/>
          <w:trHeight w:val="422"/>
        </w:trPr>
        <w:tc>
          <w:tcPr>
            <w:tcW w:w="5845" w:type="dxa"/>
            <w:tcBorders>
              <w:top w:val="single" w:sz="4" w:space="0" w:color="375258"/>
              <w:left w:val="nil"/>
              <w:bottom w:val="single" w:sz="4" w:space="0" w:color="375258"/>
              <w:right w:val="single" w:sz="8" w:space="0" w:color="375258"/>
            </w:tcBorders>
            <w:vAlign w:val="center"/>
            <w:hideMark/>
          </w:tcPr>
          <w:p w14:paraId="15BC1150" w14:textId="77777777" w:rsidR="007B36DA" w:rsidRPr="00586EC7" w:rsidRDefault="007B36DA" w:rsidP="001A2954">
            <w:pPr>
              <w:spacing w:before="40" w:after="40" w:line="240" w:lineRule="auto"/>
              <w:rPr>
                <w:rFonts w:ascii="Arial" w:eastAsia="Microsoft JhengHei" w:hAnsi="Arial" w:cs="Arial"/>
                <w:b/>
                <w:i/>
                <w:iCs/>
              </w:rPr>
            </w:pPr>
            <w:r w:rsidRPr="00586EC7">
              <w:rPr>
                <w:rFonts w:ascii="Arial" w:eastAsia="Microsoft JhengHei" w:hAnsi="Arial" w:cs="Arial"/>
                <w:b/>
                <w:i/>
                <w:iCs/>
              </w:rPr>
              <w:t>Total</w:t>
            </w:r>
          </w:p>
        </w:tc>
        <w:tc>
          <w:tcPr>
            <w:tcW w:w="1890" w:type="dxa"/>
            <w:tcBorders>
              <w:top w:val="single" w:sz="4" w:space="0" w:color="375258"/>
              <w:left w:val="single" w:sz="8" w:space="0" w:color="375258"/>
              <w:bottom w:val="single" w:sz="4" w:space="0" w:color="375258"/>
              <w:right w:val="single" w:sz="24" w:space="0" w:color="375258"/>
            </w:tcBorders>
            <w:vAlign w:val="center"/>
          </w:tcPr>
          <w:p w14:paraId="6AF0FA3C" w14:textId="3F8C7303" w:rsidR="007B36DA" w:rsidRDefault="007B36DA" w:rsidP="001A2954">
            <w:pPr>
              <w:spacing w:before="40" w:after="40" w:line="240" w:lineRule="auto"/>
              <w:jc w:val="right"/>
              <w:rPr>
                <w:rFonts w:ascii="Arial" w:eastAsia="Microsoft JhengHei" w:hAnsi="Arial" w:cs="Arial"/>
                <w:b/>
                <w:i/>
                <w:iCs/>
              </w:rPr>
            </w:pPr>
            <w:r>
              <w:rPr>
                <w:rFonts w:ascii="Arial" w:eastAsia="Microsoft JhengHei" w:hAnsi="Arial" w:cs="Arial"/>
                <w:b/>
                <w:i/>
                <w:iCs/>
              </w:rPr>
              <w:t>$426,255.00</w:t>
            </w:r>
          </w:p>
        </w:tc>
        <w:tc>
          <w:tcPr>
            <w:tcW w:w="1890" w:type="dxa"/>
            <w:tcBorders>
              <w:top w:val="single" w:sz="4" w:space="0" w:color="375258"/>
              <w:left w:val="single" w:sz="24" w:space="0" w:color="375258"/>
              <w:bottom w:val="single" w:sz="4" w:space="0" w:color="375258"/>
              <w:right w:val="single" w:sz="24" w:space="0" w:color="375258"/>
            </w:tcBorders>
            <w:vAlign w:val="center"/>
            <w:hideMark/>
          </w:tcPr>
          <w:p w14:paraId="39BCB746" w14:textId="5C99EA98" w:rsidR="007B36DA" w:rsidRPr="00586EC7" w:rsidRDefault="007B36DA" w:rsidP="001A2954">
            <w:pPr>
              <w:spacing w:before="40" w:after="40" w:line="240" w:lineRule="auto"/>
              <w:jc w:val="right"/>
              <w:rPr>
                <w:rFonts w:ascii="Arial" w:eastAsia="Microsoft JhengHei" w:hAnsi="Arial" w:cs="Arial"/>
                <w:b/>
                <w:i/>
                <w:iCs/>
              </w:rPr>
            </w:pPr>
            <w:r w:rsidRPr="00B544A8">
              <w:rPr>
                <w:rFonts w:ascii="Arial" w:eastAsia="Microsoft JhengHei" w:hAnsi="Arial" w:cs="Arial"/>
                <w:b/>
                <w:i/>
                <w:iCs/>
              </w:rPr>
              <w:t>$</w:t>
            </w:r>
            <w:r w:rsidR="00BD26C1">
              <w:rPr>
                <w:rFonts w:ascii="Arial" w:eastAsia="Microsoft JhengHei" w:hAnsi="Arial" w:cs="Arial"/>
                <w:b/>
                <w:i/>
                <w:iCs/>
              </w:rPr>
              <w:t>356,463.43</w:t>
            </w:r>
            <w:r>
              <w:rPr>
                <w:rFonts w:ascii="Arial" w:eastAsia="Microsoft JhengHei" w:hAnsi="Arial" w:cs="Arial"/>
                <w:b/>
                <w:i/>
                <w:iCs/>
              </w:rPr>
              <w:t xml:space="preserve"> </w:t>
            </w:r>
          </w:p>
        </w:tc>
      </w:tr>
      <w:tr w:rsidR="006C6381" w:rsidRPr="00586EC7" w14:paraId="686939B4" w14:textId="77777777" w:rsidTr="006C6381">
        <w:trPr>
          <w:cantSplit/>
          <w:trHeight w:val="422"/>
        </w:trPr>
        <w:tc>
          <w:tcPr>
            <w:tcW w:w="5845" w:type="dxa"/>
            <w:tcBorders>
              <w:top w:val="single" w:sz="4" w:space="0" w:color="375258"/>
              <w:left w:val="nil"/>
              <w:bottom w:val="single" w:sz="4" w:space="0" w:color="375258"/>
              <w:right w:val="single" w:sz="8" w:space="0" w:color="375258"/>
            </w:tcBorders>
            <w:vAlign w:val="center"/>
          </w:tcPr>
          <w:p w14:paraId="5105050A" w14:textId="099D94B7" w:rsidR="006C6381" w:rsidRPr="00586EC7" w:rsidRDefault="006C6381" w:rsidP="001A2954">
            <w:pPr>
              <w:spacing w:before="40" w:after="40" w:line="240" w:lineRule="auto"/>
              <w:rPr>
                <w:rFonts w:ascii="Arial" w:eastAsia="Microsoft JhengHei" w:hAnsi="Arial" w:cs="Arial"/>
                <w:b/>
                <w:i/>
                <w:iCs/>
              </w:rPr>
            </w:pPr>
            <w:r>
              <w:rPr>
                <w:rFonts w:ascii="Arial" w:eastAsia="Microsoft JhengHei" w:hAnsi="Arial" w:cs="Arial"/>
                <w:b/>
                <w:i/>
                <w:iCs/>
              </w:rPr>
              <w:t>Premium Change ($)</w:t>
            </w:r>
          </w:p>
        </w:tc>
        <w:tc>
          <w:tcPr>
            <w:tcW w:w="1890" w:type="dxa"/>
            <w:tcBorders>
              <w:top w:val="single" w:sz="4" w:space="0" w:color="375258"/>
              <w:left w:val="single" w:sz="8" w:space="0" w:color="375258"/>
              <w:bottom w:val="single" w:sz="4" w:space="0" w:color="375258"/>
              <w:right w:val="single" w:sz="24" w:space="0" w:color="375258"/>
            </w:tcBorders>
            <w:vAlign w:val="center"/>
          </w:tcPr>
          <w:p w14:paraId="489F2CA5" w14:textId="77777777" w:rsidR="006C6381" w:rsidRDefault="006C6381" w:rsidP="001A2954">
            <w:pPr>
              <w:spacing w:before="40" w:after="40" w:line="240" w:lineRule="auto"/>
              <w:jc w:val="right"/>
              <w:rPr>
                <w:rFonts w:ascii="Arial" w:eastAsia="Microsoft JhengHei" w:hAnsi="Arial" w:cs="Arial"/>
                <w:b/>
                <w:i/>
                <w:iCs/>
              </w:rPr>
            </w:pPr>
          </w:p>
        </w:tc>
        <w:tc>
          <w:tcPr>
            <w:tcW w:w="1890" w:type="dxa"/>
            <w:tcBorders>
              <w:top w:val="single" w:sz="4" w:space="0" w:color="375258"/>
              <w:left w:val="single" w:sz="24" w:space="0" w:color="375258"/>
              <w:bottom w:val="single" w:sz="4" w:space="0" w:color="375258"/>
              <w:right w:val="single" w:sz="24" w:space="0" w:color="375258"/>
            </w:tcBorders>
            <w:vAlign w:val="center"/>
          </w:tcPr>
          <w:p w14:paraId="1D8091E1" w14:textId="4C43E5B1" w:rsidR="006C6381" w:rsidRPr="00051360" w:rsidRDefault="00B544A8" w:rsidP="001A2954">
            <w:pPr>
              <w:spacing w:before="40" w:after="40" w:line="240" w:lineRule="auto"/>
              <w:jc w:val="right"/>
              <w:rPr>
                <w:rFonts w:ascii="Arial" w:eastAsia="Microsoft JhengHei" w:hAnsi="Arial" w:cs="Arial"/>
                <w:b/>
                <w:i/>
                <w:iCs/>
              </w:rPr>
            </w:pPr>
            <w:r>
              <w:rPr>
                <w:rFonts w:ascii="Arial" w:eastAsia="Microsoft JhengHei" w:hAnsi="Arial" w:cs="Arial"/>
              </w:rPr>
              <w:t>$</w:t>
            </w:r>
            <w:r w:rsidR="00BD26C1">
              <w:rPr>
                <w:rFonts w:ascii="Arial" w:eastAsia="Microsoft JhengHei" w:hAnsi="Arial" w:cs="Arial"/>
              </w:rPr>
              <w:t>69,791.57</w:t>
            </w:r>
          </w:p>
        </w:tc>
      </w:tr>
      <w:tr w:rsidR="006C6381" w:rsidRPr="00586EC7" w14:paraId="53E7138B" w14:textId="77777777" w:rsidTr="001A2954">
        <w:trPr>
          <w:cantSplit/>
          <w:trHeight w:val="422"/>
        </w:trPr>
        <w:tc>
          <w:tcPr>
            <w:tcW w:w="5845" w:type="dxa"/>
            <w:tcBorders>
              <w:top w:val="single" w:sz="4" w:space="0" w:color="375258"/>
              <w:left w:val="nil"/>
              <w:bottom w:val="nil"/>
              <w:right w:val="single" w:sz="8" w:space="0" w:color="375258"/>
            </w:tcBorders>
            <w:vAlign w:val="center"/>
          </w:tcPr>
          <w:p w14:paraId="0417428C" w14:textId="41DA2263" w:rsidR="006C6381" w:rsidRPr="00586EC7" w:rsidRDefault="006C6381" w:rsidP="001A2954">
            <w:pPr>
              <w:spacing w:before="40" w:after="40" w:line="240" w:lineRule="auto"/>
              <w:rPr>
                <w:rFonts w:ascii="Arial" w:eastAsia="Microsoft JhengHei" w:hAnsi="Arial" w:cs="Arial"/>
                <w:b/>
                <w:i/>
                <w:iCs/>
              </w:rPr>
            </w:pPr>
            <w:r>
              <w:rPr>
                <w:rFonts w:ascii="Arial" w:eastAsia="Microsoft JhengHei" w:hAnsi="Arial" w:cs="Arial"/>
                <w:b/>
                <w:i/>
                <w:iCs/>
              </w:rPr>
              <w:t>Premium Change (%)</w:t>
            </w:r>
          </w:p>
        </w:tc>
        <w:tc>
          <w:tcPr>
            <w:tcW w:w="1890" w:type="dxa"/>
            <w:tcBorders>
              <w:top w:val="single" w:sz="4" w:space="0" w:color="375258"/>
              <w:left w:val="single" w:sz="8" w:space="0" w:color="375258"/>
              <w:bottom w:val="single" w:sz="8" w:space="0" w:color="375258"/>
              <w:right w:val="single" w:sz="24" w:space="0" w:color="375258"/>
            </w:tcBorders>
            <w:vAlign w:val="center"/>
          </w:tcPr>
          <w:p w14:paraId="0B60971B" w14:textId="77777777" w:rsidR="006C6381" w:rsidRDefault="006C6381" w:rsidP="001A2954">
            <w:pPr>
              <w:spacing w:before="40" w:after="40" w:line="240" w:lineRule="auto"/>
              <w:jc w:val="right"/>
              <w:rPr>
                <w:rFonts w:ascii="Arial" w:eastAsia="Microsoft JhengHei" w:hAnsi="Arial" w:cs="Arial"/>
                <w:b/>
                <w:i/>
                <w:iCs/>
              </w:rPr>
            </w:pPr>
          </w:p>
        </w:tc>
        <w:tc>
          <w:tcPr>
            <w:tcW w:w="1890" w:type="dxa"/>
            <w:tcBorders>
              <w:top w:val="single" w:sz="4" w:space="0" w:color="375258"/>
              <w:left w:val="single" w:sz="24" w:space="0" w:color="375258"/>
              <w:bottom w:val="single" w:sz="24" w:space="0" w:color="375258"/>
              <w:right w:val="single" w:sz="24" w:space="0" w:color="375258"/>
            </w:tcBorders>
            <w:vAlign w:val="center"/>
          </w:tcPr>
          <w:p w14:paraId="13919AA9" w14:textId="7886E760" w:rsidR="006C6381" w:rsidRPr="00051360" w:rsidRDefault="00BD26C1" w:rsidP="001A2954">
            <w:pPr>
              <w:spacing w:before="40" w:after="40" w:line="240" w:lineRule="auto"/>
              <w:jc w:val="right"/>
              <w:rPr>
                <w:rFonts w:ascii="Arial" w:eastAsia="Microsoft JhengHei" w:hAnsi="Arial" w:cs="Arial"/>
                <w:b/>
                <w:i/>
                <w:iCs/>
              </w:rPr>
            </w:pPr>
            <w:r>
              <w:rPr>
                <w:rFonts w:ascii="Arial" w:eastAsia="Microsoft JhengHei" w:hAnsi="Arial" w:cs="Arial"/>
              </w:rPr>
              <w:t>16.4</w:t>
            </w:r>
            <w:r w:rsidR="00B544A8">
              <w:rPr>
                <w:rFonts w:ascii="Arial" w:eastAsia="Microsoft JhengHei" w:hAnsi="Arial" w:cs="Arial"/>
              </w:rPr>
              <w:t>%</w:t>
            </w:r>
          </w:p>
        </w:tc>
      </w:tr>
    </w:tbl>
    <w:p w14:paraId="66B57916" w14:textId="77777777" w:rsidR="007B36DA" w:rsidRDefault="007B36DA" w:rsidP="007B36DA">
      <w:pPr>
        <w:pStyle w:val="1-PageHeader"/>
      </w:pPr>
    </w:p>
    <w:p w14:paraId="5154B9B4" w14:textId="38950D81" w:rsidR="006C6381" w:rsidRDefault="009C1008" w:rsidP="007B36DA">
      <w:pPr>
        <w:pStyle w:val="1-PageHeader"/>
        <w:jc w:val="center"/>
      </w:pPr>
      <w:r w:rsidRPr="009C1008">
        <w:rPr>
          <w:noProof/>
        </w:rPr>
        <w:drawing>
          <wp:inline distT="0" distB="0" distL="0" distR="0" wp14:anchorId="58DD9ADE" wp14:editId="3461CEDC">
            <wp:extent cx="6158959" cy="1725598"/>
            <wp:effectExtent l="0" t="0" r="0" b="8255"/>
            <wp:docPr id="198931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666" cy="1734762"/>
                    </a:xfrm>
                    <a:prstGeom prst="rect">
                      <a:avLst/>
                    </a:prstGeom>
                    <a:noFill/>
                    <a:ln>
                      <a:noFill/>
                    </a:ln>
                  </pic:spPr>
                </pic:pic>
              </a:graphicData>
            </a:graphic>
          </wp:inline>
        </w:drawing>
      </w:r>
    </w:p>
    <w:p w14:paraId="106EE7B0" w14:textId="26652C70" w:rsidR="009C1008" w:rsidRDefault="00BD26C1" w:rsidP="00BB4FA0">
      <w:pPr>
        <w:pStyle w:val="1-PageHeader"/>
        <w:jc w:val="center"/>
      </w:pPr>
      <w:r w:rsidRPr="00BD26C1">
        <w:drawing>
          <wp:inline distT="0" distB="0" distL="0" distR="0" wp14:anchorId="06789931" wp14:editId="10238438">
            <wp:extent cx="5925787" cy="1759530"/>
            <wp:effectExtent l="0" t="0" r="0" b="0"/>
            <wp:docPr id="1029853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6009" cy="1759596"/>
                    </a:xfrm>
                    <a:prstGeom prst="rect">
                      <a:avLst/>
                    </a:prstGeom>
                    <a:noFill/>
                    <a:ln>
                      <a:noFill/>
                    </a:ln>
                  </pic:spPr>
                </pic:pic>
              </a:graphicData>
            </a:graphic>
          </wp:inline>
        </w:drawing>
      </w:r>
    </w:p>
    <w:p w14:paraId="3195E6E2" w14:textId="2C8ACEC6" w:rsidR="00F16B41" w:rsidRPr="007B36DA" w:rsidRDefault="00F16B41" w:rsidP="00CE285C">
      <w:pPr>
        <w:pStyle w:val="1-PageHeader"/>
        <w:jc w:val="center"/>
      </w:pPr>
      <w:r>
        <w:lastRenderedPageBreak/>
        <w:t>Property Summary</w:t>
      </w:r>
    </w:p>
    <w:p w14:paraId="3ACA9C31" w14:textId="5EA4F98D" w:rsidR="00F16B41" w:rsidRDefault="00BD26C1" w:rsidP="009C1008">
      <w:pPr>
        <w:pStyle w:val="1-PageHeader"/>
        <w:jc w:val="center"/>
      </w:pPr>
      <w:r w:rsidRPr="00BD26C1">
        <w:drawing>
          <wp:inline distT="0" distB="0" distL="0" distR="0" wp14:anchorId="44CF5BEB" wp14:editId="729E2D29">
            <wp:extent cx="6035040" cy="2599055"/>
            <wp:effectExtent l="0" t="0" r="3810" b="0"/>
            <wp:docPr id="1273097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5040" cy="2599055"/>
                    </a:xfrm>
                    <a:prstGeom prst="rect">
                      <a:avLst/>
                    </a:prstGeom>
                    <a:noFill/>
                    <a:ln>
                      <a:noFill/>
                    </a:ln>
                  </pic:spPr>
                </pic:pic>
              </a:graphicData>
            </a:graphic>
          </wp:inline>
        </w:drawing>
      </w:r>
    </w:p>
    <w:p w14:paraId="7441FA5B" w14:textId="2C98E3E1" w:rsidR="00F16B41" w:rsidRPr="00F16B41" w:rsidRDefault="00F16B41" w:rsidP="00F16B41">
      <w:pPr>
        <w:pStyle w:val="1-BodyText"/>
      </w:pPr>
    </w:p>
    <w:p w14:paraId="2026FFD4" w14:textId="77777777" w:rsidR="00BD26C1" w:rsidRDefault="00BD26C1" w:rsidP="00CE285C">
      <w:pPr>
        <w:pStyle w:val="1-PageHeader"/>
        <w:jc w:val="center"/>
      </w:pPr>
    </w:p>
    <w:p w14:paraId="625C6FE1" w14:textId="77777777" w:rsidR="00BD26C1" w:rsidRDefault="00BD26C1" w:rsidP="00CE285C">
      <w:pPr>
        <w:pStyle w:val="1-PageHeader"/>
        <w:jc w:val="center"/>
      </w:pPr>
    </w:p>
    <w:p w14:paraId="2E05B458" w14:textId="77777777" w:rsidR="00BD26C1" w:rsidRDefault="00BD26C1" w:rsidP="00CE285C">
      <w:pPr>
        <w:pStyle w:val="1-PageHeader"/>
        <w:jc w:val="center"/>
      </w:pPr>
    </w:p>
    <w:p w14:paraId="78EE147F" w14:textId="77777777" w:rsidR="00BD26C1" w:rsidRDefault="00BD26C1" w:rsidP="00CE285C">
      <w:pPr>
        <w:pStyle w:val="1-PageHeader"/>
        <w:jc w:val="center"/>
      </w:pPr>
    </w:p>
    <w:p w14:paraId="57F25621" w14:textId="77777777" w:rsidR="00BD26C1" w:rsidRDefault="00BD26C1" w:rsidP="00CE285C">
      <w:pPr>
        <w:pStyle w:val="1-PageHeader"/>
        <w:jc w:val="center"/>
      </w:pPr>
    </w:p>
    <w:p w14:paraId="39C48AEF" w14:textId="77777777" w:rsidR="00BD26C1" w:rsidRDefault="00BD26C1" w:rsidP="00CE285C">
      <w:pPr>
        <w:pStyle w:val="1-PageHeader"/>
        <w:jc w:val="center"/>
      </w:pPr>
    </w:p>
    <w:p w14:paraId="39B0E77E" w14:textId="06DF2614" w:rsidR="007B36DA" w:rsidRPr="007B36DA" w:rsidRDefault="007B36DA" w:rsidP="00CE285C">
      <w:pPr>
        <w:pStyle w:val="1-PageHeader"/>
        <w:jc w:val="center"/>
      </w:pPr>
      <w:r>
        <w:lastRenderedPageBreak/>
        <w:t>Property</w:t>
      </w:r>
      <w:r w:rsidR="006C6381">
        <w:t xml:space="preserve"> –</w:t>
      </w:r>
      <w:r w:rsidR="00E066C1">
        <w:t xml:space="preserve"> </w:t>
      </w:r>
      <w:r w:rsidR="006C6381">
        <w:t>$5M Primary</w:t>
      </w:r>
    </w:p>
    <w:tbl>
      <w:tblPr>
        <w:tblW w:w="0" w:type="auto"/>
        <w:tblLayout w:type="fixed"/>
        <w:tblLook w:val="04A0" w:firstRow="1" w:lastRow="0" w:firstColumn="1" w:lastColumn="0" w:noHBand="0" w:noVBand="1"/>
      </w:tblPr>
      <w:tblGrid>
        <w:gridCol w:w="2328"/>
        <w:gridCol w:w="7176"/>
      </w:tblGrid>
      <w:tr w:rsidR="003D21BD" w14:paraId="1CE78EBD" w14:textId="77777777" w:rsidTr="00E13AA1">
        <w:tc>
          <w:tcPr>
            <w:tcW w:w="2328" w:type="dxa"/>
            <w:hideMark/>
          </w:tcPr>
          <w:p w14:paraId="60510574" w14:textId="77777777" w:rsidR="003D21BD" w:rsidRPr="00DD132A" w:rsidRDefault="003D21BD" w:rsidP="00E13AA1">
            <w:pPr>
              <w:pStyle w:val="1-TableContent"/>
              <w:rPr>
                <w:b/>
                <w:sz w:val="22"/>
              </w:rPr>
            </w:pPr>
            <w:r>
              <w:rPr>
                <w:b/>
                <w:sz w:val="22"/>
              </w:rPr>
              <w:t>Issuing Company</w:t>
            </w:r>
          </w:p>
        </w:tc>
        <w:tc>
          <w:tcPr>
            <w:tcW w:w="7176" w:type="dxa"/>
            <w:hideMark/>
          </w:tcPr>
          <w:p w14:paraId="1F4B0ABC" w14:textId="614A38CC" w:rsidR="003D21BD" w:rsidRPr="00DD132A" w:rsidRDefault="006C6381" w:rsidP="00E13AA1">
            <w:pPr>
              <w:pStyle w:val="1-TableContent"/>
              <w:rPr>
                <w:b/>
                <w:sz w:val="22"/>
              </w:rPr>
            </w:pPr>
            <w:r>
              <w:rPr>
                <w:b/>
                <w:sz w:val="22"/>
              </w:rPr>
              <w:t>Ambris (Aegis)</w:t>
            </w:r>
            <w:r w:rsidR="00E066C1">
              <w:rPr>
                <w:b/>
                <w:sz w:val="22"/>
              </w:rPr>
              <w:t xml:space="preserve"> – 88.5% of $5M Primary</w:t>
            </w:r>
          </w:p>
        </w:tc>
      </w:tr>
      <w:tr w:rsidR="003D21BD" w14:paraId="3CD9A7B2" w14:textId="77777777" w:rsidTr="00E13AA1">
        <w:tc>
          <w:tcPr>
            <w:tcW w:w="2328" w:type="dxa"/>
            <w:hideMark/>
          </w:tcPr>
          <w:p w14:paraId="7A5BA43A" w14:textId="77777777" w:rsidR="003D21BD" w:rsidRPr="00DD132A" w:rsidRDefault="003D21BD" w:rsidP="00E13AA1">
            <w:pPr>
              <w:pStyle w:val="1-TableContent"/>
              <w:rPr>
                <w:b/>
                <w:sz w:val="22"/>
              </w:rPr>
            </w:pPr>
            <w:r>
              <w:rPr>
                <w:b/>
                <w:sz w:val="22"/>
              </w:rPr>
              <w:t>Policy Term</w:t>
            </w:r>
          </w:p>
        </w:tc>
        <w:tc>
          <w:tcPr>
            <w:tcW w:w="7176" w:type="dxa"/>
            <w:hideMark/>
          </w:tcPr>
          <w:p w14:paraId="4B5885B1" w14:textId="70816148" w:rsidR="00D61446" w:rsidRDefault="006C6381" w:rsidP="00E13AA1">
            <w:pPr>
              <w:pStyle w:val="1-TableContent"/>
              <w:rPr>
                <w:b/>
                <w:sz w:val="22"/>
              </w:rPr>
            </w:pPr>
            <w:r>
              <w:rPr>
                <w:b/>
                <w:sz w:val="22"/>
              </w:rPr>
              <w:t>06/23</w:t>
            </w:r>
            <w:r w:rsidR="00E84B6B">
              <w:rPr>
                <w:b/>
                <w:sz w:val="22"/>
              </w:rPr>
              <w:t>/202</w:t>
            </w:r>
            <w:r>
              <w:rPr>
                <w:b/>
                <w:sz w:val="22"/>
              </w:rPr>
              <w:t>4</w:t>
            </w:r>
            <w:r w:rsidR="00E84B6B">
              <w:rPr>
                <w:b/>
                <w:sz w:val="22"/>
              </w:rPr>
              <w:t xml:space="preserve"> to </w:t>
            </w:r>
            <w:r>
              <w:rPr>
                <w:b/>
                <w:sz w:val="22"/>
              </w:rPr>
              <w:t>06/23/2025</w:t>
            </w:r>
          </w:p>
          <w:p w14:paraId="28B82E6C" w14:textId="6BCC24CF" w:rsidR="00D61446" w:rsidRPr="00DD132A" w:rsidRDefault="00D61446" w:rsidP="00E13AA1">
            <w:pPr>
              <w:pStyle w:val="1-TableContent"/>
              <w:rPr>
                <w:b/>
                <w:sz w:val="22"/>
              </w:rPr>
            </w:pPr>
          </w:p>
        </w:tc>
      </w:tr>
      <w:tr w:rsidR="00956AB1" w14:paraId="3EB97CB1" w14:textId="77777777" w:rsidTr="00E13AA1">
        <w:tc>
          <w:tcPr>
            <w:tcW w:w="2328" w:type="dxa"/>
          </w:tcPr>
          <w:p w14:paraId="18D91220" w14:textId="42CEA0D7" w:rsidR="00956AB1" w:rsidRDefault="00956AB1" w:rsidP="00956AB1">
            <w:pPr>
              <w:pStyle w:val="1-TableContent"/>
              <w:rPr>
                <w:b/>
                <w:sz w:val="22"/>
              </w:rPr>
            </w:pPr>
            <w:r>
              <w:rPr>
                <w:b/>
                <w:sz w:val="22"/>
              </w:rPr>
              <w:t>Named Insured</w:t>
            </w:r>
          </w:p>
        </w:tc>
        <w:tc>
          <w:tcPr>
            <w:tcW w:w="7176" w:type="dxa"/>
          </w:tcPr>
          <w:p w14:paraId="5A991B4F" w14:textId="13FAB455" w:rsidR="00E84B6B" w:rsidRDefault="006C6381" w:rsidP="00956AB1">
            <w:pPr>
              <w:pStyle w:val="1-TableContent"/>
              <w:rPr>
                <w:b/>
                <w:sz w:val="22"/>
              </w:rPr>
            </w:pPr>
            <w:r>
              <w:rPr>
                <w:b/>
                <w:sz w:val="22"/>
              </w:rPr>
              <w:t>August Real Estate Co</w:t>
            </w:r>
          </w:p>
        </w:tc>
      </w:tr>
    </w:tbl>
    <w:p w14:paraId="62315EF3" w14:textId="77777777" w:rsidR="0079162C" w:rsidRDefault="0079162C" w:rsidP="0079162C">
      <w:pPr>
        <w:pStyle w:val="1-SubHeader"/>
        <w:rPr>
          <w:noProof/>
        </w:rPr>
      </w:pPr>
    </w:p>
    <w:tbl>
      <w:tblPr>
        <w:tblW w:w="9535" w:type="dxa"/>
        <w:tblLayout w:type="fixed"/>
        <w:tblLook w:val="04A0" w:firstRow="1" w:lastRow="0" w:firstColumn="1" w:lastColumn="0" w:noHBand="0" w:noVBand="1"/>
      </w:tblPr>
      <w:tblGrid>
        <w:gridCol w:w="5035"/>
        <w:gridCol w:w="4500"/>
      </w:tblGrid>
      <w:tr w:rsidR="0079162C" w14:paraId="756FCEE5" w14:textId="77777777" w:rsidTr="002B09DC">
        <w:trPr>
          <w:cantSplit/>
          <w:tblHeader/>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B146B2B" w14:textId="102702D4" w:rsidR="0079162C" w:rsidRPr="00631AC1" w:rsidRDefault="000A0426" w:rsidP="002B09DC">
            <w:pPr>
              <w:pStyle w:val="1-TableHeader"/>
              <w:rPr>
                <w:noProof/>
              </w:rPr>
            </w:pPr>
            <w:r>
              <w:rPr>
                <w:noProof/>
              </w:rPr>
              <w:t>Coverage part</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96010C2" w14:textId="173B0460" w:rsidR="0079162C" w:rsidRPr="00631AC1" w:rsidRDefault="000A0426" w:rsidP="002B09DC">
            <w:pPr>
              <w:pStyle w:val="1-TableHeader"/>
              <w:jc w:val="right"/>
              <w:rPr>
                <w:noProof/>
              </w:rPr>
            </w:pPr>
            <w:r>
              <w:rPr>
                <w:noProof/>
              </w:rPr>
              <w:t>amount</w:t>
            </w:r>
          </w:p>
        </w:tc>
      </w:tr>
      <w:tr w:rsidR="0079162C" w14:paraId="0F752D3C" w14:textId="77777777" w:rsidTr="002B09DC">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D612119" w14:textId="34ADEE26" w:rsidR="0079162C" w:rsidRDefault="00DD4A93" w:rsidP="002B09DC">
            <w:pPr>
              <w:pStyle w:val="1-TableContent"/>
              <w:rPr>
                <w:noProof/>
              </w:rPr>
            </w:pPr>
            <w:r>
              <w:rPr>
                <w:noProof/>
              </w:rPr>
              <w:t>Total Insured Values</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23FAA4C" w14:textId="6E378DB6" w:rsidR="0079162C" w:rsidRDefault="00DD4A93" w:rsidP="002B09DC">
            <w:pPr>
              <w:pStyle w:val="1-TableContent"/>
              <w:jc w:val="right"/>
              <w:rPr>
                <w:noProof/>
              </w:rPr>
            </w:pPr>
            <w:r>
              <w:rPr>
                <w:noProof/>
              </w:rPr>
              <w:t>$</w:t>
            </w:r>
            <w:r w:rsidR="00BD26C1">
              <w:rPr>
                <w:noProof/>
              </w:rPr>
              <w:t>46,384,891.00</w:t>
            </w:r>
          </w:p>
        </w:tc>
      </w:tr>
      <w:tr w:rsidR="000A0426" w14:paraId="0ED45BF5" w14:textId="77777777" w:rsidTr="002B09DC">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8399571" w14:textId="61B5E917" w:rsidR="000A0426" w:rsidRDefault="00DD4A93" w:rsidP="002B09DC">
            <w:pPr>
              <w:pStyle w:val="1-TableContent"/>
              <w:rPr>
                <w:noProof/>
              </w:rPr>
            </w:pPr>
            <w:r>
              <w:rPr>
                <w:noProof/>
              </w:rPr>
              <w:t>Premium</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426C805" w14:textId="56B67A74" w:rsidR="000A0426" w:rsidRDefault="00DD4A93" w:rsidP="002B09DC">
            <w:pPr>
              <w:pStyle w:val="1-TableContent"/>
              <w:jc w:val="right"/>
              <w:rPr>
                <w:noProof/>
              </w:rPr>
            </w:pPr>
            <w:r>
              <w:rPr>
                <w:noProof/>
              </w:rPr>
              <w:t>$</w:t>
            </w:r>
            <w:r w:rsidR="00BD26C1">
              <w:rPr>
                <w:noProof/>
              </w:rPr>
              <w:t>181,078.08</w:t>
            </w:r>
          </w:p>
        </w:tc>
      </w:tr>
      <w:tr w:rsidR="000A0426" w14:paraId="11BB8870" w14:textId="77777777" w:rsidTr="002B09DC">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3448ED5" w14:textId="511478DE" w:rsidR="000A0426" w:rsidRDefault="00DD4A93" w:rsidP="002B09DC">
            <w:pPr>
              <w:pStyle w:val="1-TableContent"/>
              <w:rPr>
                <w:noProof/>
              </w:rPr>
            </w:pPr>
            <w:r>
              <w:rPr>
                <w:noProof/>
              </w:rPr>
              <w:t>Property Rate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8286BC8" w14:textId="2BFF4778" w:rsidR="000A0426" w:rsidRDefault="00DD4A93" w:rsidP="000A0426">
            <w:pPr>
              <w:pStyle w:val="1-TableContent"/>
              <w:jc w:val="right"/>
              <w:rPr>
                <w:noProof/>
              </w:rPr>
            </w:pPr>
            <w:r>
              <w:rPr>
                <w:noProof/>
              </w:rPr>
              <w:t>$</w:t>
            </w:r>
            <w:r w:rsidR="00EC1F4C">
              <w:rPr>
                <w:noProof/>
              </w:rPr>
              <w:t>0.</w:t>
            </w:r>
            <w:r w:rsidR="00E066C1">
              <w:rPr>
                <w:noProof/>
              </w:rPr>
              <w:t xml:space="preserve">39 </w:t>
            </w:r>
            <w:r w:rsidR="00EC1F4C">
              <w:rPr>
                <w:noProof/>
              </w:rPr>
              <w:t>Per $100 in Values</w:t>
            </w:r>
          </w:p>
        </w:tc>
      </w:tr>
    </w:tbl>
    <w:p w14:paraId="28E61DCC" w14:textId="19093BA1" w:rsidR="00E066C1" w:rsidRPr="007B36DA" w:rsidRDefault="00E066C1" w:rsidP="00E066C1">
      <w:pPr>
        <w:pStyle w:val="1-PageHeader"/>
      </w:pPr>
    </w:p>
    <w:tbl>
      <w:tblPr>
        <w:tblW w:w="0" w:type="auto"/>
        <w:tblLayout w:type="fixed"/>
        <w:tblLook w:val="04A0" w:firstRow="1" w:lastRow="0" w:firstColumn="1" w:lastColumn="0" w:noHBand="0" w:noVBand="1"/>
      </w:tblPr>
      <w:tblGrid>
        <w:gridCol w:w="2328"/>
        <w:gridCol w:w="7176"/>
      </w:tblGrid>
      <w:tr w:rsidR="00E066C1" w14:paraId="55B23536" w14:textId="77777777" w:rsidTr="001A2954">
        <w:tc>
          <w:tcPr>
            <w:tcW w:w="2328" w:type="dxa"/>
            <w:hideMark/>
          </w:tcPr>
          <w:p w14:paraId="1F11F493" w14:textId="77777777" w:rsidR="00E066C1" w:rsidRPr="00DD132A" w:rsidRDefault="00E066C1" w:rsidP="001A2954">
            <w:pPr>
              <w:pStyle w:val="1-TableContent"/>
              <w:rPr>
                <w:b/>
                <w:sz w:val="22"/>
              </w:rPr>
            </w:pPr>
            <w:r>
              <w:rPr>
                <w:b/>
                <w:sz w:val="22"/>
              </w:rPr>
              <w:t>Issuing Company</w:t>
            </w:r>
          </w:p>
        </w:tc>
        <w:tc>
          <w:tcPr>
            <w:tcW w:w="7176" w:type="dxa"/>
            <w:hideMark/>
          </w:tcPr>
          <w:p w14:paraId="0EE08099" w14:textId="01C41F12" w:rsidR="00E066C1" w:rsidRPr="00DD132A" w:rsidRDefault="00E066C1" w:rsidP="001A2954">
            <w:pPr>
              <w:pStyle w:val="1-TableContent"/>
              <w:rPr>
                <w:b/>
                <w:sz w:val="22"/>
              </w:rPr>
            </w:pPr>
            <w:r>
              <w:rPr>
                <w:b/>
                <w:sz w:val="22"/>
              </w:rPr>
              <w:t>Ambris (Aegis) – 11.5% of $5M Primary</w:t>
            </w:r>
          </w:p>
        </w:tc>
      </w:tr>
      <w:tr w:rsidR="00E066C1" w14:paraId="4A70A347" w14:textId="77777777" w:rsidTr="001A2954">
        <w:tc>
          <w:tcPr>
            <w:tcW w:w="2328" w:type="dxa"/>
            <w:hideMark/>
          </w:tcPr>
          <w:p w14:paraId="30B04B55" w14:textId="77777777" w:rsidR="00E066C1" w:rsidRPr="00DD132A" w:rsidRDefault="00E066C1" w:rsidP="001A2954">
            <w:pPr>
              <w:pStyle w:val="1-TableContent"/>
              <w:rPr>
                <w:b/>
                <w:sz w:val="22"/>
              </w:rPr>
            </w:pPr>
            <w:r>
              <w:rPr>
                <w:b/>
                <w:sz w:val="22"/>
              </w:rPr>
              <w:t>Policy Term</w:t>
            </w:r>
          </w:p>
        </w:tc>
        <w:tc>
          <w:tcPr>
            <w:tcW w:w="7176" w:type="dxa"/>
            <w:hideMark/>
          </w:tcPr>
          <w:p w14:paraId="7646D93D" w14:textId="77777777" w:rsidR="00E066C1" w:rsidRDefault="00E066C1" w:rsidP="001A2954">
            <w:pPr>
              <w:pStyle w:val="1-TableContent"/>
              <w:rPr>
                <w:b/>
                <w:sz w:val="22"/>
              </w:rPr>
            </w:pPr>
            <w:r>
              <w:rPr>
                <w:b/>
                <w:sz w:val="22"/>
              </w:rPr>
              <w:t>06/23/2024 to 06/23/2025</w:t>
            </w:r>
          </w:p>
          <w:p w14:paraId="1708DF71" w14:textId="77777777" w:rsidR="00E066C1" w:rsidRPr="00DD132A" w:rsidRDefault="00E066C1" w:rsidP="001A2954">
            <w:pPr>
              <w:pStyle w:val="1-TableContent"/>
              <w:rPr>
                <w:b/>
                <w:sz w:val="22"/>
              </w:rPr>
            </w:pPr>
          </w:p>
        </w:tc>
      </w:tr>
      <w:tr w:rsidR="00E066C1" w14:paraId="2B058928" w14:textId="77777777" w:rsidTr="001A2954">
        <w:tc>
          <w:tcPr>
            <w:tcW w:w="2328" w:type="dxa"/>
          </w:tcPr>
          <w:p w14:paraId="5E34C198" w14:textId="77777777" w:rsidR="00E066C1" w:rsidRDefault="00E066C1" w:rsidP="001A2954">
            <w:pPr>
              <w:pStyle w:val="1-TableContent"/>
              <w:rPr>
                <w:b/>
                <w:sz w:val="22"/>
              </w:rPr>
            </w:pPr>
            <w:r>
              <w:rPr>
                <w:b/>
                <w:sz w:val="22"/>
              </w:rPr>
              <w:t>Named Insured</w:t>
            </w:r>
          </w:p>
        </w:tc>
        <w:tc>
          <w:tcPr>
            <w:tcW w:w="7176" w:type="dxa"/>
          </w:tcPr>
          <w:p w14:paraId="28F3C627" w14:textId="77777777" w:rsidR="00E066C1" w:rsidRDefault="00E066C1" w:rsidP="001A2954">
            <w:pPr>
              <w:pStyle w:val="1-TableContent"/>
              <w:rPr>
                <w:b/>
                <w:sz w:val="22"/>
              </w:rPr>
            </w:pPr>
            <w:r>
              <w:rPr>
                <w:b/>
                <w:sz w:val="22"/>
              </w:rPr>
              <w:t>August Real Estate Co</w:t>
            </w:r>
          </w:p>
        </w:tc>
      </w:tr>
    </w:tbl>
    <w:p w14:paraId="0E6B85D9" w14:textId="77777777" w:rsidR="00E066C1" w:rsidRDefault="00E066C1" w:rsidP="00E066C1">
      <w:pPr>
        <w:pStyle w:val="1-SubHeader"/>
        <w:rPr>
          <w:noProof/>
        </w:rPr>
      </w:pPr>
    </w:p>
    <w:tbl>
      <w:tblPr>
        <w:tblW w:w="9535" w:type="dxa"/>
        <w:tblLayout w:type="fixed"/>
        <w:tblLook w:val="04A0" w:firstRow="1" w:lastRow="0" w:firstColumn="1" w:lastColumn="0" w:noHBand="0" w:noVBand="1"/>
      </w:tblPr>
      <w:tblGrid>
        <w:gridCol w:w="5035"/>
        <w:gridCol w:w="4500"/>
      </w:tblGrid>
      <w:tr w:rsidR="00E066C1" w14:paraId="4EEC26C9" w14:textId="77777777" w:rsidTr="001A2954">
        <w:trPr>
          <w:cantSplit/>
          <w:tblHeader/>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DFA7FCB" w14:textId="77777777" w:rsidR="00E066C1" w:rsidRPr="00631AC1" w:rsidRDefault="00E066C1" w:rsidP="001A2954">
            <w:pPr>
              <w:pStyle w:val="1-TableHeader"/>
              <w:rPr>
                <w:noProof/>
              </w:rPr>
            </w:pPr>
            <w:r>
              <w:rPr>
                <w:noProof/>
              </w:rPr>
              <w:t>Coverage part</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E055DCC" w14:textId="77777777" w:rsidR="00E066C1" w:rsidRPr="00631AC1" w:rsidRDefault="00E066C1" w:rsidP="001A2954">
            <w:pPr>
              <w:pStyle w:val="1-TableHeader"/>
              <w:jc w:val="right"/>
              <w:rPr>
                <w:noProof/>
              </w:rPr>
            </w:pPr>
            <w:r>
              <w:rPr>
                <w:noProof/>
              </w:rPr>
              <w:t>amount</w:t>
            </w:r>
          </w:p>
        </w:tc>
      </w:tr>
      <w:tr w:rsidR="00E066C1" w14:paraId="0319E607"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498D864" w14:textId="77777777" w:rsidR="00E066C1" w:rsidRDefault="00E066C1" w:rsidP="001A2954">
            <w:pPr>
              <w:pStyle w:val="1-TableContent"/>
              <w:rPr>
                <w:noProof/>
              </w:rPr>
            </w:pPr>
            <w:r>
              <w:rPr>
                <w:noProof/>
              </w:rPr>
              <w:t>Total Insured Values</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6B25956" w14:textId="68A8DBB2" w:rsidR="00E066C1" w:rsidRDefault="00BD26C1" w:rsidP="001A2954">
            <w:pPr>
              <w:pStyle w:val="1-TableContent"/>
              <w:jc w:val="right"/>
              <w:rPr>
                <w:noProof/>
              </w:rPr>
            </w:pPr>
            <w:r>
              <w:rPr>
                <w:noProof/>
              </w:rPr>
              <w:t>$46,384,891.00</w:t>
            </w:r>
          </w:p>
        </w:tc>
      </w:tr>
      <w:tr w:rsidR="00E066C1" w14:paraId="13D6DDCA"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39A4D59" w14:textId="77777777" w:rsidR="00E066C1" w:rsidRDefault="00E066C1" w:rsidP="001A2954">
            <w:pPr>
              <w:pStyle w:val="1-TableContent"/>
              <w:rPr>
                <w:noProof/>
              </w:rPr>
            </w:pPr>
            <w:r>
              <w:rPr>
                <w:noProof/>
              </w:rPr>
              <w:t>Premium</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19608A8" w14:textId="36EF7510" w:rsidR="00E066C1" w:rsidRDefault="00E066C1" w:rsidP="001A2954">
            <w:pPr>
              <w:pStyle w:val="1-TableContent"/>
              <w:jc w:val="right"/>
              <w:rPr>
                <w:noProof/>
              </w:rPr>
            </w:pPr>
            <w:r>
              <w:rPr>
                <w:noProof/>
              </w:rPr>
              <w:t>$</w:t>
            </w:r>
            <w:r w:rsidR="00DE176F">
              <w:rPr>
                <w:noProof/>
              </w:rPr>
              <w:t>25,859.82</w:t>
            </w:r>
          </w:p>
        </w:tc>
      </w:tr>
      <w:tr w:rsidR="00E066C1" w14:paraId="09D3AFBA"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507502C" w14:textId="77777777" w:rsidR="00E066C1" w:rsidRDefault="00E066C1" w:rsidP="001A2954">
            <w:pPr>
              <w:pStyle w:val="1-TableContent"/>
              <w:rPr>
                <w:noProof/>
              </w:rPr>
            </w:pPr>
            <w:r>
              <w:rPr>
                <w:noProof/>
              </w:rPr>
              <w:t>Property Rate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49B6DE4" w14:textId="37CF88C2" w:rsidR="00E066C1" w:rsidRDefault="00E066C1" w:rsidP="001A2954">
            <w:pPr>
              <w:pStyle w:val="1-TableContent"/>
              <w:jc w:val="right"/>
              <w:rPr>
                <w:noProof/>
              </w:rPr>
            </w:pPr>
            <w:r>
              <w:rPr>
                <w:noProof/>
              </w:rPr>
              <w:t>$0.06 Per $100 in Values</w:t>
            </w:r>
          </w:p>
        </w:tc>
      </w:tr>
    </w:tbl>
    <w:p w14:paraId="18A24F34" w14:textId="77777777" w:rsidR="00E066C1" w:rsidRDefault="00E066C1" w:rsidP="00E066C1">
      <w:pPr>
        <w:pStyle w:val="1-SubHeader"/>
        <w:rPr>
          <w:noProof/>
        </w:rPr>
      </w:pPr>
    </w:p>
    <w:tbl>
      <w:tblPr>
        <w:tblW w:w="9535" w:type="dxa"/>
        <w:tblLayout w:type="fixed"/>
        <w:tblLook w:val="04A0" w:firstRow="1" w:lastRow="0" w:firstColumn="1" w:lastColumn="0" w:noHBand="0" w:noVBand="1"/>
      </w:tblPr>
      <w:tblGrid>
        <w:gridCol w:w="5035"/>
        <w:gridCol w:w="4500"/>
      </w:tblGrid>
      <w:tr w:rsidR="00E066C1" w14:paraId="78AC5F87" w14:textId="77777777" w:rsidTr="001A2954">
        <w:trPr>
          <w:cantSplit/>
          <w:tblHeader/>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05332EA" w14:textId="77777777" w:rsidR="00E066C1" w:rsidRPr="00631AC1" w:rsidRDefault="00E066C1" w:rsidP="001A2954">
            <w:pPr>
              <w:pStyle w:val="1-TableHeader"/>
              <w:rPr>
                <w:noProof/>
              </w:rPr>
            </w:pPr>
            <w:r>
              <w:rPr>
                <w:noProof/>
              </w:rPr>
              <w:t>Coverage part</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D53703" w14:textId="77777777" w:rsidR="00E066C1" w:rsidRPr="00631AC1" w:rsidRDefault="00E066C1" w:rsidP="001A2954">
            <w:pPr>
              <w:pStyle w:val="1-TableHeader"/>
              <w:jc w:val="right"/>
              <w:rPr>
                <w:noProof/>
              </w:rPr>
            </w:pPr>
            <w:r>
              <w:rPr>
                <w:noProof/>
              </w:rPr>
              <w:t>amount</w:t>
            </w:r>
          </w:p>
        </w:tc>
      </w:tr>
      <w:tr w:rsidR="00E066C1" w14:paraId="058D8D64"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ED3475B" w14:textId="4DC77266" w:rsidR="00E066C1" w:rsidRDefault="00E066C1" w:rsidP="001A2954">
            <w:pPr>
              <w:pStyle w:val="1-TableContent"/>
              <w:rPr>
                <w:noProof/>
              </w:rPr>
            </w:pPr>
            <w:r>
              <w:rPr>
                <w:noProof/>
              </w:rPr>
              <w:t>AOP Deductible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A6526C8" w14:textId="1E74AF8A" w:rsidR="00E066C1" w:rsidRDefault="00E066C1" w:rsidP="001A2954">
            <w:pPr>
              <w:pStyle w:val="1-TableContent"/>
              <w:jc w:val="right"/>
              <w:rPr>
                <w:noProof/>
              </w:rPr>
            </w:pPr>
            <w:r>
              <w:rPr>
                <w:noProof/>
              </w:rPr>
              <w:t>$250,000</w:t>
            </w:r>
          </w:p>
        </w:tc>
      </w:tr>
      <w:tr w:rsidR="00E066C1" w14:paraId="0AFDB261"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275FACA" w14:textId="639127AD" w:rsidR="00E066C1" w:rsidRDefault="00E066C1" w:rsidP="001A2954">
            <w:pPr>
              <w:pStyle w:val="1-TableContent"/>
              <w:rPr>
                <w:noProof/>
              </w:rPr>
            </w:pPr>
            <w:r>
              <w:rPr>
                <w:noProof/>
              </w:rPr>
              <w:t>Water Damage Deductible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322D979" w14:textId="2FC8F54A" w:rsidR="00E066C1" w:rsidRDefault="00E066C1" w:rsidP="001A2954">
            <w:pPr>
              <w:pStyle w:val="1-TableContent"/>
              <w:jc w:val="right"/>
              <w:rPr>
                <w:noProof/>
              </w:rPr>
            </w:pPr>
            <w:r>
              <w:rPr>
                <w:noProof/>
              </w:rPr>
              <w:t>$250,000</w:t>
            </w:r>
          </w:p>
        </w:tc>
      </w:tr>
      <w:tr w:rsidR="00E066C1" w14:paraId="455E7D43"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1B0E84A" w14:textId="376123B3" w:rsidR="00E066C1" w:rsidRDefault="00E066C1" w:rsidP="001A2954">
            <w:pPr>
              <w:pStyle w:val="1-TableContent"/>
              <w:rPr>
                <w:noProof/>
              </w:rPr>
            </w:pPr>
            <w:r>
              <w:rPr>
                <w:noProof/>
              </w:rPr>
              <w:t>Wind / Hail Deductible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ACC2970" w14:textId="7244EE86" w:rsidR="00E066C1" w:rsidRDefault="00E066C1" w:rsidP="001A2954">
            <w:pPr>
              <w:pStyle w:val="1-TableContent"/>
              <w:jc w:val="right"/>
              <w:rPr>
                <w:noProof/>
              </w:rPr>
            </w:pPr>
            <w:r>
              <w:rPr>
                <w:noProof/>
              </w:rPr>
              <w:t>3% Subject to a $250,000 Minimum</w:t>
            </w:r>
          </w:p>
        </w:tc>
      </w:tr>
      <w:tr w:rsidR="00E066C1" w14:paraId="4F556D75"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4F8496E" w14:textId="74E63AAE" w:rsidR="00E066C1" w:rsidRDefault="00E066C1" w:rsidP="001A2954">
            <w:pPr>
              <w:pStyle w:val="1-TableContent"/>
              <w:rPr>
                <w:noProof/>
              </w:rPr>
            </w:pPr>
            <w:r>
              <w:rPr>
                <w:noProof/>
              </w:rPr>
              <w:t>Named Windstorm – Tier 1 Counties</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425F5D9" w14:textId="1E0FA1C1" w:rsidR="00E066C1" w:rsidRDefault="00E066C1" w:rsidP="001A2954">
            <w:pPr>
              <w:pStyle w:val="1-TableContent"/>
              <w:jc w:val="right"/>
              <w:rPr>
                <w:noProof/>
              </w:rPr>
            </w:pPr>
            <w:r>
              <w:rPr>
                <w:noProof/>
              </w:rPr>
              <w:t>5% Subject to a $250,000 Minimum</w:t>
            </w:r>
          </w:p>
        </w:tc>
      </w:tr>
      <w:tr w:rsidR="00E066C1" w14:paraId="519726EE"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1A414D3" w14:textId="66A81C1E" w:rsidR="00E066C1" w:rsidRDefault="00E066C1" w:rsidP="001A2954">
            <w:pPr>
              <w:pStyle w:val="1-TableContent"/>
              <w:rPr>
                <w:noProof/>
              </w:rPr>
            </w:pPr>
            <w:r>
              <w:rPr>
                <w:noProof/>
              </w:rPr>
              <w:t>Flood Coverage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EBFDD3C" w14:textId="1EA79033" w:rsidR="00E066C1" w:rsidRDefault="00E066C1" w:rsidP="001A2954">
            <w:pPr>
              <w:pStyle w:val="1-TableContent"/>
              <w:jc w:val="right"/>
              <w:rPr>
                <w:noProof/>
              </w:rPr>
            </w:pPr>
            <w:r>
              <w:rPr>
                <w:noProof/>
              </w:rPr>
              <w:t>$1,000,000 Subject to $250,000 Deductible</w:t>
            </w:r>
          </w:p>
        </w:tc>
      </w:tr>
      <w:tr w:rsidR="00E066C1" w14:paraId="1BE61498"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54F8FAC" w14:textId="62EA63F1" w:rsidR="00E066C1" w:rsidRDefault="00E066C1" w:rsidP="001A2954">
            <w:pPr>
              <w:pStyle w:val="1-TableContent"/>
              <w:rPr>
                <w:noProof/>
              </w:rPr>
            </w:pPr>
            <w:r>
              <w:rPr>
                <w:noProof/>
              </w:rPr>
              <w:t>Earthquake Coverage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8478C81" w14:textId="0FFBAF97" w:rsidR="00E066C1" w:rsidRDefault="00E066C1" w:rsidP="001A2954">
            <w:pPr>
              <w:pStyle w:val="1-TableContent"/>
              <w:jc w:val="right"/>
              <w:rPr>
                <w:noProof/>
              </w:rPr>
            </w:pPr>
            <w:r>
              <w:rPr>
                <w:noProof/>
              </w:rPr>
              <w:t>$1,000,000 Subject to $250,000 Deductible</w:t>
            </w:r>
          </w:p>
        </w:tc>
      </w:tr>
    </w:tbl>
    <w:p w14:paraId="5234A8BE" w14:textId="7895689F" w:rsidR="00E066C1" w:rsidRPr="007B36DA" w:rsidRDefault="00E066C1" w:rsidP="00E066C1">
      <w:pPr>
        <w:pStyle w:val="1-PageHeader"/>
        <w:jc w:val="center"/>
      </w:pPr>
      <w:r>
        <w:lastRenderedPageBreak/>
        <w:t xml:space="preserve">Property – $5M </w:t>
      </w:r>
      <w:r w:rsidR="00E932E0">
        <w:t>Excess $5M Primary</w:t>
      </w:r>
    </w:p>
    <w:tbl>
      <w:tblPr>
        <w:tblW w:w="0" w:type="auto"/>
        <w:tblLayout w:type="fixed"/>
        <w:tblLook w:val="04A0" w:firstRow="1" w:lastRow="0" w:firstColumn="1" w:lastColumn="0" w:noHBand="0" w:noVBand="1"/>
      </w:tblPr>
      <w:tblGrid>
        <w:gridCol w:w="2328"/>
        <w:gridCol w:w="7176"/>
      </w:tblGrid>
      <w:tr w:rsidR="00E066C1" w14:paraId="60631A37" w14:textId="77777777" w:rsidTr="001A2954">
        <w:tc>
          <w:tcPr>
            <w:tcW w:w="2328" w:type="dxa"/>
            <w:hideMark/>
          </w:tcPr>
          <w:p w14:paraId="493A5372" w14:textId="77777777" w:rsidR="00E066C1" w:rsidRPr="00DD132A" w:rsidRDefault="00E066C1" w:rsidP="001A2954">
            <w:pPr>
              <w:pStyle w:val="1-TableContent"/>
              <w:rPr>
                <w:b/>
                <w:sz w:val="22"/>
              </w:rPr>
            </w:pPr>
            <w:r>
              <w:rPr>
                <w:b/>
                <w:sz w:val="22"/>
              </w:rPr>
              <w:t>Issuing Company</w:t>
            </w:r>
          </w:p>
        </w:tc>
        <w:tc>
          <w:tcPr>
            <w:tcW w:w="7176" w:type="dxa"/>
            <w:hideMark/>
          </w:tcPr>
          <w:p w14:paraId="5DA00EC2" w14:textId="779232EC" w:rsidR="00E066C1" w:rsidRPr="00DD132A" w:rsidRDefault="00E932E0" w:rsidP="001A2954">
            <w:pPr>
              <w:pStyle w:val="1-TableContent"/>
              <w:rPr>
                <w:b/>
                <w:sz w:val="22"/>
              </w:rPr>
            </w:pPr>
            <w:r>
              <w:rPr>
                <w:b/>
                <w:sz w:val="22"/>
              </w:rPr>
              <w:t>Kinsale Insurance Company</w:t>
            </w:r>
          </w:p>
        </w:tc>
      </w:tr>
      <w:tr w:rsidR="00E066C1" w14:paraId="74242889" w14:textId="77777777" w:rsidTr="001A2954">
        <w:tc>
          <w:tcPr>
            <w:tcW w:w="2328" w:type="dxa"/>
            <w:hideMark/>
          </w:tcPr>
          <w:p w14:paraId="54F1A5D7" w14:textId="77777777" w:rsidR="00E066C1" w:rsidRPr="00DD132A" w:rsidRDefault="00E066C1" w:rsidP="001A2954">
            <w:pPr>
              <w:pStyle w:val="1-TableContent"/>
              <w:rPr>
                <w:b/>
                <w:sz w:val="22"/>
              </w:rPr>
            </w:pPr>
            <w:r>
              <w:rPr>
                <w:b/>
                <w:sz w:val="22"/>
              </w:rPr>
              <w:t>Policy Term</w:t>
            </w:r>
          </w:p>
        </w:tc>
        <w:tc>
          <w:tcPr>
            <w:tcW w:w="7176" w:type="dxa"/>
            <w:hideMark/>
          </w:tcPr>
          <w:p w14:paraId="55741E98" w14:textId="77777777" w:rsidR="00E066C1" w:rsidRDefault="00E066C1" w:rsidP="001A2954">
            <w:pPr>
              <w:pStyle w:val="1-TableContent"/>
              <w:rPr>
                <w:b/>
                <w:sz w:val="22"/>
              </w:rPr>
            </w:pPr>
            <w:r>
              <w:rPr>
                <w:b/>
                <w:sz w:val="22"/>
              </w:rPr>
              <w:t>06/23/2024 to 06/23/2025</w:t>
            </w:r>
          </w:p>
          <w:p w14:paraId="62C67FDD" w14:textId="77777777" w:rsidR="00E066C1" w:rsidRPr="00DD132A" w:rsidRDefault="00E066C1" w:rsidP="001A2954">
            <w:pPr>
              <w:pStyle w:val="1-TableContent"/>
              <w:rPr>
                <w:b/>
                <w:sz w:val="22"/>
              </w:rPr>
            </w:pPr>
          </w:p>
        </w:tc>
      </w:tr>
      <w:tr w:rsidR="00E066C1" w14:paraId="79D1B763" w14:textId="77777777" w:rsidTr="001A2954">
        <w:tc>
          <w:tcPr>
            <w:tcW w:w="2328" w:type="dxa"/>
          </w:tcPr>
          <w:p w14:paraId="2A33F526" w14:textId="77777777" w:rsidR="00E066C1" w:rsidRDefault="00E066C1" w:rsidP="001A2954">
            <w:pPr>
              <w:pStyle w:val="1-TableContent"/>
              <w:rPr>
                <w:b/>
                <w:sz w:val="22"/>
              </w:rPr>
            </w:pPr>
            <w:r>
              <w:rPr>
                <w:b/>
                <w:sz w:val="22"/>
              </w:rPr>
              <w:t>Named Insured</w:t>
            </w:r>
          </w:p>
        </w:tc>
        <w:tc>
          <w:tcPr>
            <w:tcW w:w="7176" w:type="dxa"/>
          </w:tcPr>
          <w:p w14:paraId="26508381" w14:textId="77777777" w:rsidR="00E066C1" w:rsidRDefault="00E066C1" w:rsidP="001A2954">
            <w:pPr>
              <w:pStyle w:val="1-TableContent"/>
              <w:rPr>
                <w:b/>
                <w:sz w:val="22"/>
              </w:rPr>
            </w:pPr>
            <w:r>
              <w:rPr>
                <w:b/>
                <w:sz w:val="22"/>
              </w:rPr>
              <w:t>August Real Estate Co</w:t>
            </w:r>
          </w:p>
        </w:tc>
      </w:tr>
    </w:tbl>
    <w:p w14:paraId="7D7554C3" w14:textId="77777777" w:rsidR="00E066C1" w:rsidRDefault="00E066C1" w:rsidP="00E066C1">
      <w:pPr>
        <w:pStyle w:val="1-SubHeader"/>
        <w:rPr>
          <w:noProof/>
        </w:rPr>
      </w:pPr>
    </w:p>
    <w:tbl>
      <w:tblPr>
        <w:tblW w:w="9535" w:type="dxa"/>
        <w:tblLayout w:type="fixed"/>
        <w:tblLook w:val="04A0" w:firstRow="1" w:lastRow="0" w:firstColumn="1" w:lastColumn="0" w:noHBand="0" w:noVBand="1"/>
      </w:tblPr>
      <w:tblGrid>
        <w:gridCol w:w="5035"/>
        <w:gridCol w:w="4500"/>
      </w:tblGrid>
      <w:tr w:rsidR="00E066C1" w14:paraId="67EABCEF" w14:textId="77777777" w:rsidTr="001A2954">
        <w:trPr>
          <w:cantSplit/>
          <w:tblHeader/>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941AA2A" w14:textId="77777777" w:rsidR="00E066C1" w:rsidRPr="00631AC1" w:rsidRDefault="00E066C1" w:rsidP="001A2954">
            <w:pPr>
              <w:pStyle w:val="1-TableHeader"/>
              <w:rPr>
                <w:noProof/>
              </w:rPr>
            </w:pPr>
            <w:r>
              <w:rPr>
                <w:noProof/>
              </w:rPr>
              <w:t>Coverage part</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729C156" w14:textId="77777777" w:rsidR="00E066C1" w:rsidRPr="00631AC1" w:rsidRDefault="00E066C1" w:rsidP="001A2954">
            <w:pPr>
              <w:pStyle w:val="1-TableHeader"/>
              <w:jc w:val="right"/>
              <w:rPr>
                <w:noProof/>
              </w:rPr>
            </w:pPr>
            <w:r>
              <w:rPr>
                <w:noProof/>
              </w:rPr>
              <w:t>amount</w:t>
            </w:r>
          </w:p>
        </w:tc>
      </w:tr>
      <w:tr w:rsidR="00E066C1" w14:paraId="107D0723"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35EFB9C" w14:textId="77777777" w:rsidR="00E066C1" w:rsidRDefault="00E066C1" w:rsidP="001A2954">
            <w:pPr>
              <w:pStyle w:val="1-TableContent"/>
              <w:rPr>
                <w:noProof/>
              </w:rPr>
            </w:pPr>
            <w:r>
              <w:rPr>
                <w:noProof/>
              </w:rPr>
              <w:t>Total Insured Values</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DE760E5" w14:textId="4D5A2180" w:rsidR="00E066C1" w:rsidRDefault="00DE176F" w:rsidP="001A2954">
            <w:pPr>
              <w:pStyle w:val="1-TableContent"/>
              <w:jc w:val="right"/>
              <w:rPr>
                <w:noProof/>
              </w:rPr>
            </w:pPr>
            <w:r>
              <w:rPr>
                <w:noProof/>
              </w:rPr>
              <w:t>$46,384,891.00</w:t>
            </w:r>
          </w:p>
        </w:tc>
      </w:tr>
      <w:tr w:rsidR="00E066C1" w14:paraId="25546837"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7878A4E" w14:textId="77777777" w:rsidR="00E066C1" w:rsidRDefault="00E066C1" w:rsidP="001A2954">
            <w:pPr>
              <w:pStyle w:val="1-TableContent"/>
              <w:rPr>
                <w:noProof/>
              </w:rPr>
            </w:pPr>
            <w:r>
              <w:rPr>
                <w:noProof/>
              </w:rPr>
              <w:t>Premium</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5D19BD8" w14:textId="2E9E9F75" w:rsidR="00E066C1" w:rsidRDefault="00E066C1" w:rsidP="001A2954">
            <w:pPr>
              <w:pStyle w:val="1-TableContent"/>
              <w:jc w:val="right"/>
              <w:rPr>
                <w:noProof/>
              </w:rPr>
            </w:pPr>
            <w:r>
              <w:rPr>
                <w:noProof/>
              </w:rPr>
              <w:t>$</w:t>
            </w:r>
            <w:r w:rsidR="00DE176F">
              <w:rPr>
                <w:noProof/>
              </w:rPr>
              <w:t>47,618.00</w:t>
            </w:r>
          </w:p>
        </w:tc>
      </w:tr>
      <w:tr w:rsidR="00E066C1" w14:paraId="7BF093FE"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22EC90B" w14:textId="77777777" w:rsidR="00E066C1" w:rsidRDefault="00E066C1" w:rsidP="001A2954">
            <w:pPr>
              <w:pStyle w:val="1-TableContent"/>
              <w:rPr>
                <w:noProof/>
              </w:rPr>
            </w:pPr>
            <w:r>
              <w:rPr>
                <w:noProof/>
              </w:rPr>
              <w:t>Property Rate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7E37447" w14:textId="4E5B559D" w:rsidR="00E066C1" w:rsidRDefault="00E066C1" w:rsidP="001A2954">
            <w:pPr>
              <w:pStyle w:val="1-TableContent"/>
              <w:jc w:val="right"/>
              <w:rPr>
                <w:noProof/>
              </w:rPr>
            </w:pPr>
            <w:r>
              <w:rPr>
                <w:noProof/>
              </w:rPr>
              <w:t>$0.</w:t>
            </w:r>
            <w:r w:rsidR="00E932E0">
              <w:rPr>
                <w:noProof/>
              </w:rPr>
              <w:t>1</w:t>
            </w:r>
            <w:r w:rsidR="00DE176F">
              <w:rPr>
                <w:noProof/>
              </w:rPr>
              <w:t>0</w:t>
            </w:r>
            <w:r>
              <w:rPr>
                <w:noProof/>
              </w:rPr>
              <w:t xml:space="preserve"> Per $100 in Values</w:t>
            </w:r>
          </w:p>
        </w:tc>
      </w:tr>
      <w:tr w:rsidR="00E932E0" w14:paraId="6654ABC8"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9FF7290" w14:textId="007E11A7" w:rsidR="00E932E0" w:rsidRDefault="00E932E0" w:rsidP="001A2954">
            <w:pPr>
              <w:pStyle w:val="1-TableContent"/>
              <w:rPr>
                <w:noProof/>
              </w:rPr>
            </w:pPr>
            <w:r>
              <w:rPr>
                <w:noProof/>
              </w:rPr>
              <w:t>Deductibles Follow Ambris Primary</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7DAF779" w14:textId="77777777" w:rsidR="00E932E0" w:rsidRDefault="00E932E0" w:rsidP="001A2954">
            <w:pPr>
              <w:pStyle w:val="1-TableContent"/>
              <w:jc w:val="right"/>
              <w:rPr>
                <w:noProof/>
              </w:rPr>
            </w:pPr>
          </w:p>
        </w:tc>
      </w:tr>
    </w:tbl>
    <w:p w14:paraId="1B8D7CC5" w14:textId="77777777" w:rsidR="00E066C1" w:rsidRDefault="00E066C1" w:rsidP="003D21BD">
      <w:pPr>
        <w:pStyle w:val="1-SubHeader"/>
        <w:rPr>
          <w:noProof/>
        </w:rPr>
      </w:pPr>
    </w:p>
    <w:p w14:paraId="5BC7F49C" w14:textId="2A3DEA39" w:rsidR="00E932E0" w:rsidRPr="007B36DA" w:rsidRDefault="00E932E0" w:rsidP="00E932E0">
      <w:pPr>
        <w:pStyle w:val="1-PageHeader"/>
        <w:jc w:val="center"/>
      </w:pPr>
      <w:r>
        <w:t xml:space="preserve">Property – </w:t>
      </w:r>
      <w:r w:rsidRPr="00E932E0">
        <w:t>$</w:t>
      </w:r>
      <w:r w:rsidR="00DE176F">
        <w:t>36,384,891</w:t>
      </w:r>
      <w:r>
        <w:t xml:space="preserve"> Excess $10M</w:t>
      </w:r>
    </w:p>
    <w:tbl>
      <w:tblPr>
        <w:tblW w:w="0" w:type="auto"/>
        <w:tblLayout w:type="fixed"/>
        <w:tblLook w:val="04A0" w:firstRow="1" w:lastRow="0" w:firstColumn="1" w:lastColumn="0" w:noHBand="0" w:noVBand="1"/>
      </w:tblPr>
      <w:tblGrid>
        <w:gridCol w:w="2328"/>
        <w:gridCol w:w="7176"/>
      </w:tblGrid>
      <w:tr w:rsidR="00E932E0" w14:paraId="40B6E04E" w14:textId="77777777" w:rsidTr="001A2954">
        <w:tc>
          <w:tcPr>
            <w:tcW w:w="2328" w:type="dxa"/>
            <w:hideMark/>
          </w:tcPr>
          <w:p w14:paraId="20FFDAB1" w14:textId="77777777" w:rsidR="00E932E0" w:rsidRPr="00DD132A" w:rsidRDefault="00E932E0" w:rsidP="001A2954">
            <w:pPr>
              <w:pStyle w:val="1-TableContent"/>
              <w:rPr>
                <w:b/>
                <w:sz w:val="22"/>
              </w:rPr>
            </w:pPr>
            <w:r>
              <w:rPr>
                <w:b/>
                <w:sz w:val="22"/>
              </w:rPr>
              <w:t>Issuing Company</w:t>
            </w:r>
          </w:p>
        </w:tc>
        <w:tc>
          <w:tcPr>
            <w:tcW w:w="7176" w:type="dxa"/>
            <w:hideMark/>
          </w:tcPr>
          <w:p w14:paraId="12757FDC" w14:textId="61BAE6D4" w:rsidR="00E932E0" w:rsidRPr="00DD132A" w:rsidRDefault="00E932E0" w:rsidP="001A2954">
            <w:pPr>
              <w:pStyle w:val="1-TableContent"/>
              <w:rPr>
                <w:b/>
                <w:sz w:val="22"/>
              </w:rPr>
            </w:pPr>
            <w:r>
              <w:rPr>
                <w:b/>
                <w:sz w:val="22"/>
              </w:rPr>
              <w:t>Palomar Excess and Surplus Insurance Company</w:t>
            </w:r>
          </w:p>
        </w:tc>
      </w:tr>
      <w:tr w:rsidR="00E932E0" w14:paraId="4286EB29" w14:textId="77777777" w:rsidTr="001A2954">
        <w:tc>
          <w:tcPr>
            <w:tcW w:w="2328" w:type="dxa"/>
            <w:hideMark/>
          </w:tcPr>
          <w:p w14:paraId="42C7F1D1" w14:textId="77777777" w:rsidR="00E932E0" w:rsidRPr="00DD132A" w:rsidRDefault="00E932E0" w:rsidP="001A2954">
            <w:pPr>
              <w:pStyle w:val="1-TableContent"/>
              <w:rPr>
                <w:b/>
                <w:sz w:val="22"/>
              </w:rPr>
            </w:pPr>
            <w:r>
              <w:rPr>
                <w:b/>
                <w:sz w:val="22"/>
              </w:rPr>
              <w:t>Policy Term</w:t>
            </w:r>
          </w:p>
        </w:tc>
        <w:tc>
          <w:tcPr>
            <w:tcW w:w="7176" w:type="dxa"/>
            <w:hideMark/>
          </w:tcPr>
          <w:p w14:paraId="0B94C4D5" w14:textId="77777777" w:rsidR="00E932E0" w:rsidRDefault="00E932E0" w:rsidP="001A2954">
            <w:pPr>
              <w:pStyle w:val="1-TableContent"/>
              <w:rPr>
                <w:b/>
                <w:sz w:val="22"/>
              </w:rPr>
            </w:pPr>
            <w:r>
              <w:rPr>
                <w:b/>
                <w:sz w:val="22"/>
              </w:rPr>
              <w:t>06/23/2024 to 06/23/2025</w:t>
            </w:r>
          </w:p>
          <w:p w14:paraId="654FD40D" w14:textId="77777777" w:rsidR="00E932E0" w:rsidRPr="00DD132A" w:rsidRDefault="00E932E0" w:rsidP="001A2954">
            <w:pPr>
              <w:pStyle w:val="1-TableContent"/>
              <w:rPr>
                <w:b/>
                <w:sz w:val="22"/>
              </w:rPr>
            </w:pPr>
          </w:p>
        </w:tc>
      </w:tr>
      <w:tr w:rsidR="00E932E0" w14:paraId="2F430665" w14:textId="77777777" w:rsidTr="001A2954">
        <w:tc>
          <w:tcPr>
            <w:tcW w:w="2328" w:type="dxa"/>
          </w:tcPr>
          <w:p w14:paraId="4CF86813" w14:textId="77777777" w:rsidR="00E932E0" w:rsidRDefault="00E932E0" w:rsidP="001A2954">
            <w:pPr>
              <w:pStyle w:val="1-TableContent"/>
              <w:rPr>
                <w:b/>
                <w:sz w:val="22"/>
              </w:rPr>
            </w:pPr>
            <w:r>
              <w:rPr>
                <w:b/>
                <w:sz w:val="22"/>
              </w:rPr>
              <w:t>Named Insured</w:t>
            </w:r>
          </w:p>
        </w:tc>
        <w:tc>
          <w:tcPr>
            <w:tcW w:w="7176" w:type="dxa"/>
          </w:tcPr>
          <w:p w14:paraId="70BD751E" w14:textId="77777777" w:rsidR="00E932E0" w:rsidRDefault="00E932E0" w:rsidP="001A2954">
            <w:pPr>
              <w:pStyle w:val="1-TableContent"/>
              <w:rPr>
                <w:b/>
                <w:sz w:val="22"/>
              </w:rPr>
            </w:pPr>
            <w:r>
              <w:rPr>
                <w:b/>
                <w:sz w:val="22"/>
              </w:rPr>
              <w:t>August Real Estate Co</w:t>
            </w:r>
          </w:p>
        </w:tc>
      </w:tr>
    </w:tbl>
    <w:p w14:paraId="39592C54" w14:textId="77777777" w:rsidR="00E932E0" w:rsidRDefault="00E932E0" w:rsidP="00E932E0">
      <w:pPr>
        <w:pStyle w:val="1-SubHeader"/>
        <w:rPr>
          <w:noProof/>
        </w:rPr>
      </w:pPr>
    </w:p>
    <w:tbl>
      <w:tblPr>
        <w:tblW w:w="9535" w:type="dxa"/>
        <w:tblLayout w:type="fixed"/>
        <w:tblLook w:val="04A0" w:firstRow="1" w:lastRow="0" w:firstColumn="1" w:lastColumn="0" w:noHBand="0" w:noVBand="1"/>
      </w:tblPr>
      <w:tblGrid>
        <w:gridCol w:w="5035"/>
        <w:gridCol w:w="4500"/>
      </w:tblGrid>
      <w:tr w:rsidR="00E932E0" w14:paraId="5B64D51F" w14:textId="77777777" w:rsidTr="001A2954">
        <w:trPr>
          <w:cantSplit/>
          <w:tblHeader/>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D0671FA" w14:textId="77777777" w:rsidR="00E932E0" w:rsidRPr="00631AC1" w:rsidRDefault="00E932E0" w:rsidP="001A2954">
            <w:pPr>
              <w:pStyle w:val="1-TableHeader"/>
              <w:rPr>
                <w:noProof/>
              </w:rPr>
            </w:pPr>
            <w:r>
              <w:rPr>
                <w:noProof/>
              </w:rPr>
              <w:t>Coverage part</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B4F4707" w14:textId="77777777" w:rsidR="00E932E0" w:rsidRPr="00631AC1" w:rsidRDefault="00E932E0" w:rsidP="001A2954">
            <w:pPr>
              <w:pStyle w:val="1-TableHeader"/>
              <w:jc w:val="right"/>
              <w:rPr>
                <w:noProof/>
              </w:rPr>
            </w:pPr>
            <w:r>
              <w:rPr>
                <w:noProof/>
              </w:rPr>
              <w:t>amount</w:t>
            </w:r>
          </w:p>
        </w:tc>
      </w:tr>
      <w:tr w:rsidR="00E932E0" w14:paraId="3AB0B33C"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650F096" w14:textId="77777777" w:rsidR="00E932E0" w:rsidRDefault="00E932E0" w:rsidP="001A2954">
            <w:pPr>
              <w:pStyle w:val="1-TableContent"/>
              <w:rPr>
                <w:noProof/>
              </w:rPr>
            </w:pPr>
            <w:r>
              <w:rPr>
                <w:noProof/>
              </w:rPr>
              <w:t>Total Insured Values</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A2A7AAB" w14:textId="10F08AA5" w:rsidR="00E932E0" w:rsidRDefault="00DE176F" w:rsidP="001A2954">
            <w:pPr>
              <w:pStyle w:val="1-TableContent"/>
              <w:jc w:val="right"/>
              <w:rPr>
                <w:noProof/>
              </w:rPr>
            </w:pPr>
            <w:r>
              <w:rPr>
                <w:noProof/>
              </w:rPr>
              <w:t>$46,384,891.00</w:t>
            </w:r>
          </w:p>
        </w:tc>
      </w:tr>
      <w:tr w:rsidR="00E932E0" w14:paraId="7E5C047D"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7D8D8B8" w14:textId="77777777" w:rsidR="00E932E0" w:rsidRDefault="00E932E0" w:rsidP="001A2954">
            <w:pPr>
              <w:pStyle w:val="1-TableContent"/>
              <w:rPr>
                <w:noProof/>
              </w:rPr>
            </w:pPr>
            <w:r>
              <w:rPr>
                <w:noProof/>
              </w:rPr>
              <w:t>Premium</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4FECF1A" w14:textId="3ED26966" w:rsidR="00E932E0" w:rsidRDefault="00E932E0" w:rsidP="001A2954">
            <w:pPr>
              <w:pStyle w:val="1-TableContent"/>
              <w:jc w:val="right"/>
              <w:rPr>
                <w:noProof/>
              </w:rPr>
            </w:pPr>
            <w:r>
              <w:rPr>
                <w:noProof/>
              </w:rPr>
              <w:t>$</w:t>
            </w:r>
            <w:r w:rsidR="00DE176F">
              <w:rPr>
                <w:noProof/>
              </w:rPr>
              <w:t>57,470.00</w:t>
            </w:r>
          </w:p>
        </w:tc>
      </w:tr>
      <w:tr w:rsidR="00E932E0" w14:paraId="62E0002B"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B252CC4" w14:textId="77777777" w:rsidR="00E932E0" w:rsidRDefault="00E932E0" w:rsidP="001A2954">
            <w:pPr>
              <w:pStyle w:val="1-TableContent"/>
              <w:rPr>
                <w:noProof/>
              </w:rPr>
            </w:pPr>
            <w:r>
              <w:rPr>
                <w:noProof/>
              </w:rPr>
              <w:t>Property Rate</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C3330B2" w14:textId="77777777" w:rsidR="00E932E0" w:rsidRDefault="00E932E0" w:rsidP="001A2954">
            <w:pPr>
              <w:pStyle w:val="1-TableContent"/>
              <w:jc w:val="right"/>
              <w:rPr>
                <w:noProof/>
              </w:rPr>
            </w:pPr>
            <w:r>
              <w:rPr>
                <w:noProof/>
              </w:rPr>
              <w:t>$0.12 Per $100 in Values</w:t>
            </w:r>
          </w:p>
        </w:tc>
      </w:tr>
      <w:tr w:rsidR="00E932E0" w14:paraId="1EE93E47" w14:textId="77777777" w:rsidTr="001A2954">
        <w:trPr>
          <w:cantSplit/>
        </w:trPr>
        <w:tc>
          <w:tcPr>
            <w:tcW w:w="5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67353DA" w14:textId="77777777" w:rsidR="00E932E0" w:rsidRDefault="00E932E0" w:rsidP="001A2954">
            <w:pPr>
              <w:pStyle w:val="1-TableContent"/>
              <w:rPr>
                <w:noProof/>
              </w:rPr>
            </w:pPr>
            <w:r>
              <w:rPr>
                <w:noProof/>
              </w:rPr>
              <w:t>Deductibles Follow Ambris Primary</w:t>
            </w:r>
          </w:p>
        </w:tc>
        <w:tc>
          <w:tcPr>
            <w:tcW w:w="45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164B10E" w14:textId="77777777" w:rsidR="00E932E0" w:rsidRDefault="00E932E0" w:rsidP="001A2954">
            <w:pPr>
              <w:pStyle w:val="1-TableContent"/>
              <w:jc w:val="right"/>
              <w:rPr>
                <w:noProof/>
              </w:rPr>
            </w:pPr>
          </w:p>
        </w:tc>
      </w:tr>
    </w:tbl>
    <w:p w14:paraId="2C9BC342" w14:textId="5EB28667" w:rsidR="00C1216C" w:rsidRDefault="00C1216C" w:rsidP="00BF2A90">
      <w:pPr>
        <w:pStyle w:val="1-SubHeader"/>
        <w:rPr>
          <w:noProof/>
        </w:rPr>
      </w:pPr>
    </w:p>
    <w:p w14:paraId="01D93910" w14:textId="0F2702D7" w:rsidR="00273A81" w:rsidRDefault="00D55CC3" w:rsidP="00BF2A90">
      <w:pPr>
        <w:pStyle w:val="1-SubHeader"/>
        <w:rPr>
          <w:noProof/>
        </w:rPr>
      </w:pPr>
      <w:r w:rsidRPr="00D55CC3">
        <w:rPr>
          <w:noProof/>
        </w:rPr>
        <w:drawing>
          <wp:inline distT="0" distB="0" distL="0" distR="0" wp14:anchorId="43C8D19C" wp14:editId="13DEA026">
            <wp:extent cx="6035040" cy="4587240"/>
            <wp:effectExtent l="0" t="0" r="3810" b="3810"/>
            <wp:docPr id="468064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5040" cy="4587240"/>
                    </a:xfrm>
                    <a:prstGeom prst="rect">
                      <a:avLst/>
                    </a:prstGeom>
                    <a:noFill/>
                    <a:ln>
                      <a:noFill/>
                    </a:ln>
                  </pic:spPr>
                </pic:pic>
              </a:graphicData>
            </a:graphic>
          </wp:inline>
        </w:drawing>
      </w:r>
    </w:p>
    <w:p w14:paraId="24429686" w14:textId="77777777" w:rsidR="0073232B" w:rsidRPr="00D55CC3" w:rsidRDefault="0073232B" w:rsidP="00D55CC3">
      <w:pPr>
        <w:pStyle w:val="1-BodyText"/>
      </w:pPr>
    </w:p>
    <w:p w14:paraId="54985BB9" w14:textId="63C64DDE" w:rsidR="000A58A4" w:rsidRDefault="00DE176F" w:rsidP="0073232B">
      <w:pPr>
        <w:pStyle w:val="1-PageHeader"/>
        <w:jc w:val="center"/>
      </w:pPr>
      <w:bookmarkStart w:id="3" w:name="_Toc114479586"/>
      <w:r w:rsidRPr="00DE176F">
        <w:drawing>
          <wp:inline distT="0" distB="0" distL="0" distR="0" wp14:anchorId="742897C8" wp14:editId="22601B56">
            <wp:extent cx="6574214" cy="2268187"/>
            <wp:effectExtent l="0" t="0" r="0" b="0"/>
            <wp:docPr id="629240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2338" cy="2270990"/>
                    </a:xfrm>
                    <a:prstGeom prst="rect">
                      <a:avLst/>
                    </a:prstGeom>
                    <a:noFill/>
                    <a:ln>
                      <a:noFill/>
                    </a:ln>
                  </pic:spPr>
                </pic:pic>
              </a:graphicData>
            </a:graphic>
          </wp:inline>
        </w:drawing>
      </w:r>
    </w:p>
    <w:p w14:paraId="5B409A48" w14:textId="77777777" w:rsidR="00DE176F" w:rsidRDefault="00DE176F" w:rsidP="00DC3573">
      <w:pPr>
        <w:pStyle w:val="1-PageHeader"/>
      </w:pPr>
    </w:p>
    <w:p w14:paraId="15884094" w14:textId="5C058809" w:rsidR="00DC3573" w:rsidRPr="00CE285C" w:rsidRDefault="00CE285C" w:rsidP="00DC3573">
      <w:pPr>
        <w:pStyle w:val="1-PageHeader"/>
      </w:pPr>
      <w:r>
        <w:lastRenderedPageBreak/>
        <w:t>Property Terrorism</w:t>
      </w:r>
    </w:p>
    <w:tbl>
      <w:tblPr>
        <w:tblW w:w="0" w:type="auto"/>
        <w:tblLayout w:type="fixed"/>
        <w:tblLook w:val="04A0" w:firstRow="1" w:lastRow="0" w:firstColumn="1" w:lastColumn="0" w:noHBand="0" w:noVBand="1"/>
      </w:tblPr>
      <w:tblGrid>
        <w:gridCol w:w="2328"/>
        <w:gridCol w:w="7176"/>
      </w:tblGrid>
      <w:tr w:rsidR="00DC3573" w14:paraId="6EB46211" w14:textId="77777777" w:rsidTr="00CE285C">
        <w:tc>
          <w:tcPr>
            <w:tcW w:w="2328" w:type="dxa"/>
            <w:hideMark/>
          </w:tcPr>
          <w:p w14:paraId="27222451" w14:textId="11DF4F16" w:rsidR="00DC3573" w:rsidRPr="00DD132A" w:rsidRDefault="00DC3573" w:rsidP="001A2954">
            <w:pPr>
              <w:pStyle w:val="1-TableContent"/>
              <w:rPr>
                <w:b/>
                <w:sz w:val="22"/>
              </w:rPr>
            </w:pPr>
            <w:r>
              <w:rPr>
                <w:b/>
                <w:sz w:val="22"/>
              </w:rPr>
              <w:t>Issuing Company</w:t>
            </w:r>
          </w:p>
        </w:tc>
        <w:tc>
          <w:tcPr>
            <w:tcW w:w="7176" w:type="dxa"/>
          </w:tcPr>
          <w:p w14:paraId="63D7F3E4" w14:textId="2B821B4E" w:rsidR="00DC3573" w:rsidRPr="00CE285C" w:rsidRDefault="00CE285C" w:rsidP="001A2954">
            <w:pPr>
              <w:pStyle w:val="1-TableContent"/>
              <w:rPr>
                <w:b/>
                <w:sz w:val="22"/>
              </w:rPr>
            </w:pPr>
            <w:r>
              <w:rPr>
                <w:b/>
                <w:sz w:val="22"/>
              </w:rPr>
              <w:t>Certain Underwriters at Lloyd’s of London</w:t>
            </w:r>
          </w:p>
        </w:tc>
      </w:tr>
      <w:tr w:rsidR="00DC3573" w14:paraId="16E5DA71" w14:textId="77777777" w:rsidTr="001A2954">
        <w:tc>
          <w:tcPr>
            <w:tcW w:w="2328" w:type="dxa"/>
            <w:hideMark/>
          </w:tcPr>
          <w:p w14:paraId="19232A21" w14:textId="28FB33D8" w:rsidR="00DC3573" w:rsidRPr="00DD132A" w:rsidRDefault="00DC3573" w:rsidP="001A2954">
            <w:pPr>
              <w:pStyle w:val="1-TableContent"/>
              <w:rPr>
                <w:b/>
                <w:sz w:val="22"/>
              </w:rPr>
            </w:pPr>
            <w:r>
              <w:rPr>
                <w:b/>
                <w:sz w:val="22"/>
              </w:rPr>
              <w:t>Policy Term</w:t>
            </w:r>
          </w:p>
        </w:tc>
        <w:tc>
          <w:tcPr>
            <w:tcW w:w="7176" w:type="dxa"/>
            <w:hideMark/>
          </w:tcPr>
          <w:p w14:paraId="7513E284" w14:textId="2B48466F" w:rsidR="00DC3573" w:rsidRPr="00DC3573" w:rsidRDefault="00DC3573" w:rsidP="001A2954">
            <w:pPr>
              <w:pStyle w:val="1-TableContent"/>
              <w:rPr>
                <w:b/>
                <w:sz w:val="22"/>
              </w:rPr>
            </w:pPr>
            <w:r>
              <w:rPr>
                <w:b/>
                <w:sz w:val="22"/>
              </w:rPr>
              <w:t>06/23/2024 to 06/23/2025</w:t>
            </w:r>
          </w:p>
        </w:tc>
      </w:tr>
    </w:tbl>
    <w:p w14:paraId="204EC8AD" w14:textId="642FA98B" w:rsidR="00DC3573" w:rsidRDefault="00DC3573" w:rsidP="00DC3573">
      <w:pPr>
        <w:pStyle w:val="1-SubHeader"/>
      </w:pPr>
    </w:p>
    <w:tbl>
      <w:tblPr>
        <w:tblW w:w="6385" w:type="dxa"/>
        <w:tblLayout w:type="fixed"/>
        <w:tblLook w:val="04A0" w:firstRow="1" w:lastRow="0" w:firstColumn="1" w:lastColumn="0" w:noHBand="0" w:noVBand="1"/>
      </w:tblPr>
      <w:tblGrid>
        <w:gridCol w:w="2425"/>
        <w:gridCol w:w="1980"/>
        <w:gridCol w:w="1980"/>
      </w:tblGrid>
      <w:tr w:rsidR="00DC3573" w14:paraId="74477F9B" w14:textId="460E96A2" w:rsidTr="00DC3573">
        <w:trPr>
          <w:cantSplit/>
          <w:trHeight w:val="229"/>
          <w:tblHeader/>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9754E3F" w14:textId="5B351733" w:rsidR="00DC3573" w:rsidRDefault="00DC3573" w:rsidP="001A2954">
            <w:pPr>
              <w:pStyle w:val="1-TableHeader"/>
            </w:pPr>
            <w:r>
              <w:t>Premium</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59967E33" w14:textId="0999EC24" w:rsidR="00DC3573" w:rsidRDefault="00DC3573" w:rsidP="001A2954">
            <w:pPr>
              <w:pStyle w:val="1-TableHeader"/>
            </w:pPr>
            <w:r>
              <w:t>premium basis</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38B5A5E2" w14:textId="690B2618" w:rsidR="00DC3573" w:rsidRDefault="00DC3573" w:rsidP="001A2954">
            <w:pPr>
              <w:pStyle w:val="1-TableHeader"/>
            </w:pPr>
            <w:r>
              <w:t>rate</w:t>
            </w:r>
          </w:p>
        </w:tc>
      </w:tr>
      <w:tr w:rsidR="00DC3573" w14:paraId="2AEE3D3E" w14:textId="2A34B086" w:rsidTr="00DC3573">
        <w:trPr>
          <w:cantSplit/>
          <w:trHeight w:val="306"/>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5F74A67" w14:textId="1DBD407A" w:rsidR="00DC3573" w:rsidRDefault="00CE285C" w:rsidP="001A2954">
            <w:pPr>
              <w:pStyle w:val="1-TableContent"/>
            </w:pPr>
            <w:r>
              <w:t>$</w:t>
            </w:r>
            <w:r w:rsidR="00DE176F">
              <w:t>4,197.53</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38718D7E" w14:textId="27E00836" w:rsidR="00DC3573" w:rsidRDefault="00DE176F" w:rsidP="001A2954">
            <w:pPr>
              <w:pStyle w:val="1-TableContent"/>
            </w:pPr>
            <w:r>
              <w:t>46,384,891.00</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4264D7A0" w14:textId="588BEDA5" w:rsidR="00DC3573" w:rsidRDefault="00CE285C" w:rsidP="001A2954">
            <w:pPr>
              <w:pStyle w:val="1-TableContent"/>
            </w:pPr>
            <w:r>
              <w:t>$0.009</w:t>
            </w:r>
          </w:p>
        </w:tc>
      </w:tr>
    </w:tbl>
    <w:p w14:paraId="10B035B0" w14:textId="77777777" w:rsidR="00DC3573" w:rsidRDefault="00DC3573" w:rsidP="00DC3573">
      <w:pPr>
        <w:pStyle w:val="1-BodyText"/>
      </w:pPr>
    </w:p>
    <w:p w14:paraId="22A17A10" w14:textId="079B66A5" w:rsidR="00DC3573" w:rsidRPr="00CE285C" w:rsidRDefault="00CE285C" w:rsidP="00DC3573">
      <w:pPr>
        <w:pStyle w:val="1-PageHeader"/>
      </w:pPr>
      <w:r>
        <w:t>Equipment Breakdown</w:t>
      </w:r>
    </w:p>
    <w:tbl>
      <w:tblPr>
        <w:tblW w:w="0" w:type="auto"/>
        <w:tblLayout w:type="fixed"/>
        <w:tblLook w:val="04A0" w:firstRow="1" w:lastRow="0" w:firstColumn="1" w:lastColumn="0" w:noHBand="0" w:noVBand="1"/>
      </w:tblPr>
      <w:tblGrid>
        <w:gridCol w:w="2328"/>
        <w:gridCol w:w="7176"/>
      </w:tblGrid>
      <w:tr w:rsidR="00CE285C" w14:paraId="54D79538" w14:textId="77777777" w:rsidTr="001A2954">
        <w:tc>
          <w:tcPr>
            <w:tcW w:w="2328" w:type="dxa"/>
            <w:hideMark/>
          </w:tcPr>
          <w:p w14:paraId="401E2539" w14:textId="77777777" w:rsidR="00CE285C" w:rsidRPr="00DD132A" w:rsidRDefault="00CE285C" w:rsidP="001A2954">
            <w:pPr>
              <w:pStyle w:val="1-TableContent"/>
              <w:rPr>
                <w:b/>
                <w:sz w:val="22"/>
              </w:rPr>
            </w:pPr>
            <w:r>
              <w:rPr>
                <w:b/>
                <w:sz w:val="22"/>
              </w:rPr>
              <w:t>Issuing Company</w:t>
            </w:r>
          </w:p>
        </w:tc>
        <w:tc>
          <w:tcPr>
            <w:tcW w:w="7176" w:type="dxa"/>
            <w:hideMark/>
          </w:tcPr>
          <w:p w14:paraId="5F86E3A2" w14:textId="77777777" w:rsidR="00CE285C" w:rsidRPr="00CE285C" w:rsidRDefault="00CE285C" w:rsidP="001A2954">
            <w:pPr>
              <w:pStyle w:val="1-TableContent"/>
              <w:rPr>
                <w:b/>
                <w:sz w:val="22"/>
              </w:rPr>
            </w:pPr>
            <w:r w:rsidRPr="00CE285C">
              <w:rPr>
                <w:b/>
                <w:sz w:val="22"/>
              </w:rPr>
              <w:t>Travelers</w:t>
            </w:r>
            <w:r>
              <w:rPr>
                <w:b/>
                <w:sz w:val="22"/>
              </w:rPr>
              <w:t xml:space="preserve"> (The Phoenix Insurance Company)</w:t>
            </w:r>
          </w:p>
        </w:tc>
      </w:tr>
      <w:tr w:rsidR="00CE285C" w14:paraId="52F2235D" w14:textId="77777777" w:rsidTr="001A2954">
        <w:tc>
          <w:tcPr>
            <w:tcW w:w="2328" w:type="dxa"/>
            <w:hideMark/>
          </w:tcPr>
          <w:p w14:paraId="6D84573D" w14:textId="77777777" w:rsidR="00CE285C" w:rsidRPr="00DD132A" w:rsidRDefault="00CE285C" w:rsidP="001A2954">
            <w:pPr>
              <w:pStyle w:val="1-TableContent"/>
              <w:rPr>
                <w:b/>
                <w:sz w:val="22"/>
              </w:rPr>
            </w:pPr>
            <w:r>
              <w:rPr>
                <w:b/>
                <w:sz w:val="22"/>
              </w:rPr>
              <w:t>Policy Term</w:t>
            </w:r>
          </w:p>
        </w:tc>
        <w:tc>
          <w:tcPr>
            <w:tcW w:w="7176" w:type="dxa"/>
            <w:hideMark/>
          </w:tcPr>
          <w:p w14:paraId="0913AD75" w14:textId="77777777" w:rsidR="00CE285C" w:rsidRPr="00DC3573" w:rsidRDefault="00CE285C" w:rsidP="001A2954">
            <w:pPr>
              <w:pStyle w:val="1-TableContent"/>
              <w:rPr>
                <w:b/>
                <w:sz w:val="22"/>
              </w:rPr>
            </w:pPr>
            <w:r>
              <w:rPr>
                <w:b/>
                <w:sz w:val="22"/>
              </w:rPr>
              <w:t>06/23/2024 to 06/23/2025</w:t>
            </w:r>
          </w:p>
        </w:tc>
      </w:tr>
    </w:tbl>
    <w:p w14:paraId="2E439A07" w14:textId="77777777" w:rsidR="00CE285C" w:rsidRDefault="00CE285C" w:rsidP="00CE285C">
      <w:pPr>
        <w:pStyle w:val="1-SubHeader"/>
      </w:pPr>
    </w:p>
    <w:tbl>
      <w:tblPr>
        <w:tblW w:w="6385" w:type="dxa"/>
        <w:tblLayout w:type="fixed"/>
        <w:tblLook w:val="04A0" w:firstRow="1" w:lastRow="0" w:firstColumn="1" w:lastColumn="0" w:noHBand="0" w:noVBand="1"/>
      </w:tblPr>
      <w:tblGrid>
        <w:gridCol w:w="2425"/>
        <w:gridCol w:w="1980"/>
        <w:gridCol w:w="1980"/>
      </w:tblGrid>
      <w:tr w:rsidR="00CE285C" w14:paraId="392DE36A" w14:textId="77777777" w:rsidTr="001A2954">
        <w:trPr>
          <w:cantSplit/>
          <w:trHeight w:val="229"/>
          <w:tblHeader/>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78BFF4" w14:textId="77777777" w:rsidR="00CE285C" w:rsidRDefault="00CE285C" w:rsidP="001A2954">
            <w:pPr>
              <w:pStyle w:val="1-TableHeader"/>
            </w:pPr>
            <w:r>
              <w:t>Premium</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1D68E370" w14:textId="77777777" w:rsidR="00CE285C" w:rsidRDefault="00CE285C" w:rsidP="001A2954">
            <w:pPr>
              <w:pStyle w:val="1-TableHeader"/>
            </w:pPr>
            <w:r>
              <w:t>premium basis</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5BE9F376" w14:textId="77777777" w:rsidR="00CE285C" w:rsidRDefault="00CE285C" w:rsidP="001A2954">
            <w:pPr>
              <w:pStyle w:val="1-TableHeader"/>
            </w:pPr>
            <w:r>
              <w:t>rate</w:t>
            </w:r>
          </w:p>
        </w:tc>
      </w:tr>
      <w:tr w:rsidR="00CE285C" w14:paraId="55A9F683" w14:textId="77777777" w:rsidTr="001A2954">
        <w:trPr>
          <w:cantSplit/>
          <w:trHeight w:val="306"/>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07A226A" w14:textId="05AE11FB" w:rsidR="00CE285C" w:rsidRDefault="00CE285C" w:rsidP="001A2954">
            <w:pPr>
              <w:pStyle w:val="1-TableContent"/>
            </w:pPr>
            <w:r>
              <w:t>$</w:t>
            </w:r>
            <w:r w:rsidR="00DE176F">
              <w:t>2,463.00</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58870C3B" w14:textId="1A8E950D" w:rsidR="00CE285C" w:rsidRDefault="00DE176F" w:rsidP="001A2954">
            <w:pPr>
              <w:pStyle w:val="1-TableContent"/>
            </w:pPr>
            <w:r>
              <w:t>46,384,891.00</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4FED1776" w14:textId="77777777" w:rsidR="00CE285C" w:rsidRDefault="00CE285C" w:rsidP="001A2954">
            <w:pPr>
              <w:pStyle w:val="1-TableContent"/>
            </w:pPr>
            <w:r>
              <w:t>$0.005</w:t>
            </w:r>
          </w:p>
        </w:tc>
      </w:tr>
    </w:tbl>
    <w:p w14:paraId="7462E7F6" w14:textId="77777777" w:rsidR="00CE285C" w:rsidRDefault="00CE285C" w:rsidP="00CE285C">
      <w:pPr>
        <w:pStyle w:val="1-BodyText"/>
      </w:pPr>
    </w:p>
    <w:p w14:paraId="5353C3B1" w14:textId="77777777" w:rsidR="00DC3573" w:rsidRDefault="00DC3573" w:rsidP="00DC3573">
      <w:pPr>
        <w:pStyle w:val="1-BodyText"/>
      </w:pPr>
    </w:p>
    <w:p w14:paraId="157182AE" w14:textId="77777777" w:rsidR="00DC3573" w:rsidRDefault="00DC3573" w:rsidP="00DC3573">
      <w:pPr>
        <w:pStyle w:val="1-BodyText"/>
      </w:pPr>
    </w:p>
    <w:p w14:paraId="5A13791C" w14:textId="77777777" w:rsidR="00DC3573" w:rsidRDefault="00DC3573" w:rsidP="00DC3573">
      <w:pPr>
        <w:pStyle w:val="1-BodyText"/>
      </w:pPr>
    </w:p>
    <w:p w14:paraId="59E79347" w14:textId="77777777" w:rsidR="00DC3573" w:rsidRDefault="00DC3573" w:rsidP="00DC3573">
      <w:pPr>
        <w:pStyle w:val="1-BodyText"/>
      </w:pPr>
    </w:p>
    <w:p w14:paraId="2A55AF5F" w14:textId="77777777" w:rsidR="00DC3573" w:rsidRDefault="00DC3573" w:rsidP="00DC3573">
      <w:pPr>
        <w:pStyle w:val="1-BodyText"/>
      </w:pPr>
    </w:p>
    <w:p w14:paraId="05F45E4F" w14:textId="77777777" w:rsidR="00DC3573" w:rsidRDefault="00DC3573" w:rsidP="00DC3573">
      <w:pPr>
        <w:pStyle w:val="1-BodyText"/>
      </w:pPr>
    </w:p>
    <w:p w14:paraId="4DBDD70A" w14:textId="77777777" w:rsidR="00DC3573" w:rsidRDefault="00DC3573" w:rsidP="00DC3573">
      <w:pPr>
        <w:pStyle w:val="1-BodyText"/>
      </w:pPr>
    </w:p>
    <w:p w14:paraId="2BF51063" w14:textId="77777777" w:rsidR="00DC3573" w:rsidRDefault="00DC3573" w:rsidP="00DC3573">
      <w:pPr>
        <w:pStyle w:val="1-BodyText"/>
      </w:pPr>
    </w:p>
    <w:p w14:paraId="70459551" w14:textId="77777777" w:rsidR="00DC3573" w:rsidRDefault="00DC3573" w:rsidP="00DC3573">
      <w:pPr>
        <w:pStyle w:val="1-BodyText"/>
      </w:pPr>
    </w:p>
    <w:p w14:paraId="5C3047DC" w14:textId="77777777" w:rsidR="00DC3573" w:rsidRDefault="00DC3573" w:rsidP="00DC3573">
      <w:pPr>
        <w:pStyle w:val="1-BodyText"/>
      </w:pPr>
    </w:p>
    <w:p w14:paraId="47BA4FEA" w14:textId="77777777" w:rsidR="00DC3573" w:rsidRDefault="00DC3573" w:rsidP="00DC3573">
      <w:pPr>
        <w:pStyle w:val="1-BodyText"/>
      </w:pPr>
    </w:p>
    <w:p w14:paraId="53E4FEDF" w14:textId="77777777" w:rsidR="00DC3573" w:rsidRDefault="00DC3573" w:rsidP="00DC3573">
      <w:pPr>
        <w:pStyle w:val="1-BodyText"/>
      </w:pPr>
    </w:p>
    <w:p w14:paraId="489F47CA" w14:textId="77777777" w:rsidR="00DC3573" w:rsidRDefault="00DC3573" w:rsidP="00DC3573">
      <w:pPr>
        <w:pStyle w:val="1-BodyText"/>
      </w:pPr>
    </w:p>
    <w:p w14:paraId="7820A3DD" w14:textId="77777777" w:rsidR="00DC3573" w:rsidRDefault="00DC3573" w:rsidP="00DC3573">
      <w:pPr>
        <w:pStyle w:val="1-BodyText"/>
      </w:pPr>
    </w:p>
    <w:p w14:paraId="5A1A906E" w14:textId="77777777" w:rsidR="00DC3573" w:rsidRDefault="00DC3573" w:rsidP="00DC3573">
      <w:pPr>
        <w:pStyle w:val="1-BodyText"/>
      </w:pPr>
    </w:p>
    <w:p w14:paraId="1BA20F61" w14:textId="77777777" w:rsidR="00DC3573" w:rsidRDefault="00DC3573" w:rsidP="00DC3573">
      <w:pPr>
        <w:pStyle w:val="1-BodyText"/>
      </w:pPr>
    </w:p>
    <w:p w14:paraId="087F230F" w14:textId="77777777" w:rsidR="00DC3573" w:rsidRDefault="00DC3573" w:rsidP="00DC3573">
      <w:pPr>
        <w:pStyle w:val="1-BodyText"/>
      </w:pPr>
    </w:p>
    <w:p w14:paraId="4ECEC846" w14:textId="77777777" w:rsidR="00DC3573" w:rsidRDefault="00DC3573" w:rsidP="00DC3573">
      <w:pPr>
        <w:pStyle w:val="1-BodyText"/>
      </w:pPr>
    </w:p>
    <w:p w14:paraId="2F19823A" w14:textId="77777777" w:rsidR="00DC3573" w:rsidRDefault="00DC3573" w:rsidP="00DC3573">
      <w:pPr>
        <w:pStyle w:val="1-BodyText"/>
      </w:pPr>
    </w:p>
    <w:p w14:paraId="6FAB90E7" w14:textId="77777777" w:rsidR="00DC3573" w:rsidRDefault="00DC3573" w:rsidP="00DC3573">
      <w:pPr>
        <w:pStyle w:val="1-BodyText"/>
      </w:pPr>
    </w:p>
    <w:p w14:paraId="5306C84A" w14:textId="05C06C95" w:rsidR="00DC3573" w:rsidRPr="00CE285C" w:rsidRDefault="00CE285C" w:rsidP="00DC3573">
      <w:pPr>
        <w:pStyle w:val="1-PageHeader"/>
      </w:pPr>
      <w:r>
        <w:lastRenderedPageBreak/>
        <w:t>General Liability</w:t>
      </w:r>
    </w:p>
    <w:tbl>
      <w:tblPr>
        <w:tblW w:w="0" w:type="auto"/>
        <w:tblLayout w:type="fixed"/>
        <w:tblLook w:val="04A0" w:firstRow="1" w:lastRow="0" w:firstColumn="1" w:lastColumn="0" w:noHBand="0" w:noVBand="1"/>
      </w:tblPr>
      <w:tblGrid>
        <w:gridCol w:w="2328"/>
        <w:gridCol w:w="7176"/>
      </w:tblGrid>
      <w:tr w:rsidR="00DC3573" w14:paraId="75E8CC48" w14:textId="77777777" w:rsidTr="001A2954">
        <w:tc>
          <w:tcPr>
            <w:tcW w:w="2328" w:type="dxa"/>
            <w:hideMark/>
          </w:tcPr>
          <w:p w14:paraId="463E9AAB" w14:textId="77777777" w:rsidR="00DC3573" w:rsidRPr="00DD132A" w:rsidRDefault="00DC3573" w:rsidP="001A2954">
            <w:pPr>
              <w:pStyle w:val="1-TableContent"/>
              <w:rPr>
                <w:b/>
                <w:sz w:val="22"/>
              </w:rPr>
            </w:pPr>
            <w:r>
              <w:rPr>
                <w:b/>
                <w:sz w:val="22"/>
              </w:rPr>
              <w:t>Issuing Company</w:t>
            </w:r>
          </w:p>
        </w:tc>
        <w:tc>
          <w:tcPr>
            <w:tcW w:w="7176" w:type="dxa"/>
            <w:hideMark/>
          </w:tcPr>
          <w:p w14:paraId="6AC07F84" w14:textId="2C1B0E6A" w:rsidR="00DC3573" w:rsidRPr="00450898" w:rsidRDefault="00450898" w:rsidP="001A2954">
            <w:pPr>
              <w:pStyle w:val="1-TableContent"/>
              <w:rPr>
                <w:b/>
                <w:sz w:val="22"/>
              </w:rPr>
            </w:pPr>
            <w:r>
              <w:rPr>
                <w:b/>
                <w:sz w:val="22"/>
              </w:rPr>
              <w:t>Falls Lake Fire and Casualty Company</w:t>
            </w:r>
            <w:r w:rsidR="003804FE">
              <w:rPr>
                <w:b/>
                <w:sz w:val="22"/>
              </w:rPr>
              <w:t xml:space="preserve"> (Paragon)</w:t>
            </w:r>
          </w:p>
        </w:tc>
      </w:tr>
      <w:tr w:rsidR="00DC3573" w14:paraId="7E9DBFA8" w14:textId="77777777" w:rsidTr="001A2954">
        <w:tc>
          <w:tcPr>
            <w:tcW w:w="2328" w:type="dxa"/>
            <w:hideMark/>
          </w:tcPr>
          <w:p w14:paraId="7EF1E47B" w14:textId="77777777" w:rsidR="00DC3573" w:rsidRPr="00DD132A" w:rsidRDefault="00DC3573" w:rsidP="001A2954">
            <w:pPr>
              <w:pStyle w:val="1-TableContent"/>
              <w:rPr>
                <w:b/>
                <w:sz w:val="22"/>
              </w:rPr>
            </w:pPr>
            <w:r>
              <w:rPr>
                <w:b/>
                <w:sz w:val="22"/>
              </w:rPr>
              <w:t>Policy Term</w:t>
            </w:r>
          </w:p>
        </w:tc>
        <w:tc>
          <w:tcPr>
            <w:tcW w:w="7176" w:type="dxa"/>
            <w:hideMark/>
          </w:tcPr>
          <w:p w14:paraId="682B3F80" w14:textId="77777777" w:rsidR="00DC3573" w:rsidRDefault="00DC3573" w:rsidP="001A2954">
            <w:pPr>
              <w:pStyle w:val="1-TableContent"/>
              <w:rPr>
                <w:b/>
                <w:sz w:val="22"/>
              </w:rPr>
            </w:pPr>
            <w:r>
              <w:rPr>
                <w:b/>
                <w:sz w:val="22"/>
              </w:rPr>
              <w:t>06/23/2024 to 06/23/2025</w:t>
            </w:r>
          </w:p>
          <w:p w14:paraId="20D74C7B" w14:textId="77777777" w:rsidR="00DC3573" w:rsidRPr="00DC3573" w:rsidRDefault="00DC3573" w:rsidP="001A2954">
            <w:pPr>
              <w:pStyle w:val="1-TableContent"/>
              <w:rPr>
                <w:b/>
                <w:sz w:val="22"/>
              </w:rPr>
            </w:pPr>
          </w:p>
        </w:tc>
      </w:tr>
      <w:tr w:rsidR="000B0266" w:rsidRPr="00DC3573" w14:paraId="340A08EE" w14:textId="77777777" w:rsidTr="000B0266">
        <w:tc>
          <w:tcPr>
            <w:tcW w:w="2328" w:type="dxa"/>
            <w:hideMark/>
          </w:tcPr>
          <w:p w14:paraId="42285DAB" w14:textId="4B188085" w:rsidR="000B0266" w:rsidRPr="00DD132A" w:rsidRDefault="000B0266" w:rsidP="001A2954">
            <w:pPr>
              <w:pStyle w:val="1-TableContent"/>
              <w:rPr>
                <w:b/>
                <w:sz w:val="22"/>
              </w:rPr>
            </w:pPr>
            <w:r>
              <w:rPr>
                <w:b/>
                <w:sz w:val="22"/>
              </w:rPr>
              <w:t>Named Insured</w:t>
            </w:r>
          </w:p>
        </w:tc>
        <w:tc>
          <w:tcPr>
            <w:tcW w:w="7176" w:type="dxa"/>
            <w:hideMark/>
          </w:tcPr>
          <w:p w14:paraId="4FD4DC08" w14:textId="4AA93788" w:rsidR="000B0266" w:rsidRPr="00DC3573" w:rsidRDefault="00450898" w:rsidP="000B0266">
            <w:pPr>
              <w:pStyle w:val="1-TableContent"/>
              <w:rPr>
                <w:b/>
                <w:sz w:val="22"/>
              </w:rPr>
            </w:pPr>
            <w:r>
              <w:rPr>
                <w:b/>
                <w:sz w:val="22"/>
              </w:rPr>
              <w:t>August Family Investments, LTD</w:t>
            </w:r>
          </w:p>
        </w:tc>
      </w:tr>
    </w:tbl>
    <w:p w14:paraId="6F08D2E6" w14:textId="77777777" w:rsidR="000B0266" w:rsidRDefault="000B0266" w:rsidP="000B0266">
      <w:pPr>
        <w:pStyle w:val="1-SubHeader"/>
      </w:pPr>
    </w:p>
    <w:tbl>
      <w:tblPr>
        <w:tblW w:w="6385" w:type="dxa"/>
        <w:tblLayout w:type="fixed"/>
        <w:tblLook w:val="04A0" w:firstRow="1" w:lastRow="0" w:firstColumn="1" w:lastColumn="0" w:noHBand="0" w:noVBand="1"/>
      </w:tblPr>
      <w:tblGrid>
        <w:gridCol w:w="2425"/>
        <w:gridCol w:w="1980"/>
        <w:gridCol w:w="1980"/>
      </w:tblGrid>
      <w:tr w:rsidR="000B0266" w14:paraId="298C472B" w14:textId="77777777" w:rsidTr="001A2954">
        <w:trPr>
          <w:cantSplit/>
          <w:trHeight w:val="229"/>
          <w:tblHeader/>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08FB937" w14:textId="77777777" w:rsidR="000B0266" w:rsidRDefault="000B0266" w:rsidP="001A2954">
            <w:pPr>
              <w:pStyle w:val="1-TableHeader"/>
            </w:pPr>
            <w:r>
              <w:t>Premium</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64C14FF7" w14:textId="77777777" w:rsidR="000B0266" w:rsidRDefault="000B0266" w:rsidP="001A2954">
            <w:pPr>
              <w:pStyle w:val="1-TableHeader"/>
            </w:pPr>
            <w:r>
              <w:t>premium basis</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6725A087" w14:textId="77777777" w:rsidR="000B0266" w:rsidRDefault="000B0266" w:rsidP="001A2954">
            <w:pPr>
              <w:pStyle w:val="1-TableHeader"/>
            </w:pPr>
            <w:r>
              <w:t>rate</w:t>
            </w:r>
          </w:p>
        </w:tc>
      </w:tr>
      <w:tr w:rsidR="000B0266" w14:paraId="039FAF3F" w14:textId="77777777" w:rsidTr="001A2954">
        <w:trPr>
          <w:cantSplit/>
          <w:trHeight w:val="306"/>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592F439" w14:textId="4FA2D1EA" w:rsidR="000B0266" w:rsidRDefault="00450898" w:rsidP="001A2954">
            <w:pPr>
              <w:pStyle w:val="1-TableContent"/>
            </w:pPr>
            <w:r>
              <w:t>$30,498.00</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71AFD9A3" w14:textId="30674D0C" w:rsidR="000B0266" w:rsidRDefault="00450898" w:rsidP="001A2954">
            <w:pPr>
              <w:pStyle w:val="1-TableContent"/>
            </w:pPr>
            <w:r>
              <w:t>234 Doors</w:t>
            </w:r>
          </w:p>
        </w:tc>
        <w:tc>
          <w:tcPr>
            <w:tcW w:w="19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023D457E" w14:textId="072134E1" w:rsidR="000B0266" w:rsidRDefault="00450898" w:rsidP="001A2954">
            <w:pPr>
              <w:pStyle w:val="1-TableContent"/>
            </w:pPr>
            <w:r>
              <w:t>$130.33</w:t>
            </w:r>
          </w:p>
        </w:tc>
      </w:tr>
    </w:tbl>
    <w:p w14:paraId="69DA9DBF" w14:textId="77777777" w:rsidR="00DC3573" w:rsidRDefault="00DC3573" w:rsidP="00DC3573">
      <w:pPr>
        <w:pStyle w:val="1-BodyText"/>
      </w:pPr>
    </w:p>
    <w:p w14:paraId="53086353" w14:textId="77777777" w:rsidR="00DC3573" w:rsidRDefault="00DC3573" w:rsidP="00DC3573">
      <w:pPr>
        <w:pStyle w:val="1-SubHeader"/>
        <w:rPr>
          <w:snapToGrid w:val="0"/>
          <w:sz w:val="22"/>
        </w:rPr>
      </w:pPr>
      <w:r>
        <w:rPr>
          <w:sz w:val="22"/>
        </w:rPr>
        <w:t>Coverages</w:t>
      </w:r>
    </w:p>
    <w:tbl>
      <w:tblPr>
        <w:tblStyle w:val="1-TableBase"/>
        <w:tblW w:w="0" w:type="auto"/>
        <w:tblLayout w:type="fixed"/>
        <w:tblLook w:val="04A0" w:firstRow="1" w:lastRow="0" w:firstColumn="1" w:lastColumn="0" w:noHBand="0" w:noVBand="1"/>
      </w:tblPr>
      <w:tblGrid>
        <w:gridCol w:w="6414"/>
        <w:gridCol w:w="3080"/>
      </w:tblGrid>
      <w:tr w:rsidR="00DC3573" w14:paraId="12FA0A06" w14:textId="77777777" w:rsidTr="001A2954">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3D73E73" w14:textId="77777777" w:rsidR="00DC3573" w:rsidRDefault="00DC3573" w:rsidP="001A2954">
            <w:pPr>
              <w:pStyle w:val="1-TableHead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3836657" w14:textId="77777777" w:rsidR="00DC3573" w:rsidRDefault="00DC3573" w:rsidP="001A2954">
            <w:pPr>
              <w:pStyle w:val="1-TableHeader"/>
              <w:jc w:val="right"/>
              <w:rPr>
                <w:snapToGrid w:val="0"/>
              </w:rPr>
            </w:pPr>
            <w:r>
              <w:rPr>
                <w:snapToGrid w:val="0"/>
              </w:rPr>
              <w:t>Limit</w:t>
            </w:r>
          </w:p>
        </w:tc>
      </w:tr>
      <w:tr w:rsidR="00DC3573" w14:paraId="7AB32F39"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D5F49BF" w14:textId="316DB4DA" w:rsidR="00DC3573" w:rsidRPr="00450898" w:rsidRDefault="00DC3573" w:rsidP="001A2954">
            <w:pPr>
              <w:pStyle w:val="1-TableContent"/>
            </w:pPr>
            <w:r w:rsidRPr="00450898">
              <w:t>General Aggregate</w:t>
            </w:r>
            <w:r w:rsidR="00450898">
              <w:t xml:space="preserve"> (Location)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B9CD563" w14:textId="77777777" w:rsidR="00DC3573" w:rsidRPr="00450898" w:rsidRDefault="00DC3573" w:rsidP="001A2954">
            <w:pPr>
              <w:pStyle w:val="1-TableContent"/>
              <w:jc w:val="right"/>
            </w:pPr>
            <w:r w:rsidRPr="00450898">
              <w:rPr>
                <w:snapToGrid w:val="0"/>
              </w:rPr>
              <w:t>$2,000,000</w:t>
            </w:r>
          </w:p>
        </w:tc>
      </w:tr>
      <w:tr w:rsidR="00DC3573" w14:paraId="4BE7FBB5"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7278C14" w14:textId="77777777" w:rsidR="00DC3573" w:rsidRPr="00450898" w:rsidRDefault="00DC3573" w:rsidP="001A2954">
            <w:pPr>
              <w:pStyle w:val="1-TableContent"/>
            </w:pPr>
            <w:r w:rsidRPr="00450898">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335A42C" w14:textId="77777777" w:rsidR="00DC3573" w:rsidRPr="00450898" w:rsidRDefault="00DC3573" w:rsidP="001A2954">
            <w:pPr>
              <w:pStyle w:val="1-TableContent"/>
              <w:jc w:val="right"/>
            </w:pPr>
            <w:r w:rsidRPr="00450898">
              <w:rPr>
                <w:snapToGrid w:val="0"/>
              </w:rPr>
              <w:t>$2,000,000</w:t>
            </w:r>
          </w:p>
        </w:tc>
      </w:tr>
      <w:tr w:rsidR="00DC3573" w14:paraId="09ECE55A"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DB032C9" w14:textId="77777777" w:rsidR="00DC3573" w:rsidRPr="00450898" w:rsidRDefault="00DC3573" w:rsidP="001A2954">
            <w:pPr>
              <w:pStyle w:val="1-TableContent"/>
            </w:pPr>
            <w:r w:rsidRPr="00450898">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B990F4E" w14:textId="77777777" w:rsidR="00DC3573" w:rsidRPr="00450898" w:rsidRDefault="00DC3573" w:rsidP="001A2954">
            <w:pPr>
              <w:pStyle w:val="1-TableContent"/>
              <w:jc w:val="right"/>
            </w:pPr>
            <w:r w:rsidRPr="00450898">
              <w:rPr>
                <w:snapToGrid w:val="0"/>
              </w:rPr>
              <w:t>$1,000,000</w:t>
            </w:r>
          </w:p>
        </w:tc>
      </w:tr>
      <w:tr w:rsidR="00DC3573" w14:paraId="5CE4B4FF"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0276225" w14:textId="77777777" w:rsidR="00DC3573" w:rsidRPr="00450898" w:rsidRDefault="00DC3573" w:rsidP="001A2954">
            <w:pPr>
              <w:pStyle w:val="1-TableContent"/>
            </w:pPr>
            <w:r w:rsidRPr="00450898">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1ED04F9" w14:textId="77777777" w:rsidR="00DC3573" w:rsidRPr="00450898" w:rsidRDefault="00DC3573" w:rsidP="001A2954">
            <w:pPr>
              <w:pStyle w:val="1-TableContent"/>
              <w:jc w:val="right"/>
            </w:pPr>
            <w:r w:rsidRPr="00450898">
              <w:rPr>
                <w:snapToGrid w:val="0"/>
              </w:rPr>
              <w:t>$1,000,000</w:t>
            </w:r>
          </w:p>
        </w:tc>
      </w:tr>
      <w:tr w:rsidR="00DC3573" w14:paraId="3246A086"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D009418" w14:textId="493E7821" w:rsidR="00DC3573" w:rsidRPr="00450898" w:rsidRDefault="00450898" w:rsidP="001A2954">
            <w:pPr>
              <w:pStyle w:val="1-TableContent"/>
            </w:pPr>
            <w:r w:rsidRPr="00450898">
              <w:t>Damage to Premises Rented to You</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A3E476B" w14:textId="77777777" w:rsidR="00DC3573" w:rsidRPr="00450898" w:rsidRDefault="00DC3573" w:rsidP="001A2954">
            <w:pPr>
              <w:pStyle w:val="1-TableContent"/>
              <w:jc w:val="right"/>
            </w:pPr>
            <w:r w:rsidRPr="00450898">
              <w:rPr>
                <w:snapToGrid w:val="0"/>
              </w:rPr>
              <w:t>$100,000</w:t>
            </w:r>
          </w:p>
        </w:tc>
      </w:tr>
      <w:tr w:rsidR="00DC3573" w14:paraId="79CFAC77"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A89078D" w14:textId="77777777" w:rsidR="00DC3573" w:rsidRPr="00450898" w:rsidRDefault="00DC3573" w:rsidP="001A2954">
            <w:pPr>
              <w:pStyle w:val="1-TableContent"/>
            </w:pPr>
            <w:r w:rsidRPr="00450898">
              <w:t>Medical 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5F38204" w14:textId="3A33951D" w:rsidR="00DC3573" w:rsidRPr="00450898" w:rsidRDefault="00450898" w:rsidP="001A2954">
            <w:pPr>
              <w:pStyle w:val="1-TableContent"/>
              <w:jc w:val="right"/>
              <w:rPr>
                <w:snapToGrid w:val="0"/>
              </w:rPr>
            </w:pPr>
            <w:r w:rsidRPr="00450898">
              <w:rPr>
                <w:snapToGrid w:val="0"/>
              </w:rPr>
              <w:t>Excluded</w:t>
            </w:r>
          </w:p>
        </w:tc>
      </w:tr>
      <w:tr w:rsidR="003804FE" w14:paraId="0E8FD839"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04DCC04C" w14:textId="7202F534" w:rsidR="003804FE" w:rsidRPr="00450898" w:rsidRDefault="003804FE" w:rsidP="001A2954">
            <w:pPr>
              <w:pStyle w:val="1-TableContent"/>
            </w:pPr>
            <w:r>
              <w:t>Assault &amp; Battery Sublimit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23C9C4CE" w14:textId="32226A79" w:rsidR="003804FE" w:rsidRPr="00450898" w:rsidRDefault="003804FE" w:rsidP="001A2954">
            <w:pPr>
              <w:pStyle w:val="1-TableContent"/>
              <w:jc w:val="right"/>
              <w:rPr>
                <w:snapToGrid w:val="0"/>
              </w:rPr>
            </w:pPr>
            <w:r>
              <w:rPr>
                <w:snapToGrid w:val="0"/>
              </w:rPr>
              <w:t>$1,000,000 / $1,000,000</w:t>
            </w:r>
          </w:p>
        </w:tc>
      </w:tr>
      <w:tr w:rsidR="00450898" w14:paraId="35E9AC4F"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4B91497D" w14:textId="0C7B9915" w:rsidR="00450898" w:rsidRPr="00450898" w:rsidRDefault="00450898" w:rsidP="001A2954">
            <w:pPr>
              <w:pStyle w:val="1-TableContent"/>
            </w:pPr>
            <w:r>
              <w:t>Policy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1FBD22B8" w14:textId="566A46EB" w:rsidR="00450898" w:rsidRPr="00450898" w:rsidRDefault="00450898" w:rsidP="001A2954">
            <w:pPr>
              <w:pStyle w:val="1-TableContent"/>
              <w:jc w:val="right"/>
              <w:rPr>
                <w:snapToGrid w:val="0"/>
              </w:rPr>
            </w:pPr>
            <w:r>
              <w:rPr>
                <w:snapToGrid w:val="0"/>
              </w:rPr>
              <w:t>$10,000,000</w:t>
            </w:r>
          </w:p>
        </w:tc>
      </w:tr>
      <w:tr w:rsidR="003804FE" w14:paraId="4EEB1E25" w14:textId="77777777" w:rsidTr="001A295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0750A8AC" w14:textId="7C43058F" w:rsidR="003804FE" w:rsidRDefault="003804FE" w:rsidP="001A2954">
            <w:pPr>
              <w:pStyle w:val="1-TableContent"/>
            </w:pPr>
            <w:r>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3C637778" w14:textId="38FFD3FD" w:rsidR="003804FE" w:rsidRDefault="003804FE" w:rsidP="001A2954">
            <w:pPr>
              <w:pStyle w:val="1-TableContent"/>
              <w:jc w:val="right"/>
              <w:rPr>
                <w:snapToGrid w:val="0"/>
              </w:rPr>
            </w:pPr>
            <w:r>
              <w:rPr>
                <w:snapToGrid w:val="0"/>
              </w:rPr>
              <w:t>$25,000 Per Occurrence</w:t>
            </w:r>
          </w:p>
        </w:tc>
      </w:tr>
    </w:tbl>
    <w:p w14:paraId="5EFFA254" w14:textId="77777777" w:rsidR="00DC3573" w:rsidRDefault="00DC3573" w:rsidP="00DC3573">
      <w:pPr>
        <w:pStyle w:val="1-SubHeader"/>
        <w:rPr>
          <w:noProof/>
          <w:sz w:val="22"/>
        </w:rPr>
      </w:pPr>
    </w:p>
    <w:p w14:paraId="40EC9E33" w14:textId="75863E34" w:rsidR="00450898" w:rsidRDefault="003F3231" w:rsidP="003F3231">
      <w:pPr>
        <w:pStyle w:val="1-SubHeader"/>
        <w:jc w:val="center"/>
        <w:rPr>
          <w:noProof/>
          <w:sz w:val="22"/>
        </w:rPr>
      </w:pPr>
      <w:bookmarkStart w:id="4" w:name="_Hlk126310525"/>
      <w:r w:rsidRPr="003F3231">
        <w:rPr>
          <w:noProof/>
        </w:rPr>
        <w:drawing>
          <wp:inline distT="0" distB="0" distL="0" distR="0" wp14:anchorId="623135E3" wp14:editId="0E9EAB22">
            <wp:extent cx="5421454" cy="1081377"/>
            <wp:effectExtent l="0" t="0" r="0" b="5080"/>
            <wp:docPr id="18489678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1918" cy="1111389"/>
                    </a:xfrm>
                    <a:prstGeom prst="rect">
                      <a:avLst/>
                    </a:prstGeom>
                    <a:noFill/>
                    <a:ln>
                      <a:noFill/>
                    </a:ln>
                  </pic:spPr>
                </pic:pic>
              </a:graphicData>
            </a:graphic>
          </wp:inline>
        </w:drawing>
      </w:r>
      <w:bookmarkEnd w:id="4"/>
    </w:p>
    <w:p w14:paraId="16A52E30" w14:textId="77777777" w:rsidR="003F3231" w:rsidRPr="003F3231" w:rsidRDefault="003F3231" w:rsidP="003F3231">
      <w:pPr>
        <w:pStyle w:val="1-SubHeader"/>
        <w:jc w:val="center"/>
        <w:rPr>
          <w:noProof/>
          <w:sz w:val="22"/>
        </w:rPr>
      </w:pPr>
    </w:p>
    <w:p w14:paraId="3DCB5CBC" w14:textId="71A9F33C" w:rsidR="00450898" w:rsidRDefault="003804FE" w:rsidP="00450898">
      <w:pPr>
        <w:pStyle w:val="1-SubHeader"/>
        <w:rPr>
          <w:noProof/>
          <w:sz w:val="22"/>
        </w:rPr>
      </w:pPr>
      <w:r>
        <w:rPr>
          <w:noProof/>
          <w:sz w:val="22"/>
        </w:rPr>
        <w:t>Comments</w:t>
      </w:r>
    </w:p>
    <w:p w14:paraId="3DB177AE" w14:textId="62D68510" w:rsidR="00450898" w:rsidRDefault="003804FE" w:rsidP="00450898">
      <w:pPr>
        <w:pStyle w:val="ListParagraph"/>
        <w:numPr>
          <w:ilvl w:val="0"/>
          <w:numId w:val="48"/>
        </w:numPr>
        <w:spacing w:after="0" w:line="240" w:lineRule="auto"/>
        <w:ind w:left="274" w:hanging="274"/>
        <w:contextualSpacing/>
        <w:rPr>
          <w:rFonts w:ascii="Arial" w:hAnsi="Arial" w:cs="Arial"/>
          <w:sz w:val="20"/>
          <w:szCs w:val="20"/>
        </w:rPr>
      </w:pPr>
      <w:r>
        <w:rPr>
          <w:rFonts w:ascii="Arial" w:hAnsi="Arial" w:cs="Arial"/>
          <w:sz w:val="20"/>
          <w:szCs w:val="20"/>
        </w:rPr>
        <w:t xml:space="preserve">Crum &amp; Forster (Renewal) – Exclusion: </w:t>
      </w:r>
      <w:r w:rsidRPr="003804FE">
        <w:rPr>
          <w:rFonts w:ascii="Arial" w:hAnsi="Arial" w:cs="Arial"/>
          <w:sz w:val="20"/>
          <w:szCs w:val="20"/>
        </w:rPr>
        <w:t xml:space="preserve">Designated Ongoing Operations </w:t>
      </w:r>
      <w:proofErr w:type="gramStart"/>
      <w:r w:rsidRPr="003804FE">
        <w:rPr>
          <w:rFonts w:ascii="Arial" w:hAnsi="Arial" w:cs="Arial"/>
          <w:sz w:val="20"/>
          <w:szCs w:val="20"/>
        </w:rPr>
        <w:t>And</w:t>
      </w:r>
      <w:proofErr w:type="gramEnd"/>
      <w:r w:rsidRPr="003804FE">
        <w:rPr>
          <w:rFonts w:ascii="Arial" w:hAnsi="Arial" w:cs="Arial"/>
          <w:sz w:val="20"/>
          <w:szCs w:val="20"/>
        </w:rPr>
        <w:t xml:space="preserve"> Designated Work</w:t>
      </w:r>
    </w:p>
    <w:p w14:paraId="4E476503" w14:textId="09C5334B" w:rsidR="003804FE" w:rsidRPr="00AD7138" w:rsidRDefault="003804FE" w:rsidP="00450898">
      <w:pPr>
        <w:pStyle w:val="ListParagraph"/>
        <w:numPr>
          <w:ilvl w:val="0"/>
          <w:numId w:val="48"/>
        </w:numPr>
        <w:spacing w:after="0" w:line="240" w:lineRule="auto"/>
        <w:ind w:left="274" w:hanging="274"/>
        <w:contextualSpacing/>
        <w:rPr>
          <w:rFonts w:ascii="Arial" w:hAnsi="Arial" w:cs="Arial"/>
          <w:sz w:val="20"/>
          <w:szCs w:val="20"/>
        </w:rPr>
      </w:pPr>
      <w:r>
        <w:rPr>
          <w:rFonts w:ascii="Arial" w:hAnsi="Arial" w:cs="Arial"/>
          <w:sz w:val="20"/>
          <w:szCs w:val="20"/>
        </w:rPr>
        <w:t>Crum &amp; Forster – Expiring Policy Aggregate was only $5,000,000, Renewal Dropped the Policy Aggregate</w:t>
      </w:r>
    </w:p>
    <w:p w14:paraId="5C4930D1" w14:textId="66D59A02" w:rsidR="00450898" w:rsidRPr="00AD7138" w:rsidRDefault="003804FE" w:rsidP="00450898">
      <w:pPr>
        <w:pStyle w:val="ListParagraph"/>
        <w:numPr>
          <w:ilvl w:val="0"/>
          <w:numId w:val="48"/>
        </w:numPr>
        <w:spacing w:after="0" w:line="240" w:lineRule="auto"/>
        <w:ind w:left="274" w:hanging="274"/>
        <w:contextualSpacing/>
        <w:rPr>
          <w:rFonts w:ascii="Arial" w:hAnsi="Arial" w:cs="Arial"/>
          <w:sz w:val="20"/>
          <w:szCs w:val="20"/>
        </w:rPr>
      </w:pPr>
      <w:r>
        <w:rPr>
          <w:rFonts w:ascii="Arial" w:hAnsi="Arial" w:cs="Arial"/>
          <w:sz w:val="20"/>
          <w:szCs w:val="20"/>
        </w:rPr>
        <w:t>Paragon – Exclusion: Residential Conversion</w:t>
      </w:r>
    </w:p>
    <w:p w14:paraId="306BA536" w14:textId="07BD7E6B" w:rsidR="00450898" w:rsidRPr="00450898" w:rsidRDefault="00450898" w:rsidP="00450898">
      <w:pPr>
        <w:pStyle w:val="1-PageHeader"/>
      </w:pPr>
      <w:r>
        <w:lastRenderedPageBreak/>
        <w:t>Workers Compensation</w:t>
      </w:r>
    </w:p>
    <w:tbl>
      <w:tblPr>
        <w:tblW w:w="0" w:type="auto"/>
        <w:tblLayout w:type="fixed"/>
        <w:tblLook w:val="0480" w:firstRow="0" w:lastRow="0" w:firstColumn="1" w:lastColumn="0" w:noHBand="0" w:noVBand="1"/>
      </w:tblPr>
      <w:tblGrid>
        <w:gridCol w:w="2328"/>
        <w:gridCol w:w="7176"/>
      </w:tblGrid>
      <w:tr w:rsidR="000B0266" w14:paraId="5B8BE47C" w14:textId="77777777" w:rsidTr="000B0266">
        <w:tc>
          <w:tcPr>
            <w:tcW w:w="2328" w:type="dxa"/>
            <w:hideMark/>
          </w:tcPr>
          <w:p w14:paraId="416D7D45" w14:textId="77777777" w:rsidR="000B0266" w:rsidRPr="00F07107" w:rsidRDefault="000B0266" w:rsidP="001A2954">
            <w:pPr>
              <w:pStyle w:val="1-TableContent"/>
              <w:rPr>
                <w:b/>
                <w:sz w:val="22"/>
              </w:rPr>
            </w:pPr>
            <w:r>
              <w:rPr>
                <w:b/>
                <w:sz w:val="22"/>
              </w:rPr>
              <w:t>Carrier</w:t>
            </w:r>
          </w:p>
        </w:tc>
        <w:tc>
          <w:tcPr>
            <w:tcW w:w="7176" w:type="dxa"/>
            <w:hideMark/>
          </w:tcPr>
          <w:p w14:paraId="206B9DA7" w14:textId="174F7A83" w:rsidR="000B0266" w:rsidRPr="0087470F" w:rsidRDefault="0087470F" w:rsidP="001A2954">
            <w:pPr>
              <w:pStyle w:val="1-TableContent"/>
              <w:rPr>
                <w:b/>
                <w:sz w:val="22"/>
              </w:rPr>
            </w:pPr>
            <w:r w:rsidRPr="0087470F">
              <w:rPr>
                <w:b/>
                <w:sz w:val="22"/>
              </w:rPr>
              <w:t>The Hartford</w:t>
            </w:r>
          </w:p>
        </w:tc>
      </w:tr>
      <w:tr w:rsidR="000B0266" w14:paraId="1F835D8E" w14:textId="77777777" w:rsidTr="000B0266">
        <w:tc>
          <w:tcPr>
            <w:tcW w:w="2328" w:type="dxa"/>
            <w:hideMark/>
          </w:tcPr>
          <w:p w14:paraId="20C95A91" w14:textId="5681064D" w:rsidR="000B0266" w:rsidRPr="00F07107" w:rsidRDefault="000B0266" w:rsidP="001A2954">
            <w:pPr>
              <w:pStyle w:val="1-TableContent"/>
              <w:rPr>
                <w:b/>
                <w:sz w:val="22"/>
              </w:rPr>
            </w:pPr>
            <w:r>
              <w:rPr>
                <w:b/>
                <w:sz w:val="22"/>
              </w:rPr>
              <w:t>Policy Term</w:t>
            </w:r>
          </w:p>
        </w:tc>
        <w:tc>
          <w:tcPr>
            <w:tcW w:w="7176" w:type="dxa"/>
            <w:hideMark/>
          </w:tcPr>
          <w:p w14:paraId="67A42745" w14:textId="624226AB" w:rsidR="000B0266" w:rsidRPr="0087470F" w:rsidRDefault="0087470F" w:rsidP="001A2954">
            <w:pPr>
              <w:pStyle w:val="1-TableContent"/>
              <w:rPr>
                <w:b/>
                <w:sz w:val="22"/>
              </w:rPr>
            </w:pPr>
            <w:r>
              <w:rPr>
                <w:b/>
                <w:sz w:val="22"/>
              </w:rPr>
              <w:t>06/23/2024 to 06/23/2025</w:t>
            </w:r>
          </w:p>
        </w:tc>
      </w:tr>
      <w:tr w:rsidR="000B0266" w14:paraId="7C522B97" w14:textId="77777777" w:rsidTr="000B0266">
        <w:tc>
          <w:tcPr>
            <w:tcW w:w="2328" w:type="dxa"/>
          </w:tcPr>
          <w:p w14:paraId="0DA8E21C" w14:textId="6A337EAE" w:rsidR="000B0266" w:rsidRPr="00F07107" w:rsidRDefault="000B0266" w:rsidP="001A2954">
            <w:pPr>
              <w:pStyle w:val="1-TableContent"/>
              <w:rPr>
                <w:b/>
                <w:sz w:val="22"/>
              </w:rPr>
            </w:pPr>
          </w:p>
        </w:tc>
        <w:tc>
          <w:tcPr>
            <w:tcW w:w="7176" w:type="dxa"/>
          </w:tcPr>
          <w:p w14:paraId="22F717A0" w14:textId="1A1D1ECE" w:rsidR="000B0266" w:rsidRPr="008E56D8" w:rsidRDefault="000B0266" w:rsidP="001A2954">
            <w:pPr>
              <w:pStyle w:val="1-TableContent"/>
              <w:rPr>
                <w:bCs/>
                <w:sz w:val="22"/>
              </w:rPr>
            </w:pPr>
          </w:p>
        </w:tc>
      </w:tr>
      <w:tr w:rsidR="000B0266" w:rsidRPr="00DC3573" w14:paraId="586E72EF" w14:textId="77777777" w:rsidTr="001A2954">
        <w:tblPrEx>
          <w:tblLook w:val="04A0" w:firstRow="1" w:lastRow="0" w:firstColumn="1" w:lastColumn="0" w:noHBand="0" w:noVBand="1"/>
        </w:tblPrEx>
        <w:tc>
          <w:tcPr>
            <w:tcW w:w="2328" w:type="dxa"/>
            <w:hideMark/>
          </w:tcPr>
          <w:p w14:paraId="73E68C25" w14:textId="77777777" w:rsidR="000B0266" w:rsidRPr="00DD132A" w:rsidRDefault="000B0266" w:rsidP="001A2954">
            <w:pPr>
              <w:pStyle w:val="1-TableContent"/>
              <w:rPr>
                <w:b/>
                <w:sz w:val="22"/>
              </w:rPr>
            </w:pPr>
            <w:r>
              <w:rPr>
                <w:b/>
                <w:sz w:val="22"/>
              </w:rPr>
              <w:t>Named Insured</w:t>
            </w:r>
          </w:p>
        </w:tc>
        <w:tc>
          <w:tcPr>
            <w:tcW w:w="7176" w:type="dxa"/>
            <w:hideMark/>
          </w:tcPr>
          <w:p w14:paraId="6E9B573B" w14:textId="45ACB644" w:rsidR="000B0266" w:rsidRPr="00DC3573" w:rsidRDefault="0087470F" w:rsidP="001A2954">
            <w:pPr>
              <w:pStyle w:val="1-TableContent"/>
              <w:rPr>
                <w:b/>
                <w:sz w:val="22"/>
              </w:rPr>
            </w:pPr>
            <w:r>
              <w:rPr>
                <w:b/>
                <w:sz w:val="22"/>
              </w:rPr>
              <w:t>August RE Services Inc</w:t>
            </w:r>
          </w:p>
        </w:tc>
      </w:tr>
    </w:tbl>
    <w:p w14:paraId="203C2872" w14:textId="77777777" w:rsidR="000B0266" w:rsidRDefault="000B0266" w:rsidP="000B0266">
      <w:pPr>
        <w:pStyle w:val="1-SubHeader"/>
      </w:pPr>
    </w:p>
    <w:tbl>
      <w:tblPr>
        <w:tblW w:w="6385" w:type="dxa"/>
        <w:tblLayout w:type="fixed"/>
        <w:tblLook w:val="04A0" w:firstRow="1" w:lastRow="0" w:firstColumn="1" w:lastColumn="0" w:noHBand="0" w:noVBand="1"/>
      </w:tblPr>
      <w:tblGrid>
        <w:gridCol w:w="2425"/>
        <w:gridCol w:w="2250"/>
        <w:gridCol w:w="1710"/>
      </w:tblGrid>
      <w:tr w:rsidR="000B0266" w14:paraId="4DCFACE7" w14:textId="77777777" w:rsidTr="0087470F">
        <w:trPr>
          <w:cantSplit/>
          <w:trHeight w:val="229"/>
          <w:tblHeader/>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3EE86D4A" w14:textId="77777777" w:rsidR="000B0266" w:rsidRDefault="000B0266" w:rsidP="001A2954">
            <w:pPr>
              <w:pStyle w:val="1-TableHeader"/>
            </w:pPr>
            <w:r>
              <w:t>Premium</w:t>
            </w:r>
          </w:p>
        </w:tc>
        <w:tc>
          <w:tcPr>
            <w:tcW w:w="22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75B57B7C" w14:textId="77777777" w:rsidR="000B0266" w:rsidRDefault="000B0266" w:rsidP="001A2954">
            <w:pPr>
              <w:pStyle w:val="1-TableHeader"/>
            </w:pPr>
            <w:r>
              <w:t>premium basis</w:t>
            </w:r>
          </w:p>
        </w:tc>
        <w:tc>
          <w:tcPr>
            <w:tcW w:w="171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Pr>
          <w:p w14:paraId="4E4F2873" w14:textId="77777777" w:rsidR="000B0266" w:rsidRDefault="000B0266" w:rsidP="001A2954">
            <w:pPr>
              <w:pStyle w:val="1-TableHeader"/>
            </w:pPr>
            <w:r>
              <w:t>rate</w:t>
            </w:r>
          </w:p>
        </w:tc>
      </w:tr>
      <w:tr w:rsidR="000B0266" w14:paraId="4A2A2DF7" w14:textId="77777777" w:rsidTr="0087470F">
        <w:trPr>
          <w:cantSplit/>
          <w:trHeight w:val="306"/>
        </w:trPr>
        <w:tc>
          <w:tcPr>
            <w:tcW w:w="242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328EDB0" w14:textId="49F7A075" w:rsidR="000B0266" w:rsidRDefault="0087470F" w:rsidP="001A2954">
            <w:pPr>
              <w:pStyle w:val="1-TableContent"/>
            </w:pPr>
            <w:r>
              <w:t>$7,279.00</w:t>
            </w:r>
          </w:p>
        </w:tc>
        <w:tc>
          <w:tcPr>
            <w:tcW w:w="22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443355A0" w14:textId="4C48F7E2" w:rsidR="000B0266" w:rsidRDefault="0087470F" w:rsidP="001A2954">
            <w:pPr>
              <w:pStyle w:val="1-TableContent"/>
            </w:pPr>
            <w:r>
              <w:t>$1,621,776.00 Payroll</w:t>
            </w:r>
          </w:p>
        </w:tc>
        <w:tc>
          <w:tcPr>
            <w:tcW w:w="171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0068A90E" w14:textId="078FCF96" w:rsidR="000B0266" w:rsidRDefault="0087470F" w:rsidP="001A2954">
            <w:pPr>
              <w:pStyle w:val="1-TableContent"/>
            </w:pPr>
            <w:r>
              <w:t>$0.45</w:t>
            </w:r>
          </w:p>
        </w:tc>
      </w:tr>
    </w:tbl>
    <w:p w14:paraId="4F323931" w14:textId="77777777" w:rsidR="000B0266" w:rsidRDefault="000B0266" w:rsidP="000B0266">
      <w:pPr>
        <w:pStyle w:val="1-BodyText"/>
      </w:pPr>
    </w:p>
    <w:p w14:paraId="3152EBF4" w14:textId="77777777" w:rsidR="000B0266" w:rsidRDefault="000B0266" w:rsidP="000B0266">
      <w:pPr>
        <w:pStyle w:val="SW-SubHeader"/>
        <w:pBdr>
          <w:top w:val="none" w:sz="0" w:space="0" w:color="auto"/>
        </w:pBdr>
        <w:spacing w:before="0" w:after="0"/>
        <w:rPr>
          <w:rFonts w:ascii="Arial" w:hAnsi="Arial" w:cs="Arial"/>
          <w:color w:val="auto"/>
          <w:sz w:val="20"/>
          <w:szCs w:val="20"/>
        </w:rPr>
      </w:pPr>
    </w:p>
    <w:tbl>
      <w:tblPr>
        <w:tblStyle w:val="SW-BaseTable"/>
        <w:tblW w:w="0" w:type="auto"/>
        <w:tblInd w:w="0" w:type="dxa"/>
        <w:tblBorders>
          <w:top w:val="single" w:sz="4" w:space="0" w:color="375258"/>
          <w:left w:val="single" w:sz="4" w:space="0" w:color="375258"/>
          <w:bottom w:val="single" w:sz="4" w:space="0" w:color="375258"/>
          <w:right w:val="single" w:sz="4" w:space="0" w:color="375258"/>
          <w:insideH w:val="single" w:sz="4" w:space="0" w:color="375258"/>
          <w:insideV w:val="single" w:sz="4" w:space="0" w:color="375258"/>
        </w:tblBorders>
        <w:tblLayout w:type="fixed"/>
        <w:tblLook w:val="04A0" w:firstRow="1" w:lastRow="0" w:firstColumn="1" w:lastColumn="0" w:noHBand="0" w:noVBand="1"/>
      </w:tblPr>
      <w:tblGrid>
        <w:gridCol w:w="6075"/>
        <w:gridCol w:w="2915"/>
      </w:tblGrid>
      <w:tr w:rsidR="000B0266" w14:paraId="177C8FF7" w14:textId="77777777" w:rsidTr="001A2954">
        <w:trPr>
          <w:cantSplit/>
          <w:tblHeader/>
        </w:trPr>
        <w:tc>
          <w:tcPr>
            <w:tcW w:w="8990" w:type="dxa"/>
            <w:gridSpan w:val="2"/>
            <w:tcBorders>
              <w:top w:val="single" w:sz="4" w:space="0" w:color="7A7D81"/>
              <w:left w:val="single" w:sz="4" w:space="0" w:color="7A7D81"/>
              <w:bottom w:val="single" w:sz="4" w:space="0" w:color="7A7D81"/>
              <w:right w:val="single" w:sz="4" w:space="0" w:color="7A7D81"/>
            </w:tcBorders>
            <w:shd w:val="clear" w:color="auto" w:fill="375258"/>
            <w:hideMark/>
          </w:tcPr>
          <w:p w14:paraId="5532C356" w14:textId="77777777" w:rsidR="000B0266" w:rsidRDefault="000B0266" w:rsidP="001A2954">
            <w:pPr>
              <w:pStyle w:val="SW-TableHeader"/>
              <w:jc w:val="center"/>
              <w:rPr>
                <w:rFonts w:ascii="Arial" w:hAnsi="Arial" w:cs="Arial"/>
                <w:color w:val="FFFFFF" w:themeColor="background1"/>
                <w:szCs w:val="20"/>
              </w:rPr>
            </w:pPr>
            <w:r>
              <w:rPr>
                <w:rFonts w:ascii="Arial" w:hAnsi="Arial" w:cs="Arial"/>
                <w:snapToGrid w:val="0"/>
                <w:color w:val="FFFFFF" w:themeColor="background1"/>
                <w:szCs w:val="20"/>
              </w:rPr>
              <w:t>Employer’s Liability</w:t>
            </w:r>
          </w:p>
        </w:tc>
      </w:tr>
      <w:tr w:rsidR="000B0266" w14:paraId="73364CDB" w14:textId="77777777" w:rsidTr="001A2954">
        <w:trPr>
          <w:cantSplit/>
        </w:trPr>
        <w:tc>
          <w:tcPr>
            <w:tcW w:w="6075" w:type="dxa"/>
            <w:tcBorders>
              <w:top w:val="single" w:sz="4" w:space="0" w:color="7A7D81"/>
              <w:left w:val="single" w:sz="4" w:space="0" w:color="375258"/>
              <w:bottom w:val="single" w:sz="4" w:space="0" w:color="375258"/>
              <w:right w:val="single" w:sz="4" w:space="0" w:color="375258"/>
            </w:tcBorders>
            <w:hideMark/>
          </w:tcPr>
          <w:p w14:paraId="20ABA26A" w14:textId="77777777" w:rsidR="000B0266" w:rsidRDefault="000B0266" w:rsidP="001A2954">
            <w:pPr>
              <w:pStyle w:val="SW-TableContent"/>
              <w:rPr>
                <w:rFonts w:ascii="Arial" w:hAnsi="Arial" w:cs="Arial"/>
                <w:szCs w:val="20"/>
              </w:rPr>
            </w:pPr>
            <w:r>
              <w:rPr>
                <w:rFonts w:ascii="Arial" w:hAnsi="Arial" w:cs="Arial"/>
                <w:szCs w:val="20"/>
              </w:rPr>
              <w:t>Bodily Injury by Accident, Each Accident</w:t>
            </w:r>
          </w:p>
        </w:tc>
        <w:tc>
          <w:tcPr>
            <w:tcW w:w="2915" w:type="dxa"/>
            <w:tcBorders>
              <w:top w:val="single" w:sz="4" w:space="0" w:color="7A7D81"/>
              <w:left w:val="single" w:sz="4" w:space="0" w:color="375258"/>
              <w:bottom w:val="single" w:sz="4" w:space="0" w:color="375258"/>
              <w:right w:val="single" w:sz="4" w:space="0" w:color="375258"/>
            </w:tcBorders>
            <w:hideMark/>
          </w:tcPr>
          <w:p w14:paraId="7382925F" w14:textId="77777777" w:rsidR="000B0266" w:rsidRDefault="000B0266" w:rsidP="001A2954">
            <w:pPr>
              <w:pStyle w:val="SW-TableContent"/>
              <w:jc w:val="right"/>
              <w:rPr>
                <w:rFonts w:ascii="Arial" w:hAnsi="Arial" w:cs="Arial"/>
                <w:szCs w:val="20"/>
              </w:rPr>
            </w:pPr>
            <w:r>
              <w:rPr>
                <w:rFonts w:ascii="Arial" w:hAnsi="Arial" w:cs="Arial"/>
                <w:szCs w:val="20"/>
              </w:rPr>
              <w:t>$1,000,000</w:t>
            </w:r>
          </w:p>
        </w:tc>
      </w:tr>
      <w:tr w:rsidR="000B0266" w14:paraId="570B8F90" w14:textId="77777777" w:rsidTr="001A2954">
        <w:trPr>
          <w:cantSplit/>
        </w:trPr>
        <w:tc>
          <w:tcPr>
            <w:tcW w:w="6075" w:type="dxa"/>
            <w:tcBorders>
              <w:top w:val="single" w:sz="4" w:space="0" w:color="375258"/>
              <w:left w:val="single" w:sz="4" w:space="0" w:color="375258"/>
              <w:bottom w:val="single" w:sz="4" w:space="0" w:color="375258"/>
              <w:right w:val="single" w:sz="4" w:space="0" w:color="375258"/>
            </w:tcBorders>
            <w:hideMark/>
          </w:tcPr>
          <w:p w14:paraId="052F61A0" w14:textId="77777777" w:rsidR="000B0266" w:rsidRDefault="000B0266" w:rsidP="001A2954">
            <w:pPr>
              <w:pStyle w:val="SW-TableContent"/>
              <w:rPr>
                <w:rFonts w:ascii="Arial" w:hAnsi="Arial" w:cs="Arial"/>
                <w:szCs w:val="20"/>
              </w:rPr>
            </w:pPr>
            <w:r>
              <w:rPr>
                <w:rFonts w:ascii="Arial" w:hAnsi="Arial" w:cs="Arial"/>
                <w:szCs w:val="20"/>
              </w:rPr>
              <w:t>Bodily Injury by Disease, Each Employee</w:t>
            </w:r>
          </w:p>
        </w:tc>
        <w:tc>
          <w:tcPr>
            <w:tcW w:w="2915" w:type="dxa"/>
            <w:tcBorders>
              <w:top w:val="single" w:sz="4" w:space="0" w:color="375258"/>
              <w:left w:val="single" w:sz="4" w:space="0" w:color="375258"/>
              <w:bottom w:val="single" w:sz="4" w:space="0" w:color="375258"/>
              <w:right w:val="single" w:sz="4" w:space="0" w:color="375258"/>
            </w:tcBorders>
            <w:hideMark/>
          </w:tcPr>
          <w:p w14:paraId="05C0F88B" w14:textId="77777777" w:rsidR="000B0266" w:rsidRDefault="000B0266" w:rsidP="001A2954">
            <w:pPr>
              <w:pStyle w:val="SW-TableContent"/>
              <w:jc w:val="right"/>
              <w:rPr>
                <w:rFonts w:ascii="Arial" w:hAnsi="Arial" w:cs="Arial"/>
                <w:szCs w:val="20"/>
              </w:rPr>
            </w:pPr>
            <w:r>
              <w:rPr>
                <w:rFonts w:ascii="Arial" w:hAnsi="Arial" w:cs="Arial"/>
                <w:szCs w:val="20"/>
              </w:rPr>
              <w:t>$1,000,000</w:t>
            </w:r>
          </w:p>
        </w:tc>
      </w:tr>
      <w:tr w:rsidR="000B0266" w14:paraId="52544735" w14:textId="77777777" w:rsidTr="001A2954">
        <w:trPr>
          <w:cantSplit/>
        </w:trPr>
        <w:tc>
          <w:tcPr>
            <w:tcW w:w="6075" w:type="dxa"/>
            <w:tcBorders>
              <w:top w:val="single" w:sz="4" w:space="0" w:color="375258"/>
              <w:left w:val="single" w:sz="4" w:space="0" w:color="375258"/>
              <w:bottom w:val="single" w:sz="4" w:space="0" w:color="375258"/>
              <w:right w:val="single" w:sz="4" w:space="0" w:color="375258"/>
            </w:tcBorders>
            <w:hideMark/>
          </w:tcPr>
          <w:p w14:paraId="718F6173" w14:textId="77777777" w:rsidR="000B0266" w:rsidRDefault="000B0266" w:rsidP="001A2954">
            <w:pPr>
              <w:pStyle w:val="SW-TableContent"/>
              <w:rPr>
                <w:rFonts w:ascii="Arial" w:hAnsi="Arial" w:cs="Arial"/>
                <w:szCs w:val="20"/>
              </w:rPr>
            </w:pPr>
            <w:r>
              <w:rPr>
                <w:rFonts w:ascii="Arial" w:hAnsi="Arial" w:cs="Arial"/>
                <w:szCs w:val="20"/>
              </w:rPr>
              <w:t>Bodily Injury by Disease, Policy Limit</w:t>
            </w:r>
          </w:p>
        </w:tc>
        <w:tc>
          <w:tcPr>
            <w:tcW w:w="2915" w:type="dxa"/>
            <w:tcBorders>
              <w:top w:val="single" w:sz="4" w:space="0" w:color="375258"/>
              <w:left w:val="single" w:sz="4" w:space="0" w:color="375258"/>
              <w:bottom w:val="single" w:sz="4" w:space="0" w:color="375258"/>
              <w:right w:val="single" w:sz="4" w:space="0" w:color="375258"/>
            </w:tcBorders>
            <w:hideMark/>
          </w:tcPr>
          <w:p w14:paraId="249A6653" w14:textId="77777777" w:rsidR="000B0266" w:rsidRDefault="000B0266" w:rsidP="001A2954">
            <w:pPr>
              <w:pStyle w:val="SW-TableContent"/>
              <w:jc w:val="right"/>
              <w:rPr>
                <w:rFonts w:ascii="Arial" w:hAnsi="Arial" w:cs="Arial"/>
                <w:szCs w:val="20"/>
              </w:rPr>
            </w:pPr>
            <w:r>
              <w:rPr>
                <w:rFonts w:ascii="Arial" w:hAnsi="Arial" w:cs="Arial"/>
                <w:szCs w:val="20"/>
              </w:rPr>
              <w:t>$1,000,000</w:t>
            </w:r>
          </w:p>
        </w:tc>
      </w:tr>
    </w:tbl>
    <w:p w14:paraId="063C99EB" w14:textId="77777777" w:rsidR="000B0266" w:rsidRDefault="000B0266" w:rsidP="000B0266">
      <w:pPr>
        <w:pStyle w:val="SW-BodyText"/>
        <w:rPr>
          <w:rFonts w:ascii="Arial" w:hAnsi="Arial" w:cs="Arial"/>
          <w:sz w:val="20"/>
          <w:szCs w:val="20"/>
        </w:rPr>
      </w:pPr>
    </w:p>
    <w:p w14:paraId="5DE981CB" w14:textId="77777777" w:rsidR="000B0266" w:rsidRDefault="000B0266" w:rsidP="000B0266">
      <w:pPr>
        <w:pStyle w:val="SW-SubHeader"/>
        <w:pBdr>
          <w:top w:val="none" w:sz="0" w:space="0" w:color="auto"/>
        </w:pBdr>
        <w:rPr>
          <w:rFonts w:ascii="Arial" w:hAnsi="Arial" w:cs="Arial"/>
          <w:color w:val="000000" w:themeColor="text1"/>
          <w:sz w:val="20"/>
          <w:szCs w:val="20"/>
        </w:rPr>
      </w:pPr>
      <w:r>
        <w:rPr>
          <w:rFonts w:ascii="Arial" w:hAnsi="Arial" w:cs="Arial"/>
          <w:color w:val="000000" w:themeColor="text1"/>
          <w:sz w:val="20"/>
          <w:szCs w:val="20"/>
        </w:rPr>
        <w:t>PREMIUM BASIS</w:t>
      </w:r>
    </w:p>
    <w:tbl>
      <w:tblPr>
        <w:tblW w:w="9000" w:type="dxa"/>
        <w:tblBorders>
          <w:top w:val="single" w:sz="4" w:space="0" w:color="375258"/>
          <w:left w:val="single" w:sz="4" w:space="0" w:color="375258"/>
          <w:bottom w:val="single" w:sz="4" w:space="0" w:color="375258"/>
          <w:right w:val="single" w:sz="4" w:space="0" w:color="375258"/>
          <w:insideH w:val="single" w:sz="4" w:space="0" w:color="375258"/>
          <w:insideV w:val="single" w:sz="4" w:space="0" w:color="375258"/>
        </w:tblBorders>
        <w:tblLayout w:type="fixed"/>
        <w:tblLook w:val="04A0" w:firstRow="1" w:lastRow="0" w:firstColumn="1" w:lastColumn="0" w:noHBand="0" w:noVBand="1"/>
      </w:tblPr>
      <w:tblGrid>
        <w:gridCol w:w="895"/>
        <w:gridCol w:w="901"/>
        <w:gridCol w:w="5223"/>
        <w:gridCol w:w="1981"/>
      </w:tblGrid>
      <w:tr w:rsidR="000B0266" w14:paraId="214B788B" w14:textId="77777777" w:rsidTr="001A2954">
        <w:trPr>
          <w:cantSplit/>
          <w:trHeight w:val="674"/>
          <w:tblHeader/>
        </w:trPr>
        <w:tc>
          <w:tcPr>
            <w:tcW w:w="895" w:type="dxa"/>
            <w:tcBorders>
              <w:top w:val="single" w:sz="4" w:space="0" w:color="7A7D81"/>
              <w:left w:val="single" w:sz="4" w:space="0" w:color="7A7D81"/>
              <w:bottom w:val="single" w:sz="4" w:space="0" w:color="7A7D81"/>
              <w:right w:val="single" w:sz="4" w:space="0" w:color="7A7D81"/>
            </w:tcBorders>
            <w:shd w:val="clear" w:color="auto" w:fill="375258"/>
            <w:hideMark/>
          </w:tcPr>
          <w:p w14:paraId="62253624" w14:textId="77777777" w:rsidR="000B0266" w:rsidRDefault="000B0266" w:rsidP="001A2954">
            <w:pPr>
              <w:pStyle w:val="SW-TableHeader"/>
              <w:ind w:left="-58"/>
              <w:jc w:val="center"/>
              <w:rPr>
                <w:rFonts w:ascii="Arial" w:hAnsi="Arial" w:cs="Arial"/>
                <w:color w:val="FFFFFF" w:themeColor="background1"/>
                <w:szCs w:val="20"/>
              </w:rPr>
            </w:pPr>
            <w:r>
              <w:rPr>
                <w:rFonts w:ascii="Arial" w:hAnsi="Arial" w:cs="Arial"/>
                <w:color w:val="FFFFFF" w:themeColor="background1"/>
                <w:szCs w:val="20"/>
              </w:rPr>
              <w:br/>
            </w:r>
            <w:r>
              <w:rPr>
                <w:rFonts w:ascii="Arial" w:hAnsi="Arial" w:cs="Arial"/>
                <w:color w:val="FFFFFF" w:themeColor="background1"/>
                <w:szCs w:val="20"/>
              </w:rPr>
              <w:br/>
              <w:t>State</w:t>
            </w:r>
          </w:p>
        </w:tc>
        <w:tc>
          <w:tcPr>
            <w:tcW w:w="901" w:type="dxa"/>
            <w:tcBorders>
              <w:top w:val="single" w:sz="4" w:space="0" w:color="7A7D81"/>
              <w:left w:val="single" w:sz="4" w:space="0" w:color="7A7D81"/>
              <w:bottom w:val="single" w:sz="4" w:space="0" w:color="7A7D81"/>
              <w:right w:val="single" w:sz="4" w:space="0" w:color="7A7D81"/>
            </w:tcBorders>
            <w:shd w:val="clear" w:color="auto" w:fill="375258"/>
            <w:hideMark/>
          </w:tcPr>
          <w:p w14:paraId="489AE469" w14:textId="77777777" w:rsidR="000B0266" w:rsidRDefault="000B0266" w:rsidP="001A2954">
            <w:pPr>
              <w:pStyle w:val="SW-TableHeader"/>
              <w:ind w:left="-58"/>
              <w:jc w:val="center"/>
              <w:rPr>
                <w:rFonts w:ascii="Arial" w:hAnsi="Arial" w:cs="Arial"/>
                <w:color w:val="FFFFFF" w:themeColor="background1"/>
                <w:szCs w:val="20"/>
              </w:rPr>
            </w:pPr>
            <w:r>
              <w:rPr>
                <w:rFonts w:ascii="Arial" w:hAnsi="Arial" w:cs="Arial"/>
                <w:color w:val="FFFFFF" w:themeColor="background1"/>
                <w:szCs w:val="20"/>
              </w:rPr>
              <w:br/>
            </w:r>
            <w:r>
              <w:rPr>
                <w:rFonts w:ascii="Arial" w:hAnsi="Arial" w:cs="Arial"/>
                <w:color w:val="FFFFFF" w:themeColor="background1"/>
                <w:szCs w:val="20"/>
              </w:rPr>
              <w:br/>
              <w:t>Code</w:t>
            </w:r>
          </w:p>
        </w:tc>
        <w:tc>
          <w:tcPr>
            <w:tcW w:w="5223" w:type="dxa"/>
            <w:tcBorders>
              <w:top w:val="single" w:sz="4" w:space="0" w:color="7A7D81"/>
              <w:left w:val="single" w:sz="4" w:space="0" w:color="7A7D81"/>
              <w:bottom w:val="single" w:sz="4" w:space="0" w:color="7A7D81"/>
              <w:right w:val="single" w:sz="4" w:space="0" w:color="7A7D81"/>
            </w:tcBorders>
            <w:shd w:val="clear" w:color="auto" w:fill="375258"/>
            <w:hideMark/>
          </w:tcPr>
          <w:p w14:paraId="7939681B" w14:textId="77777777" w:rsidR="000B0266" w:rsidRDefault="000B0266" w:rsidP="001A2954">
            <w:pPr>
              <w:pStyle w:val="SW-TableHeader"/>
              <w:rPr>
                <w:rFonts w:ascii="Arial" w:hAnsi="Arial" w:cs="Arial"/>
                <w:color w:val="FFFFFF" w:themeColor="background1"/>
                <w:szCs w:val="20"/>
              </w:rPr>
            </w:pPr>
            <w:r>
              <w:rPr>
                <w:rFonts w:ascii="Arial" w:hAnsi="Arial" w:cs="Arial"/>
                <w:color w:val="FFFFFF" w:themeColor="background1"/>
                <w:szCs w:val="20"/>
              </w:rPr>
              <w:br/>
            </w:r>
            <w:r>
              <w:rPr>
                <w:rFonts w:ascii="Arial" w:hAnsi="Arial" w:cs="Arial"/>
                <w:color w:val="FFFFFF" w:themeColor="background1"/>
                <w:szCs w:val="20"/>
              </w:rPr>
              <w:br/>
              <w:t>Classification Description</w:t>
            </w:r>
          </w:p>
        </w:tc>
        <w:tc>
          <w:tcPr>
            <w:tcW w:w="1981" w:type="dxa"/>
            <w:tcBorders>
              <w:top w:val="single" w:sz="4" w:space="0" w:color="375258"/>
              <w:left w:val="single" w:sz="4" w:space="0" w:color="7A7D81"/>
              <w:bottom w:val="single" w:sz="4" w:space="0" w:color="375258"/>
              <w:right w:val="single" w:sz="4" w:space="0" w:color="375258"/>
            </w:tcBorders>
            <w:shd w:val="clear" w:color="auto" w:fill="375258"/>
            <w:vAlign w:val="bottom"/>
            <w:hideMark/>
          </w:tcPr>
          <w:p w14:paraId="2A5BDD74" w14:textId="77777777" w:rsidR="000B0266" w:rsidRDefault="000B0266" w:rsidP="001A2954">
            <w:pPr>
              <w:pStyle w:val="SW-TableHeader"/>
              <w:jc w:val="center"/>
              <w:rPr>
                <w:rFonts w:ascii="Arial" w:hAnsi="Arial" w:cs="Arial"/>
                <w:color w:val="FFFFFF" w:themeColor="background1"/>
                <w:szCs w:val="20"/>
              </w:rPr>
            </w:pPr>
            <w:r>
              <w:rPr>
                <w:rFonts w:ascii="Arial" w:hAnsi="Arial" w:cs="Arial"/>
                <w:color w:val="FFFFFF" w:themeColor="background1"/>
                <w:szCs w:val="20"/>
              </w:rPr>
              <w:t>Estimated</w:t>
            </w:r>
            <w:r>
              <w:rPr>
                <w:rFonts w:ascii="Arial" w:hAnsi="Arial" w:cs="Arial"/>
                <w:color w:val="FFFFFF" w:themeColor="background1"/>
                <w:szCs w:val="20"/>
              </w:rPr>
              <w:br/>
              <w:t>Annual Payroll</w:t>
            </w:r>
          </w:p>
        </w:tc>
      </w:tr>
      <w:tr w:rsidR="000B0266" w14:paraId="513902E8" w14:textId="77777777" w:rsidTr="001A2954">
        <w:trPr>
          <w:cantSplit/>
        </w:trPr>
        <w:tc>
          <w:tcPr>
            <w:tcW w:w="895" w:type="dxa"/>
            <w:tcBorders>
              <w:top w:val="single" w:sz="4" w:space="0" w:color="375258"/>
              <w:left w:val="single" w:sz="4" w:space="0" w:color="375258"/>
              <w:bottom w:val="single" w:sz="4" w:space="0" w:color="375258"/>
              <w:right w:val="single" w:sz="4" w:space="0" w:color="375258"/>
            </w:tcBorders>
            <w:hideMark/>
          </w:tcPr>
          <w:p w14:paraId="675C3852" w14:textId="57E2F0C4" w:rsidR="000B0266" w:rsidRDefault="0087470F" w:rsidP="001A2954">
            <w:pPr>
              <w:pStyle w:val="SW-TableContent"/>
              <w:keepNext/>
              <w:keepLines/>
              <w:jc w:val="center"/>
              <w:rPr>
                <w:rFonts w:ascii="Arial" w:hAnsi="Arial" w:cs="Arial"/>
                <w:szCs w:val="20"/>
              </w:rPr>
            </w:pPr>
            <w:bookmarkStart w:id="5" w:name="_Hlk77660944"/>
            <w:r>
              <w:rPr>
                <w:rFonts w:ascii="Arial" w:hAnsi="Arial" w:cs="Arial"/>
                <w:szCs w:val="20"/>
              </w:rPr>
              <w:t>TX</w:t>
            </w:r>
          </w:p>
        </w:tc>
        <w:tc>
          <w:tcPr>
            <w:tcW w:w="901" w:type="dxa"/>
            <w:tcBorders>
              <w:top w:val="single" w:sz="4" w:space="0" w:color="375258"/>
              <w:left w:val="single" w:sz="4" w:space="0" w:color="375258"/>
              <w:bottom w:val="single" w:sz="4" w:space="0" w:color="375258"/>
              <w:right w:val="single" w:sz="4" w:space="0" w:color="375258"/>
            </w:tcBorders>
            <w:hideMark/>
          </w:tcPr>
          <w:p w14:paraId="57E99B19" w14:textId="24423D29" w:rsidR="000B0266" w:rsidRDefault="0087470F" w:rsidP="001A2954">
            <w:pPr>
              <w:pStyle w:val="SW-TableContent"/>
              <w:keepNext/>
              <w:keepLines/>
              <w:jc w:val="center"/>
              <w:rPr>
                <w:rFonts w:ascii="Arial" w:hAnsi="Arial" w:cs="Arial"/>
                <w:szCs w:val="20"/>
              </w:rPr>
            </w:pPr>
            <w:r>
              <w:rPr>
                <w:rFonts w:ascii="Arial" w:hAnsi="Arial" w:cs="Arial"/>
                <w:szCs w:val="20"/>
              </w:rPr>
              <w:t>9032</w:t>
            </w:r>
          </w:p>
        </w:tc>
        <w:tc>
          <w:tcPr>
            <w:tcW w:w="5223" w:type="dxa"/>
            <w:tcBorders>
              <w:top w:val="single" w:sz="4" w:space="0" w:color="375258"/>
              <w:left w:val="single" w:sz="4" w:space="0" w:color="375258"/>
              <w:bottom w:val="single" w:sz="4" w:space="0" w:color="375258"/>
              <w:right w:val="single" w:sz="4" w:space="0" w:color="375258"/>
            </w:tcBorders>
            <w:hideMark/>
          </w:tcPr>
          <w:p w14:paraId="37EFEAD8" w14:textId="23AFE624" w:rsidR="000B0266" w:rsidRDefault="0087470F" w:rsidP="001A2954">
            <w:pPr>
              <w:pStyle w:val="SW-TableContent"/>
              <w:keepNext/>
              <w:keepLines/>
              <w:rPr>
                <w:rFonts w:ascii="Arial" w:hAnsi="Arial" w:cs="Arial"/>
                <w:szCs w:val="20"/>
              </w:rPr>
            </w:pPr>
            <w:r>
              <w:rPr>
                <w:rFonts w:ascii="Arial" w:hAnsi="Arial" w:cs="Arial"/>
                <w:szCs w:val="20"/>
              </w:rPr>
              <w:t>Apartment House Operations</w:t>
            </w:r>
          </w:p>
        </w:tc>
        <w:tc>
          <w:tcPr>
            <w:tcW w:w="1981" w:type="dxa"/>
            <w:tcBorders>
              <w:top w:val="single" w:sz="4" w:space="0" w:color="375258"/>
              <w:left w:val="single" w:sz="4" w:space="0" w:color="375258"/>
              <w:bottom w:val="single" w:sz="4" w:space="0" w:color="375258"/>
              <w:right w:val="single" w:sz="4" w:space="0" w:color="375258"/>
            </w:tcBorders>
            <w:hideMark/>
          </w:tcPr>
          <w:p w14:paraId="0A11355E" w14:textId="49490790" w:rsidR="000B0266" w:rsidRDefault="0087470F" w:rsidP="001A2954">
            <w:pPr>
              <w:pStyle w:val="SW-TableContent"/>
              <w:keepNext/>
              <w:keepLines/>
              <w:jc w:val="right"/>
              <w:rPr>
                <w:rFonts w:ascii="Arial" w:hAnsi="Arial" w:cs="Arial"/>
                <w:szCs w:val="20"/>
              </w:rPr>
            </w:pPr>
            <w:r>
              <w:rPr>
                <w:rFonts w:ascii="Arial" w:hAnsi="Arial" w:cs="Arial"/>
                <w:szCs w:val="20"/>
              </w:rPr>
              <w:t>$742,196</w:t>
            </w:r>
          </w:p>
        </w:tc>
        <w:bookmarkEnd w:id="5"/>
      </w:tr>
      <w:tr w:rsidR="000B0266" w14:paraId="2A935FC5" w14:textId="77777777" w:rsidTr="001A2954">
        <w:trPr>
          <w:cantSplit/>
        </w:trPr>
        <w:tc>
          <w:tcPr>
            <w:tcW w:w="895" w:type="dxa"/>
            <w:tcBorders>
              <w:top w:val="single" w:sz="4" w:space="0" w:color="375258"/>
              <w:left w:val="single" w:sz="4" w:space="0" w:color="375258"/>
              <w:bottom w:val="single" w:sz="4" w:space="0" w:color="375258"/>
              <w:right w:val="single" w:sz="4" w:space="0" w:color="375258"/>
            </w:tcBorders>
            <w:hideMark/>
          </w:tcPr>
          <w:p w14:paraId="13315B1F" w14:textId="5383A6A7" w:rsidR="000B0266" w:rsidRDefault="0087470F" w:rsidP="001A2954">
            <w:pPr>
              <w:pStyle w:val="SW-TableContent"/>
              <w:keepNext/>
              <w:keepLines/>
              <w:jc w:val="center"/>
              <w:rPr>
                <w:rFonts w:ascii="Arial" w:hAnsi="Arial" w:cs="Arial"/>
                <w:szCs w:val="20"/>
              </w:rPr>
            </w:pPr>
            <w:r>
              <w:rPr>
                <w:rFonts w:ascii="Arial" w:hAnsi="Arial" w:cs="Arial"/>
                <w:szCs w:val="20"/>
              </w:rPr>
              <w:t>TX</w:t>
            </w:r>
          </w:p>
        </w:tc>
        <w:tc>
          <w:tcPr>
            <w:tcW w:w="901" w:type="dxa"/>
            <w:tcBorders>
              <w:top w:val="single" w:sz="4" w:space="0" w:color="375258"/>
              <w:left w:val="single" w:sz="4" w:space="0" w:color="375258"/>
              <w:bottom w:val="single" w:sz="4" w:space="0" w:color="375258"/>
              <w:right w:val="single" w:sz="4" w:space="0" w:color="375258"/>
            </w:tcBorders>
            <w:hideMark/>
          </w:tcPr>
          <w:p w14:paraId="678169C2" w14:textId="35AB90EC" w:rsidR="000B0266" w:rsidRDefault="0087470F" w:rsidP="001A2954">
            <w:pPr>
              <w:pStyle w:val="SW-TableContent"/>
              <w:keepNext/>
              <w:keepLines/>
              <w:jc w:val="center"/>
              <w:rPr>
                <w:rFonts w:ascii="Arial" w:hAnsi="Arial" w:cs="Arial"/>
                <w:szCs w:val="20"/>
              </w:rPr>
            </w:pPr>
            <w:r>
              <w:rPr>
                <w:rFonts w:ascii="Arial" w:hAnsi="Arial" w:cs="Arial"/>
                <w:szCs w:val="20"/>
              </w:rPr>
              <w:t>8809</w:t>
            </w:r>
          </w:p>
        </w:tc>
        <w:tc>
          <w:tcPr>
            <w:tcW w:w="5223" w:type="dxa"/>
            <w:tcBorders>
              <w:top w:val="single" w:sz="4" w:space="0" w:color="375258"/>
              <w:left w:val="single" w:sz="4" w:space="0" w:color="375258"/>
              <w:bottom w:val="single" w:sz="4" w:space="0" w:color="375258"/>
              <w:right w:val="single" w:sz="4" w:space="0" w:color="375258"/>
            </w:tcBorders>
            <w:hideMark/>
          </w:tcPr>
          <w:p w14:paraId="6AC32BD7" w14:textId="59A9F68A" w:rsidR="000B0266" w:rsidRDefault="0087470F" w:rsidP="001A2954">
            <w:pPr>
              <w:pStyle w:val="SW-TableContent"/>
              <w:keepNext/>
              <w:keepLines/>
              <w:rPr>
                <w:rFonts w:ascii="Arial" w:hAnsi="Arial" w:cs="Arial"/>
                <w:szCs w:val="20"/>
              </w:rPr>
            </w:pPr>
            <w:r>
              <w:rPr>
                <w:rFonts w:ascii="Arial" w:hAnsi="Arial" w:cs="Arial"/>
                <w:szCs w:val="20"/>
              </w:rPr>
              <w:t>Executive Officers NOC</w:t>
            </w:r>
          </w:p>
        </w:tc>
        <w:tc>
          <w:tcPr>
            <w:tcW w:w="1981" w:type="dxa"/>
            <w:tcBorders>
              <w:top w:val="single" w:sz="4" w:space="0" w:color="375258"/>
              <w:left w:val="single" w:sz="4" w:space="0" w:color="375258"/>
              <w:bottom w:val="single" w:sz="4" w:space="0" w:color="375258"/>
              <w:right w:val="single" w:sz="4" w:space="0" w:color="375258"/>
            </w:tcBorders>
            <w:hideMark/>
          </w:tcPr>
          <w:p w14:paraId="5C75B451" w14:textId="6EA96F21" w:rsidR="000B0266" w:rsidRDefault="000B0266" w:rsidP="001A2954">
            <w:pPr>
              <w:pStyle w:val="SW-TableContent"/>
              <w:keepNext/>
              <w:keepLines/>
              <w:jc w:val="right"/>
              <w:rPr>
                <w:rFonts w:ascii="Arial" w:hAnsi="Arial" w:cs="Arial"/>
                <w:szCs w:val="20"/>
              </w:rPr>
            </w:pPr>
            <w:r>
              <w:rPr>
                <w:rFonts w:ascii="Arial" w:hAnsi="Arial" w:cs="Arial"/>
                <w:szCs w:val="20"/>
              </w:rPr>
              <w:t>$</w:t>
            </w:r>
            <w:r w:rsidR="0087470F">
              <w:rPr>
                <w:rFonts w:ascii="Arial" w:hAnsi="Arial" w:cs="Arial"/>
                <w:szCs w:val="20"/>
              </w:rPr>
              <w:t>124,800</w:t>
            </w:r>
          </w:p>
        </w:tc>
      </w:tr>
      <w:tr w:rsidR="000B0266" w14:paraId="29BC20B9" w14:textId="77777777" w:rsidTr="001A2954">
        <w:trPr>
          <w:cantSplit/>
        </w:trPr>
        <w:tc>
          <w:tcPr>
            <w:tcW w:w="895" w:type="dxa"/>
            <w:tcBorders>
              <w:top w:val="single" w:sz="4" w:space="0" w:color="375258"/>
              <w:left w:val="single" w:sz="4" w:space="0" w:color="375258"/>
              <w:bottom w:val="single" w:sz="4" w:space="0" w:color="375258"/>
              <w:right w:val="single" w:sz="4" w:space="0" w:color="375258"/>
            </w:tcBorders>
            <w:hideMark/>
          </w:tcPr>
          <w:p w14:paraId="72CDC1F5" w14:textId="2655739D" w:rsidR="000B0266" w:rsidRDefault="0087470F" w:rsidP="001A2954">
            <w:pPr>
              <w:pStyle w:val="SW-TableContent"/>
              <w:keepNext/>
              <w:keepLines/>
              <w:jc w:val="center"/>
              <w:rPr>
                <w:rFonts w:ascii="Arial" w:hAnsi="Arial" w:cs="Arial"/>
                <w:szCs w:val="20"/>
              </w:rPr>
            </w:pPr>
            <w:r>
              <w:rPr>
                <w:rFonts w:ascii="Arial" w:hAnsi="Arial" w:cs="Arial"/>
                <w:szCs w:val="20"/>
              </w:rPr>
              <w:t>TX</w:t>
            </w:r>
          </w:p>
        </w:tc>
        <w:tc>
          <w:tcPr>
            <w:tcW w:w="901" w:type="dxa"/>
            <w:tcBorders>
              <w:top w:val="single" w:sz="4" w:space="0" w:color="375258"/>
              <w:left w:val="single" w:sz="4" w:space="0" w:color="375258"/>
              <w:bottom w:val="single" w:sz="4" w:space="0" w:color="375258"/>
              <w:right w:val="single" w:sz="4" w:space="0" w:color="375258"/>
            </w:tcBorders>
            <w:hideMark/>
          </w:tcPr>
          <w:p w14:paraId="5A96D973" w14:textId="77777777" w:rsidR="000B0266" w:rsidRDefault="000B0266" w:rsidP="001A2954">
            <w:pPr>
              <w:pStyle w:val="SW-TableContent"/>
              <w:keepNext/>
              <w:keepLines/>
              <w:jc w:val="center"/>
              <w:rPr>
                <w:rFonts w:ascii="Arial" w:hAnsi="Arial" w:cs="Arial"/>
                <w:szCs w:val="20"/>
              </w:rPr>
            </w:pPr>
            <w:r>
              <w:rPr>
                <w:rFonts w:ascii="Arial" w:hAnsi="Arial" w:cs="Arial"/>
                <w:szCs w:val="20"/>
              </w:rPr>
              <w:t>8810</w:t>
            </w:r>
          </w:p>
        </w:tc>
        <w:tc>
          <w:tcPr>
            <w:tcW w:w="5223" w:type="dxa"/>
            <w:tcBorders>
              <w:top w:val="single" w:sz="4" w:space="0" w:color="375258"/>
              <w:left w:val="single" w:sz="4" w:space="0" w:color="375258"/>
              <w:bottom w:val="single" w:sz="4" w:space="0" w:color="375258"/>
              <w:right w:val="single" w:sz="4" w:space="0" w:color="375258"/>
            </w:tcBorders>
            <w:hideMark/>
          </w:tcPr>
          <w:p w14:paraId="6820FDF2" w14:textId="7A5AC194" w:rsidR="000B0266" w:rsidRDefault="000B0266" w:rsidP="001A2954">
            <w:pPr>
              <w:pStyle w:val="SW-TableContent"/>
              <w:keepNext/>
              <w:keepLines/>
              <w:rPr>
                <w:rFonts w:ascii="Arial" w:hAnsi="Arial" w:cs="Arial"/>
                <w:szCs w:val="20"/>
              </w:rPr>
            </w:pPr>
            <w:r>
              <w:rPr>
                <w:rFonts w:ascii="Arial" w:hAnsi="Arial" w:cs="Arial"/>
                <w:szCs w:val="20"/>
              </w:rPr>
              <w:t xml:space="preserve">Clerical Office Employees </w:t>
            </w:r>
            <w:r w:rsidR="0087470F">
              <w:rPr>
                <w:rFonts w:ascii="Arial" w:hAnsi="Arial" w:cs="Arial"/>
                <w:szCs w:val="20"/>
              </w:rPr>
              <w:t>NOC</w:t>
            </w:r>
          </w:p>
        </w:tc>
        <w:tc>
          <w:tcPr>
            <w:tcW w:w="1981" w:type="dxa"/>
            <w:tcBorders>
              <w:top w:val="single" w:sz="4" w:space="0" w:color="375258"/>
              <w:left w:val="single" w:sz="4" w:space="0" w:color="375258"/>
              <w:bottom w:val="single" w:sz="4" w:space="0" w:color="375258"/>
              <w:right w:val="single" w:sz="4" w:space="0" w:color="375258"/>
            </w:tcBorders>
            <w:hideMark/>
          </w:tcPr>
          <w:p w14:paraId="54BB1FB4" w14:textId="3CDAB31A" w:rsidR="000B0266" w:rsidRDefault="000B0266" w:rsidP="001A2954">
            <w:pPr>
              <w:pStyle w:val="SW-TableContent"/>
              <w:keepNext/>
              <w:keepLines/>
              <w:jc w:val="right"/>
              <w:rPr>
                <w:rFonts w:ascii="Arial" w:hAnsi="Arial" w:cs="Arial"/>
                <w:szCs w:val="20"/>
              </w:rPr>
            </w:pPr>
            <w:r>
              <w:rPr>
                <w:rFonts w:ascii="Arial" w:hAnsi="Arial" w:cs="Arial"/>
                <w:szCs w:val="20"/>
              </w:rPr>
              <w:fldChar w:fldCharType="begin"/>
            </w:r>
            <w:r>
              <w:rPr>
                <w:rFonts w:ascii="Arial" w:hAnsi="Arial" w:cs="Arial"/>
                <w:szCs w:val="20"/>
              </w:rPr>
              <w:instrText xml:space="preserve"> IF "3/14/2020" &lt;&gt; "" "</w:instrText>
            </w:r>
            <w:r>
              <w:rPr>
                <w:rFonts w:ascii="Arial" w:hAnsi="Arial" w:cs="Arial"/>
                <w:szCs w:val="20"/>
              </w:rPr>
              <w:fldChar w:fldCharType="begin"/>
            </w:r>
            <w:r>
              <w:rPr>
                <w:rFonts w:ascii="Arial" w:hAnsi="Arial" w:cs="Arial"/>
                <w:szCs w:val="20"/>
              </w:rPr>
              <w:instrText xml:space="preserve"> QUOTE “$49,310.00” \# -$,# </w:instrText>
            </w:r>
            <w:r>
              <w:rPr>
                <w:rFonts w:ascii="Arial" w:hAnsi="Arial" w:cs="Arial"/>
                <w:szCs w:val="20"/>
              </w:rPr>
              <w:fldChar w:fldCharType="end"/>
            </w:r>
            <w:r>
              <w:rPr>
                <w:rFonts w:ascii="Arial" w:hAnsi="Arial" w:cs="Arial"/>
                <w:szCs w:val="20"/>
              </w:rPr>
              <w:instrText>" "</w:instrText>
            </w:r>
            <w:r>
              <w:rPr>
                <w:rFonts w:ascii="Arial" w:hAnsi="Arial" w:cs="Arial"/>
                <w:szCs w:val="20"/>
              </w:rPr>
              <w:fldChar w:fldCharType="begin"/>
            </w:r>
            <w:r>
              <w:rPr>
                <w:rFonts w:ascii="Arial" w:hAnsi="Arial" w:cs="Arial"/>
                <w:szCs w:val="20"/>
              </w:rPr>
              <w:instrText xml:space="preserve"> QUOTE “” \# -$,# </w:instrText>
            </w:r>
            <w:r>
              <w:rPr>
                <w:rFonts w:ascii="Arial" w:hAnsi="Arial" w:cs="Arial"/>
                <w:szCs w:val="20"/>
              </w:rPr>
              <w:fldChar w:fldCharType="end"/>
            </w:r>
            <w:r>
              <w:rPr>
                <w:rFonts w:ascii="Arial" w:hAnsi="Arial" w:cs="Arial"/>
                <w:szCs w:val="20"/>
              </w:rPr>
              <w:instrText xml:space="preserve">" </w:instrText>
            </w:r>
            <w:r>
              <w:rPr>
                <w:rFonts w:ascii="Arial" w:hAnsi="Arial" w:cs="Arial"/>
                <w:szCs w:val="20"/>
              </w:rPr>
              <w:fldChar w:fldCharType="end"/>
            </w:r>
            <w:r>
              <w:rPr>
                <w:rFonts w:ascii="Arial" w:hAnsi="Arial" w:cs="Arial"/>
                <w:szCs w:val="20"/>
              </w:rPr>
              <w:t>$</w:t>
            </w:r>
            <w:r w:rsidR="0087470F">
              <w:rPr>
                <w:rFonts w:ascii="Arial" w:hAnsi="Arial" w:cs="Arial"/>
                <w:szCs w:val="20"/>
              </w:rPr>
              <w:t>754,780</w:t>
            </w:r>
          </w:p>
        </w:tc>
      </w:tr>
      <w:tr w:rsidR="000B0266" w14:paraId="602FD6B4" w14:textId="77777777" w:rsidTr="001A2954">
        <w:trPr>
          <w:cantSplit/>
        </w:trPr>
        <w:tc>
          <w:tcPr>
            <w:tcW w:w="7019" w:type="dxa"/>
            <w:gridSpan w:val="3"/>
            <w:tcBorders>
              <w:top w:val="single" w:sz="4" w:space="0" w:color="375258"/>
              <w:left w:val="nil"/>
              <w:bottom w:val="nil"/>
              <w:right w:val="single" w:sz="4" w:space="0" w:color="375258"/>
            </w:tcBorders>
            <w:hideMark/>
          </w:tcPr>
          <w:p w14:paraId="5CE670AD" w14:textId="77777777" w:rsidR="000B0266" w:rsidRDefault="000B0266" w:rsidP="001A2954">
            <w:pPr>
              <w:pStyle w:val="SW-TableContent"/>
              <w:keepNext/>
              <w:keepLines/>
              <w:jc w:val="right"/>
              <w:rPr>
                <w:rFonts w:ascii="Arial" w:hAnsi="Arial" w:cs="Arial"/>
                <w:i/>
                <w:iCs/>
                <w:szCs w:val="20"/>
              </w:rPr>
            </w:pPr>
            <w:r>
              <w:rPr>
                <w:rFonts w:ascii="Arial" w:hAnsi="Arial" w:cs="Arial"/>
                <w:i/>
                <w:iCs/>
                <w:szCs w:val="20"/>
              </w:rPr>
              <w:t>Total Payroll</w:t>
            </w:r>
          </w:p>
        </w:tc>
        <w:tc>
          <w:tcPr>
            <w:tcW w:w="1981" w:type="dxa"/>
            <w:tcBorders>
              <w:top w:val="single" w:sz="4" w:space="0" w:color="375258"/>
              <w:left w:val="single" w:sz="4" w:space="0" w:color="375258"/>
              <w:bottom w:val="single" w:sz="4" w:space="0" w:color="375258"/>
              <w:right w:val="single" w:sz="4" w:space="0" w:color="375258"/>
            </w:tcBorders>
            <w:hideMark/>
          </w:tcPr>
          <w:p w14:paraId="0F7D97A9" w14:textId="07DB18E7" w:rsidR="000B0266" w:rsidRDefault="000B0266" w:rsidP="001A2954">
            <w:pPr>
              <w:pStyle w:val="SW-TableContent"/>
              <w:keepNext/>
              <w:keepLines/>
              <w:jc w:val="right"/>
              <w:rPr>
                <w:rFonts w:ascii="Arial" w:hAnsi="Arial" w:cs="Arial"/>
                <w:i/>
                <w:iCs/>
                <w:szCs w:val="20"/>
              </w:rPr>
            </w:pPr>
            <w:r>
              <w:rPr>
                <w:rFonts w:ascii="Arial" w:hAnsi="Arial" w:cs="Arial"/>
                <w:i/>
                <w:iCs/>
                <w:szCs w:val="20"/>
              </w:rPr>
              <w:t>$</w:t>
            </w:r>
            <w:r w:rsidR="0087470F">
              <w:rPr>
                <w:rFonts w:ascii="Arial" w:hAnsi="Arial" w:cs="Arial"/>
                <w:i/>
                <w:iCs/>
                <w:szCs w:val="20"/>
              </w:rPr>
              <w:t>1,621,776</w:t>
            </w:r>
          </w:p>
        </w:tc>
      </w:tr>
    </w:tbl>
    <w:p w14:paraId="005C7F4A" w14:textId="77777777" w:rsidR="0087470F" w:rsidRDefault="0087470F" w:rsidP="0087470F">
      <w:pPr>
        <w:pStyle w:val="1-PageHeader"/>
      </w:pPr>
    </w:p>
    <w:p w14:paraId="5444DEF0" w14:textId="67DF6617" w:rsidR="000B0266" w:rsidRDefault="0087470F" w:rsidP="0087470F">
      <w:pPr>
        <w:pStyle w:val="1-PageHeader"/>
        <w:jc w:val="center"/>
      </w:pPr>
      <w:r w:rsidRPr="0087470F">
        <w:rPr>
          <w:noProof/>
        </w:rPr>
        <w:drawing>
          <wp:inline distT="0" distB="0" distL="0" distR="0" wp14:anchorId="67C6295A" wp14:editId="4303B1F0">
            <wp:extent cx="5381594" cy="1073426"/>
            <wp:effectExtent l="0" t="0" r="0" b="0"/>
            <wp:docPr id="17889060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275" cy="1077551"/>
                    </a:xfrm>
                    <a:prstGeom prst="rect">
                      <a:avLst/>
                    </a:prstGeom>
                    <a:noFill/>
                    <a:ln>
                      <a:noFill/>
                    </a:ln>
                  </pic:spPr>
                </pic:pic>
              </a:graphicData>
            </a:graphic>
          </wp:inline>
        </w:drawing>
      </w:r>
    </w:p>
    <w:p w14:paraId="5F469386" w14:textId="77777777" w:rsidR="000B0266" w:rsidRDefault="000B0266" w:rsidP="000A19C2">
      <w:pPr>
        <w:pStyle w:val="1-PageHeader"/>
      </w:pPr>
    </w:p>
    <w:p w14:paraId="799F4EF6" w14:textId="5390516F" w:rsidR="0087470F" w:rsidRDefault="0087470F" w:rsidP="0087470F">
      <w:pPr>
        <w:pStyle w:val="1-PageHeader"/>
        <w:jc w:val="center"/>
      </w:pPr>
      <w:r w:rsidRPr="0044605C">
        <w:lastRenderedPageBreak/>
        <w:t>CGB, Lakewood Tower, &amp; 333 1st Ave Program Analysis</w:t>
      </w:r>
    </w:p>
    <w:p w14:paraId="18342E8F" w14:textId="65BC613E" w:rsidR="0087470F" w:rsidRDefault="00ED1FC9" w:rsidP="000A19C2">
      <w:pPr>
        <w:pStyle w:val="1-PageHeader"/>
      </w:pPr>
      <w:r w:rsidRPr="00ED1FC9">
        <w:rPr>
          <w:noProof/>
        </w:rPr>
        <w:drawing>
          <wp:inline distT="0" distB="0" distL="0" distR="0" wp14:anchorId="03FCAE25" wp14:editId="315AB11B">
            <wp:extent cx="6560780" cy="1518699"/>
            <wp:effectExtent l="0" t="0" r="0" b="5715"/>
            <wp:docPr id="5594327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8786" cy="1522867"/>
                    </a:xfrm>
                    <a:prstGeom prst="rect">
                      <a:avLst/>
                    </a:prstGeom>
                    <a:noFill/>
                    <a:ln>
                      <a:noFill/>
                    </a:ln>
                  </pic:spPr>
                </pic:pic>
              </a:graphicData>
            </a:graphic>
          </wp:inline>
        </w:drawing>
      </w:r>
    </w:p>
    <w:p w14:paraId="3B2FDA4F" w14:textId="77777777" w:rsidR="00ED1FC9" w:rsidRDefault="00ED1FC9" w:rsidP="00ED1FC9">
      <w:pPr>
        <w:pStyle w:val="1-SubHeader"/>
        <w:rPr>
          <w:noProof/>
          <w:sz w:val="22"/>
        </w:rPr>
      </w:pPr>
      <w:r>
        <w:rPr>
          <w:noProof/>
          <w:sz w:val="22"/>
        </w:rPr>
        <w:t>Comments</w:t>
      </w:r>
    </w:p>
    <w:p w14:paraId="05C4CCD9" w14:textId="4047692D" w:rsidR="00ED1FC9" w:rsidRPr="0044605C" w:rsidRDefault="00ED1FC9" w:rsidP="000A19C2">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Property – Rate may be able to be improved, currently seeing $0.15 – $0.25 for Office</w:t>
      </w:r>
    </w:p>
    <w:p w14:paraId="7F7443FC" w14:textId="77777777" w:rsidR="00823F94" w:rsidRPr="0044605C" w:rsidRDefault="00ED1FC9"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Property – 6301 Gaston Ave, Roof is Actual Cash Value (ACV)</w:t>
      </w:r>
    </w:p>
    <w:p w14:paraId="4D724FE2" w14:textId="70E4C5D2" w:rsidR="0044605C" w:rsidRPr="0044605C" w:rsidRDefault="0044605C" w:rsidP="00823F94">
      <w:pPr>
        <w:pStyle w:val="ListParagraph"/>
        <w:numPr>
          <w:ilvl w:val="0"/>
          <w:numId w:val="48"/>
        </w:numPr>
        <w:spacing w:after="0" w:line="240" w:lineRule="auto"/>
        <w:ind w:left="274" w:hanging="274"/>
        <w:contextualSpacing/>
        <w:rPr>
          <w:rFonts w:ascii="Arial" w:hAnsi="Arial" w:cs="Arial"/>
          <w:b/>
          <w:bCs/>
          <w:sz w:val="20"/>
          <w:szCs w:val="20"/>
        </w:rPr>
      </w:pPr>
      <w:r w:rsidRPr="0044605C">
        <w:rPr>
          <w:rFonts w:ascii="Arial" w:hAnsi="Arial" w:cs="Arial"/>
          <w:b/>
          <w:bCs/>
          <w:sz w:val="20"/>
          <w:szCs w:val="20"/>
        </w:rPr>
        <w:t>General Liability – Exclusion: Construction Operations Exclusion</w:t>
      </w:r>
    </w:p>
    <w:p w14:paraId="0218A045" w14:textId="60984A96" w:rsidR="00823F94" w:rsidRPr="0044605C" w:rsidRDefault="00ED1FC9"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 xml:space="preserve">General Liability – </w:t>
      </w:r>
      <w:r w:rsidR="00823F94" w:rsidRPr="0044605C">
        <w:rPr>
          <w:rFonts w:ascii="Arial" w:hAnsi="Arial" w:cs="Arial"/>
          <w:sz w:val="20"/>
          <w:szCs w:val="20"/>
        </w:rPr>
        <w:t xml:space="preserve">Continuous </w:t>
      </w:r>
      <w:proofErr w:type="gramStart"/>
      <w:r w:rsidR="00823F94" w:rsidRPr="0044605C">
        <w:rPr>
          <w:rFonts w:ascii="Arial" w:hAnsi="Arial" w:cs="Arial"/>
          <w:sz w:val="20"/>
          <w:szCs w:val="20"/>
        </w:rPr>
        <w:t>Or</w:t>
      </w:r>
      <w:proofErr w:type="gramEnd"/>
      <w:r w:rsidR="00823F94" w:rsidRPr="0044605C">
        <w:rPr>
          <w:rFonts w:ascii="Arial" w:hAnsi="Arial" w:cs="Arial"/>
          <w:sz w:val="20"/>
          <w:szCs w:val="20"/>
        </w:rPr>
        <w:t xml:space="preserve"> Progressive Injury and Damage Exclusion</w:t>
      </w:r>
    </w:p>
    <w:p w14:paraId="05443423" w14:textId="2D5B862B" w:rsidR="00823F94" w:rsidRPr="0044605C" w:rsidRDefault="00823F94"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 xml:space="preserve">General Liability – Exclusion - Condominium, Townhouse </w:t>
      </w:r>
      <w:proofErr w:type="gramStart"/>
      <w:r w:rsidRPr="0044605C">
        <w:rPr>
          <w:rFonts w:ascii="Arial" w:hAnsi="Arial" w:cs="Arial"/>
          <w:sz w:val="20"/>
          <w:szCs w:val="20"/>
        </w:rPr>
        <w:t>And</w:t>
      </w:r>
      <w:proofErr w:type="gramEnd"/>
      <w:r w:rsidRPr="0044605C">
        <w:rPr>
          <w:rFonts w:ascii="Arial" w:hAnsi="Arial" w:cs="Arial"/>
          <w:sz w:val="20"/>
          <w:szCs w:val="20"/>
        </w:rPr>
        <w:t xml:space="preserve"> Cooperative Housing Conversion</w:t>
      </w:r>
    </w:p>
    <w:p w14:paraId="28BED1A8" w14:textId="2B36F3B1" w:rsidR="00823F94" w:rsidRPr="0044605C" w:rsidRDefault="00823F94" w:rsidP="00823F94">
      <w:pPr>
        <w:pStyle w:val="ListParagraph"/>
        <w:numPr>
          <w:ilvl w:val="0"/>
          <w:numId w:val="48"/>
        </w:numPr>
        <w:spacing w:after="0" w:line="240" w:lineRule="auto"/>
        <w:ind w:left="274" w:hanging="274"/>
        <w:contextualSpacing/>
        <w:rPr>
          <w:rFonts w:ascii="Arial" w:hAnsi="Arial" w:cs="Arial"/>
          <w:b/>
          <w:bCs/>
          <w:sz w:val="20"/>
          <w:szCs w:val="20"/>
        </w:rPr>
      </w:pPr>
      <w:r w:rsidRPr="0044605C">
        <w:rPr>
          <w:rFonts w:ascii="Arial" w:hAnsi="Arial" w:cs="Arial"/>
          <w:b/>
          <w:bCs/>
          <w:sz w:val="20"/>
          <w:szCs w:val="20"/>
        </w:rPr>
        <w:t>General Liability – Assault &amp; Battery Coverage Limitation</w:t>
      </w:r>
    </w:p>
    <w:p w14:paraId="4ED1F04A" w14:textId="762F9F7E" w:rsidR="00823F94" w:rsidRPr="0044605C" w:rsidRDefault="00823F94"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General Liability – Exclusion - Bodily Injury to Leased Workers &amp; Temporary Workers</w:t>
      </w:r>
    </w:p>
    <w:p w14:paraId="59901279" w14:textId="1C06AEF2" w:rsidR="00823F94" w:rsidRPr="0044605C" w:rsidRDefault="00823F94"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General Liability – Special Conditions for Subcontractors Including Deductible</w:t>
      </w:r>
    </w:p>
    <w:p w14:paraId="49ED1482" w14:textId="47722B4B" w:rsidR="00ED1FC9" w:rsidRPr="0044605C" w:rsidRDefault="00823F94" w:rsidP="00823F94">
      <w:pPr>
        <w:pStyle w:val="ListParagraph"/>
        <w:numPr>
          <w:ilvl w:val="0"/>
          <w:numId w:val="48"/>
        </w:numPr>
        <w:spacing w:after="0" w:line="240" w:lineRule="auto"/>
        <w:ind w:left="274" w:hanging="274"/>
        <w:contextualSpacing/>
        <w:rPr>
          <w:rFonts w:ascii="Arial" w:hAnsi="Arial" w:cs="Arial"/>
          <w:sz w:val="20"/>
          <w:szCs w:val="20"/>
        </w:rPr>
      </w:pPr>
      <w:r w:rsidRPr="0044605C">
        <w:rPr>
          <w:rFonts w:ascii="Arial" w:hAnsi="Arial" w:cs="Arial"/>
          <w:sz w:val="20"/>
          <w:szCs w:val="20"/>
        </w:rPr>
        <w:t xml:space="preserve">General Liability – Special Exclusion </w:t>
      </w:r>
      <w:proofErr w:type="gramStart"/>
      <w:r w:rsidRPr="0044605C">
        <w:rPr>
          <w:rFonts w:ascii="Arial" w:hAnsi="Arial" w:cs="Arial"/>
          <w:sz w:val="20"/>
          <w:szCs w:val="20"/>
        </w:rPr>
        <w:t>With</w:t>
      </w:r>
      <w:proofErr w:type="gramEnd"/>
      <w:r w:rsidRPr="0044605C">
        <w:rPr>
          <w:rFonts w:ascii="Arial" w:hAnsi="Arial" w:cs="Arial"/>
          <w:sz w:val="20"/>
          <w:szCs w:val="20"/>
        </w:rPr>
        <w:t xml:space="preserve"> A Limited Bodily Injury Exception</w:t>
      </w:r>
    </w:p>
    <w:p w14:paraId="590E89A9" w14:textId="5F99041A" w:rsidR="00ED1FC9" w:rsidRDefault="00823F94" w:rsidP="00823F94">
      <w:pPr>
        <w:pStyle w:val="1-PageHeader"/>
        <w:jc w:val="center"/>
        <w:rPr>
          <w:highlight w:val="yellow"/>
        </w:rPr>
      </w:pPr>
      <w:r w:rsidRPr="00823F94">
        <w:rPr>
          <w:noProof/>
        </w:rPr>
        <w:lastRenderedPageBreak/>
        <w:drawing>
          <wp:inline distT="0" distB="0" distL="0" distR="0" wp14:anchorId="0C3F3516" wp14:editId="78388D24">
            <wp:extent cx="4333461" cy="4252301"/>
            <wp:effectExtent l="0" t="0" r="0" b="0"/>
            <wp:docPr id="2144552525" name="Picture 1"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2525" name="Picture 1" descr="A document with text and images&#10;&#10;Description automatically generated with medium confidence"/>
                    <pic:cNvPicPr/>
                  </pic:nvPicPr>
                  <pic:blipFill>
                    <a:blip r:embed="rId25"/>
                    <a:stretch>
                      <a:fillRect/>
                    </a:stretch>
                  </pic:blipFill>
                  <pic:spPr>
                    <a:xfrm>
                      <a:off x="0" y="0"/>
                      <a:ext cx="4344850" cy="4263477"/>
                    </a:xfrm>
                    <a:prstGeom prst="rect">
                      <a:avLst/>
                    </a:prstGeom>
                  </pic:spPr>
                </pic:pic>
              </a:graphicData>
            </a:graphic>
          </wp:inline>
        </w:drawing>
      </w:r>
    </w:p>
    <w:p w14:paraId="5848A663" w14:textId="4A31153B" w:rsidR="00823F94" w:rsidRPr="00823F94" w:rsidRDefault="00823F94" w:rsidP="00823F94">
      <w:pPr>
        <w:pStyle w:val="1-BodyText"/>
        <w:jc w:val="center"/>
        <w:rPr>
          <w:highlight w:val="yellow"/>
        </w:rPr>
      </w:pPr>
      <w:r w:rsidRPr="00823F94">
        <w:rPr>
          <w:noProof/>
        </w:rPr>
        <w:drawing>
          <wp:inline distT="0" distB="0" distL="0" distR="0" wp14:anchorId="1150B904" wp14:editId="4B51BD6E">
            <wp:extent cx="4524292" cy="1124408"/>
            <wp:effectExtent l="0" t="0" r="0" b="0"/>
            <wp:docPr id="10840229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2904" name="Picture 1" descr="A white background with black text&#10;&#10;Description automatically generated"/>
                    <pic:cNvPicPr/>
                  </pic:nvPicPr>
                  <pic:blipFill>
                    <a:blip r:embed="rId26"/>
                    <a:stretch>
                      <a:fillRect/>
                    </a:stretch>
                  </pic:blipFill>
                  <pic:spPr>
                    <a:xfrm>
                      <a:off x="0" y="0"/>
                      <a:ext cx="4569412" cy="1135622"/>
                    </a:xfrm>
                    <a:prstGeom prst="rect">
                      <a:avLst/>
                    </a:prstGeom>
                  </pic:spPr>
                </pic:pic>
              </a:graphicData>
            </a:graphic>
          </wp:inline>
        </w:drawing>
      </w:r>
    </w:p>
    <w:p w14:paraId="046C943A" w14:textId="45EAF194" w:rsidR="00ED1FC9" w:rsidRDefault="00823F94" w:rsidP="00823F94">
      <w:pPr>
        <w:pStyle w:val="1-PageHeader"/>
        <w:jc w:val="center"/>
        <w:rPr>
          <w:highlight w:val="yellow"/>
        </w:rPr>
      </w:pPr>
      <w:r w:rsidRPr="00823F94">
        <w:rPr>
          <w:noProof/>
        </w:rPr>
        <w:drawing>
          <wp:inline distT="0" distB="0" distL="0" distR="0" wp14:anchorId="61428611" wp14:editId="65D9F404">
            <wp:extent cx="4344472" cy="2520563"/>
            <wp:effectExtent l="0" t="0" r="0" b="0"/>
            <wp:docPr id="162269522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5223" name="Picture 1" descr="A close-up of a document&#10;&#10;Description automatically generated"/>
                    <pic:cNvPicPr/>
                  </pic:nvPicPr>
                  <pic:blipFill>
                    <a:blip r:embed="rId27"/>
                    <a:stretch>
                      <a:fillRect/>
                    </a:stretch>
                  </pic:blipFill>
                  <pic:spPr>
                    <a:xfrm>
                      <a:off x="0" y="0"/>
                      <a:ext cx="4425277" cy="2567444"/>
                    </a:xfrm>
                    <a:prstGeom prst="rect">
                      <a:avLst/>
                    </a:prstGeom>
                  </pic:spPr>
                </pic:pic>
              </a:graphicData>
            </a:graphic>
          </wp:inline>
        </w:drawing>
      </w:r>
    </w:p>
    <w:p w14:paraId="3BC60CCE" w14:textId="5E0741EF" w:rsidR="00CE285C" w:rsidRDefault="00BB4FA0" w:rsidP="000A19C2">
      <w:pPr>
        <w:pStyle w:val="1-PageHeader"/>
      </w:pPr>
      <w:r w:rsidRPr="0044605C">
        <w:lastRenderedPageBreak/>
        <w:t>Next Steps</w:t>
      </w:r>
    </w:p>
    <w:p w14:paraId="04C98F00" w14:textId="77777777" w:rsidR="00BB4FA0" w:rsidRDefault="00BB4FA0" w:rsidP="00CE285C">
      <w:pPr>
        <w:pStyle w:val="1-Bulleted"/>
        <w:numPr>
          <w:ilvl w:val="0"/>
          <w:numId w:val="46"/>
        </w:numPr>
        <w:rPr>
          <w:b/>
          <w:bCs/>
          <w:szCs w:val="20"/>
        </w:rPr>
      </w:pPr>
      <w:r>
        <w:rPr>
          <w:b/>
          <w:bCs/>
          <w:szCs w:val="20"/>
        </w:rPr>
        <w:t>Items Needed to Bind Coverage</w:t>
      </w:r>
    </w:p>
    <w:p w14:paraId="1EBA18B5" w14:textId="77777777" w:rsidR="00BB4FA0" w:rsidRDefault="00BB4FA0" w:rsidP="00BB4FA0">
      <w:pPr>
        <w:pStyle w:val="1-Bulleted"/>
        <w:numPr>
          <w:ilvl w:val="1"/>
          <w:numId w:val="46"/>
        </w:numPr>
        <w:rPr>
          <w:b/>
          <w:bCs/>
          <w:szCs w:val="20"/>
        </w:rPr>
      </w:pPr>
      <w:r>
        <w:rPr>
          <w:b/>
          <w:bCs/>
          <w:szCs w:val="20"/>
        </w:rPr>
        <w:t>Property</w:t>
      </w:r>
    </w:p>
    <w:p w14:paraId="589067CC" w14:textId="39236A84" w:rsidR="00CE285C" w:rsidRPr="000F795D" w:rsidRDefault="00CE285C" w:rsidP="00BB4FA0">
      <w:pPr>
        <w:pStyle w:val="1-Bulleted"/>
        <w:numPr>
          <w:ilvl w:val="2"/>
          <w:numId w:val="46"/>
        </w:numPr>
        <w:rPr>
          <w:b/>
          <w:bCs/>
          <w:szCs w:val="20"/>
        </w:rPr>
      </w:pPr>
      <w:r>
        <w:rPr>
          <w:b/>
          <w:bCs/>
          <w:szCs w:val="20"/>
        </w:rPr>
        <w:t>Ambris Quotes (2x) – Written Request to Bind, Signed TRIA Forms, Loss Runs</w:t>
      </w:r>
    </w:p>
    <w:p w14:paraId="36EADE4B" w14:textId="77777777" w:rsidR="00CE285C" w:rsidRPr="000F795D" w:rsidRDefault="00CE285C" w:rsidP="00BB4FA0">
      <w:pPr>
        <w:pStyle w:val="1-Bulleted"/>
        <w:numPr>
          <w:ilvl w:val="2"/>
          <w:numId w:val="46"/>
        </w:numPr>
        <w:rPr>
          <w:b/>
          <w:bCs/>
          <w:szCs w:val="20"/>
        </w:rPr>
      </w:pPr>
      <w:r>
        <w:rPr>
          <w:b/>
          <w:bCs/>
          <w:szCs w:val="20"/>
        </w:rPr>
        <w:t>Kinsale Quote – Written Request to Bind, Signed TRIA Forms, 5 Years of Loss Runs Valued Within 60 Days of Inception</w:t>
      </w:r>
    </w:p>
    <w:p w14:paraId="6B5EAD46" w14:textId="2A7DFBAF" w:rsidR="00CE285C" w:rsidRDefault="00CE285C" w:rsidP="00BB4FA0">
      <w:pPr>
        <w:pStyle w:val="1-Bulleted"/>
        <w:numPr>
          <w:ilvl w:val="2"/>
          <w:numId w:val="46"/>
        </w:numPr>
        <w:rPr>
          <w:b/>
          <w:bCs/>
          <w:szCs w:val="20"/>
        </w:rPr>
      </w:pPr>
      <w:r>
        <w:rPr>
          <w:b/>
          <w:bCs/>
          <w:szCs w:val="20"/>
        </w:rPr>
        <w:t xml:space="preserve">Palomar – </w:t>
      </w:r>
      <w:r w:rsidRPr="00DC3573">
        <w:rPr>
          <w:b/>
          <w:bCs/>
          <w:szCs w:val="20"/>
        </w:rPr>
        <w:t>Written Request to Bind, Signed TRIA Forms</w:t>
      </w:r>
    </w:p>
    <w:p w14:paraId="65DE9645" w14:textId="6DE3E2A0" w:rsidR="00BB4FA0" w:rsidRPr="0044605C" w:rsidRDefault="00BB4FA0" w:rsidP="00BB4FA0">
      <w:pPr>
        <w:pStyle w:val="1-Bulleted"/>
        <w:numPr>
          <w:ilvl w:val="1"/>
          <w:numId w:val="46"/>
        </w:numPr>
        <w:rPr>
          <w:b/>
          <w:bCs/>
          <w:szCs w:val="20"/>
        </w:rPr>
      </w:pPr>
      <w:r w:rsidRPr="0044605C">
        <w:rPr>
          <w:b/>
          <w:bCs/>
          <w:szCs w:val="20"/>
        </w:rPr>
        <w:t xml:space="preserve">Property Terrorism – </w:t>
      </w:r>
      <w:r w:rsidR="0044605C" w:rsidRPr="0044605C">
        <w:rPr>
          <w:b/>
          <w:bCs/>
          <w:szCs w:val="20"/>
        </w:rPr>
        <w:t>Written Request to Bind</w:t>
      </w:r>
    </w:p>
    <w:p w14:paraId="198D9F28" w14:textId="5A7A160D" w:rsidR="00BB4FA0" w:rsidRPr="0044605C" w:rsidRDefault="00BB4FA0" w:rsidP="00BB4FA0">
      <w:pPr>
        <w:pStyle w:val="1-Bulleted"/>
        <w:numPr>
          <w:ilvl w:val="1"/>
          <w:numId w:val="46"/>
        </w:numPr>
        <w:rPr>
          <w:b/>
          <w:bCs/>
          <w:szCs w:val="20"/>
        </w:rPr>
      </w:pPr>
      <w:r w:rsidRPr="0044605C">
        <w:rPr>
          <w:b/>
          <w:bCs/>
          <w:szCs w:val="20"/>
        </w:rPr>
        <w:t xml:space="preserve">Equipment Breakdown – </w:t>
      </w:r>
      <w:r w:rsidR="0044605C" w:rsidRPr="0044605C">
        <w:rPr>
          <w:b/>
          <w:bCs/>
          <w:szCs w:val="20"/>
        </w:rPr>
        <w:t>Written Request to Bind</w:t>
      </w:r>
    </w:p>
    <w:p w14:paraId="4B271C2C" w14:textId="0B163281" w:rsidR="00BB4FA0" w:rsidRPr="0044605C" w:rsidRDefault="00BB4FA0" w:rsidP="00BB4FA0">
      <w:pPr>
        <w:pStyle w:val="1-Bulleted"/>
        <w:numPr>
          <w:ilvl w:val="1"/>
          <w:numId w:val="46"/>
        </w:numPr>
        <w:rPr>
          <w:b/>
          <w:bCs/>
          <w:szCs w:val="20"/>
        </w:rPr>
      </w:pPr>
      <w:r w:rsidRPr="0044605C">
        <w:rPr>
          <w:b/>
          <w:bCs/>
          <w:szCs w:val="20"/>
        </w:rPr>
        <w:t xml:space="preserve">General Liability – </w:t>
      </w:r>
      <w:r w:rsidR="0044605C" w:rsidRPr="0044605C">
        <w:rPr>
          <w:b/>
          <w:bCs/>
          <w:szCs w:val="20"/>
        </w:rPr>
        <w:t>Acord 68, COI with Hold Harmless &amp; AI Status, Signed Surplus Lines Form, Copy of Formal Safety Program, Favorable Loss Control Inspection, Signed Acord Apps, Signed Supplemental Application, 5 Years of Loss Runs Valued Within 60 Days of Inception, Signed TRIA Form</w:t>
      </w:r>
    </w:p>
    <w:p w14:paraId="78120301" w14:textId="0D313736" w:rsidR="00BB4FA0" w:rsidRPr="0044605C" w:rsidRDefault="00BB4FA0" w:rsidP="00BB4FA0">
      <w:pPr>
        <w:pStyle w:val="1-Bulleted"/>
        <w:numPr>
          <w:ilvl w:val="1"/>
          <w:numId w:val="46"/>
        </w:numPr>
        <w:rPr>
          <w:b/>
          <w:bCs/>
          <w:szCs w:val="20"/>
        </w:rPr>
      </w:pPr>
      <w:r w:rsidRPr="0044605C">
        <w:rPr>
          <w:b/>
          <w:bCs/>
          <w:szCs w:val="20"/>
        </w:rPr>
        <w:t xml:space="preserve">Workers Compensation – </w:t>
      </w:r>
      <w:r w:rsidR="0044605C" w:rsidRPr="0044605C">
        <w:rPr>
          <w:b/>
          <w:bCs/>
          <w:szCs w:val="20"/>
        </w:rPr>
        <w:t>Written Request to Bind</w:t>
      </w:r>
    </w:p>
    <w:p w14:paraId="2A2A41F4" w14:textId="77777777" w:rsidR="00CE285C" w:rsidRDefault="00CE285C" w:rsidP="00CE285C">
      <w:pPr>
        <w:pStyle w:val="1-Bulleted"/>
        <w:numPr>
          <w:ilvl w:val="0"/>
          <w:numId w:val="46"/>
        </w:numPr>
        <w:rPr>
          <w:b/>
          <w:bCs/>
          <w:szCs w:val="20"/>
        </w:rPr>
      </w:pPr>
      <w:r>
        <w:rPr>
          <w:b/>
          <w:bCs/>
          <w:szCs w:val="20"/>
        </w:rPr>
        <w:t>Payment – Discuss How to Invoice for Southside Bank and August RE Services, Inc</w:t>
      </w:r>
    </w:p>
    <w:p w14:paraId="3230FA4B" w14:textId="77777777" w:rsidR="00CE285C" w:rsidRDefault="00CE285C" w:rsidP="00CE285C">
      <w:pPr>
        <w:pStyle w:val="1-Bulleted"/>
        <w:numPr>
          <w:ilvl w:val="1"/>
          <w:numId w:val="46"/>
        </w:numPr>
        <w:rPr>
          <w:b/>
          <w:bCs/>
          <w:szCs w:val="20"/>
        </w:rPr>
      </w:pPr>
      <w:r>
        <w:rPr>
          <w:b/>
          <w:bCs/>
          <w:szCs w:val="20"/>
        </w:rPr>
        <w:t>Pure Premium vs. Agent/Broker Fees</w:t>
      </w:r>
    </w:p>
    <w:p w14:paraId="333C3FF3" w14:textId="09A28072" w:rsidR="00BB4FA0" w:rsidRPr="00BB4FA0" w:rsidRDefault="00BB4FA0" w:rsidP="00BB4FA0">
      <w:pPr>
        <w:pStyle w:val="1-Bulleted"/>
      </w:pPr>
      <w:r>
        <w:rPr>
          <w:b/>
          <w:bCs/>
          <w:szCs w:val="20"/>
        </w:rPr>
        <w:t>Once Policies are Bound &amp; Released – Swingle Collins Team to Issue New Evidence of Property Insurance and Certificate of Insurance</w:t>
      </w:r>
    </w:p>
    <w:p w14:paraId="68DB6F1A" w14:textId="2A6C553B" w:rsidR="00BB4FA0" w:rsidRPr="00BB4FA0" w:rsidRDefault="00BB4FA0" w:rsidP="00BB4FA0">
      <w:pPr>
        <w:pStyle w:val="1-Bulleted"/>
      </w:pPr>
      <w:r>
        <w:rPr>
          <w:b/>
          <w:bCs/>
          <w:szCs w:val="20"/>
        </w:rPr>
        <w:t>Full Policy Documents Will Be Sent Once Received</w:t>
      </w:r>
    </w:p>
    <w:p w14:paraId="4A250B74" w14:textId="6D516206" w:rsidR="00BB4FA0" w:rsidRPr="00BB4FA0" w:rsidRDefault="00BB4FA0" w:rsidP="00BB4FA0">
      <w:pPr>
        <w:pStyle w:val="1-Bulleted"/>
        <w:numPr>
          <w:ilvl w:val="1"/>
          <w:numId w:val="3"/>
        </w:numPr>
      </w:pPr>
      <w:r>
        <w:rPr>
          <w:b/>
          <w:bCs/>
          <w:szCs w:val="20"/>
        </w:rPr>
        <w:t>Discuss Enrollment in SCA Client Portal</w:t>
      </w:r>
    </w:p>
    <w:p w14:paraId="45C7DD77" w14:textId="6BA66F09" w:rsidR="00BB4FA0" w:rsidRPr="00BB4FA0" w:rsidRDefault="00BB4FA0" w:rsidP="00BB4FA0">
      <w:pPr>
        <w:pStyle w:val="1-Bulleted"/>
        <w:rPr>
          <w:b/>
          <w:bCs/>
        </w:rPr>
      </w:pPr>
      <w:r w:rsidRPr="00BB4FA0">
        <w:rPr>
          <w:b/>
          <w:bCs/>
        </w:rPr>
        <w:t>CGB, Lakewood Tower, &amp; 333 1</w:t>
      </w:r>
      <w:r w:rsidRPr="00BB4FA0">
        <w:rPr>
          <w:b/>
          <w:bCs/>
          <w:vertAlign w:val="superscript"/>
        </w:rPr>
        <w:t>st</w:t>
      </w:r>
      <w:r w:rsidRPr="00BB4FA0">
        <w:rPr>
          <w:b/>
          <w:bCs/>
        </w:rPr>
        <w:t xml:space="preserve"> Ave – Execute Agent of Record Letters</w:t>
      </w:r>
    </w:p>
    <w:p w14:paraId="430F5F0A" w14:textId="3F08B4D3" w:rsidR="00BB4FA0" w:rsidRPr="00BB4FA0" w:rsidRDefault="00BB4FA0" w:rsidP="00BB4FA0">
      <w:pPr>
        <w:pStyle w:val="1-Bulleted"/>
        <w:numPr>
          <w:ilvl w:val="1"/>
          <w:numId w:val="3"/>
        </w:numPr>
        <w:rPr>
          <w:b/>
          <w:bCs/>
        </w:rPr>
      </w:pPr>
      <w:r w:rsidRPr="00BB4FA0">
        <w:rPr>
          <w:b/>
          <w:bCs/>
        </w:rPr>
        <w:t xml:space="preserve">Start Gathering SOV, Loss Runs, &amp; Additional Underwiring Info for </w:t>
      </w:r>
      <w:r>
        <w:rPr>
          <w:b/>
          <w:bCs/>
        </w:rPr>
        <w:t>8/17/24</w:t>
      </w:r>
      <w:r w:rsidRPr="00BB4FA0">
        <w:rPr>
          <w:b/>
          <w:bCs/>
        </w:rPr>
        <w:t xml:space="preserve"> Renewal</w:t>
      </w:r>
    </w:p>
    <w:p w14:paraId="0FCE2EFD" w14:textId="3C7969EF" w:rsidR="00BB4FA0" w:rsidRPr="000F795D" w:rsidRDefault="00BB4FA0" w:rsidP="00BB4FA0">
      <w:pPr>
        <w:pStyle w:val="1-Bulleted"/>
        <w:numPr>
          <w:ilvl w:val="0"/>
          <w:numId w:val="0"/>
        </w:numPr>
        <w:ind w:left="720"/>
      </w:pPr>
    </w:p>
    <w:p w14:paraId="37FB68F9" w14:textId="77777777" w:rsidR="00CE285C" w:rsidRPr="00CE285C" w:rsidRDefault="00CE285C" w:rsidP="00CE285C">
      <w:pPr>
        <w:pStyle w:val="1-BodyText"/>
      </w:pPr>
    </w:p>
    <w:p w14:paraId="1AC9BC54" w14:textId="77777777" w:rsidR="00BB4FA0" w:rsidRDefault="00BB4FA0" w:rsidP="000A19C2">
      <w:pPr>
        <w:pStyle w:val="1-PageHeader"/>
      </w:pPr>
    </w:p>
    <w:p w14:paraId="70018799" w14:textId="77777777" w:rsidR="00BB4FA0" w:rsidRDefault="00BB4FA0" w:rsidP="000A19C2">
      <w:pPr>
        <w:pStyle w:val="1-PageHeader"/>
      </w:pPr>
    </w:p>
    <w:p w14:paraId="55E56F49" w14:textId="77777777" w:rsidR="00ED1FC9" w:rsidRDefault="00ED1FC9" w:rsidP="000A19C2">
      <w:pPr>
        <w:pStyle w:val="1-PageHeader"/>
      </w:pPr>
    </w:p>
    <w:p w14:paraId="21CEED35" w14:textId="77777777" w:rsidR="00ED1FC9" w:rsidRDefault="00ED1FC9" w:rsidP="000A19C2">
      <w:pPr>
        <w:pStyle w:val="1-PageHeader"/>
      </w:pPr>
    </w:p>
    <w:p w14:paraId="2F7B008C" w14:textId="5DEB2A9F" w:rsidR="00311DF8" w:rsidRDefault="00A81932" w:rsidP="000A19C2">
      <w:pPr>
        <w:pStyle w:val="1-PageHeader"/>
      </w:pPr>
      <w:r>
        <w:lastRenderedPageBreak/>
        <w:t>We’re Here for You 24/7</w:t>
      </w:r>
      <w:bookmarkEnd w:id="3"/>
    </w:p>
    <w:p w14:paraId="71DF8EAB" w14:textId="5F101687" w:rsidR="00311DF8" w:rsidRDefault="00A81932"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311DF8" w:rsidRDefault="00311DF8" w:rsidP="006D66A8">
      <w:pPr>
        <w:pStyle w:val="1-BodyText"/>
      </w:pPr>
    </w:p>
    <w:p w14:paraId="15E571E0" w14:textId="51CFE2CF" w:rsidR="00311DF8" w:rsidRDefault="00A81932" w:rsidP="006D66A8">
      <w:pPr>
        <w:pStyle w:val="1-BodyText"/>
      </w:pPr>
      <w:r>
        <w:t>Whether at your office, at home, or on the road you can log into your account anytime, anywhere to:</w:t>
      </w:r>
    </w:p>
    <w:p w14:paraId="4D8C83D0" w14:textId="77777777" w:rsidR="00311DF8" w:rsidRDefault="00311DF8" w:rsidP="006D66A8">
      <w:pPr>
        <w:pStyle w:val="1-BodyText"/>
      </w:pPr>
    </w:p>
    <w:p w14:paraId="1E4E675C" w14:textId="77777777" w:rsidR="00311DF8" w:rsidRDefault="00A81932" w:rsidP="006D66A8">
      <w:pPr>
        <w:pStyle w:val="1-Bulleted"/>
      </w:pPr>
      <w:r>
        <w:t>Review your coverage and current policy information.</w:t>
      </w:r>
    </w:p>
    <w:p w14:paraId="40DFE4C0" w14:textId="77777777" w:rsidR="00311DF8" w:rsidRDefault="00A81932" w:rsidP="006D66A8">
      <w:pPr>
        <w:pStyle w:val="1-Bulleted"/>
      </w:pPr>
      <w:r>
        <w:t>Request changes to your policies or contact information.</w:t>
      </w:r>
    </w:p>
    <w:p w14:paraId="685779A8" w14:textId="77777777" w:rsidR="00311DF8" w:rsidRDefault="00A81932" w:rsidP="006D66A8">
      <w:pPr>
        <w:pStyle w:val="1-Bulleted"/>
      </w:pPr>
      <w:r>
        <w:t>Create and send certificates of insurance and auto ID cards on demand.</w:t>
      </w:r>
    </w:p>
    <w:p w14:paraId="7EE30F0C" w14:textId="77777777" w:rsidR="00311DF8" w:rsidRDefault="00A81932" w:rsidP="006D66A8">
      <w:pPr>
        <w:pStyle w:val="1-Bulleted"/>
      </w:pPr>
      <w:r>
        <w:t xml:space="preserve">Report a claim or loss </w:t>
      </w:r>
    </w:p>
    <w:p w14:paraId="67C54A93" w14:textId="77777777" w:rsidR="00311DF8" w:rsidRDefault="00311DF8" w:rsidP="006D66A8">
      <w:pPr>
        <w:pStyle w:val="1-BodyText"/>
      </w:pPr>
    </w:p>
    <w:p w14:paraId="5525F720" w14:textId="52EFEFED" w:rsidR="00311DF8" w:rsidRPr="00AE282A" w:rsidRDefault="00A81932" w:rsidP="006D66A8">
      <w:pPr>
        <w:pStyle w:val="1-BodyText"/>
        <w:rPr>
          <w:rFonts w:eastAsia="Times New Roman"/>
        </w:rPr>
      </w:pPr>
      <w:r>
        <w:t>Your time is valuable. Our goal is to help you quickly and easily get the information or resources you need, whether you’re dealing with us in person, on the phone or online</w:t>
      </w:r>
    </w:p>
    <w:p w14:paraId="6B9553F9" w14:textId="5C836A65" w:rsidR="00E372C4" w:rsidRDefault="0054795B" w:rsidP="006D66A8">
      <w:pPr>
        <w:pStyle w:val="1-BodyText"/>
      </w:pPr>
      <w:r>
        <w:rPr>
          <w:noProof/>
        </w:rPr>
        <w:drawing>
          <wp:anchor distT="0" distB="0" distL="114300" distR="114300" simplePos="0" relativeHeight="251658752" behindDoc="0" locked="0" layoutInCell="1" allowOverlap="1" wp14:anchorId="504661FD" wp14:editId="5AD1E492">
            <wp:simplePos x="0" y="0"/>
            <wp:positionH relativeFrom="margin">
              <wp:posOffset>1017270</wp:posOffset>
            </wp:positionH>
            <wp:positionV relativeFrom="page">
              <wp:posOffset>4468495</wp:posOffset>
            </wp:positionV>
            <wp:extent cx="3593805" cy="2210735"/>
            <wp:effectExtent l="0" t="0" r="6985" b="0"/>
            <wp:wrapNone/>
            <wp:docPr id="15" name="598ab630-d9cd-49d0-aa5d-482b9b1237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3805" cy="2210735"/>
                    </a:xfrm>
                    <a:prstGeom prst="rect">
                      <a:avLst/>
                    </a:prstGeom>
                  </pic:spPr>
                </pic:pic>
              </a:graphicData>
            </a:graphic>
            <wp14:sizeRelH relativeFrom="margin">
              <wp14:pctWidth>0</wp14:pctWidth>
            </wp14:sizeRelH>
            <wp14:sizeRelV relativeFrom="margin">
              <wp14:pctHeight>0</wp14:pctHeight>
            </wp14:sizeRelV>
          </wp:anchor>
        </w:drawing>
      </w:r>
    </w:p>
    <w:p w14:paraId="1388518C" w14:textId="3F1D278F" w:rsidR="00E372C4" w:rsidRDefault="00E372C4" w:rsidP="006D66A8">
      <w:pPr>
        <w:pStyle w:val="1-BodyText"/>
      </w:pPr>
    </w:p>
    <w:p w14:paraId="602C5655" w14:textId="77777777" w:rsidR="00E372C4" w:rsidRDefault="00E372C4" w:rsidP="006D66A8">
      <w:pPr>
        <w:pStyle w:val="1-BodyText"/>
      </w:pPr>
    </w:p>
    <w:p w14:paraId="2C1BB971" w14:textId="77777777" w:rsidR="00E372C4" w:rsidRDefault="00E372C4" w:rsidP="006D66A8">
      <w:pPr>
        <w:pStyle w:val="1-BodyText"/>
      </w:pPr>
    </w:p>
    <w:p w14:paraId="00632D01" w14:textId="77777777" w:rsidR="00E372C4" w:rsidRDefault="00E372C4" w:rsidP="006D66A8">
      <w:pPr>
        <w:pStyle w:val="1-BodyText"/>
      </w:pPr>
    </w:p>
    <w:p w14:paraId="7167254B" w14:textId="77777777" w:rsidR="00E372C4" w:rsidRDefault="00E372C4" w:rsidP="006D66A8">
      <w:pPr>
        <w:pStyle w:val="1-BodyText"/>
      </w:pPr>
    </w:p>
    <w:p w14:paraId="53702FC1" w14:textId="77777777" w:rsidR="00E372C4" w:rsidRDefault="00E372C4" w:rsidP="006D66A8">
      <w:pPr>
        <w:pStyle w:val="1-BodyText"/>
      </w:pPr>
    </w:p>
    <w:p w14:paraId="12DCC065" w14:textId="77777777" w:rsidR="00E372C4" w:rsidRDefault="00E372C4" w:rsidP="006D66A8">
      <w:pPr>
        <w:pStyle w:val="1-BodyText"/>
      </w:pPr>
    </w:p>
    <w:p w14:paraId="1F3D5ED7" w14:textId="77777777" w:rsidR="00E372C4" w:rsidRDefault="00E372C4" w:rsidP="006D66A8">
      <w:pPr>
        <w:pStyle w:val="1-BodyText"/>
      </w:pPr>
    </w:p>
    <w:p w14:paraId="3967692B" w14:textId="2C703DD5" w:rsidR="00E372C4" w:rsidRDefault="00E372C4" w:rsidP="006D66A8">
      <w:pPr>
        <w:pStyle w:val="1-BodyText"/>
      </w:pPr>
    </w:p>
    <w:p w14:paraId="6900EF61" w14:textId="77777777" w:rsidR="00EB31B4" w:rsidRDefault="00EB31B4" w:rsidP="006D66A8">
      <w:pPr>
        <w:pStyle w:val="1-BodyText"/>
      </w:pPr>
    </w:p>
    <w:p w14:paraId="112CC2B4" w14:textId="030C58C0" w:rsidR="00E372C4" w:rsidRDefault="00E372C4" w:rsidP="006D66A8">
      <w:pPr>
        <w:pStyle w:val="1-BodyText"/>
      </w:pPr>
    </w:p>
    <w:p w14:paraId="0BB57DD1" w14:textId="77777777" w:rsidR="00782C85" w:rsidRDefault="00782C85" w:rsidP="006D66A8">
      <w:pPr>
        <w:pStyle w:val="1-BodyText"/>
      </w:pPr>
    </w:p>
    <w:p w14:paraId="4A01911B" w14:textId="77777777" w:rsidR="00E372C4" w:rsidRDefault="00EB31B4" w:rsidP="00782C85">
      <w:pPr>
        <w:pStyle w:val="1-BodyText"/>
        <w:jc w:val="center"/>
      </w:pPr>
      <w:r w:rsidRPr="00E372C4">
        <w:rPr>
          <w:noProof/>
        </w:rPr>
        <w:drawing>
          <wp:inline distT="0" distB="0" distL="0" distR="0" wp14:anchorId="4D939DBE" wp14:editId="33174DC7">
            <wp:extent cx="2052985" cy="680484"/>
            <wp:effectExtent l="0" t="0" r="4445"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9"/>
                    <a:stretch>
                      <a:fillRect/>
                    </a:stretch>
                  </pic:blipFill>
                  <pic:spPr>
                    <a:xfrm>
                      <a:off x="0" y="0"/>
                      <a:ext cx="2079746" cy="689354"/>
                    </a:xfrm>
                    <a:prstGeom prst="rect">
                      <a:avLst/>
                    </a:prstGeom>
                  </pic:spPr>
                </pic:pic>
              </a:graphicData>
            </a:graphic>
          </wp:inline>
        </w:drawing>
      </w:r>
      <w:r w:rsidRPr="00EB31B4">
        <w:rPr>
          <w:noProof/>
        </w:rPr>
        <w:drawing>
          <wp:inline distT="0" distB="0" distL="0" distR="0" wp14:anchorId="56360876" wp14:editId="71EF7A85">
            <wp:extent cx="1839432" cy="1055331"/>
            <wp:effectExtent l="0" t="0" r="889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0"/>
                    <a:stretch>
                      <a:fillRect/>
                    </a:stretch>
                  </pic:blipFill>
                  <pic:spPr>
                    <a:xfrm>
                      <a:off x="0" y="0"/>
                      <a:ext cx="1850063" cy="1061430"/>
                    </a:xfrm>
                    <a:prstGeom prst="rect">
                      <a:avLst/>
                    </a:prstGeom>
                  </pic:spPr>
                </pic:pic>
              </a:graphicData>
            </a:graphic>
          </wp:inline>
        </w:drawing>
      </w:r>
    </w:p>
    <w:p w14:paraId="53165030" w14:textId="083D1C86" w:rsidR="00311DF8" w:rsidRDefault="00782C85" w:rsidP="00782C85">
      <w:pPr>
        <w:pStyle w:val="1-BodyText"/>
        <w:jc w:val="center"/>
      </w:pPr>
      <w:r w:rsidRPr="00782C85">
        <w:rPr>
          <w:noProof/>
        </w:rPr>
        <w:drawing>
          <wp:inline distT="0" distB="0" distL="0" distR="0" wp14:anchorId="2B7BFC66" wp14:editId="665C6E9D">
            <wp:extent cx="3965944" cy="126356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31"/>
                    <a:stretch>
                      <a:fillRect/>
                    </a:stretch>
                  </pic:blipFill>
                  <pic:spPr>
                    <a:xfrm>
                      <a:off x="0" y="0"/>
                      <a:ext cx="3981647" cy="1268563"/>
                    </a:xfrm>
                    <a:prstGeom prst="rect">
                      <a:avLst/>
                    </a:prstGeom>
                  </pic:spPr>
                </pic:pic>
              </a:graphicData>
            </a:graphic>
          </wp:inline>
        </w:drawing>
      </w:r>
    </w:p>
    <w:sectPr w:rsidR="00311DF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ECB82" w14:textId="77777777" w:rsidR="001E4AFE" w:rsidRDefault="001E4AFE" w:rsidP="00D65F52">
      <w:pPr>
        <w:spacing w:after="0" w:line="240" w:lineRule="auto"/>
      </w:pPr>
      <w:r>
        <w:separator/>
      </w:r>
    </w:p>
  </w:endnote>
  <w:endnote w:type="continuationSeparator" w:id="0">
    <w:p w14:paraId="2597F9F6" w14:textId="77777777" w:rsidR="001E4AFE" w:rsidRDefault="001E4AFE"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8FAA1" w14:textId="77777777" w:rsidR="001E4AFE" w:rsidRDefault="001E4AFE" w:rsidP="00D65F52">
      <w:pPr>
        <w:spacing w:after="0" w:line="240" w:lineRule="auto"/>
      </w:pPr>
      <w:r>
        <w:separator/>
      </w:r>
    </w:p>
  </w:footnote>
  <w:footnote w:type="continuationSeparator" w:id="0">
    <w:p w14:paraId="1BB84E55" w14:textId="77777777" w:rsidR="001E4AFE" w:rsidRDefault="001E4AFE"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0" name="12ef287e-19e5-479c-a5b5-6d540394b6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0564C"/>
    <w:multiLevelType w:val="hybridMultilevel"/>
    <w:tmpl w:val="C3F4E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F3634"/>
    <w:multiLevelType w:val="hybridMultilevel"/>
    <w:tmpl w:val="4B0EB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C0C51"/>
    <w:multiLevelType w:val="hybridMultilevel"/>
    <w:tmpl w:val="50EA7DC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 w15:restartNumberingAfterBreak="0">
    <w:nsid w:val="13845069"/>
    <w:multiLevelType w:val="hybridMultilevel"/>
    <w:tmpl w:val="B37C2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4035D0D"/>
    <w:multiLevelType w:val="hybridMultilevel"/>
    <w:tmpl w:val="01D8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E372A"/>
    <w:multiLevelType w:val="hybridMultilevel"/>
    <w:tmpl w:val="00A6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69D9"/>
    <w:multiLevelType w:val="hybridMultilevel"/>
    <w:tmpl w:val="F4F2AFAC"/>
    <w:lvl w:ilvl="0" w:tplc="04090001">
      <w:start w:val="1"/>
      <w:numFmt w:val="bullet"/>
      <w:lvlText w:val=""/>
      <w:lvlJc w:val="left"/>
      <w:pPr>
        <w:ind w:left="1215" w:hanging="360"/>
      </w:pPr>
      <w:rPr>
        <w:rFonts w:ascii="Symbol" w:hAnsi="Symbol" w:hint="default"/>
      </w:rPr>
    </w:lvl>
    <w:lvl w:ilvl="1" w:tplc="04090003">
      <w:start w:val="1"/>
      <w:numFmt w:val="bullet"/>
      <w:lvlText w:val="o"/>
      <w:lvlJc w:val="left"/>
      <w:pPr>
        <w:ind w:left="1935" w:hanging="360"/>
      </w:pPr>
      <w:rPr>
        <w:rFonts w:ascii="Courier New" w:hAnsi="Courier New" w:cs="Courier New" w:hint="default"/>
      </w:rPr>
    </w:lvl>
    <w:lvl w:ilvl="2" w:tplc="04090005">
      <w:start w:val="1"/>
      <w:numFmt w:val="bullet"/>
      <w:lvlText w:val=""/>
      <w:lvlJc w:val="left"/>
      <w:pPr>
        <w:ind w:left="2655" w:hanging="360"/>
      </w:pPr>
      <w:rPr>
        <w:rFonts w:ascii="Wingdings" w:hAnsi="Wingdings" w:hint="default"/>
      </w:rPr>
    </w:lvl>
    <w:lvl w:ilvl="3" w:tplc="04090001">
      <w:start w:val="1"/>
      <w:numFmt w:val="bullet"/>
      <w:lvlText w:val=""/>
      <w:lvlJc w:val="left"/>
      <w:pPr>
        <w:ind w:left="3375" w:hanging="360"/>
      </w:pPr>
      <w:rPr>
        <w:rFonts w:ascii="Symbol" w:hAnsi="Symbol" w:hint="default"/>
      </w:rPr>
    </w:lvl>
    <w:lvl w:ilvl="4" w:tplc="04090003">
      <w:start w:val="1"/>
      <w:numFmt w:val="bullet"/>
      <w:lvlText w:val="o"/>
      <w:lvlJc w:val="left"/>
      <w:pPr>
        <w:ind w:left="4095" w:hanging="360"/>
      </w:pPr>
      <w:rPr>
        <w:rFonts w:ascii="Courier New" w:hAnsi="Courier New" w:cs="Courier New" w:hint="default"/>
      </w:rPr>
    </w:lvl>
    <w:lvl w:ilvl="5" w:tplc="04090005">
      <w:start w:val="1"/>
      <w:numFmt w:val="bullet"/>
      <w:lvlText w:val=""/>
      <w:lvlJc w:val="left"/>
      <w:pPr>
        <w:ind w:left="4815" w:hanging="360"/>
      </w:pPr>
      <w:rPr>
        <w:rFonts w:ascii="Wingdings" w:hAnsi="Wingdings" w:hint="default"/>
      </w:rPr>
    </w:lvl>
    <w:lvl w:ilvl="6" w:tplc="04090001">
      <w:start w:val="1"/>
      <w:numFmt w:val="bullet"/>
      <w:lvlText w:val=""/>
      <w:lvlJc w:val="left"/>
      <w:pPr>
        <w:ind w:left="5535" w:hanging="360"/>
      </w:pPr>
      <w:rPr>
        <w:rFonts w:ascii="Symbol" w:hAnsi="Symbol" w:hint="default"/>
      </w:rPr>
    </w:lvl>
    <w:lvl w:ilvl="7" w:tplc="04090003">
      <w:start w:val="1"/>
      <w:numFmt w:val="bullet"/>
      <w:lvlText w:val="o"/>
      <w:lvlJc w:val="left"/>
      <w:pPr>
        <w:ind w:left="6255" w:hanging="360"/>
      </w:pPr>
      <w:rPr>
        <w:rFonts w:ascii="Courier New" w:hAnsi="Courier New" w:cs="Courier New" w:hint="default"/>
      </w:rPr>
    </w:lvl>
    <w:lvl w:ilvl="8" w:tplc="04090005">
      <w:start w:val="1"/>
      <w:numFmt w:val="bullet"/>
      <w:lvlText w:val=""/>
      <w:lvlJc w:val="left"/>
      <w:pPr>
        <w:ind w:left="6975" w:hanging="360"/>
      </w:pPr>
      <w:rPr>
        <w:rFonts w:ascii="Wingdings" w:hAnsi="Wingdings" w:hint="default"/>
      </w:rPr>
    </w:lvl>
  </w:abstractNum>
  <w:abstractNum w:abstractNumId="11"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5F20B3"/>
    <w:multiLevelType w:val="hybridMultilevel"/>
    <w:tmpl w:val="6B6C9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C6B3DAD"/>
    <w:multiLevelType w:val="hybridMultilevel"/>
    <w:tmpl w:val="8DA4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91AB9"/>
    <w:multiLevelType w:val="hybridMultilevel"/>
    <w:tmpl w:val="A8569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AC96CFF"/>
    <w:multiLevelType w:val="hybridMultilevel"/>
    <w:tmpl w:val="7E949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5B462B"/>
    <w:multiLevelType w:val="hybridMultilevel"/>
    <w:tmpl w:val="3D683CC0"/>
    <w:lvl w:ilvl="0" w:tplc="62D06392">
      <w:start w:val="1"/>
      <w:numFmt w:val="bullet"/>
      <w:lvlText w:val="-"/>
      <w:lvlJc w:val="left"/>
      <w:pPr>
        <w:ind w:left="720" w:hanging="360"/>
      </w:pPr>
      <w:rPr>
        <w:rFonts w:ascii="Arial" w:eastAsia="Microsoft YaHei Light"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7392723">
    <w:abstractNumId w:val="16"/>
  </w:num>
  <w:num w:numId="2" w16cid:durableId="964116714">
    <w:abstractNumId w:val="16"/>
  </w:num>
  <w:num w:numId="3" w16cid:durableId="796677954">
    <w:abstractNumId w:val="16"/>
  </w:num>
  <w:num w:numId="4" w16cid:durableId="1684555834">
    <w:abstractNumId w:val="16"/>
  </w:num>
  <w:num w:numId="5" w16cid:durableId="1829862514">
    <w:abstractNumId w:val="26"/>
  </w:num>
  <w:num w:numId="6" w16cid:durableId="1935086606">
    <w:abstractNumId w:val="26"/>
  </w:num>
  <w:num w:numId="7" w16cid:durableId="281571155">
    <w:abstractNumId w:val="3"/>
  </w:num>
  <w:num w:numId="8" w16cid:durableId="1257709793">
    <w:abstractNumId w:val="16"/>
  </w:num>
  <w:num w:numId="9" w16cid:durableId="1059864373">
    <w:abstractNumId w:val="16"/>
  </w:num>
  <w:num w:numId="10" w16cid:durableId="1263417073">
    <w:abstractNumId w:val="12"/>
  </w:num>
  <w:num w:numId="11" w16cid:durableId="514540595">
    <w:abstractNumId w:val="16"/>
  </w:num>
  <w:num w:numId="12" w16cid:durableId="965549426">
    <w:abstractNumId w:val="16"/>
  </w:num>
  <w:num w:numId="13" w16cid:durableId="21516041">
    <w:abstractNumId w:val="16"/>
  </w:num>
  <w:num w:numId="14" w16cid:durableId="1419131823">
    <w:abstractNumId w:val="18"/>
  </w:num>
  <w:num w:numId="15" w16cid:durableId="1202404520">
    <w:abstractNumId w:val="19"/>
  </w:num>
  <w:num w:numId="16" w16cid:durableId="728115005">
    <w:abstractNumId w:val="27"/>
  </w:num>
  <w:num w:numId="17" w16cid:durableId="1351682519">
    <w:abstractNumId w:val="20"/>
  </w:num>
  <w:num w:numId="18" w16cid:durableId="340200193">
    <w:abstractNumId w:val="16"/>
  </w:num>
  <w:num w:numId="19" w16cid:durableId="54159309">
    <w:abstractNumId w:val="16"/>
  </w:num>
  <w:num w:numId="20" w16cid:durableId="2095318487">
    <w:abstractNumId w:val="13"/>
  </w:num>
  <w:num w:numId="21" w16cid:durableId="1239437992">
    <w:abstractNumId w:val="15"/>
  </w:num>
  <w:num w:numId="22" w16cid:durableId="1352491435">
    <w:abstractNumId w:val="16"/>
  </w:num>
  <w:num w:numId="23" w16cid:durableId="320547449">
    <w:abstractNumId w:val="16"/>
  </w:num>
  <w:num w:numId="24" w16cid:durableId="1183277595">
    <w:abstractNumId w:val="13"/>
  </w:num>
  <w:num w:numId="25" w16cid:durableId="613681840">
    <w:abstractNumId w:val="15"/>
  </w:num>
  <w:num w:numId="26" w16cid:durableId="61218201">
    <w:abstractNumId w:val="16"/>
  </w:num>
  <w:num w:numId="27" w16cid:durableId="300115755">
    <w:abstractNumId w:val="21"/>
  </w:num>
  <w:num w:numId="28" w16cid:durableId="77213419">
    <w:abstractNumId w:val="24"/>
  </w:num>
  <w:num w:numId="29" w16cid:durableId="1401487650">
    <w:abstractNumId w:val="17"/>
  </w:num>
  <w:num w:numId="30" w16cid:durableId="938564593">
    <w:abstractNumId w:val="17"/>
  </w:num>
  <w:num w:numId="31" w16cid:durableId="59332968">
    <w:abstractNumId w:val="9"/>
  </w:num>
  <w:num w:numId="32" w16cid:durableId="1669819810">
    <w:abstractNumId w:val="11"/>
  </w:num>
  <w:num w:numId="33" w16cid:durableId="117381166">
    <w:abstractNumId w:val="0"/>
  </w:num>
  <w:num w:numId="34" w16cid:durableId="1684357818">
    <w:abstractNumId w:val="4"/>
  </w:num>
  <w:num w:numId="35" w16cid:durableId="724371657">
    <w:abstractNumId w:val="16"/>
  </w:num>
  <w:num w:numId="36" w16cid:durableId="1968972963">
    <w:abstractNumId w:val="12"/>
  </w:num>
  <w:num w:numId="37" w16cid:durableId="953946204">
    <w:abstractNumId w:val="16"/>
  </w:num>
  <w:num w:numId="38" w16cid:durableId="374474567">
    <w:abstractNumId w:val="22"/>
  </w:num>
  <w:num w:numId="39" w16cid:durableId="1717119671">
    <w:abstractNumId w:val="25"/>
  </w:num>
  <w:num w:numId="40" w16cid:durableId="1278027288">
    <w:abstractNumId w:val="7"/>
  </w:num>
  <w:num w:numId="41" w16cid:durableId="383673814">
    <w:abstractNumId w:val="8"/>
  </w:num>
  <w:num w:numId="42" w16cid:durableId="1208680555">
    <w:abstractNumId w:val="14"/>
  </w:num>
  <w:num w:numId="43" w16cid:durableId="660961167">
    <w:abstractNumId w:val="1"/>
  </w:num>
  <w:num w:numId="44" w16cid:durableId="1733188783">
    <w:abstractNumId w:val="23"/>
  </w:num>
  <w:num w:numId="45" w16cid:durableId="568073664">
    <w:abstractNumId w:val="2"/>
  </w:num>
  <w:num w:numId="46" w16cid:durableId="489521109">
    <w:abstractNumId w:val="16"/>
  </w:num>
  <w:num w:numId="47" w16cid:durableId="369888881">
    <w:abstractNumId w:val="28"/>
  </w:num>
  <w:num w:numId="48" w16cid:durableId="1831674637">
    <w:abstractNumId w:val="6"/>
  </w:num>
  <w:num w:numId="49" w16cid:durableId="2051034464">
    <w:abstractNumId w:val="10"/>
  </w:num>
  <w:num w:numId="50" w16cid:durableId="1688361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00E20"/>
    <w:rsid w:val="00001D98"/>
    <w:rsid w:val="00005AB2"/>
    <w:rsid w:val="000147B7"/>
    <w:rsid w:val="00021A80"/>
    <w:rsid w:val="00024756"/>
    <w:rsid w:val="000253D0"/>
    <w:rsid w:val="00036853"/>
    <w:rsid w:val="00044A18"/>
    <w:rsid w:val="000572B5"/>
    <w:rsid w:val="00062FCB"/>
    <w:rsid w:val="00063746"/>
    <w:rsid w:val="000674A2"/>
    <w:rsid w:val="00071A84"/>
    <w:rsid w:val="00071AF4"/>
    <w:rsid w:val="000910BD"/>
    <w:rsid w:val="000933C5"/>
    <w:rsid w:val="00096A38"/>
    <w:rsid w:val="000A0426"/>
    <w:rsid w:val="000A58A4"/>
    <w:rsid w:val="000B0266"/>
    <w:rsid w:val="000B5A84"/>
    <w:rsid w:val="000B74E4"/>
    <w:rsid w:val="000B7E92"/>
    <w:rsid w:val="000C0EAD"/>
    <w:rsid w:val="000C22FD"/>
    <w:rsid w:val="000C733B"/>
    <w:rsid w:val="000D2F53"/>
    <w:rsid w:val="000D39A8"/>
    <w:rsid w:val="000E6735"/>
    <w:rsid w:val="000E6F23"/>
    <w:rsid w:val="000F1A36"/>
    <w:rsid w:val="000F4DCC"/>
    <w:rsid w:val="000F795D"/>
    <w:rsid w:val="0010671D"/>
    <w:rsid w:val="001068BF"/>
    <w:rsid w:val="00112B98"/>
    <w:rsid w:val="001150EF"/>
    <w:rsid w:val="0012021A"/>
    <w:rsid w:val="001438A5"/>
    <w:rsid w:val="0015245C"/>
    <w:rsid w:val="001654DD"/>
    <w:rsid w:val="00171680"/>
    <w:rsid w:val="001722E1"/>
    <w:rsid w:val="00182337"/>
    <w:rsid w:val="00183682"/>
    <w:rsid w:val="001845A7"/>
    <w:rsid w:val="00187EB2"/>
    <w:rsid w:val="00192010"/>
    <w:rsid w:val="00192EED"/>
    <w:rsid w:val="001934C6"/>
    <w:rsid w:val="00193EBB"/>
    <w:rsid w:val="001A5015"/>
    <w:rsid w:val="001A7EB6"/>
    <w:rsid w:val="001B7CF4"/>
    <w:rsid w:val="001D5B37"/>
    <w:rsid w:val="001D6E5B"/>
    <w:rsid w:val="001E03A7"/>
    <w:rsid w:val="001E4AFE"/>
    <w:rsid w:val="001E512E"/>
    <w:rsid w:val="00201DD2"/>
    <w:rsid w:val="002268EA"/>
    <w:rsid w:val="00233CC3"/>
    <w:rsid w:val="002340CC"/>
    <w:rsid w:val="00245854"/>
    <w:rsid w:val="00247D1C"/>
    <w:rsid w:val="0025278C"/>
    <w:rsid w:val="00254F22"/>
    <w:rsid w:val="00257F57"/>
    <w:rsid w:val="00267E54"/>
    <w:rsid w:val="002708A3"/>
    <w:rsid w:val="00271E65"/>
    <w:rsid w:val="00273A81"/>
    <w:rsid w:val="00276486"/>
    <w:rsid w:val="00277DD6"/>
    <w:rsid w:val="002865E9"/>
    <w:rsid w:val="002A4AC8"/>
    <w:rsid w:val="002A61F4"/>
    <w:rsid w:val="002B1F90"/>
    <w:rsid w:val="002B3A5A"/>
    <w:rsid w:val="002B5D4A"/>
    <w:rsid w:val="002C1A08"/>
    <w:rsid w:val="002C3227"/>
    <w:rsid w:val="002C3639"/>
    <w:rsid w:val="002D2225"/>
    <w:rsid w:val="002D5CBE"/>
    <w:rsid w:val="002D6D80"/>
    <w:rsid w:val="002D7551"/>
    <w:rsid w:val="002E2FA2"/>
    <w:rsid w:val="002E5740"/>
    <w:rsid w:val="002F0C8A"/>
    <w:rsid w:val="002F6A20"/>
    <w:rsid w:val="002F7568"/>
    <w:rsid w:val="003017D6"/>
    <w:rsid w:val="00311DF8"/>
    <w:rsid w:val="003157EA"/>
    <w:rsid w:val="00320048"/>
    <w:rsid w:val="003221AA"/>
    <w:rsid w:val="00323B15"/>
    <w:rsid w:val="003265AC"/>
    <w:rsid w:val="003275DC"/>
    <w:rsid w:val="00334F4F"/>
    <w:rsid w:val="00341E86"/>
    <w:rsid w:val="00342FCC"/>
    <w:rsid w:val="00351C82"/>
    <w:rsid w:val="00361EEB"/>
    <w:rsid w:val="00371046"/>
    <w:rsid w:val="003804FE"/>
    <w:rsid w:val="003822B9"/>
    <w:rsid w:val="003865FF"/>
    <w:rsid w:val="00386BAD"/>
    <w:rsid w:val="00387F7D"/>
    <w:rsid w:val="00390F80"/>
    <w:rsid w:val="003A6030"/>
    <w:rsid w:val="003B0338"/>
    <w:rsid w:val="003B0F9F"/>
    <w:rsid w:val="003B129D"/>
    <w:rsid w:val="003B5275"/>
    <w:rsid w:val="003B5F21"/>
    <w:rsid w:val="003C128B"/>
    <w:rsid w:val="003C41B5"/>
    <w:rsid w:val="003D21BD"/>
    <w:rsid w:val="003E0232"/>
    <w:rsid w:val="003F1C0F"/>
    <w:rsid w:val="003F3231"/>
    <w:rsid w:val="003F461B"/>
    <w:rsid w:val="00405CE5"/>
    <w:rsid w:val="00406A3E"/>
    <w:rsid w:val="0042194F"/>
    <w:rsid w:val="00423DE6"/>
    <w:rsid w:val="00431592"/>
    <w:rsid w:val="00440E11"/>
    <w:rsid w:val="0044605C"/>
    <w:rsid w:val="00447429"/>
    <w:rsid w:val="00450898"/>
    <w:rsid w:val="00453EA1"/>
    <w:rsid w:val="004561DF"/>
    <w:rsid w:val="004646C7"/>
    <w:rsid w:val="0048655F"/>
    <w:rsid w:val="00490473"/>
    <w:rsid w:val="004A55CC"/>
    <w:rsid w:val="004B36CF"/>
    <w:rsid w:val="004B6021"/>
    <w:rsid w:val="004B7075"/>
    <w:rsid w:val="004C6FF1"/>
    <w:rsid w:val="004D02F5"/>
    <w:rsid w:val="004D15BD"/>
    <w:rsid w:val="004D3416"/>
    <w:rsid w:val="004D63D6"/>
    <w:rsid w:val="004E3629"/>
    <w:rsid w:val="004E3C02"/>
    <w:rsid w:val="004F00A4"/>
    <w:rsid w:val="004F6B59"/>
    <w:rsid w:val="005154D5"/>
    <w:rsid w:val="005154FA"/>
    <w:rsid w:val="0051555D"/>
    <w:rsid w:val="00525DB0"/>
    <w:rsid w:val="005271C3"/>
    <w:rsid w:val="0052773A"/>
    <w:rsid w:val="00531A52"/>
    <w:rsid w:val="005463D5"/>
    <w:rsid w:val="0054795B"/>
    <w:rsid w:val="00553593"/>
    <w:rsid w:val="005641A7"/>
    <w:rsid w:val="005938CC"/>
    <w:rsid w:val="005951FF"/>
    <w:rsid w:val="005A4A31"/>
    <w:rsid w:val="005B3CB2"/>
    <w:rsid w:val="005B7FA6"/>
    <w:rsid w:val="005C29C5"/>
    <w:rsid w:val="005D7A93"/>
    <w:rsid w:val="005E5F07"/>
    <w:rsid w:val="0060741C"/>
    <w:rsid w:val="00611103"/>
    <w:rsid w:val="006147B1"/>
    <w:rsid w:val="006150E6"/>
    <w:rsid w:val="00634AAE"/>
    <w:rsid w:val="006415D5"/>
    <w:rsid w:val="00646987"/>
    <w:rsid w:val="00651811"/>
    <w:rsid w:val="00655B77"/>
    <w:rsid w:val="00670A17"/>
    <w:rsid w:val="00670A4D"/>
    <w:rsid w:val="0067239F"/>
    <w:rsid w:val="006767EC"/>
    <w:rsid w:val="0068336F"/>
    <w:rsid w:val="00695916"/>
    <w:rsid w:val="006A3C9D"/>
    <w:rsid w:val="006B20DE"/>
    <w:rsid w:val="006B2E9B"/>
    <w:rsid w:val="006B5BA4"/>
    <w:rsid w:val="006C31E8"/>
    <w:rsid w:val="006C6381"/>
    <w:rsid w:val="006D73BF"/>
    <w:rsid w:val="006E13BE"/>
    <w:rsid w:val="006E5376"/>
    <w:rsid w:val="006F160C"/>
    <w:rsid w:val="006F3731"/>
    <w:rsid w:val="00702BEE"/>
    <w:rsid w:val="007045DA"/>
    <w:rsid w:val="007310CF"/>
    <w:rsid w:val="0073159A"/>
    <w:rsid w:val="0073232B"/>
    <w:rsid w:val="007418EC"/>
    <w:rsid w:val="00743092"/>
    <w:rsid w:val="00743226"/>
    <w:rsid w:val="00750A8B"/>
    <w:rsid w:val="007544AF"/>
    <w:rsid w:val="00757A9F"/>
    <w:rsid w:val="0076283B"/>
    <w:rsid w:val="00765907"/>
    <w:rsid w:val="00782C85"/>
    <w:rsid w:val="0079162C"/>
    <w:rsid w:val="00793583"/>
    <w:rsid w:val="007B0C26"/>
    <w:rsid w:val="007B36DA"/>
    <w:rsid w:val="007C00DF"/>
    <w:rsid w:val="007C67CF"/>
    <w:rsid w:val="007D5180"/>
    <w:rsid w:val="007E416A"/>
    <w:rsid w:val="00800126"/>
    <w:rsid w:val="00805307"/>
    <w:rsid w:val="00805B8D"/>
    <w:rsid w:val="00807DD4"/>
    <w:rsid w:val="008114D8"/>
    <w:rsid w:val="008143D1"/>
    <w:rsid w:val="00815CAF"/>
    <w:rsid w:val="00823F94"/>
    <w:rsid w:val="008259D4"/>
    <w:rsid w:val="008326AD"/>
    <w:rsid w:val="00836A9D"/>
    <w:rsid w:val="00841BA4"/>
    <w:rsid w:val="008434B4"/>
    <w:rsid w:val="00843699"/>
    <w:rsid w:val="00844CE0"/>
    <w:rsid w:val="008500BE"/>
    <w:rsid w:val="0086237D"/>
    <w:rsid w:val="0087470F"/>
    <w:rsid w:val="00875147"/>
    <w:rsid w:val="00876E42"/>
    <w:rsid w:val="00886BA0"/>
    <w:rsid w:val="00894C23"/>
    <w:rsid w:val="00896602"/>
    <w:rsid w:val="008A1461"/>
    <w:rsid w:val="008A57C9"/>
    <w:rsid w:val="008A5CB8"/>
    <w:rsid w:val="008B0BF6"/>
    <w:rsid w:val="008B18BC"/>
    <w:rsid w:val="008B1B50"/>
    <w:rsid w:val="008B679B"/>
    <w:rsid w:val="008C0C63"/>
    <w:rsid w:val="008C2172"/>
    <w:rsid w:val="008C6B11"/>
    <w:rsid w:val="008C7A05"/>
    <w:rsid w:val="008D18BC"/>
    <w:rsid w:val="008E3B90"/>
    <w:rsid w:val="008F2778"/>
    <w:rsid w:val="00907376"/>
    <w:rsid w:val="0091794D"/>
    <w:rsid w:val="009319CF"/>
    <w:rsid w:val="00933EA0"/>
    <w:rsid w:val="009362EE"/>
    <w:rsid w:val="009467B0"/>
    <w:rsid w:val="00956AB1"/>
    <w:rsid w:val="009572CD"/>
    <w:rsid w:val="0097428F"/>
    <w:rsid w:val="009761C7"/>
    <w:rsid w:val="00981A54"/>
    <w:rsid w:val="00996E65"/>
    <w:rsid w:val="009A0498"/>
    <w:rsid w:val="009A0998"/>
    <w:rsid w:val="009A4AC9"/>
    <w:rsid w:val="009B1E05"/>
    <w:rsid w:val="009C1008"/>
    <w:rsid w:val="009C2C67"/>
    <w:rsid w:val="009C5270"/>
    <w:rsid w:val="009D1573"/>
    <w:rsid w:val="009D7F22"/>
    <w:rsid w:val="009F5D76"/>
    <w:rsid w:val="009F6D74"/>
    <w:rsid w:val="00A0209E"/>
    <w:rsid w:val="00A12A99"/>
    <w:rsid w:val="00A14A7C"/>
    <w:rsid w:val="00A23189"/>
    <w:rsid w:val="00A2540F"/>
    <w:rsid w:val="00A256DC"/>
    <w:rsid w:val="00A31897"/>
    <w:rsid w:val="00A420D5"/>
    <w:rsid w:val="00A429EE"/>
    <w:rsid w:val="00A43A4F"/>
    <w:rsid w:val="00A44BCF"/>
    <w:rsid w:val="00A460DC"/>
    <w:rsid w:val="00A47C99"/>
    <w:rsid w:val="00A53D13"/>
    <w:rsid w:val="00A604B2"/>
    <w:rsid w:val="00A651C7"/>
    <w:rsid w:val="00A7336B"/>
    <w:rsid w:val="00A7382C"/>
    <w:rsid w:val="00A76F30"/>
    <w:rsid w:val="00A81676"/>
    <w:rsid w:val="00A81932"/>
    <w:rsid w:val="00A842AD"/>
    <w:rsid w:val="00A9443F"/>
    <w:rsid w:val="00AB0F0D"/>
    <w:rsid w:val="00AB5B59"/>
    <w:rsid w:val="00AC244E"/>
    <w:rsid w:val="00AE4EEC"/>
    <w:rsid w:val="00AE677B"/>
    <w:rsid w:val="00AE7A58"/>
    <w:rsid w:val="00AF2E36"/>
    <w:rsid w:val="00AF5306"/>
    <w:rsid w:val="00B11EE5"/>
    <w:rsid w:val="00B170F8"/>
    <w:rsid w:val="00B20CE3"/>
    <w:rsid w:val="00B257EE"/>
    <w:rsid w:val="00B4116E"/>
    <w:rsid w:val="00B47BBF"/>
    <w:rsid w:val="00B544A8"/>
    <w:rsid w:val="00B57763"/>
    <w:rsid w:val="00B639C8"/>
    <w:rsid w:val="00B66258"/>
    <w:rsid w:val="00B70AF6"/>
    <w:rsid w:val="00B73C0B"/>
    <w:rsid w:val="00B832E1"/>
    <w:rsid w:val="00B83897"/>
    <w:rsid w:val="00B85EED"/>
    <w:rsid w:val="00B949EA"/>
    <w:rsid w:val="00BA0753"/>
    <w:rsid w:val="00BB3719"/>
    <w:rsid w:val="00BB40C6"/>
    <w:rsid w:val="00BB4FA0"/>
    <w:rsid w:val="00BB7517"/>
    <w:rsid w:val="00BC0D48"/>
    <w:rsid w:val="00BC2544"/>
    <w:rsid w:val="00BC63C1"/>
    <w:rsid w:val="00BD028B"/>
    <w:rsid w:val="00BD05D4"/>
    <w:rsid w:val="00BD222B"/>
    <w:rsid w:val="00BD26C1"/>
    <w:rsid w:val="00BE4078"/>
    <w:rsid w:val="00BF237A"/>
    <w:rsid w:val="00BF2A90"/>
    <w:rsid w:val="00BF342A"/>
    <w:rsid w:val="00BF6871"/>
    <w:rsid w:val="00C04798"/>
    <w:rsid w:val="00C049D9"/>
    <w:rsid w:val="00C054F4"/>
    <w:rsid w:val="00C1216C"/>
    <w:rsid w:val="00C2098E"/>
    <w:rsid w:val="00C224CD"/>
    <w:rsid w:val="00C41745"/>
    <w:rsid w:val="00C4212F"/>
    <w:rsid w:val="00C4502F"/>
    <w:rsid w:val="00C5201F"/>
    <w:rsid w:val="00C656AB"/>
    <w:rsid w:val="00C717F3"/>
    <w:rsid w:val="00C77056"/>
    <w:rsid w:val="00C95986"/>
    <w:rsid w:val="00CA6DA1"/>
    <w:rsid w:val="00CC5B78"/>
    <w:rsid w:val="00CD3B7C"/>
    <w:rsid w:val="00CD7257"/>
    <w:rsid w:val="00CE1A9A"/>
    <w:rsid w:val="00CE285C"/>
    <w:rsid w:val="00D0182B"/>
    <w:rsid w:val="00D2308E"/>
    <w:rsid w:val="00D25CD0"/>
    <w:rsid w:val="00D40E61"/>
    <w:rsid w:val="00D55CC3"/>
    <w:rsid w:val="00D57452"/>
    <w:rsid w:val="00D61446"/>
    <w:rsid w:val="00D619BA"/>
    <w:rsid w:val="00D65F52"/>
    <w:rsid w:val="00D731B1"/>
    <w:rsid w:val="00D85F0D"/>
    <w:rsid w:val="00D90BAE"/>
    <w:rsid w:val="00D91842"/>
    <w:rsid w:val="00D92242"/>
    <w:rsid w:val="00D94069"/>
    <w:rsid w:val="00D95663"/>
    <w:rsid w:val="00D97DA3"/>
    <w:rsid w:val="00DB6685"/>
    <w:rsid w:val="00DC3573"/>
    <w:rsid w:val="00DC4C9A"/>
    <w:rsid w:val="00DC4DEF"/>
    <w:rsid w:val="00DD4A93"/>
    <w:rsid w:val="00DE176F"/>
    <w:rsid w:val="00DE1AA0"/>
    <w:rsid w:val="00DF0A39"/>
    <w:rsid w:val="00DF3F4E"/>
    <w:rsid w:val="00DF4523"/>
    <w:rsid w:val="00DF7A23"/>
    <w:rsid w:val="00DF7D6C"/>
    <w:rsid w:val="00E029F5"/>
    <w:rsid w:val="00E042EA"/>
    <w:rsid w:val="00E066C1"/>
    <w:rsid w:val="00E0768C"/>
    <w:rsid w:val="00E12281"/>
    <w:rsid w:val="00E12AF3"/>
    <w:rsid w:val="00E17DA8"/>
    <w:rsid w:val="00E31D31"/>
    <w:rsid w:val="00E34017"/>
    <w:rsid w:val="00E372C4"/>
    <w:rsid w:val="00E37EE3"/>
    <w:rsid w:val="00E46348"/>
    <w:rsid w:val="00E474FC"/>
    <w:rsid w:val="00E501EA"/>
    <w:rsid w:val="00E50B5D"/>
    <w:rsid w:val="00E52337"/>
    <w:rsid w:val="00E5472B"/>
    <w:rsid w:val="00E64BF2"/>
    <w:rsid w:val="00E7335B"/>
    <w:rsid w:val="00E84B6B"/>
    <w:rsid w:val="00E912D4"/>
    <w:rsid w:val="00E91E1B"/>
    <w:rsid w:val="00E932E0"/>
    <w:rsid w:val="00EA2293"/>
    <w:rsid w:val="00EB31B4"/>
    <w:rsid w:val="00EC1F4C"/>
    <w:rsid w:val="00EC27BC"/>
    <w:rsid w:val="00ED1FC9"/>
    <w:rsid w:val="00ED5D57"/>
    <w:rsid w:val="00ED7258"/>
    <w:rsid w:val="00EE1193"/>
    <w:rsid w:val="00F0079B"/>
    <w:rsid w:val="00F074E1"/>
    <w:rsid w:val="00F07607"/>
    <w:rsid w:val="00F14698"/>
    <w:rsid w:val="00F16B41"/>
    <w:rsid w:val="00F341C4"/>
    <w:rsid w:val="00F35A03"/>
    <w:rsid w:val="00F35DAE"/>
    <w:rsid w:val="00F3758F"/>
    <w:rsid w:val="00F569A4"/>
    <w:rsid w:val="00F57137"/>
    <w:rsid w:val="00F623BE"/>
    <w:rsid w:val="00F635C6"/>
    <w:rsid w:val="00F719A8"/>
    <w:rsid w:val="00F71CA8"/>
    <w:rsid w:val="00F77CB7"/>
    <w:rsid w:val="00F82645"/>
    <w:rsid w:val="00F87CE2"/>
    <w:rsid w:val="00FA137E"/>
    <w:rsid w:val="00FA2838"/>
    <w:rsid w:val="00FA65CB"/>
    <w:rsid w:val="00FB772B"/>
    <w:rsid w:val="00FD1259"/>
    <w:rsid w:val="00FD6D01"/>
    <w:rsid w:val="00FE10D2"/>
    <w:rsid w:val="00FE2090"/>
    <w:rsid w:val="00FF29D7"/>
    <w:rsid w:val="00FF5065"/>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character" w:styleId="UnresolvedMention">
    <w:name w:val="Unresolved Mention"/>
    <w:basedOn w:val="DefaultParagraphFont"/>
    <w:uiPriority w:val="99"/>
    <w:semiHidden/>
    <w:unhideWhenUsed/>
    <w:rsid w:val="00A7336B"/>
    <w:rPr>
      <w:color w:val="605E5C"/>
      <w:shd w:val="clear" w:color="auto" w:fill="E1DFDD"/>
    </w:rPr>
  </w:style>
  <w:style w:type="paragraph" w:styleId="Header">
    <w:name w:val="header"/>
    <w:basedOn w:val="Normal"/>
    <w:link w:val="HeaderChar"/>
    <w:uiPriority w:val="99"/>
    <w:unhideWhenUsed/>
    <w:rsid w:val="00DC4D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DEF"/>
    <w:rPr>
      <w:sz w:val="22"/>
      <w:szCs w:val="22"/>
    </w:rPr>
  </w:style>
  <w:style w:type="paragraph" w:styleId="Footer">
    <w:name w:val="footer"/>
    <w:basedOn w:val="Normal"/>
    <w:link w:val="FooterChar"/>
    <w:uiPriority w:val="99"/>
    <w:unhideWhenUsed/>
    <w:rsid w:val="00DC4D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DEF"/>
    <w:rPr>
      <w:sz w:val="22"/>
      <w:szCs w:val="22"/>
    </w:rPr>
  </w:style>
  <w:style w:type="table" w:customStyle="1" w:styleId="SW-BaseTable">
    <w:name w:val="SW-Base Table"/>
    <w:basedOn w:val="TableNormal"/>
    <w:uiPriority w:val="99"/>
    <w:qFormat/>
    <w:rsid w:val="007B36DA"/>
    <w:rPr>
      <w:rFonts w:ascii="Tahoma" w:hAnsi="Tahoma"/>
    </w:rPr>
    <w:tblPr>
      <w:tblInd w:w="0" w:type="nil"/>
      <w:tblBorders>
        <w:top w:val="single" w:sz="4" w:space="0" w:color="D3AF7E"/>
        <w:left w:val="single" w:sz="4" w:space="0" w:color="D3AF7E"/>
        <w:bottom w:val="single" w:sz="4" w:space="0" w:color="D3AF7E"/>
        <w:right w:val="single" w:sz="4" w:space="0" w:color="D3AF7E"/>
        <w:insideH w:val="single" w:sz="4" w:space="0" w:color="D3AF7E"/>
        <w:insideV w:val="single" w:sz="4" w:space="0" w:color="D3AF7E"/>
      </w:tblBorders>
    </w:tblPr>
  </w:style>
  <w:style w:type="paragraph" w:customStyle="1" w:styleId="SW-TableContent">
    <w:name w:val="SW-Table Content"/>
    <w:qFormat/>
    <w:rsid w:val="00DC3573"/>
    <w:pPr>
      <w:spacing w:before="40" w:after="40"/>
    </w:pPr>
    <w:rPr>
      <w:rFonts w:ascii="Tahoma" w:eastAsia="Microsoft JhengHei" w:hAnsi="Tahoma"/>
      <w:szCs w:val="22"/>
    </w:rPr>
  </w:style>
  <w:style w:type="paragraph" w:customStyle="1" w:styleId="SW-TableHeader">
    <w:name w:val="SW-Table Header"/>
    <w:qFormat/>
    <w:rsid w:val="00DC3573"/>
    <w:pPr>
      <w:spacing w:before="60" w:after="60"/>
    </w:pPr>
    <w:rPr>
      <w:rFonts w:ascii="Tahoma" w:eastAsia="Microsoft JhengHei" w:hAnsi="Tahoma"/>
      <w:b/>
      <w:color w:val="002F4F"/>
      <w:szCs w:val="22"/>
    </w:rPr>
  </w:style>
  <w:style w:type="paragraph" w:customStyle="1" w:styleId="SW-SubHeader">
    <w:name w:val="SW-SubHeader"/>
    <w:qFormat/>
    <w:rsid w:val="00DC3573"/>
    <w:pPr>
      <w:pBdr>
        <w:top w:val="single" w:sz="8" w:space="1" w:color="D3AF7E"/>
      </w:pBdr>
      <w:spacing w:before="360" w:after="120"/>
      <w:outlineLvl w:val="1"/>
    </w:pPr>
    <w:rPr>
      <w:rFonts w:ascii="Tahoma" w:eastAsia="Microsoft YaHei Light" w:hAnsi="Tahoma"/>
      <w:caps/>
      <w:color w:val="002F4F"/>
      <w:sz w:val="24"/>
      <w:szCs w:val="22"/>
    </w:rPr>
  </w:style>
  <w:style w:type="paragraph" w:customStyle="1" w:styleId="SW-BodyText">
    <w:name w:val="SW-Body Text"/>
    <w:qFormat/>
    <w:rsid w:val="000B0266"/>
    <w:pPr>
      <w:spacing w:after="120"/>
    </w:pPr>
    <w:rPr>
      <w:rFonts w:ascii="Tahoma" w:eastAsia="Microsoft JhengHei" w:hAnsi="Tahom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580242">
      <w:bodyDiv w:val="1"/>
      <w:marLeft w:val="0"/>
      <w:marRight w:val="0"/>
      <w:marTop w:val="0"/>
      <w:marBottom w:val="0"/>
      <w:divBdr>
        <w:top w:val="none" w:sz="0" w:space="0" w:color="auto"/>
        <w:left w:val="none" w:sz="0" w:space="0" w:color="auto"/>
        <w:bottom w:val="none" w:sz="0" w:space="0" w:color="auto"/>
        <w:right w:val="none" w:sz="0" w:space="0" w:color="auto"/>
      </w:divBdr>
    </w:div>
    <w:div w:id="477768833">
      <w:bodyDiv w:val="1"/>
      <w:marLeft w:val="0"/>
      <w:marRight w:val="0"/>
      <w:marTop w:val="0"/>
      <w:marBottom w:val="0"/>
      <w:divBdr>
        <w:top w:val="none" w:sz="0" w:space="0" w:color="auto"/>
        <w:left w:val="none" w:sz="0" w:space="0" w:color="auto"/>
        <w:bottom w:val="none" w:sz="0" w:space="0" w:color="auto"/>
        <w:right w:val="none" w:sz="0" w:space="0" w:color="auto"/>
      </w:divBdr>
    </w:div>
    <w:div w:id="594633025">
      <w:bodyDiv w:val="1"/>
      <w:marLeft w:val="0"/>
      <w:marRight w:val="0"/>
      <w:marTop w:val="0"/>
      <w:marBottom w:val="0"/>
      <w:divBdr>
        <w:top w:val="none" w:sz="0" w:space="0" w:color="auto"/>
        <w:left w:val="none" w:sz="0" w:space="0" w:color="auto"/>
        <w:bottom w:val="none" w:sz="0" w:space="0" w:color="auto"/>
        <w:right w:val="none" w:sz="0" w:space="0" w:color="auto"/>
      </w:divBdr>
    </w:div>
    <w:div w:id="858735695">
      <w:bodyDiv w:val="1"/>
      <w:marLeft w:val="0"/>
      <w:marRight w:val="0"/>
      <w:marTop w:val="0"/>
      <w:marBottom w:val="0"/>
      <w:divBdr>
        <w:top w:val="none" w:sz="0" w:space="0" w:color="auto"/>
        <w:left w:val="none" w:sz="0" w:space="0" w:color="auto"/>
        <w:bottom w:val="none" w:sz="0" w:space="0" w:color="auto"/>
        <w:right w:val="none" w:sz="0" w:space="0" w:color="auto"/>
      </w:divBdr>
    </w:div>
    <w:div w:id="950627577">
      <w:bodyDiv w:val="1"/>
      <w:marLeft w:val="0"/>
      <w:marRight w:val="0"/>
      <w:marTop w:val="0"/>
      <w:marBottom w:val="0"/>
      <w:divBdr>
        <w:top w:val="none" w:sz="0" w:space="0" w:color="auto"/>
        <w:left w:val="none" w:sz="0" w:space="0" w:color="auto"/>
        <w:bottom w:val="none" w:sz="0" w:space="0" w:color="auto"/>
        <w:right w:val="none" w:sz="0" w:space="0" w:color="auto"/>
      </w:divBdr>
    </w:div>
    <w:div w:id="960379871">
      <w:bodyDiv w:val="1"/>
      <w:marLeft w:val="0"/>
      <w:marRight w:val="0"/>
      <w:marTop w:val="0"/>
      <w:marBottom w:val="0"/>
      <w:divBdr>
        <w:top w:val="none" w:sz="0" w:space="0" w:color="auto"/>
        <w:left w:val="none" w:sz="0" w:space="0" w:color="auto"/>
        <w:bottom w:val="none" w:sz="0" w:space="0" w:color="auto"/>
        <w:right w:val="none" w:sz="0" w:space="0" w:color="auto"/>
      </w:divBdr>
    </w:div>
    <w:div w:id="1214462191">
      <w:bodyDiv w:val="1"/>
      <w:marLeft w:val="0"/>
      <w:marRight w:val="0"/>
      <w:marTop w:val="0"/>
      <w:marBottom w:val="0"/>
      <w:divBdr>
        <w:top w:val="none" w:sz="0" w:space="0" w:color="auto"/>
        <w:left w:val="none" w:sz="0" w:space="0" w:color="auto"/>
        <w:bottom w:val="none" w:sz="0" w:space="0" w:color="auto"/>
        <w:right w:val="none" w:sz="0" w:space="0" w:color="auto"/>
      </w:divBdr>
    </w:div>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 w:id="1489904611">
      <w:bodyDiv w:val="1"/>
      <w:marLeft w:val="0"/>
      <w:marRight w:val="0"/>
      <w:marTop w:val="0"/>
      <w:marBottom w:val="0"/>
      <w:divBdr>
        <w:top w:val="none" w:sz="0" w:space="0" w:color="auto"/>
        <w:left w:val="none" w:sz="0" w:space="0" w:color="auto"/>
        <w:bottom w:val="none" w:sz="0" w:space="0" w:color="auto"/>
        <w:right w:val="none" w:sz="0" w:space="0" w:color="auto"/>
      </w:divBdr>
    </w:div>
    <w:div w:id="1549683403">
      <w:bodyDiv w:val="1"/>
      <w:marLeft w:val="0"/>
      <w:marRight w:val="0"/>
      <w:marTop w:val="0"/>
      <w:marBottom w:val="0"/>
      <w:divBdr>
        <w:top w:val="none" w:sz="0" w:space="0" w:color="auto"/>
        <w:left w:val="none" w:sz="0" w:space="0" w:color="auto"/>
        <w:bottom w:val="none" w:sz="0" w:space="0" w:color="auto"/>
        <w:right w:val="none" w:sz="0" w:space="0" w:color="auto"/>
      </w:divBdr>
    </w:div>
    <w:div w:id="1879197014">
      <w:bodyDiv w:val="1"/>
      <w:marLeft w:val="0"/>
      <w:marRight w:val="0"/>
      <w:marTop w:val="0"/>
      <w:marBottom w:val="0"/>
      <w:divBdr>
        <w:top w:val="none" w:sz="0" w:space="0" w:color="auto"/>
        <w:left w:val="none" w:sz="0" w:space="0" w:color="auto"/>
        <w:bottom w:val="none" w:sz="0" w:space="0" w:color="auto"/>
        <w:right w:val="none" w:sz="0" w:space="0" w:color="auto"/>
      </w:divBdr>
    </w:div>
    <w:div w:id="202161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rcrain@swinglecollins.com" TargetMode="Externa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emf"/><Relationship Id="rId34"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services@swinglecollins.com" TargetMode="External"/><Relationship Id="rId20" Type="http://schemas.openxmlformats.org/officeDocument/2006/relationships/image" Target="media/image7.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smurphy@swinglecollins.com" TargetMode="External"/><Relationship Id="rId23" Type="http://schemas.openxmlformats.org/officeDocument/2006/relationships/image" Target="media/image10.emf"/><Relationship Id="rId28" Type="http://schemas.openxmlformats.org/officeDocument/2006/relationships/image" Target="media/image15.jpeg"/><Relationship Id="rId36" Type="http://schemas.openxmlformats.org/officeDocument/2006/relationships/customXml" Target="../customXml/item5.xml"/><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mailto:kcardwell@swinglecollins.com" TargetMode="Externa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ustomXml" Target="../customXml/item4.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9815830D-8548-41EA-A2E6-BD890C0485D5}"/>
</file>

<file path=customXml/itemProps4.xml><?xml version="1.0" encoding="utf-8"?>
<ds:datastoreItem xmlns:ds="http://schemas.openxmlformats.org/officeDocument/2006/customXml" ds:itemID="{BF68EA2B-2274-4D74-B5EC-930CF832E055}"/>
</file>

<file path=customXml/itemProps5.xml><?xml version="1.0" encoding="utf-8"?>
<ds:datastoreItem xmlns:ds="http://schemas.openxmlformats.org/officeDocument/2006/customXml" ds:itemID="{007F7489-1AE8-4CFA-89C5-0378AA61964C}"/>
</file>

<file path=docProps/app.xml><?xml version="1.0" encoding="utf-8"?>
<Properties xmlns="http://schemas.openxmlformats.org/officeDocument/2006/extended-properties" xmlns:vt="http://schemas.openxmlformats.org/officeDocument/2006/docPropsVTypes">
  <Template>ASI.SMART.Client.Integration.Word.WordUI</Template>
  <TotalTime>7</TotalTime>
  <Pages>16</Pages>
  <Words>1448</Words>
  <Characters>8257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Rick Crain Jr.</cp:lastModifiedBy>
  <cp:revision>2</cp:revision>
  <cp:lastPrinted>2023-04-17T19:23:00Z</cp:lastPrinted>
  <dcterms:created xsi:type="dcterms:W3CDTF">2024-07-02T18:56:00Z</dcterms:created>
  <dcterms:modified xsi:type="dcterms:W3CDTF">2024-07-02T18:56:00Z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