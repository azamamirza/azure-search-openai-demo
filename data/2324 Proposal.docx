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FF305" w14:textId="7D979476" w:rsidR="00A7382C" w:rsidRPr="00171680" w:rsidRDefault="00FB772B" w:rsidP="00171680">
      <w:pPr>
        <w:pStyle w:val="1-BodyText"/>
      </w:pPr>
      <w:r w:rsidRPr="00171680">
        <w:rPr>
          <w:noProof/>
        </w:rPr>
        <w:drawing>
          <wp:anchor distT="0" distB="0" distL="114300" distR="114300" simplePos="0" relativeHeight="251656704" behindDoc="1" locked="0" layoutInCell="1" allowOverlap="1" wp14:anchorId="42C44507" wp14:editId="236E3B7C">
            <wp:simplePos x="0" y="0"/>
            <wp:positionH relativeFrom="column">
              <wp:posOffset>-817474</wp:posOffset>
            </wp:positionH>
            <wp:positionV relativeFrom="page">
              <wp:posOffset>0</wp:posOffset>
            </wp:positionV>
            <wp:extent cx="7772400" cy="10058400"/>
            <wp:effectExtent l="0" t="0" r="0" b="0"/>
            <wp:wrapNone/>
            <wp:docPr id="2" name="f8fa7170-8150-4d13-b16a-945c6d3809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anchor>
        </w:drawing>
      </w:r>
      <w:r w:rsidR="00A7382C" w:rsidRPr="00171680">
        <w:rPr>
          <w:rFonts w:hint="eastAsia"/>
        </w:rPr>
        <w:fldChar w:fldCharType="begin"/>
      </w:r>
      <w:r w:rsidR="00A7382C" w:rsidRPr="00171680">
        <w:rPr>
          <w:rFonts w:hint="eastAsia"/>
        </w:rPr>
        <w:instrText xml:space="preserve">  </w:instrText>
      </w:r>
      <w:r w:rsidR="00A7382C" w:rsidRPr="00171680">
        <w:rPr>
          <w:rFonts w:hint="eastAsia"/>
        </w:rPr>
        <w:fldChar w:fldCharType="end"/>
      </w:r>
    </w:p>
    <w:p w14:paraId="30890DD6" w14:textId="4D59C885" w:rsidR="00A7382C" w:rsidRPr="00171680" w:rsidRDefault="00A7382C" w:rsidP="00171680">
      <w:pPr>
        <w:pStyle w:val="1-BodyText"/>
      </w:pPr>
    </w:p>
    <w:p w14:paraId="14E493A6" w14:textId="77777777" w:rsidR="001068BF" w:rsidRPr="00171680" w:rsidRDefault="001068BF" w:rsidP="00171680">
      <w:pPr>
        <w:pStyle w:val="1-BodyText"/>
      </w:pPr>
    </w:p>
    <w:p w14:paraId="20011708" w14:textId="77777777" w:rsidR="00A7382C" w:rsidRPr="00171680" w:rsidRDefault="00A7382C" w:rsidP="00171680">
      <w:pPr>
        <w:pStyle w:val="1-BodyText"/>
      </w:pPr>
    </w:p>
    <w:p w14:paraId="64DD4B92" w14:textId="77777777" w:rsidR="00A7382C" w:rsidRPr="00171680" w:rsidRDefault="00A7382C" w:rsidP="00171680">
      <w:pPr>
        <w:pStyle w:val="1-BodyText"/>
      </w:pPr>
    </w:p>
    <w:p w14:paraId="18A90CB0" w14:textId="77777777" w:rsidR="00A7382C" w:rsidRPr="00171680" w:rsidRDefault="00A7382C" w:rsidP="00171680">
      <w:pPr>
        <w:pStyle w:val="1-BodyText"/>
      </w:pPr>
    </w:p>
    <w:p w14:paraId="28587DF3" w14:textId="77777777" w:rsidR="00A7382C" w:rsidRPr="00171680" w:rsidRDefault="00A7382C" w:rsidP="00171680">
      <w:pPr>
        <w:pStyle w:val="1-BodyText"/>
      </w:pPr>
    </w:p>
    <w:p w14:paraId="65E4AE17" w14:textId="77777777" w:rsidR="005938CC" w:rsidRPr="00171680" w:rsidRDefault="005938CC" w:rsidP="00171680">
      <w:pPr>
        <w:pStyle w:val="1-BodyText"/>
      </w:pPr>
    </w:p>
    <w:p w14:paraId="10F787E4" w14:textId="77777777" w:rsidR="005938CC" w:rsidRPr="00171680" w:rsidRDefault="005938CC" w:rsidP="00171680">
      <w:pPr>
        <w:pStyle w:val="1-BodyText"/>
      </w:pPr>
    </w:p>
    <w:p w14:paraId="03250003" w14:textId="77777777" w:rsidR="005938CC" w:rsidRPr="00171680" w:rsidRDefault="005938CC" w:rsidP="00171680">
      <w:pPr>
        <w:pStyle w:val="1-BodyText"/>
      </w:pPr>
    </w:p>
    <w:p w14:paraId="3D7E1FD3" w14:textId="77777777" w:rsidR="005938CC" w:rsidRPr="00171680" w:rsidRDefault="005938CC" w:rsidP="00171680">
      <w:pPr>
        <w:pStyle w:val="1-BodyText"/>
      </w:pPr>
    </w:p>
    <w:p w14:paraId="2A97A5FE" w14:textId="77777777" w:rsidR="005938CC" w:rsidRPr="00171680" w:rsidRDefault="005938CC" w:rsidP="00171680">
      <w:pPr>
        <w:pStyle w:val="1-BodyText"/>
      </w:pPr>
    </w:p>
    <w:p w14:paraId="16C7BE91" w14:textId="77777777" w:rsidR="005938CC" w:rsidRPr="00171680" w:rsidRDefault="005938CC" w:rsidP="00171680">
      <w:pPr>
        <w:pStyle w:val="1-BodyText"/>
      </w:pPr>
    </w:p>
    <w:p w14:paraId="07E68A7C" w14:textId="77777777" w:rsidR="005938CC" w:rsidRPr="00171680" w:rsidRDefault="005938CC" w:rsidP="00171680">
      <w:pPr>
        <w:pStyle w:val="1-BodyText"/>
      </w:pPr>
    </w:p>
    <w:p w14:paraId="325B674D" w14:textId="77777777" w:rsidR="005938CC" w:rsidRPr="00171680" w:rsidRDefault="005938CC" w:rsidP="00171680">
      <w:pPr>
        <w:pStyle w:val="1-BodyText"/>
      </w:pPr>
    </w:p>
    <w:p w14:paraId="7796CDE9" w14:textId="77777777" w:rsidR="005938CC" w:rsidRPr="00171680" w:rsidRDefault="005938CC" w:rsidP="00171680">
      <w:pPr>
        <w:pStyle w:val="1-BodyText"/>
      </w:pPr>
    </w:p>
    <w:p w14:paraId="6F6654C9" w14:textId="77777777" w:rsidR="00A7382C" w:rsidRPr="00171680" w:rsidRDefault="00A7382C" w:rsidP="00171680">
      <w:pPr>
        <w:pStyle w:val="1-BodyText"/>
      </w:pPr>
    </w:p>
    <w:p w14:paraId="43CF87A6" w14:textId="77777777" w:rsidR="00A7382C" w:rsidRPr="00171680" w:rsidRDefault="00A7382C" w:rsidP="00171680">
      <w:pPr>
        <w:pStyle w:val="1-BodyText"/>
      </w:pPr>
    </w:p>
    <w:p w14:paraId="0B93C30D" w14:textId="77777777" w:rsidR="00A7382C" w:rsidRPr="00171680" w:rsidRDefault="00A7382C" w:rsidP="00171680">
      <w:pPr>
        <w:pStyle w:val="1-BodyText"/>
      </w:pPr>
    </w:p>
    <w:p w14:paraId="3EAE71BC" w14:textId="77777777" w:rsidR="00A7382C" w:rsidRPr="00171680" w:rsidRDefault="00A7382C" w:rsidP="00171680">
      <w:pPr>
        <w:pStyle w:val="1-BodyText"/>
      </w:pPr>
    </w:p>
    <w:p w14:paraId="454E12FC" w14:textId="77777777" w:rsidR="00A7382C" w:rsidRPr="00171680" w:rsidRDefault="00A7382C" w:rsidP="00171680">
      <w:pPr>
        <w:pStyle w:val="1-BodyText"/>
      </w:pPr>
    </w:p>
    <w:p w14:paraId="5F3B37A5" w14:textId="77777777" w:rsidR="00A7382C" w:rsidRPr="00171680" w:rsidRDefault="00A7382C" w:rsidP="00171680">
      <w:pPr>
        <w:pStyle w:val="1-BodyText"/>
      </w:pPr>
    </w:p>
    <w:p w14:paraId="7DD29692" w14:textId="77777777" w:rsidR="00A7382C" w:rsidRPr="00171680" w:rsidRDefault="00A7382C" w:rsidP="00171680">
      <w:pPr>
        <w:pStyle w:val="1-BodyText"/>
      </w:pPr>
    </w:p>
    <w:p w14:paraId="12E752E2" w14:textId="77777777" w:rsidR="00A7382C" w:rsidRPr="00171680" w:rsidRDefault="00A7382C" w:rsidP="00171680">
      <w:pPr>
        <w:pStyle w:val="1-BodyText"/>
      </w:pPr>
    </w:p>
    <w:p w14:paraId="4F6354AF" w14:textId="77777777" w:rsidR="00A7382C" w:rsidRPr="00171680" w:rsidRDefault="00A7382C" w:rsidP="00171680">
      <w:pPr>
        <w:pStyle w:val="1-BodyText"/>
      </w:pPr>
    </w:p>
    <w:p w14:paraId="30B49A56" w14:textId="2044820F" w:rsidR="00A7382C" w:rsidRDefault="00A7382C" w:rsidP="00171680">
      <w:pPr>
        <w:pStyle w:val="1-BodyText"/>
      </w:pPr>
    </w:p>
    <w:p w14:paraId="7F3E2BA6" w14:textId="0F1D73F9" w:rsidR="00171680" w:rsidRDefault="00171680" w:rsidP="00171680">
      <w:pPr>
        <w:pStyle w:val="1-BodyText"/>
      </w:pPr>
    </w:p>
    <w:p w14:paraId="77F6C3E3" w14:textId="77777777" w:rsidR="00171680" w:rsidRPr="00171680" w:rsidRDefault="00171680" w:rsidP="00171680">
      <w:pPr>
        <w:pStyle w:val="1-BodyText"/>
      </w:pPr>
    </w:p>
    <w:p w14:paraId="1B91AA23" w14:textId="77777777" w:rsidR="001068BF" w:rsidRPr="00171680" w:rsidRDefault="001068BF" w:rsidP="00171680">
      <w:pPr>
        <w:pStyle w:val="1-BodyText"/>
      </w:pPr>
    </w:p>
    <w:p w14:paraId="3E38D2D6" w14:textId="77777777" w:rsidR="001068BF" w:rsidRPr="00171680" w:rsidRDefault="001068BF" w:rsidP="00171680">
      <w:pPr>
        <w:pStyle w:val="1-BodyText"/>
      </w:pPr>
    </w:p>
    <w:p w14:paraId="24FD3895" w14:textId="4D3E0B75" w:rsidR="00A7382C" w:rsidRDefault="00A7382C" w:rsidP="00171680">
      <w:pPr>
        <w:pStyle w:val="1-BodyText"/>
      </w:pPr>
    </w:p>
    <w:p w14:paraId="604A5667" w14:textId="77777777" w:rsidR="00171680" w:rsidRPr="00171680" w:rsidRDefault="00171680" w:rsidP="00171680">
      <w:pPr>
        <w:pStyle w:val="1-BodyText"/>
      </w:pPr>
    </w:p>
    <w:p w14:paraId="217061A1" w14:textId="77777777" w:rsidR="00A7382C" w:rsidRPr="00171680" w:rsidRDefault="00A7382C" w:rsidP="00171680">
      <w:pPr>
        <w:pStyle w:val="1-BodyText"/>
      </w:pPr>
    </w:p>
    <w:p w14:paraId="6F5E2B7C" w14:textId="77777777" w:rsidR="00A7382C" w:rsidRPr="00171680" w:rsidRDefault="00A7382C" w:rsidP="00171680">
      <w:pPr>
        <w:pStyle w:val="1-BodyText"/>
        <w:spacing w:before="0"/>
        <w:ind w:left="1944"/>
        <w:rPr>
          <w:rFonts w:ascii="Palatino Linotype" w:hAnsi="Palatino Linotype"/>
          <w:color w:val="375258" w:themeColor="text2"/>
          <w:sz w:val="48"/>
          <w:szCs w:val="48"/>
        </w:rPr>
      </w:pPr>
      <w:r>
        <w:rPr>
          <w:rFonts w:ascii="Palatino Linotype" w:hAnsi="Palatino Linotype"/>
          <w:color w:val="375258" w:themeColor="text2"/>
          <w:sz w:val="48"/>
          <w:szCs w:val="48"/>
        </w:rPr>
        <w:t>Brown Fox, PLLC</w:t>
      </w:r>
    </w:p>
    <w:p w14:paraId="31DDA71A" w14:textId="10E77CF2" w:rsidR="00A7382C" w:rsidRPr="00171680" w:rsidRDefault="000D39A8" w:rsidP="00171680">
      <w:pPr>
        <w:pStyle w:val="1-BodyText"/>
        <w:ind w:left="1944"/>
        <w:rPr>
          <w:caps/>
          <w:color w:val="375258" w:themeColor="text2"/>
          <w:spacing w:val="15"/>
          <w:sz w:val="22"/>
          <w:szCs w:val="24"/>
        </w:rPr>
      </w:pPr>
      <w:r w:rsidRPr="00171680">
        <w:rPr>
          <w:caps/>
          <w:color w:val="375258" w:themeColor="text2"/>
          <w:spacing w:val="15"/>
          <w:sz w:val="22"/>
          <w:szCs w:val="24"/>
        </w:rPr>
        <w:t>Commerc</w:t>
      </w:r>
      <w:r w:rsidR="00171680" w:rsidRPr="00171680">
        <w:rPr>
          <w:caps/>
          <w:color w:val="375258" w:themeColor="text2"/>
          <w:spacing w:val="15"/>
          <w:sz w:val="22"/>
          <w:szCs w:val="24"/>
        </w:rPr>
        <w:t xml:space="preserve">ial </w:t>
      </w:r>
      <w:r w:rsidR="009F2D66">
        <w:rPr>
          <w:caps/>
          <w:color w:val="375258" w:themeColor="text2"/>
          <w:spacing w:val="15"/>
          <w:sz w:val="22"/>
          <w:szCs w:val="24"/>
        </w:rPr>
        <w:t>insurance proposal</w:t>
      </w:r>
    </w:p>
    <w:p w14:paraId="1F607035" w14:textId="44A212B9" w:rsidR="005938CC" w:rsidRDefault="005938CC" w:rsidP="00171680">
      <w:pPr>
        <w:pStyle w:val="1-BodyText"/>
        <w:ind w:left="1944"/>
      </w:pPr>
    </w:p>
    <w:p w14:paraId="51BD59F9" w14:textId="77777777" w:rsidR="005938CC" w:rsidRPr="00171680" w:rsidRDefault="005938CC" w:rsidP="00171680">
      <w:pPr>
        <w:pStyle w:val="1-BodyText"/>
        <w:ind w:left="1944"/>
      </w:pPr>
    </w:p>
    <w:p w14:paraId="6831928D" w14:textId="7348BADC" w:rsidR="005938CC" w:rsidRPr="00171680" w:rsidRDefault="00A7382C" w:rsidP="00171680">
      <w:pPr>
        <w:pStyle w:val="1-BodyText"/>
        <w:ind w:left="1944"/>
      </w:pPr>
      <w:r w:rsidRPr="00171680">
        <w:rPr>
          <w:rFonts w:hint="eastAsia"/>
        </w:rPr>
        <w:t>P</w:t>
      </w:r>
      <w:r w:rsidR="00171680">
        <w:t>resented by</w:t>
      </w:r>
      <w:r w:rsidRPr="00171680">
        <w:rPr>
          <w:rFonts w:hint="eastAsia"/>
        </w:rPr>
        <w:t xml:space="preserve">: </w:t>
      </w:r>
      <w:r w:rsidR="00EF7C69">
        <w:rPr>
          <w:rFonts w:hint="eastAsia"/>
        </w:rPr>
        <w:t>Kyle L Cardwell</w:t>
      </w:r>
      <w:r w:rsidR="001068BF" w:rsidRPr="00171680">
        <w:br/>
      </w:r>
      <w:r w:rsidR="00EF7C69">
        <w:rPr>
          <w:rFonts w:hint="eastAsia"/>
        </w:rPr>
        <w:t>kcardwell@swinglecollins.com</w:t>
      </w:r>
    </w:p>
    <w:p w14:paraId="50D0170B" w14:textId="46A7FA7A" w:rsidR="005938CC" w:rsidRPr="00171680" w:rsidRDefault="00EF7C69" w:rsidP="00171680">
      <w:pPr>
        <w:pStyle w:val="1-BodyText"/>
        <w:ind w:left="1944"/>
      </w:pPr>
      <w:r>
        <w:rPr>
          <w:rFonts w:hint="eastAsia"/>
        </w:rPr>
        <w:t>(972) 387-6739</w:t>
      </w:r>
    </w:p>
    <w:p w14:paraId="56223291" w14:textId="77777777" w:rsidR="00171680" w:rsidRDefault="00A7382C" w:rsidP="00171680">
      <w:pPr>
        <w:pStyle w:val="1-BodyText"/>
        <w:ind w:left="1944"/>
      </w:pPr>
      <w:r w:rsidRPr="00171680">
        <w:rPr>
          <w:rFonts w:hint="eastAsia"/>
        </w:rPr>
        <w:t>13760 N</w:t>
      </w:r>
      <w:r w:rsidR="00171680">
        <w:t>oel Road, Suite</w:t>
      </w:r>
      <w:r w:rsidRPr="00171680">
        <w:rPr>
          <w:rFonts w:hint="eastAsia"/>
        </w:rPr>
        <w:t xml:space="preserve"> 600</w:t>
      </w:r>
    </w:p>
    <w:p w14:paraId="5A10E972" w14:textId="2E7CE340" w:rsidR="000572B5" w:rsidRPr="00171680" w:rsidRDefault="00A7382C" w:rsidP="00171680">
      <w:pPr>
        <w:pStyle w:val="1-BodyText"/>
        <w:ind w:left="1944"/>
        <w:sectPr w:rsidR="000572B5" w:rsidRPr="00171680" w:rsidSect="00171680">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296" w:left="1296" w:header="720" w:footer="720" w:gutter="0"/>
          <w:cols w:space="720"/>
          <w:titlePg/>
          <w:docGrid w:linePitch="360"/>
        </w:sectPr>
      </w:pPr>
      <w:r w:rsidRPr="00171680">
        <w:rPr>
          <w:rFonts w:hint="eastAsia"/>
        </w:rPr>
        <w:t>D</w:t>
      </w:r>
      <w:r w:rsidR="00171680">
        <w:t>allas</w:t>
      </w:r>
      <w:r w:rsidRPr="00171680">
        <w:rPr>
          <w:rFonts w:hint="eastAsia"/>
        </w:rPr>
        <w:t>, TX  75240</w:t>
      </w:r>
    </w:p>
    <w:p w14:paraId="42677770" w14:textId="21F3F283" w:rsidR="00596809" w:rsidRDefault="008F53E2" w:rsidP="000A15CE">
      <w:pPr>
        <w:pStyle w:val="1-PageHeader"/>
      </w:pPr>
      <w:bookmarkStart w:id="0" w:name="_Toc141091277"/>
      <w:r>
        <w:lastRenderedPageBreak/>
        <w:t xml:space="preserve">Why </w:t>
      </w:r>
      <w:r>
        <w:t xml:space="preserve">Choose </w:t>
      </w:r>
      <w:r>
        <w:t>Swingle</w:t>
      </w:r>
      <w:r>
        <w:t xml:space="preserve"> Collins?</w:t>
      </w:r>
      <w:bookmarkEnd w:id="0"/>
    </w:p>
    <w:p w14:paraId="0D75AF20" w14:textId="42873492" w:rsidR="00950925" w:rsidRPr="00950925" w:rsidRDefault="008F53E2" w:rsidP="00950925">
      <w:pPr>
        <w:pStyle w:val="1-BodyText"/>
      </w:pPr>
      <w:r w:rsidRPr="00950925">
        <w:t xml:space="preserve">As one of the largest privately-owned insurance agencies in Texas, Swingle Collins &amp; Associates </w:t>
      </w:r>
      <w:proofErr w:type="gramStart"/>
      <w:r w:rsidRPr="00950925">
        <w:t>is able to</w:t>
      </w:r>
      <w:proofErr w:type="gramEnd"/>
      <w:r w:rsidRPr="00950925">
        <w:t xml:space="preserve"> provide solutions for even the most unique and complex risks. Our status as an independent firm allows us to offer the type of tailored ser</w:t>
      </w:r>
      <w:r w:rsidRPr="00950925">
        <w:t>vice and coverage options that our clients both expect and deserve.</w:t>
      </w:r>
    </w:p>
    <w:p w14:paraId="76CC0F66" w14:textId="77777777" w:rsidR="00950925" w:rsidRPr="00950925" w:rsidRDefault="008F53E2" w:rsidP="00950925">
      <w:pPr>
        <w:pStyle w:val="1-BodyText"/>
      </w:pPr>
    </w:p>
    <w:p w14:paraId="0D77C5C7" w14:textId="14F83557" w:rsidR="00950925" w:rsidRPr="00950925" w:rsidRDefault="008F53E2" w:rsidP="00950925">
      <w:pPr>
        <w:pStyle w:val="1-BodyText"/>
      </w:pPr>
      <w:r w:rsidRPr="00950925">
        <w:t xml:space="preserve">Because of our growth, success and level of service, leading carriers have awarded us top-tier access, which directly benefits our clientele with a broader range of choices and services. </w:t>
      </w:r>
      <w:r w:rsidRPr="00950925">
        <w:t>By adopting a consultative approach and staying at the forefront of emerging trends, we’re able to deliver options that are selected specifically to ensure that your business, assets, family, and employees have the level of coverage they need.</w:t>
      </w:r>
    </w:p>
    <w:p w14:paraId="46EB1160" w14:textId="0F5C419D" w:rsidR="00950925" w:rsidRPr="00950925" w:rsidRDefault="008F53E2" w:rsidP="00950925">
      <w:pPr>
        <w:pStyle w:val="1-BodyText"/>
      </w:pPr>
    </w:p>
    <w:p w14:paraId="43065E8D" w14:textId="6FE49169" w:rsidR="00950925" w:rsidRPr="00950925" w:rsidRDefault="008F53E2" w:rsidP="00950925">
      <w:pPr>
        <w:pStyle w:val="1-BodyText"/>
      </w:pPr>
      <w:r w:rsidRPr="00950925">
        <w:t>Our elite t</w:t>
      </w:r>
      <w:r w:rsidRPr="00950925">
        <w:t>eam of risk advisors is considered best-in-class by industry peers and clients alike. We’ve been named a Top 100 Independent Property/Casualty Agency by</w:t>
      </w:r>
      <w:r>
        <w:t xml:space="preserve"> </w:t>
      </w:r>
      <w:r w:rsidRPr="00950925">
        <w:rPr>
          <w:i/>
          <w:iCs/>
        </w:rPr>
        <w:t>Insurance Journal</w:t>
      </w:r>
      <w:r>
        <w:t xml:space="preserve"> </w:t>
      </w:r>
      <w:r w:rsidRPr="00950925">
        <w:t>and rated among the “Best Places to Work” by</w:t>
      </w:r>
      <w:r>
        <w:t xml:space="preserve"> </w:t>
      </w:r>
      <w:r w:rsidRPr="00950925">
        <w:rPr>
          <w:i/>
          <w:iCs/>
        </w:rPr>
        <w:t>Insurance Journal</w:t>
      </w:r>
      <w:r w:rsidRPr="00950925">
        <w:t xml:space="preserve"> and the </w:t>
      </w:r>
      <w:r w:rsidRPr="00950925">
        <w:rPr>
          <w:i/>
          <w:iCs/>
        </w:rPr>
        <w:t>Dallas Busines</w:t>
      </w:r>
      <w:r w:rsidRPr="00950925">
        <w:rPr>
          <w:i/>
          <w:iCs/>
        </w:rPr>
        <w:t>s Journal</w:t>
      </w:r>
      <w:r w:rsidRPr="00950925">
        <w:t>.</w:t>
      </w:r>
    </w:p>
    <w:p w14:paraId="6666166B" w14:textId="5B5FAC06" w:rsidR="00950925" w:rsidRPr="00950925" w:rsidRDefault="008F53E2" w:rsidP="00950925">
      <w:pPr>
        <w:pStyle w:val="1-BodyText"/>
      </w:pPr>
    </w:p>
    <w:p w14:paraId="7B8C4FB5" w14:textId="1C3998AB" w:rsidR="00596809" w:rsidRDefault="008F53E2" w:rsidP="005423F4">
      <w:pPr>
        <w:pStyle w:val="1-BodyText"/>
        <w:sectPr w:rsidR="00596809" w:rsidSect="00950925">
          <w:pgSz w:w="12240" w:h="15840" w:code="1"/>
          <w:pgMar w:top="1440" w:right="1440" w:bottom="1296" w:left="1296" w:header="720" w:footer="720" w:gutter="0"/>
          <w:cols w:space="720"/>
          <w:docGrid w:linePitch="360"/>
        </w:sectPr>
      </w:pPr>
      <w:r w:rsidRPr="00950925">
        <w:t>In everything we do, we strive to be an extension of your company and family wealth management team, providing you with the peace of mind that your assets are properly protected — and that your needs will always come first.</w:t>
      </w:r>
      <w:r>
        <w:rPr>
          <w:noProof/>
        </w:rPr>
        <w:drawing>
          <wp:anchor distT="0" distB="0" distL="114300" distR="114300" simplePos="0" relativeHeight="251657728" behindDoc="1" locked="0" layoutInCell="1" allowOverlap="1" wp14:anchorId="4906DF1C" wp14:editId="3F1CB45D">
            <wp:simplePos x="0" y="0"/>
            <wp:positionH relativeFrom="page">
              <wp:align>center</wp:align>
            </wp:positionH>
            <wp:positionV relativeFrom="page">
              <wp:posOffset>5230167</wp:posOffset>
            </wp:positionV>
            <wp:extent cx="6035040" cy="3749040"/>
            <wp:effectExtent l="0" t="0" r="3810" b="3810"/>
            <wp:wrapSquare wrapText="bothSides"/>
            <wp:docPr id="5" name="4dd32b33-0b28-42ed-86b4-ac80a9a69f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5040" cy="3749040"/>
                    </a:xfrm>
                    <a:prstGeom prst="rect">
                      <a:avLst/>
                    </a:prstGeom>
                  </pic:spPr>
                </pic:pic>
              </a:graphicData>
            </a:graphic>
            <wp14:sizeRelH relativeFrom="margin">
              <wp14:pctWidth>0</wp14:pctWidth>
            </wp14:sizeRelH>
            <wp14:sizeRelV relativeFrom="margin">
              <wp14:pctHeight>0</wp14:pctHeight>
            </wp14:sizeRelV>
          </wp:anchor>
        </w:drawing>
      </w:r>
    </w:p>
    <w:p w14:paraId="75220E92" w14:textId="1970C3EA" w:rsidR="003B5466" w:rsidRDefault="008F53E2" w:rsidP="00321295">
      <w:pPr>
        <w:pStyle w:val="1-PageHeader"/>
      </w:pPr>
      <w:bookmarkStart w:id="1" w:name="_Toc141091278"/>
      <w:r>
        <w:lastRenderedPageBreak/>
        <w:t>Your Tr</w:t>
      </w:r>
      <w:r>
        <w:t>usted &amp; Knowledgeable Advisors</w:t>
      </w:r>
      <w:bookmarkEnd w:id="1"/>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18C150D0" w14:textId="77777777" w:rsidTr="00E40E4F">
        <w:tc>
          <w:tcPr>
            <w:tcW w:w="236" w:type="dxa"/>
            <w:tcBorders>
              <w:right w:val="single" w:sz="4" w:space="0" w:color="375258" w:themeColor="text2"/>
            </w:tcBorders>
          </w:tcPr>
          <w:p w14:paraId="7394E0F2" w14:textId="77777777" w:rsidR="00E40E4F" w:rsidRPr="00E40E4F" w:rsidRDefault="008F53E2" w:rsidP="00E40E4F">
            <w:pPr>
              <w:pStyle w:val="1-TableContent"/>
            </w:pPr>
          </w:p>
        </w:tc>
        <w:tc>
          <w:tcPr>
            <w:tcW w:w="236" w:type="dxa"/>
            <w:tcBorders>
              <w:left w:val="single" w:sz="4" w:space="0" w:color="375258" w:themeColor="text2"/>
            </w:tcBorders>
          </w:tcPr>
          <w:p w14:paraId="31869369" w14:textId="77777777" w:rsidR="00E40E4F" w:rsidRPr="00E40E4F" w:rsidRDefault="008F53E2" w:rsidP="00E40E4F">
            <w:pPr>
              <w:pStyle w:val="1-TableContent"/>
            </w:pPr>
          </w:p>
        </w:tc>
        <w:tc>
          <w:tcPr>
            <w:tcW w:w="9022" w:type="dxa"/>
          </w:tcPr>
          <w:p w14:paraId="12D1E16A" w14:textId="7AE9C640" w:rsidR="00E40E4F" w:rsidRPr="00E40E4F" w:rsidRDefault="008F53E2" w:rsidP="007111EE">
            <w:pPr>
              <w:pStyle w:val="1-TableContent"/>
              <w:spacing w:before="0" w:after="240" w:line="240" w:lineRule="auto"/>
              <w:rPr>
                <w:caps/>
              </w:rPr>
            </w:pPr>
            <w:r w:rsidRPr="00E40E4F">
              <w:rPr>
                <w:caps/>
                <w:color w:val="375258" w:themeColor="text2"/>
                <w:sz w:val="22"/>
                <w:szCs w:val="24"/>
              </w:rPr>
              <w:t>Personal Risk Advisor</w:t>
            </w:r>
          </w:p>
        </w:tc>
      </w:tr>
      <w:tr w:rsidR="00E40E4F" w14:paraId="5BD40CBB" w14:textId="77777777" w:rsidTr="00E40E4F">
        <w:tc>
          <w:tcPr>
            <w:tcW w:w="236" w:type="dxa"/>
            <w:tcBorders>
              <w:right w:val="single" w:sz="4" w:space="0" w:color="375258" w:themeColor="text2"/>
            </w:tcBorders>
          </w:tcPr>
          <w:p w14:paraId="4B4602F8" w14:textId="77777777" w:rsidR="00E40E4F" w:rsidRPr="00E40E4F" w:rsidRDefault="008F53E2" w:rsidP="007111EE">
            <w:pPr>
              <w:pStyle w:val="1-TableContent"/>
              <w:spacing w:before="0"/>
            </w:pPr>
          </w:p>
        </w:tc>
        <w:tc>
          <w:tcPr>
            <w:tcW w:w="236" w:type="dxa"/>
            <w:tcBorders>
              <w:left w:val="single" w:sz="4" w:space="0" w:color="375258" w:themeColor="text2"/>
            </w:tcBorders>
          </w:tcPr>
          <w:p w14:paraId="57ECC1E7" w14:textId="77777777" w:rsidR="00E40E4F" w:rsidRPr="00E40E4F" w:rsidRDefault="008F53E2" w:rsidP="007111EE">
            <w:pPr>
              <w:pStyle w:val="1-TableContent"/>
              <w:spacing w:before="0"/>
            </w:pPr>
          </w:p>
        </w:tc>
        <w:tc>
          <w:tcPr>
            <w:tcW w:w="9022" w:type="dxa"/>
          </w:tcPr>
          <w:p w14:paraId="30D7A4A5" w14:textId="756B2C27" w:rsidR="00E40E4F" w:rsidRPr="00E40E4F" w:rsidRDefault="008F53E2" w:rsidP="007111EE">
            <w:pPr>
              <w:pStyle w:val="1-TableContent"/>
              <w:spacing w:before="0" w:line="240" w:lineRule="auto"/>
              <w:rPr>
                <w:i/>
                <w:iCs/>
              </w:rPr>
            </w:pPr>
            <w:r w:rsidRPr="00E40E4F">
              <w:rPr>
                <w:i/>
                <w:iCs/>
                <w:color w:val="375258" w:themeColor="text2"/>
              </w:rPr>
              <w:t>Your coverage expert and partner.</w:t>
            </w:r>
          </w:p>
        </w:tc>
      </w:tr>
      <w:tr w:rsidR="00E40E4F" w14:paraId="38BA8CC6" w14:textId="77777777" w:rsidTr="00E40E4F">
        <w:tc>
          <w:tcPr>
            <w:tcW w:w="236" w:type="dxa"/>
            <w:tcBorders>
              <w:right w:val="single" w:sz="4" w:space="0" w:color="375258" w:themeColor="text2"/>
            </w:tcBorders>
          </w:tcPr>
          <w:p w14:paraId="70F94403" w14:textId="77777777" w:rsidR="00E40E4F" w:rsidRPr="00E40E4F" w:rsidRDefault="008F53E2" w:rsidP="007111EE">
            <w:pPr>
              <w:pStyle w:val="1-TableContent"/>
              <w:spacing w:before="0"/>
            </w:pPr>
          </w:p>
        </w:tc>
        <w:tc>
          <w:tcPr>
            <w:tcW w:w="236" w:type="dxa"/>
            <w:tcBorders>
              <w:left w:val="single" w:sz="4" w:space="0" w:color="375258" w:themeColor="text2"/>
            </w:tcBorders>
          </w:tcPr>
          <w:p w14:paraId="25B31E61" w14:textId="77777777" w:rsidR="00E40E4F" w:rsidRPr="00E40E4F" w:rsidRDefault="008F53E2" w:rsidP="007111EE">
            <w:pPr>
              <w:pStyle w:val="1-TableContent"/>
              <w:spacing w:before="0"/>
            </w:pPr>
          </w:p>
        </w:tc>
        <w:tc>
          <w:tcPr>
            <w:tcW w:w="9022" w:type="dxa"/>
          </w:tcPr>
          <w:p w14:paraId="63A1294E" w14:textId="4EB7C25C" w:rsidR="00E40E4F" w:rsidRPr="00E40E4F" w:rsidRDefault="00EF7C69" w:rsidP="007111EE">
            <w:pPr>
              <w:pStyle w:val="1-TableContent"/>
              <w:spacing w:before="360" w:line="240" w:lineRule="auto"/>
              <w:rPr>
                <w:b/>
                <w:bCs/>
              </w:rPr>
            </w:pPr>
            <w:r w:rsidRPr="00EF7C69">
              <w:rPr>
                <w:rFonts w:hint="eastAsia"/>
                <w:b/>
                <w:bCs/>
              </w:rPr>
              <w:t>Kyle L Cardwell</w:t>
            </w:r>
          </w:p>
        </w:tc>
      </w:tr>
      <w:tr w:rsidR="00E40E4F" w14:paraId="61907C43" w14:textId="77777777" w:rsidTr="00E40E4F">
        <w:tc>
          <w:tcPr>
            <w:tcW w:w="236" w:type="dxa"/>
            <w:tcBorders>
              <w:right w:val="single" w:sz="4" w:space="0" w:color="375258" w:themeColor="text2"/>
            </w:tcBorders>
          </w:tcPr>
          <w:p w14:paraId="67B74FEF" w14:textId="77777777" w:rsidR="00E40E4F" w:rsidRPr="00E40E4F" w:rsidRDefault="008F53E2" w:rsidP="007111EE">
            <w:pPr>
              <w:pStyle w:val="1-TableContent"/>
              <w:spacing w:before="0"/>
            </w:pPr>
          </w:p>
        </w:tc>
        <w:tc>
          <w:tcPr>
            <w:tcW w:w="236" w:type="dxa"/>
            <w:tcBorders>
              <w:left w:val="single" w:sz="4" w:space="0" w:color="375258" w:themeColor="text2"/>
            </w:tcBorders>
          </w:tcPr>
          <w:p w14:paraId="7E827304" w14:textId="77777777" w:rsidR="00E40E4F" w:rsidRPr="00E40E4F" w:rsidRDefault="008F53E2" w:rsidP="007111EE">
            <w:pPr>
              <w:pStyle w:val="1-TableContent"/>
              <w:spacing w:before="0"/>
            </w:pPr>
          </w:p>
        </w:tc>
        <w:tc>
          <w:tcPr>
            <w:tcW w:w="9022" w:type="dxa"/>
          </w:tcPr>
          <w:p w14:paraId="6D834F92" w14:textId="1E468736" w:rsidR="00E40E4F" w:rsidRPr="00E40E4F" w:rsidRDefault="00EF7C69" w:rsidP="007111EE">
            <w:pPr>
              <w:pStyle w:val="1-TableContent"/>
              <w:spacing w:before="60" w:line="240" w:lineRule="auto"/>
            </w:pPr>
            <w:r>
              <w:rPr>
                <w:rFonts w:hint="eastAsia"/>
              </w:rPr>
              <w:t>(972) 387-6739</w:t>
            </w:r>
          </w:p>
        </w:tc>
      </w:tr>
      <w:tr w:rsidR="00E40E4F" w14:paraId="2407212F" w14:textId="77777777" w:rsidTr="00E40E4F">
        <w:tc>
          <w:tcPr>
            <w:tcW w:w="236" w:type="dxa"/>
            <w:tcBorders>
              <w:right w:val="single" w:sz="4" w:space="0" w:color="375258" w:themeColor="text2"/>
            </w:tcBorders>
          </w:tcPr>
          <w:p w14:paraId="7EFC09A7" w14:textId="77777777" w:rsidR="00E40E4F" w:rsidRPr="00E40E4F" w:rsidRDefault="008F53E2" w:rsidP="007111EE">
            <w:pPr>
              <w:pStyle w:val="1-TableContent"/>
              <w:spacing w:before="0"/>
            </w:pPr>
          </w:p>
        </w:tc>
        <w:tc>
          <w:tcPr>
            <w:tcW w:w="236" w:type="dxa"/>
            <w:tcBorders>
              <w:left w:val="single" w:sz="4" w:space="0" w:color="375258" w:themeColor="text2"/>
            </w:tcBorders>
          </w:tcPr>
          <w:p w14:paraId="260B3A6A" w14:textId="77777777" w:rsidR="00E40E4F" w:rsidRPr="00E40E4F" w:rsidRDefault="008F53E2" w:rsidP="007111EE">
            <w:pPr>
              <w:pStyle w:val="1-TableContent"/>
              <w:spacing w:before="0"/>
            </w:pPr>
          </w:p>
        </w:tc>
        <w:tc>
          <w:tcPr>
            <w:tcW w:w="9022" w:type="dxa"/>
          </w:tcPr>
          <w:p w14:paraId="17CCB9F8" w14:textId="1C7CB256" w:rsidR="00E40E4F" w:rsidRPr="00E40E4F" w:rsidRDefault="00EF7C69" w:rsidP="007111EE">
            <w:pPr>
              <w:pStyle w:val="1-TableContent"/>
              <w:spacing w:before="60" w:line="240" w:lineRule="auto"/>
            </w:pPr>
            <w:r>
              <w:rPr>
                <w:rFonts w:hint="eastAsia"/>
              </w:rPr>
              <w:t>kcardwell@swinglecollins.com</w:t>
            </w:r>
          </w:p>
        </w:tc>
      </w:tr>
      <w:tr w:rsidR="00E40E4F" w14:paraId="3A5742D9" w14:textId="77777777" w:rsidTr="00E40E4F">
        <w:tc>
          <w:tcPr>
            <w:tcW w:w="236" w:type="dxa"/>
            <w:tcBorders>
              <w:right w:val="single" w:sz="4" w:space="0" w:color="375258" w:themeColor="text2"/>
            </w:tcBorders>
          </w:tcPr>
          <w:p w14:paraId="4090C37E" w14:textId="77777777" w:rsidR="00E40E4F" w:rsidRPr="00E40E4F" w:rsidRDefault="008F53E2" w:rsidP="007111EE">
            <w:pPr>
              <w:pStyle w:val="1-TableContent"/>
              <w:spacing w:before="0"/>
            </w:pPr>
          </w:p>
        </w:tc>
        <w:tc>
          <w:tcPr>
            <w:tcW w:w="236" w:type="dxa"/>
            <w:tcBorders>
              <w:left w:val="single" w:sz="4" w:space="0" w:color="375258" w:themeColor="text2"/>
            </w:tcBorders>
          </w:tcPr>
          <w:p w14:paraId="0CA89430" w14:textId="77777777" w:rsidR="00E40E4F" w:rsidRPr="00E40E4F" w:rsidRDefault="008F53E2" w:rsidP="007111EE">
            <w:pPr>
              <w:pStyle w:val="1-TableContent"/>
              <w:spacing w:before="0"/>
            </w:pPr>
          </w:p>
        </w:tc>
        <w:tc>
          <w:tcPr>
            <w:tcW w:w="9022" w:type="dxa"/>
          </w:tcPr>
          <w:p w14:paraId="3A49BFFE" w14:textId="2B89D2F3" w:rsidR="00E40E4F" w:rsidRPr="00E40E4F" w:rsidRDefault="008F53E2" w:rsidP="007111EE">
            <w:pPr>
              <w:pStyle w:val="1-TableContent"/>
              <w:spacing w:before="0" w:line="240" w:lineRule="auto"/>
            </w:pPr>
            <w:r>
              <w:t xml:space="preserve"> </w:t>
            </w:r>
          </w:p>
        </w:tc>
      </w:tr>
    </w:tbl>
    <w:p w14:paraId="517B04F3" w14:textId="40F9BDD4" w:rsidR="003F56D3" w:rsidRDefault="008F53E2" w:rsidP="003F56D3">
      <w:pPr>
        <w:pStyle w:val="1-BodyText"/>
      </w:pPr>
    </w:p>
    <w:p w14:paraId="47F43CEA" w14:textId="2285E0E1" w:rsidR="00E40E4F" w:rsidRDefault="008F53E2"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E40E4F" w14:paraId="51A3EEA7" w14:textId="77777777" w:rsidTr="00E40E4F">
        <w:tc>
          <w:tcPr>
            <w:tcW w:w="236" w:type="dxa"/>
            <w:tcBorders>
              <w:right w:val="single" w:sz="4" w:space="0" w:color="375258" w:themeColor="text2"/>
            </w:tcBorders>
          </w:tcPr>
          <w:p w14:paraId="72535780" w14:textId="77777777" w:rsidR="00E40E4F" w:rsidRPr="00E40E4F" w:rsidRDefault="008F53E2" w:rsidP="007111EE">
            <w:pPr>
              <w:pStyle w:val="1-TableContent"/>
              <w:spacing w:before="0"/>
            </w:pPr>
          </w:p>
        </w:tc>
        <w:tc>
          <w:tcPr>
            <w:tcW w:w="236" w:type="dxa"/>
            <w:tcBorders>
              <w:left w:val="single" w:sz="4" w:space="0" w:color="375258" w:themeColor="text2"/>
            </w:tcBorders>
          </w:tcPr>
          <w:p w14:paraId="0250C07D" w14:textId="77777777" w:rsidR="00E40E4F" w:rsidRPr="00E40E4F" w:rsidRDefault="008F53E2" w:rsidP="007111EE">
            <w:pPr>
              <w:pStyle w:val="1-TableContent"/>
              <w:spacing w:before="0"/>
            </w:pPr>
          </w:p>
        </w:tc>
        <w:tc>
          <w:tcPr>
            <w:tcW w:w="9022" w:type="dxa"/>
          </w:tcPr>
          <w:p w14:paraId="6EF53FF8" w14:textId="3B346EFA" w:rsidR="00E40E4F" w:rsidRPr="00E40E4F" w:rsidRDefault="008F53E2" w:rsidP="007111EE">
            <w:pPr>
              <w:pStyle w:val="1-TableContent"/>
              <w:spacing w:before="0" w:after="240" w:line="240" w:lineRule="exact"/>
              <w:rPr>
                <w:caps/>
              </w:rPr>
            </w:pPr>
            <w:r>
              <w:rPr>
                <w:caps/>
                <w:color w:val="375258" w:themeColor="text2"/>
                <w:sz w:val="22"/>
                <w:szCs w:val="24"/>
              </w:rPr>
              <w:t>Account Manage</w:t>
            </w:r>
            <w:r w:rsidRPr="00E40E4F">
              <w:rPr>
                <w:caps/>
                <w:color w:val="375258" w:themeColor="text2"/>
                <w:sz w:val="22"/>
                <w:szCs w:val="24"/>
              </w:rPr>
              <w:t>r</w:t>
            </w:r>
          </w:p>
        </w:tc>
      </w:tr>
      <w:tr w:rsidR="00E40E4F" w14:paraId="18F52648" w14:textId="77777777" w:rsidTr="00E40E4F">
        <w:tc>
          <w:tcPr>
            <w:tcW w:w="236" w:type="dxa"/>
            <w:tcBorders>
              <w:right w:val="single" w:sz="4" w:space="0" w:color="375258" w:themeColor="text2"/>
            </w:tcBorders>
          </w:tcPr>
          <w:p w14:paraId="19075A42" w14:textId="77777777" w:rsidR="00E40E4F" w:rsidRPr="00E40E4F" w:rsidRDefault="008F53E2" w:rsidP="007111EE">
            <w:pPr>
              <w:pStyle w:val="1-TableContent"/>
              <w:spacing w:before="0"/>
            </w:pPr>
          </w:p>
        </w:tc>
        <w:tc>
          <w:tcPr>
            <w:tcW w:w="236" w:type="dxa"/>
            <w:tcBorders>
              <w:left w:val="single" w:sz="4" w:space="0" w:color="375258" w:themeColor="text2"/>
            </w:tcBorders>
          </w:tcPr>
          <w:p w14:paraId="4A1E446F" w14:textId="77777777" w:rsidR="00E40E4F" w:rsidRPr="00E40E4F" w:rsidRDefault="008F53E2" w:rsidP="007111EE">
            <w:pPr>
              <w:pStyle w:val="1-TableContent"/>
              <w:spacing w:before="0"/>
            </w:pPr>
          </w:p>
        </w:tc>
        <w:tc>
          <w:tcPr>
            <w:tcW w:w="9022" w:type="dxa"/>
          </w:tcPr>
          <w:p w14:paraId="0634217B" w14:textId="776F8C07" w:rsidR="00E40E4F" w:rsidRPr="00E40E4F" w:rsidRDefault="008F53E2" w:rsidP="007111EE">
            <w:pPr>
              <w:pStyle w:val="1-TableContent"/>
              <w:spacing w:before="0"/>
              <w:rPr>
                <w:i/>
                <w:iCs/>
              </w:rPr>
            </w:pPr>
            <w:r>
              <w:rPr>
                <w:i/>
                <w:iCs/>
                <w:color w:val="375258" w:themeColor="text2"/>
              </w:rPr>
              <w:t>Provides support for claims, billing, and coverage questions</w:t>
            </w:r>
            <w:r w:rsidRPr="00E40E4F">
              <w:rPr>
                <w:i/>
                <w:iCs/>
                <w:color w:val="375258" w:themeColor="text2"/>
              </w:rPr>
              <w:t>.</w:t>
            </w:r>
          </w:p>
        </w:tc>
      </w:tr>
      <w:tr w:rsidR="00E40E4F" w14:paraId="674C2A39" w14:textId="77777777" w:rsidTr="00E40E4F">
        <w:tc>
          <w:tcPr>
            <w:tcW w:w="236" w:type="dxa"/>
            <w:tcBorders>
              <w:right w:val="single" w:sz="4" w:space="0" w:color="375258" w:themeColor="text2"/>
            </w:tcBorders>
          </w:tcPr>
          <w:p w14:paraId="0FCA4D49" w14:textId="77777777" w:rsidR="00E40E4F" w:rsidRPr="00E40E4F" w:rsidRDefault="008F53E2" w:rsidP="007111EE">
            <w:pPr>
              <w:pStyle w:val="1-TableContent"/>
              <w:spacing w:before="0"/>
            </w:pPr>
          </w:p>
        </w:tc>
        <w:tc>
          <w:tcPr>
            <w:tcW w:w="236" w:type="dxa"/>
            <w:tcBorders>
              <w:left w:val="single" w:sz="4" w:space="0" w:color="375258" w:themeColor="text2"/>
            </w:tcBorders>
          </w:tcPr>
          <w:p w14:paraId="5F0394AD" w14:textId="77777777" w:rsidR="00E40E4F" w:rsidRPr="00E40E4F" w:rsidRDefault="008F53E2" w:rsidP="007111EE">
            <w:pPr>
              <w:pStyle w:val="1-TableContent"/>
              <w:spacing w:before="0"/>
            </w:pPr>
          </w:p>
        </w:tc>
        <w:tc>
          <w:tcPr>
            <w:tcW w:w="9022" w:type="dxa"/>
          </w:tcPr>
          <w:p w14:paraId="276BA2AA" w14:textId="7B881ED2" w:rsidR="00E40E4F" w:rsidRPr="00E40E4F" w:rsidRDefault="00EF7C69" w:rsidP="007111EE">
            <w:pPr>
              <w:pStyle w:val="1-TableContent"/>
              <w:spacing w:before="360" w:line="240" w:lineRule="auto"/>
              <w:rPr>
                <w:b/>
                <w:bCs/>
              </w:rPr>
            </w:pPr>
            <w:r w:rsidRPr="00EF7C69">
              <w:rPr>
                <w:rFonts w:hint="eastAsia"/>
                <w:b/>
                <w:bCs/>
              </w:rPr>
              <w:t>Aldina Selimic</w:t>
            </w:r>
          </w:p>
        </w:tc>
      </w:tr>
      <w:tr w:rsidR="00E40E4F" w14:paraId="49383C01" w14:textId="77777777" w:rsidTr="00E40E4F">
        <w:tc>
          <w:tcPr>
            <w:tcW w:w="236" w:type="dxa"/>
            <w:tcBorders>
              <w:right w:val="single" w:sz="4" w:space="0" w:color="375258" w:themeColor="text2"/>
            </w:tcBorders>
          </w:tcPr>
          <w:p w14:paraId="6FFCBE12" w14:textId="77777777" w:rsidR="00E40E4F" w:rsidRPr="00E40E4F" w:rsidRDefault="008F53E2" w:rsidP="007111EE">
            <w:pPr>
              <w:pStyle w:val="1-TableContent"/>
              <w:spacing w:before="0"/>
            </w:pPr>
          </w:p>
        </w:tc>
        <w:tc>
          <w:tcPr>
            <w:tcW w:w="236" w:type="dxa"/>
            <w:tcBorders>
              <w:left w:val="single" w:sz="4" w:space="0" w:color="375258" w:themeColor="text2"/>
            </w:tcBorders>
          </w:tcPr>
          <w:p w14:paraId="4E14B1EC" w14:textId="77777777" w:rsidR="00E40E4F" w:rsidRPr="00E40E4F" w:rsidRDefault="008F53E2" w:rsidP="007111EE">
            <w:pPr>
              <w:pStyle w:val="1-TableContent"/>
              <w:spacing w:before="0"/>
            </w:pPr>
          </w:p>
        </w:tc>
        <w:tc>
          <w:tcPr>
            <w:tcW w:w="9022" w:type="dxa"/>
          </w:tcPr>
          <w:p w14:paraId="0AFA8E78" w14:textId="73A3C7EE" w:rsidR="00E40E4F" w:rsidRPr="00E40E4F" w:rsidRDefault="00EF7C69" w:rsidP="007111EE">
            <w:pPr>
              <w:pStyle w:val="1-TableContent"/>
              <w:spacing w:before="60" w:line="240" w:lineRule="auto"/>
            </w:pPr>
            <w:r>
              <w:rPr>
                <w:rFonts w:hint="eastAsia"/>
              </w:rPr>
              <w:t>(972) 715-8782</w:t>
            </w:r>
          </w:p>
        </w:tc>
      </w:tr>
      <w:tr w:rsidR="00E40E4F" w14:paraId="444924BF" w14:textId="77777777" w:rsidTr="00E40E4F">
        <w:tc>
          <w:tcPr>
            <w:tcW w:w="236" w:type="dxa"/>
            <w:tcBorders>
              <w:right w:val="single" w:sz="4" w:space="0" w:color="375258" w:themeColor="text2"/>
            </w:tcBorders>
          </w:tcPr>
          <w:p w14:paraId="0D62C4DD" w14:textId="77777777" w:rsidR="00E40E4F" w:rsidRPr="00E40E4F" w:rsidRDefault="008F53E2" w:rsidP="007111EE">
            <w:pPr>
              <w:pStyle w:val="1-TableContent"/>
              <w:spacing w:before="0"/>
            </w:pPr>
          </w:p>
        </w:tc>
        <w:tc>
          <w:tcPr>
            <w:tcW w:w="236" w:type="dxa"/>
            <w:tcBorders>
              <w:left w:val="single" w:sz="4" w:space="0" w:color="375258" w:themeColor="text2"/>
            </w:tcBorders>
          </w:tcPr>
          <w:p w14:paraId="2127053D" w14:textId="77777777" w:rsidR="00E40E4F" w:rsidRPr="00E40E4F" w:rsidRDefault="008F53E2" w:rsidP="007111EE">
            <w:pPr>
              <w:pStyle w:val="1-TableContent"/>
              <w:spacing w:before="0"/>
            </w:pPr>
          </w:p>
        </w:tc>
        <w:tc>
          <w:tcPr>
            <w:tcW w:w="9022" w:type="dxa"/>
          </w:tcPr>
          <w:p w14:paraId="7100BC6A" w14:textId="610B89AD" w:rsidR="00E40E4F" w:rsidRPr="00E40E4F" w:rsidRDefault="00EF7C69" w:rsidP="007111EE">
            <w:pPr>
              <w:pStyle w:val="1-TableContent"/>
              <w:spacing w:before="60" w:line="240" w:lineRule="auto"/>
            </w:pPr>
            <w:r>
              <w:rPr>
                <w:rFonts w:hint="eastAsia"/>
              </w:rPr>
              <w:t>aselimic@swinglecollins.com</w:t>
            </w:r>
          </w:p>
        </w:tc>
      </w:tr>
      <w:tr w:rsidR="00E40E4F" w14:paraId="28A7679D" w14:textId="77777777" w:rsidTr="00E40E4F">
        <w:tc>
          <w:tcPr>
            <w:tcW w:w="236" w:type="dxa"/>
            <w:tcBorders>
              <w:right w:val="single" w:sz="4" w:space="0" w:color="375258" w:themeColor="text2"/>
            </w:tcBorders>
          </w:tcPr>
          <w:p w14:paraId="45137F24" w14:textId="77777777" w:rsidR="00E40E4F" w:rsidRPr="00E40E4F" w:rsidRDefault="008F53E2" w:rsidP="007111EE">
            <w:pPr>
              <w:pStyle w:val="1-TableContent"/>
              <w:spacing w:before="0"/>
            </w:pPr>
          </w:p>
        </w:tc>
        <w:tc>
          <w:tcPr>
            <w:tcW w:w="236" w:type="dxa"/>
            <w:tcBorders>
              <w:left w:val="single" w:sz="4" w:space="0" w:color="375258" w:themeColor="text2"/>
            </w:tcBorders>
          </w:tcPr>
          <w:p w14:paraId="1801540F" w14:textId="77777777" w:rsidR="00E40E4F" w:rsidRPr="00E40E4F" w:rsidRDefault="008F53E2" w:rsidP="007111EE">
            <w:pPr>
              <w:pStyle w:val="1-TableContent"/>
              <w:spacing w:before="0"/>
            </w:pPr>
          </w:p>
        </w:tc>
        <w:tc>
          <w:tcPr>
            <w:tcW w:w="9022" w:type="dxa"/>
          </w:tcPr>
          <w:p w14:paraId="06027DF9" w14:textId="77777777" w:rsidR="00E40E4F" w:rsidRPr="00E40E4F" w:rsidRDefault="008F53E2" w:rsidP="007111EE">
            <w:pPr>
              <w:pStyle w:val="1-TableContent"/>
              <w:spacing w:before="0"/>
            </w:pPr>
            <w:r>
              <w:t xml:space="preserve"> </w:t>
            </w:r>
          </w:p>
        </w:tc>
      </w:tr>
    </w:tbl>
    <w:p w14:paraId="0510D8A1" w14:textId="1FF6290B" w:rsidR="00E40E4F" w:rsidRDefault="008F53E2" w:rsidP="003F56D3">
      <w:pPr>
        <w:pStyle w:val="1-BodyText"/>
      </w:pPr>
    </w:p>
    <w:p w14:paraId="41913EB2" w14:textId="7C1F193D" w:rsidR="00E40E4F" w:rsidRDefault="008F53E2"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7111EE" w14:paraId="67DFB286" w14:textId="77777777" w:rsidTr="007111EE">
        <w:tc>
          <w:tcPr>
            <w:tcW w:w="236" w:type="dxa"/>
            <w:tcBorders>
              <w:right w:val="single" w:sz="4" w:space="0" w:color="375258" w:themeColor="text2"/>
            </w:tcBorders>
          </w:tcPr>
          <w:p w14:paraId="4A71EC92" w14:textId="77777777" w:rsidR="00E40E4F" w:rsidRPr="00E40E4F" w:rsidRDefault="008F53E2" w:rsidP="007111EE">
            <w:pPr>
              <w:pStyle w:val="1-TableContent"/>
              <w:spacing w:before="0"/>
            </w:pPr>
          </w:p>
        </w:tc>
        <w:tc>
          <w:tcPr>
            <w:tcW w:w="236" w:type="dxa"/>
            <w:tcBorders>
              <w:left w:val="single" w:sz="4" w:space="0" w:color="375258" w:themeColor="text2"/>
            </w:tcBorders>
          </w:tcPr>
          <w:p w14:paraId="0F8D8498" w14:textId="77777777" w:rsidR="00E40E4F" w:rsidRPr="00E40E4F" w:rsidRDefault="008F53E2" w:rsidP="007111EE">
            <w:pPr>
              <w:pStyle w:val="1-TableContent"/>
              <w:spacing w:before="0"/>
            </w:pPr>
          </w:p>
        </w:tc>
        <w:tc>
          <w:tcPr>
            <w:tcW w:w="9022" w:type="dxa"/>
          </w:tcPr>
          <w:p w14:paraId="43246FBE" w14:textId="1F2A309B" w:rsidR="00E40E4F" w:rsidRPr="00E40E4F" w:rsidRDefault="008F53E2" w:rsidP="007111EE">
            <w:pPr>
              <w:pStyle w:val="1-TableContent"/>
              <w:spacing w:before="0" w:after="240" w:line="240" w:lineRule="exact"/>
              <w:rPr>
                <w:caps/>
              </w:rPr>
            </w:pPr>
            <w:r>
              <w:rPr>
                <w:caps/>
                <w:color w:val="375258" w:themeColor="text2"/>
                <w:sz w:val="22"/>
                <w:szCs w:val="24"/>
              </w:rPr>
              <w:t>Assistant Account Manager</w:t>
            </w:r>
          </w:p>
        </w:tc>
      </w:tr>
      <w:tr w:rsidR="00E40E4F" w14:paraId="2BF4D07C" w14:textId="77777777" w:rsidTr="007111EE">
        <w:tc>
          <w:tcPr>
            <w:tcW w:w="236" w:type="dxa"/>
            <w:tcBorders>
              <w:right w:val="single" w:sz="4" w:space="0" w:color="375258" w:themeColor="text2"/>
            </w:tcBorders>
          </w:tcPr>
          <w:p w14:paraId="0BD0AB1B" w14:textId="77777777" w:rsidR="00E40E4F" w:rsidRPr="00E40E4F" w:rsidRDefault="008F53E2" w:rsidP="007111EE">
            <w:pPr>
              <w:pStyle w:val="1-TableContent"/>
              <w:spacing w:before="0"/>
            </w:pPr>
          </w:p>
        </w:tc>
        <w:tc>
          <w:tcPr>
            <w:tcW w:w="236" w:type="dxa"/>
            <w:tcBorders>
              <w:left w:val="single" w:sz="4" w:space="0" w:color="375258" w:themeColor="text2"/>
            </w:tcBorders>
          </w:tcPr>
          <w:p w14:paraId="5F40D7EA" w14:textId="77777777" w:rsidR="00E40E4F" w:rsidRPr="00E40E4F" w:rsidRDefault="008F53E2" w:rsidP="007111EE">
            <w:pPr>
              <w:pStyle w:val="1-TableContent"/>
              <w:spacing w:before="0"/>
            </w:pPr>
          </w:p>
        </w:tc>
        <w:tc>
          <w:tcPr>
            <w:tcW w:w="9022" w:type="dxa"/>
          </w:tcPr>
          <w:p w14:paraId="55A8132F" w14:textId="493194E6" w:rsidR="00E40E4F" w:rsidRPr="00E40E4F" w:rsidRDefault="008F53E2" w:rsidP="007111EE">
            <w:pPr>
              <w:pStyle w:val="1-TableContent"/>
              <w:spacing w:before="0"/>
              <w:rPr>
                <w:i/>
                <w:iCs/>
              </w:rPr>
            </w:pPr>
            <w:r>
              <w:rPr>
                <w:i/>
                <w:iCs/>
                <w:color w:val="375258" w:themeColor="text2"/>
              </w:rPr>
              <w:t xml:space="preserve">Supports the team and will often contact you to follow up on </w:t>
            </w:r>
            <w:r>
              <w:rPr>
                <w:i/>
                <w:iCs/>
                <w:color w:val="375258" w:themeColor="text2"/>
              </w:rPr>
              <w:br/>
              <w:t>outstanding items, billing, and renewals.</w:t>
            </w:r>
          </w:p>
        </w:tc>
      </w:tr>
      <w:tr w:rsidR="00E40E4F" w14:paraId="77CD403E" w14:textId="77777777" w:rsidTr="007111EE">
        <w:tc>
          <w:tcPr>
            <w:tcW w:w="236" w:type="dxa"/>
            <w:tcBorders>
              <w:right w:val="single" w:sz="4" w:space="0" w:color="375258" w:themeColor="text2"/>
            </w:tcBorders>
          </w:tcPr>
          <w:p w14:paraId="69EEF9CA" w14:textId="77777777" w:rsidR="00E40E4F" w:rsidRPr="00E40E4F" w:rsidRDefault="008F53E2" w:rsidP="007111EE">
            <w:pPr>
              <w:pStyle w:val="1-TableContent"/>
              <w:spacing w:before="0"/>
            </w:pPr>
          </w:p>
        </w:tc>
        <w:tc>
          <w:tcPr>
            <w:tcW w:w="236" w:type="dxa"/>
            <w:tcBorders>
              <w:left w:val="single" w:sz="4" w:space="0" w:color="375258" w:themeColor="text2"/>
            </w:tcBorders>
          </w:tcPr>
          <w:p w14:paraId="0FF1A4EF" w14:textId="77777777" w:rsidR="00E40E4F" w:rsidRPr="00E40E4F" w:rsidRDefault="008F53E2" w:rsidP="007111EE">
            <w:pPr>
              <w:pStyle w:val="1-TableContent"/>
              <w:spacing w:before="0"/>
            </w:pPr>
          </w:p>
        </w:tc>
        <w:tc>
          <w:tcPr>
            <w:tcW w:w="9022" w:type="dxa"/>
          </w:tcPr>
          <w:p w14:paraId="4451238A" w14:textId="29D70DF4" w:rsidR="00E40E4F" w:rsidRPr="00E40E4F" w:rsidRDefault="00EF7C69" w:rsidP="007111EE">
            <w:pPr>
              <w:pStyle w:val="1-TableContent"/>
              <w:spacing w:before="360" w:line="240" w:lineRule="auto"/>
              <w:rPr>
                <w:b/>
                <w:bCs/>
              </w:rPr>
            </w:pPr>
            <w:r w:rsidRPr="00EF7C69">
              <w:rPr>
                <w:rFonts w:hint="eastAsia"/>
                <w:b/>
                <w:bCs/>
              </w:rPr>
              <w:t>Jessica Staggs</w:t>
            </w:r>
          </w:p>
        </w:tc>
      </w:tr>
      <w:tr w:rsidR="00E40E4F" w14:paraId="15CF9E26" w14:textId="77777777" w:rsidTr="007111EE">
        <w:tc>
          <w:tcPr>
            <w:tcW w:w="236" w:type="dxa"/>
            <w:tcBorders>
              <w:right w:val="single" w:sz="4" w:space="0" w:color="375258" w:themeColor="text2"/>
            </w:tcBorders>
          </w:tcPr>
          <w:p w14:paraId="182685EF" w14:textId="77777777" w:rsidR="00E40E4F" w:rsidRPr="00E40E4F" w:rsidRDefault="008F53E2" w:rsidP="007111EE">
            <w:pPr>
              <w:pStyle w:val="1-TableContent"/>
              <w:spacing w:before="0"/>
            </w:pPr>
          </w:p>
        </w:tc>
        <w:tc>
          <w:tcPr>
            <w:tcW w:w="236" w:type="dxa"/>
            <w:tcBorders>
              <w:left w:val="single" w:sz="4" w:space="0" w:color="375258" w:themeColor="text2"/>
            </w:tcBorders>
          </w:tcPr>
          <w:p w14:paraId="18ECDB99" w14:textId="77777777" w:rsidR="00E40E4F" w:rsidRPr="00E40E4F" w:rsidRDefault="008F53E2" w:rsidP="007111EE">
            <w:pPr>
              <w:pStyle w:val="1-TableContent"/>
              <w:spacing w:before="0"/>
            </w:pPr>
          </w:p>
        </w:tc>
        <w:tc>
          <w:tcPr>
            <w:tcW w:w="9022" w:type="dxa"/>
          </w:tcPr>
          <w:p w14:paraId="51B131C8" w14:textId="1EA66C62" w:rsidR="00E40E4F" w:rsidRPr="00E40E4F" w:rsidRDefault="00EF7C69" w:rsidP="007111EE">
            <w:pPr>
              <w:pStyle w:val="1-TableContent"/>
              <w:spacing w:before="60" w:line="240" w:lineRule="auto"/>
            </w:pPr>
            <w:r>
              <w:rPr>
                <w:rFonts w:hint="eastAsia"/>
              </w:rPr>
              <w:t>(972) 715-8779</w:t>
            </w:r>
          </w:p>
        </w:tc>
      </w:tr>
      <w:tr w:rsidR="00E40E4F" w14:paraId="181279E4" w14:textId="77777777" w:rsidTr="007111EE">
        <w:tc>
          <w:tcPr>
            <w:tcW w:w="236" w:type="dxa"/>
            <w:tcBorders>
              <w:right w:val="single" w:sz="4" w:space="0" w:color="375258" w:themeColor="text2"/>
            </w:tcBorders>
          </w:tcPr>
          <w:p w14:paraId="58F2DF23" w14:textId="77777777" w:rsidR="00E40E4F" w:rsidRPr="00E40E4F" w:rsidRDefault="008F53E2" w:rsidP="007111EE">
            <w:pPr>
              <w:pStyle w:val="1-TableContent"/>
              <w:spacing w:before="0"/>
            </w:pPr>
          </w:p>
        </w:tc>
        <w:tc>
          <w:tcPr>
            <w:tcW w:w="236" w:type="dxa"/>
            <w:tcBorders>
              <w:left w:val="single" w:sz="4" w:space="0" w:color="375258" w:themeColor="text2"/>
            </w:tcBorders>
          </w:tcPr>
          <w:p w14:paraId="7867188E" w14:textId="77777777" w:rsidR="00E40E4F" w:rsidRPr="00E40E4F" w:rsidRDefault="008F53E2" w:rsidP="007111EE">
            <w:pPr>
              <w:pStyle w:val="1-TableContent"/>
              <w:spacing w:before="0"/>
            </w:pPr>
          </w:p>
        </w:tc>
        <w:tc>
          <w:tcPr>
            <w:tcW w:w="9022" w:type="dxa"/>
          </w:tcPr>
          <w:p w14:paraId="2625ED6F" w14:textId="074991DF" w:rsidR="00E40E4F" w:rsidRPr="00E40E4F" w:rsidRDefault="00EF7C69" w:rsidP="007111EE">
            <w:pPr>
              <w:pStyle w:val="1-TableContent"/>
              <w:spacing w:before="60" w:line="240" w:lineRule="auto"/>
            </w:pPr>
            <w:r>
              <w:rPr>
                <w:rFonts w:hint="eastAsia"/>
              </w:rPr>
              <w:t>jstaggs@swinglecollins.com</w:t>
            </w:r>
          </w:p>
        </w:tc>
      </w:tr>
      <w:tr w:rsidR="00E40E4F" w14:paraId="7F11C1AB" w14:textId="77777777" w:rsidTr="007111EE">
        <w:tc>
          <w:tcPr>
            <w:tcW w:w="236" w:type="dxa"/>
            <w:tcBorders>
              <w:right w:val="single" w:sz="4" w:space="0" w:color="375258" w:themeColor="text2"/>
            </w:tcBorders>
          </w:tcPr>
          <w:p w14:paraId="17DAED02" w14:textId="77777777" w:rsidR="00E40E4F" w:rsidRPr="00E40E4F" w:rsidRDefault="008F53E2" w:rsidP="007111EE">
            <w:pPr>
              <w:pStyle w:val="1-TableContent"/>
              <w:spacing w:before="0"/>
            </w:pPr>
          </w:p>
        </w:tc>
        <w:tc>
          <w:tcPr>
            <w:tcW w:w="236" w:type="dxa"/>
            <w:tcBorders>
              <w:left w:val="single" w:sz="4" w:space="0" w:color="375258" w:themeColor="text2"/>
            </w:tcBorders>
          </w:tcPr>
          <w:p w14:paraId="44C31CA6" w14:textId="77777777" w:rsidR="00E40E4F" w:rsidRPr="00E40E4F" w:rsidRDefault="008F53E2" w:rsidP="007111EE">
            <w:pPr>
              <w:pStyle w:val="1-TableContent"/>
              <w:spacing w:before="0"/>
            </w:pPr>
          </w:p>
        </w:tc>
        <w:tc>
          <w:tcPr>
            <w:tcW w:w="9022" w:type="dxa"/>
          </w:tcPr>
          <w:p w14:paraId="0C2EEB9E" w14:textId="77777777" w:rsidR="00E40E4F" w:rsidRPr="00E40E4F" w:rsidRDefault="008F53E2" w:rsidP="007111EE">
            <w:pPr>
              <w:pStyle w:val="1-TableContent"/>
              <w:spacing w:before="0"/>
            </w:pPr>
            <w:r>
              <w:t xml:space="preserve"> </w:t>
            </w:r>
          </w:p>
        </w:tc>
      </w:tr>
    </w:tbl>
    <w:p w14:paraId="50182C8D" w14:textId="2421FD8B" w:rsidR="00E40E4F" w:rsidRDefault="008F53E2" w:rsidP="007111EE">
      <w:pPr>
        <w:pStyle w:val="1-BodyText"/>
        <w:spacing w:before="0"/>
        <w:contextualSpacing w:val="0"/>
      </w:pPr>
    </w:p>
    <w:p w14:paraId="47087791" w14:textId="2ADFC6C0" w:rsidR="00E40E4F" w:rsidRDefault="008F53E2"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63EF6E27" w14:textId="77777777" w:rsidTr="00DF58C0">
        <w:tc>
          <w:tcPr>
            <w:tcW w:w="236" w:type="dxa"/>
            <w:tcBorders>
              <w:right w:val="single" w:sz="4" w:space="0" w:color="375258" w:themeColor="text2"/>
            </w:tcBorders>
          </w:tcPr>
          <w:p w14:paraId="3D108A4F" w14:textId="77777777" w:rsidR="00E40E4F" w:rsidRPr="00E40E4F" w:rsidRDefault="008F53E2" w:rsidP="007111EE">
            <w:pPr>
              <w:pStyle w:val="1-TableContent"/>
              <w:spacing w:before="0"/>
            </w:pPr>
          </w:p>
        </w:tc>
        <w:tc>
          <w:tcPr>
            <w:tcW w:w="236" w:type="dxa"/>
            <w:tcBorders>
              <w:left w:val="single" w:sz="4" w:space="0" w:color="375258" w:themeColor="text2"/>
            </w:tcBorders>
          </w:tcPr>
          <w:p w14:paraId="3E96C174" w14:textId="77777777" w:rsidR="00E40E4F" w:rsidRPr="00E40E4F" w:rsidRDefault="008F53E2" w:rsidP="007111EE">
            <w:pPr>
              <w:pStyle w:val="1-TableContent"/>
              <w:spacing w:before="0"/>
            </w:pPr>
          </w:p>
        </w:tc>
        <w:tc>
          <w:tcPr>
            <w:tcW w:w="9022" w:type="dxa"/>
          </w:tcPr>
          <w:p w14:paraId="3888674B" w14:textId="4677D489" w:rsidR="00E40E4F" w:rsidRPr="00E40E4F" w:rsidRDefault="008F53E2" w:rsidP="007111EE">
            <w:pPr>
              <w:pStyle w:val="1-TableContent"/>
              <w:spacing w:before="0" w:after="120" w:line="240" w:lineRule="exact"/>
              <w:rPr>
                <w:caps/>
              </w:rPr>
            </w:pPr>
            <w:r w:rsidRPr="007111EE">
              <w:rPr>
                <w:caps/>
                <w:color w:val="375258" w:themeColor="text2"/>
                <w:sz w:val="22"/>
                <w:szCs w:val="24"/>
              </w:rPr>
              <w:t xml:space="preserve">Certificate and Evidence of </w:t>
            </w:r>
            <w:r w:rsidRPr="007111EE">
              <w:rPr>
                <w:caps/>
                <w:color w:val="375258" w:themeColor="text2"/>
                <w:sz w:val="22"/>
                <w:szCs w:val="24"/>
              </w:rPr>
              <w:br/>
            </w:r>
            <w:r w:rsidRPr="007111EE">
              <w:rPr>
                <w:caps/>
                <w:color w:val="375258" w:themeColor="text2"/>
              </w:rPr>
              <w:t>Property REquests</w:t>
            </w:r>
          </w:p>
        </w:tc>
      </w:tr>
      <w:tr w:rsidR="00E40E4F" w14:paraId="0ED77461" w14:textId="77777777" w:rsidTr="00DF58C0">
        <w:tc>
          <w:tcPr>
            <w:tcW w:w="236" w:type="dxa"/>
            <w:tcBorders>
              <w:right w:val="single" w:sz="4" w:space="0" w:color="375258" w:themeColor="text2"/>
            </w:tcBorders>
          </w:tcPr>
          <w:p w14:paraId="7361BA10" w14:textId="77777777" w:rsidR="00E40E4F" w:rsidRPr="00E40E4F" w:rsidRDefault="008F53E2" w:rsidP="007111EE">
            <w:pPr>
              <w:pStyle w:val="1-TableContent"/>
              <w:spacing w:before="0"/>
            </w:pPr>
          </w:p>
        </w:tc>
        <w:tc>
          <w:tcPr>
            <w:tcW w:w="236" w:type="dxa"/>
            <w:tcBorders>
              <w:left w:val="single" w:sz="4" w:space="0" w:color="375258" w:themeColor="text2"/>
            </w:tcBorders>
          </w:tcPr>
          <w:p w14:paraId="072BE73C" w14:textId="77777777" w:rsidR="00E40E4F" w:rsidRPr="00E40E4F" w:rsidRDefault="008F53E2" w:rsidP="007111EE">
            <w:pPr>
              <w:pStyle w:val="1-TableContent"/>
              <w:spacing w:before="0"/>
            </w:pPr>
          </w:p>
        </w:tc>
        <w:tc>
          <w:tcPr>
            <w:tcW w:w="9022" w:type="dxa"/>
          </w:tcPr>
          <w:p w14:paraId="3A52A02B" w14:textId="606F586C" w:rsidR="00E40E4F" w:rsidRPr="00E40E4F" w:rsidRDefault="008F53E2" w:rsidP="007111EE">
            <w:pPr>
              <w:pStyle w:val="1-TableContent"/>
              <w:spacing w:before="0"/>
              <w:rPr>
                <w:i/>
                <w:iCs/>
              </w:rPr>
            </w:pPr>
            <w:r>
              <w:rPr>
                <w:i/>
                <w:iCs/>
                <w:color w:val="375258" w:themeColor="text2"/>
              </w:rPr>
              <w:t xml:space="preserve"> </w:t>
            </w:r>
          </w:p>
        </w:tc>
      </w:tr>
      <w:tr w:rsidR="00E40E4F" w14:paraId="38F3A0F2" w14:textId="77777777" w:rsidTr="00DF58C0">
        <w:tc>
          <w:tcPr>
            <w:tcW w:w="236" w:type="dxa"/>
            <w:tcBorders>
              <w:right w:val="single" w:sz="4" w:space="0" w:color="375258" w:themeColor="text2"/>
            </w:tcBorders>
          </w:tcPr>
          <w:p w14:paraId="7A987025" w14:textId="77777777" w:rsidR="00E40E4F" w:rsidRPr="00E40E4F" w:rsidRDefault="008F53E2" w:rsidP="007111EE">
            <w:pPr>
              <w:pStyle w:val="1-TableContent"/>
              <w:spacing w:before="0"/>
            </w:pPr>
          </w:p>
        </w:tc>
        <w:tc>
          <w:tcPr>
            <w:tcW w:w="236" w:type="dxa"/>
            <w:tcBorders>
              <w:left w:val="single" w:sz="4" w:space="0" w:color="375258" w:themeColor="text2"/>
            </w:tcBorders>
          </w:tcPr>
          <w:p w14:paraId="45134383" w14:textId="77777777" w:rsidR="00E40E4F" w:rsidRPr="00E40E4F" w:rsidRDefault="008F53E2" w:rsidP="007111EE">
            <w:pPr>
              <w:pStyle w:val="1-TableContent"/>
              <w:spacing w:before="0"/>
            </w:pPr>
          </w:p>
        </w:tc>
        <w:tc>
          <w:tcPr>
            <w:tcW w:w="9022" w:type="dxa"/>
          </w:tcPr>
          <w:p w14:paraId="0F11CD0A" w14:textId="30250C04" w:rsidR="00E40E4F" w:rsidRPr="00E40E4F" w:rsidRDefault="008F53E2" w:rsidP="007111EE">
            <w:pPr>
              <w:pStyle w:val="1-TableContent"/>
              <w:spacing w:before="240" w:line="240" w:lineRule="auto"/>
              <w:rPr>
                <w:b/>
                <w:bCs/>
              </w:rPr>
            </w:pPr>
            <w:r>
              <w:rPr>
                <w:b/>
                <w:bCs/>
              </w:rPr>
              <w:t>Services Department</w:t>
            </w:r>
          </w:p>
        </w:tc>
      </w:tr>
      <w:tr w:rsidR="00E40E4F" w14:paraId="52752BEB" w14:textId="77777777" w:rsidTr="00DF58C0">
        <w:tc>
          <w:tcPr>
            <w:tcW w:w="236" w:type="dxa"/>
            <w:tcBorders>
              <w:right w:val="single" w:sz="4" w:space="0" w:color="375258" w:themeColor="text2"/>
            </w:tcBorders>
          </w:tcPr>
          <w:p w14:paraId="7CD9E9DD" w14:textId="77777777" w:rsidR="00E40E4F" w:rsidRPr="00E40E4F" w:rsidRDefault="008F53E2" w:rsidP="007111EE">
            <w:pPr>
              <w:pStyle w:val="1-TableContent"/>
              <w:spacing w:before="0"/>
            </w:pPr>
          </w:p>
        </w:tc>
        <w:tc>
          <w:tcPr>
            <w:tcW w:w="236" w:type="dxa"/>
            <w:tcBorders>
              <w:left w:val="single" w:sz="4" w:space="0" w:color="375258" w:themeColor="text2"/>
            </w:tcBorders>
          </w:tcPr>
          <w:p w14:paraId="4EEDC00A" w14:textId="77777777" w:rsidR="00E40E4F" w:rsidRPr="00E40E4F" w:rsidRDefault="008F53E2" w:rsidP="007111EE">
            <w:pPr>
              <w:pStyle w:val="1-TableContent"/>
              <w:spacing w:before="0"/>
            </w:pPr>
          </w:p>
        </w:tc>
        <w:tc>
          <w:tcPr>
            <w:tcW w:w="9022" w:type="dxa"/>
          </w:tcPr>
          <w:p w14:paraId="11ED2A1C" w14:textId="1C16FFFF" w:rsidR="00E40E4F" w:rsidRPr="00E40E4F" w:rsidRDefault="008F53E2" w:rsidP="007111EE">
            <w:pPr>
              <w:pStyle w:val="1-TableContent"/>
              <w:spacing w:before="60" w:line="240" w:lineRule="auto"/>
            </w:pPr>
            <w:r>
              <w:t>services@swinglecollins.com</w:t>
            </w:r>
          </w:p>
        </w:tc>
      </w:tr>
      <w:tr w:rsidR="00E40E4F" w14:paraId="66832B11" w14:textId="77777777" w:rsidTr="00DF58C0">
        <w:tc>
          <w:tcPr>
            <w:tcW w:w="236" w:type="dxa"/>
            <w:tcBorders>
              <w:right w:val="single" w:sz="4" w:space="0" w:color="375258" w:themeColor="text2"/>
            </w:tcBorders>
          </w:tcPr>
          <w:p w14:paraId="7422B59A" w14:textId="77777777" w:rsidR="00E40E4F" w:rsidRPr="00E40E4F" w:rsidRDefault="008F53E2" w:rsidP="007111EE">
            <w:pPr>
              <w:pStyle w:val="1-TableContent"/>
              <w:spacing w:before="0"/>
            </w:pPr>
          </w:p>
        </w:tc>
        <w:tc>
          <w:tcPr>
            <w:tcW w:w="236" w:type="dxa"/>
            <w:tcBorders>
              <w:left w:val="single" w:sz="4" w:space="0" w:color="375258" w:themeColor="text2"/>
            </w:tcBorders>
          </w:tcPr>
          <w:p w14:paraId="729DCFFA" w14:textId="77777777" w:rsidR="00E40E4F" w:rsidRPr="00E40E4F" w:rsidRDefault="008F53E2" w:rsidP="007111EE">
            <w:pPr>
              <w:pStyle w:val="1-TableContent"/>
              <w:spacing w:before="0"/>
            </w:pPr>
          </w:p>
        </w:tc>
        <w:tc>
          <w:tcPr>
            <w:tcW w:w="9022" w:type="dxa"/>
          </w:tcPr>
          <w:p w14:paraId="2B408D8D" w14:textId="77777777" w:rsidR="00E40E4F" w:rsidRPr="00E40E4F" w:rsidRDefault="008F53E2" w:rsidP="007111EE">
            <w:pPr>
              <w:pStyle w:val="1-TableContent"/>
              <w:spacing w:before="0"/>
            </w:pPr>
            <w:r>
              <w:t xml:space="preserve"> </w:t>
            </w:r>
          </w:p>
        </w:tc>
      </w:tr>
    </w:tbl>
    <w:p w14:paraId="65D87BC1" w14:textId="77777777" w:rsidR="00E40E4F" w:rsidRPr="003F56D3" w:rsidRDefault="008F53E2" w:rsidP="007111EE">
      <w:pPr>
        <w:pStyle w:val="1-BodyText"/>
        <w:spacing w:before="0"/>
        <w:sectPr w:rsidR="00E40E4F" w:rsidRPr="003F56D3" w:rsidSect="00E40E4F">
          <w:pgSz w:w="12240" w:h="15840" w:code="1"/>
          <w:pgMar w:top="1440" w:right="1440" w:bottom="1296" w:left="1296" w:header="720" w:footer="720" w:gutter="0"/>
          <w:cols w:space="720"/>
          <w:docGrid w:linePitch="360"/>
        </w:sectPr>
      </w:pPr>
    </w:p>
    <w:p w14:paraId="21B95A6A" w14:textId="2D395824" w:rsidR="000572B5" w:rsidRDefault="008F53E2" w:rsidP="00F96E04">
      <w:pPr>
        <w:pStyle w:val="1-PageHeader"/>
      </w:pPr>
      <w:bookmarkStart w:id="2" w:name="_Toc141091279"/>
      <w:r>
        <w:lastRenderedPageBreak/>
        <w:t>Thorough &amp; Accurate Coverage</w:t>
      </w:r>
      <w:bookmarkEnd w:id="2"/>
    </w:p>
    <w:p w14:paraId="124E9465" w14:textId="29926C49" w:rsidR="00F96E04" w:rsidRPr="00F96E04" w:rsidRDefault="008F53E2" w:rsidP="00F96E04">
      <w:pPr>
        <w:pStyle w:val="1-BodyText"/>
      </w:pPr>
      <w:r w:rsidRPr="00F96E04">
        <w:t>Our goal is to make sure that you always have adequate coverage in place for your family, your assets, and your business. That’s why it’s important to contact us when there are any changes that may have a bearing on your insurance program. Your insurers ev</w:t>
      </w:r>
      <w:r w:rsidRPr="00F96E04">
        <w:t xml:space="preserve">aluate and accept risks </w:t>
      </w:r>
      <w:proofErr w:type="gramStart"/>
      <w:r w:rsidRPr="00F96E04">
        <w:t>on the basis of</w:t>
      </w:r>
      <w:proofErr w:type="gramEnd"/>
      <w:r w:rsidRPr="00F96E04">
        <w:t xml:space="preserve"> the information you’ve given; any outdated information could lead to complications in the event of a loss.</w:t>
      </w:r>
    </w:p>
    <w:p w14:paraId="6B9FA51B" w14:textId="77777777" w:rsidR="00F96E04" w:rsidRPr="00F96E04" w:rsidRDefault="008F53E2" w:rsidP="00F96E04">
      <w:pPr>
        <w:pStyle w:val="1-BodyText"/>
      </w:pPr>
    </w:p>
    <w:p w14:paraId="668DE269" w14:textId="03AD884A" w:rsidR="00F96E04" w:rsidRDefault="008F53E2" w:rsidP="003A1F94">
      <w:pPr>
        <w:pStyle w:val="1-Bulleted"/>
        <w:numPr>
          <w:ilvl w:val="0"/>
          <w:numId w:val="9"/>
        </w:numPr>
        <w:rPr>
          <w:b/>
          <w:bCs/>
          <w:color w:val="375258"/>
          <w:sz w:val="24"/>
          <w:szCs w:val="24"/>
        </w:rPr>
      </w:pPr>
      <w:r w:rsidRPr="004C4006">
        <w:rPr>
          <w:b/>
          <w:bCs/>
          <w:color w:val="375258"/>
          <w:sz w:val="24"/>
          <w:szCs w:val="24"/>
        </w:rPr>
        <w:t>These changes may include, but are not limited to:</w:t>
      </w:r>
    </w:p>
    <w:p w14:paraId="33523A01" w14:textId="77777777" w:rsidR="00C474E8" w:rsidRPr="00C474E8" w:rsidRDefault="008F53E2" w:rsidP="00C474E8">
      <w:pPr>
        <w:pStyle w:val="1-BodyText"/>
      </w:pPr>
    </w:p>
    <w:p w14:paraId="6C33BBAC" w14:textId="5D025DBA" w:rsidR="00F96E04" w:rsidRPr="00F96E04" w:rsidRDefault="008F53E2" w:rsidP="00F96E04">
      <w:pPr>
        <w:pStyle w:val="1-Bulleted"/>
      </w:pPr>
      <w:r w:rsidRPr="00F96E04">
        <w:t>Change of mailing and/or billing address.</w:t>
      </w:r>
    </w:p>
    <w:p w14:paraId="17B3940C" w14:textId="3ED2924B" w:rsidR="00F96E04" w:rsidRPr="00F96E04" w:rsidRDefault="008F53E2" w:rsidP="00F96E04">
      <w:pPr>
        <w:pStyle w:val="1-Bulleted"/>
      </w:pPr>
      <w:r w:rsidRPr="00F96E04">
        <w:t xml:space="preserve">Changes in </w:t>
      </w:r>
      <w:r w:rsidRPr="00F96E04">
        <w:t>your personnel who are responsible for insurance decisions.</w:t>
      </w:r>
    </w:p>
    <w:p w14:paraId="5F434CD3" w14:textId="2F432C67" w:rsidR="00F96E04" w:rsidRPr="00F96E04" w:rsidRDefault="008F53E2" w:rsidP="00F96E04">
      <w:pPr>
        <w:pStyle w:val="1-Bulleted"/>
      </w:pPr>
      <w:r w:rsidRPr="00F96E04">
        <w:t>Personnel traveling overseas, on temporary assignment overseas, or working on military bases.</w:t>
      </w:r>
    </w:p>
    <w:p w14:paraId="33E72AE5" w14:textId="3F0B2723" w:rsidR="00F96E04" w:rsidRPr="00F96E04" w:rsidRDefault="008F53E2" w:rsidP="00F96E04">
      <w:pPr>
        <w:pStyle w:val="1-Bulleted"/>
      </w:pPr>
      <w:r w:rsidRPr="00F96E04">
        <w:t xml:space="preserve">Acquisitions, creation of new companies or subsidiaries, and/or mergers in which you are involved, or </w:t>
      </w:r>
      <w:r w:rsidRPr="00F96E04">
        <w:t>that change the legal corporate structure in any way.</w:t>
      </w:r>
    </w:p>
    <w:p w14:paraId="466570C7" w14:textId="32133565" w:rsidR="00F96E04" w:rsidRPr="00F96E04" w:rsidRDefault="008F53E2" w:rsidP="00F96E04">
      <w:pPr>
        <w:pStyle w:val="1-Bulleted"/>
      </w:pPr>
      <w:r w:rsidRPr="00F96E04">
        <w:t xml:space="preserve">Purchase, construction, or occupancy of new premises, either foreign or domestic. This includes alteration, vacating the premises, temporary inoccupancy, or extension or demolition of existing </w:t>
      </w:r>
      <w:r w:rsidRPr="00F96E04">
        <w:t>premises.</w:t>
      </w:r>
    </w:p>
    <w:p w14:paraId="3CA4571D" w14:textId="25F43A76" w:rsidR="00F96E04" w:rsidRPr="00F96E04" w:rsidRDefault="008F53E2" w:rsidP="00F96E04">
      <w:pPr>
        <w:pStyle w:val="1-Bulleted"/>
      </w:pPr>
      <w:r w:rsidRPr="00F96E04">
        <w:t>Increase in the value of a building or business personal property, for both scheduled and unnamed locations.</w:t>
      </w:r>
    </w:p>
    <w:p w14:paraId="07AEBEB1" w14:textId="06B9C49B" w:rsidR="00F96E04" w:rsidRPr="00F96E04" w:rsidRDefault="008F53E2" w:rsidP="00F96E04">
      <w:pPr>
        <w:pStyle w:val="1-Bulleted"/>
      </w:pPr>
      <w:r w:rsidRPr="00F96E04">
        <w:t>Transfer of business personal property, inventory</w:t>
      </w:r>
      <w:r>
        <w:t>,</w:t>
      </w:r>
      <w:r w:rsidRPr="00F96E04">
        <w:t xml:space="preserve"> or stock to a new or temporary location.</w:t>
      </w:r>
    </w:p>
    <w:p w14:paraId="55D646E5" w14:textId="740683EF" w:rsidR="00F96E04" w:rsidRPr="00F96E04" w:rsidRDefault="008F53E2" w:rsidP="00F96E04">
      <w:pPr>
        <w:pStyle w:val="1-Bulleted"/>
      </w:pPr>
      <w:r w:rsidRPr="00F96E04">
        <w:t>Any addition of new locations, equipment</w:t>
      </w:r>
      <w:r>
        <w:t>,</w:t>
      </w:r>
      <w:r w:rsidRPr="00F96E04">
        <w:t xml:space="preserve"> or </w:t>
      </w:r>
      <w:r w:rsidRPr="00F96E04">
        <w:t>vehicles, whether they are hired, leased</w:t>
      </w:r>
      <w:r>
        <w:t>,</w:t>
      </w:r>
      <w:r w:rsidRPr="00F96E04">
        <w:t xml:space="preserve"> or borrowed.</w:t>
      </w:r>
    </w:p>
    <w:p w14:paraId="186A9AAE" w14:textId="3900537F" w:rsidR="00F96E04" w:rsidRPr="00F96E04" w:rsidRDefault="008F53E2" w:rsidP="00F96E04">
      <w:pPr>
        <w:pStyle w:val="1-Bulleted"/>
      </w:pPr>
      <w:r w:rsidRPr="00F96E04">
        <w:t>Changes in processes, occupancy, products</w:t>
      </w:r>
      <w:r>
        <w:t>,</w:t>
      </w:r>
      <w:r w:rsidRPr="00F96E04">
        <w:t xml:space="preserve"> or business operations.</w:t>
      </w:r>
    </w:p>
    <w:p w14:paraId="4CBCD6BC" w14:textId="5C9009B9" w:rsidR="00F96E04" w:rsidRPr="00F96E04" w:rsidRDefault="008F53E2" w:rsidP="00F96E04">
      <w:pPr>
        <w:pStyle w:val="1-Bulleted"/>
      </w:pPr>
      <w:r w:rsidRPr="00F96E04">
        <w:t>Addition, alteration or temporary disconnection of fire or burglary protection systems.</w:t>
      </w:r>
    </w:p>
    <w:p w14:paraId="0386B5C1" w14:textId="1CD1EF34" w:rsidR="00F96E04" w:rsidRPr="00F96E04" w:rsidRDefault="008F53E2" w:rsidP="00F96E04">
      <w:pPr>
        <w:pStyle w:val="1-Bulleted"/>
      </w:pPr>
      <w:r w:rsidRPr="00F96E04">
        <w:t xml:space="preserve">Use of aircraft or watercraft, </w:t>
      </w:r>
      <w:proofErr w:type="gramStart"/>
      <w:r w:rsidRPr="00F96E04">
        <w:t>whether or not</w:t>
      </w:r>
      <w:proofErr w:type="gramEnd"/>
      <w:r w:rsidRPr="00F96E04">
        <w:t xml:space="preserve"> </w:t>
      </w:r>
      <w:r w:rsidRPr="00F96E04">
        <w:t>you own them.</w:t>
      </w:r>
    </w:p>
    <w:p w14:paraId="61F75D37" w14:textId="3CD24E12" w:rsidR="00F96E04" w:rsidRPr="00F96E04" w:rsidRDefault="008F53E2" w:rsidP="00F96E04">
      <w:pPr>
        <w:pStyle w:val="1-Bulleted"/>
      </w:pPr>
      <w:r w:rsidRPr="00F96E04">
        <w:t>Major changes in the value or nature of goods being shipped.</w:t>
      </w:r>
    </w:p>
    <w:p w14:paraId="69BFF858" w14:textId="6B09DA82" w:rsidR="00F96E04" w:rsidRPr="00F96E04" w:rsidRDefault="008F53E2" w:rsidP="00F96E04">
      <w:pPr>
        <w:pStyle w:val="1-Bulleted"/>
      </w:pPr>
      <w:r w:rsidRPr="00F96E04">
        <w:t>Employment of personnel in states in which you were previously not doing business.</w:t>
      </w:r>
    </w:p>
    <w:p w14:paraId="04A7415B" w14:textId="7410A27D" w:rsidR="00F96E04" w:rsidRPr="00F96E04" w:rsidRDefault="008F53E2" w:rsidP="00F96E04">
      <w:pPr>
        <w:pStyle w:val="1-Bulleted"/>
      </w:pPr>
      <w:r w:rsidRPr="00F96E04">
        <w:t>Election or appointment of a new CEO or COO, or any change in control of either the company’s Boar</w:t>
      </w:r>
      <w:r w:rsidRPr="00F96E04">
        <w:t>d of Directors or stock ownership.</w:t>
      </w:r>
    </w:p>
    <w:p w14:paraId="1F82FD6D" w14:textId="3D367997" w:rsidR="00F96E04" w:rsidRPr="00F96E04" w:rsidRDefault="008F53E2" w:rsidP="00F96E04">
      <w:pPr>
        <w:pStyle w:val="1-Bulleted"/>
      </w:pPr>
      <w:r w:rsidRPr="00F96E04">
        <w:t>Changes in ERISA Plan Assets.</w:t>
      </w:r>
    </w:p>
    <w:p w14:paraId="7F410F5E" w14:textId="6DE36A26" w:rsidR="00F96E04" w:rsidRPr="00F96E04" w:rsidRDefault="008F53E2" w:rsidP="00F96E04">
      <w:pPr>
        <w:pStyle w:val="1-Bulleted"/>
      </w:pPr>
      <w:r w:rsidRPr="00F96E04">
        <w:t>Addition of new drivers for the company.</w:t>
      </w:r>
    </w:p>
    <w:p w14:paraId="0BF71C3F" w14:textId="7DF78201" w:rsidR="00F96E04" w:rsidRPr="00F96E04" w:rsidRDefault="008F53E2" w:rsidP="00F96E04">
      <w:pPr>
        <w:pStyle w:val="1-Bulleted"/>
        <w:sectPr w:rsidR="00F96E04" w:rsidRPr="00F96E04" w:rsidSect="00F96E04">
          <w:pgSz w:w="12240" w:h="15840"/>
          <w:pgMar w:top="1440" w:right="1440" w:bottom="1296" w:left="1296" w:header="720" w:footer="720" w:gutter="0"/>
          <w:cols w:space="720"/>
          <w:docGrid w:linePitch="360"/>
        </w:sectPr>
      </w:pPr>
      <w:r w:rsidRPr="00F96E04">
        <w:t>Insurance requirements for a lease or business contract that require additions or changes to your existing coverage.</w:t>
      </w:r>
    </w:p>
    <w:p w14:paraId="32209337" w14:textId="77777777" w:rsidR="00141D3C" w:rsidRDefault="008F53E2" w:rsidP="00141D3C">
      <w:pPr>
        <w:pStyle w:val="1-PageHeader"/>
      </w:pPr>
      <w:bookmarkStart w:id="3" w:name="_Toc141091280"/>
      <w:r>
        <w:lastRenderedPageBreak/>
        <w:t>Property</w:t>
      </w:r>
      <w:bookmarkEnd w:id="3"/>
    </w:p>
    <w:tbl>
      <w:tblPr>
        <w:tblW w:w="0" w:type="auto"/>
        <w:tblLayout w:type="fixed"/>
        <w:tblLook w:val="0480" w:firstRow="0" w:lastRow="0" w:firstColumn="1" w:lastColumn="0" w:noHBand="0" w:noVBand="1"/>
      </w:tblPr>
      <w:tblGrid>
        <w:gridCol w:w="2328"/>
        <w:gridCol w:w="7176"/>
      </w:tblGrid>
      <w:tr w:rsidR="00141D3C" w14:paraId="5936D026" w14:textId="77777777" w:rsidTr="00141D3C">
        <w:tc>
          <w:tcPr>
            <w:tcW w:w="2328" w:type="dxa"/>
            <w:hideMark/>
          </w:tcPr>
          <w:p w14:paraId="26BC814B" w14:textId="77777777" w:rsidR="00141D3C" w:rsidRDefault="008F53E2">
            <w:pPr>
              <w:pStyle w:val="1-TableContent"/>
              <w:rPr>
                <w:b/>
                <w:sz w:val="22"/>
              </w:rPr>
            </w:pPr>
            <w:r>
              <w:rPr>
                <w:b/>
                <w:sz w:val="22"/>
              </w:rPr>
              <w:t>Issuing Compan</w:t>
            </w:r>
            <w:r>
              <w:rPr>
                <w:b/>
                <w:sz w:val="22"/>
              </w:rPr>
              <w:t>y</w:t>
            </w:r>
          </w:p>
        </w:tc>
        <w:tc>
          <w:tcPr>
            <w:tcW w:w="7176" w:type="dxa"/>
            <w:hideMark/>
          </w:tcPr>
          <w:p w14:paraId="28B8EBB2" w14:textId="77777777" w:rsidR="00141D3C" w:rsidRDefault="008F53E2">
            <w:pPr>
              <w:pStyle w:val="1-TableContent"/>
              <w:rPr>
                <w:b/>
                <w:sz w:val="22"/>
              </w:rPr>
            </w:pPr>
            <w:r>
              <w:rPr>
                <w:b/>
                <w:sz w:val="22"/>
              </w:rPr>
              <w:t>Hanover Lloyds Insurance Company</w:t>
            </w:r>
          </w:p>
        </w:tc>
      </w:tr>
      <w:tr w:rsidR="00141D3C" w14:paraId="00EA3556" w14:textId="77777777" w:rsidTr="00141D3C">
        <w:tc>
          <w:tcPr>
            <w:tcW w:w="2328" w:type="dxa"/>
            <w:hideMark/>
          </w:tcPr>
          <w:p w14:paraId="26DC1C65" w14:textId="77777777" w:rsidR="00141D3C" w:rsidRDefault="008F53E2">
            <w:pPr>
              <w:pStyle w:val="1-TableContent"/>
              <w:rPr>
                <w:b/>
                <w:sz w:val="22"/>
              </w:rPr>
            </w:pPr>
            <w:r>
              <w:rPr>
                <w:b/>
                <w:sz w:val="22"/>
              </w:rPr>
              <w:t>Policy Number</w:t>
            </w:r>
          </w:p>
        </w:tc>
        <w:tc>
          <w:tcPr>
            <w:tcW w:w="7176" w:type="dxa"/>
            <w:hideMark/>
          </w:tcPr>
          <w:p w14:paraId="653A1951" w14:textId="2A0207F4" w:rsidR="00141D3C" w:rsidRDefault="008F53E2">
            <w:pPr>
              <w:pStyle w:val="1-TableContent"/>
              <w:rPr>
                <w:b/>
                <w:sz w:val="22"/>
              </w:rPr>
            </w:pPr>
            <w:r>
              <w:rPr>
                <w:b/>
                <w:sz w:val="22"/>
              </w:rPr>
              <w:t>OHD-A960711-0</w:t>
            </w:r>
            <w:r w:rsidR="00D75043">
              <w:rPr>
                <w:b/>
                <w:sz w:val="22"/>
              </w:rPr>
              <w:t>8</w:t>
            </w:r>
          </w:p>
        </w:tc>
      </w:tr>
      <w:tr w:rsidR="00141D3C" w14:paraId="7E936152" w14:textId="77777777" w:rsidTr="00141D3C">
        <w:tc>
          <w:tcPr>
            <w:tcW w:w="2328" w:type="dxa"/>
            <w:hideMark/>
          </w:tcPr>
          <w:p w14:paraId="340CCFDA" w14:textId="77777777" w:rsidR="00141D3C" w:rsidRDefault="008F53E2">
            <w:pPr>
              <w:pStyle w:val="1-TableContent"/>
              <w:rPr>
                <w:b/>
                <w:sz w:val="22"/>
              </w:rPr>
            </w:pPr>
            <w:r>
              <w:rPr>
                <w:b/>
                <w:sz w:val="22"/>
              </w:rPr>
              <w:t>Policy Term</w:t>
            </w:r>
          </w:p>
        </w:tc>
        <w:tc>
          <w:tcPr>
            <w:tcW w:w="7176" w:type="dxa"/>
            <w:hideMark/>
          </w:tcPr>
          <w:p w14:paraId="6A8EAD18" w14:textId="30862D97" w:rsidR="00141D3C" w:rsidRDefault="008F53E2">
            <w:pPr>
              <w:pStyle w:val="1-TableContent"/>
              <w:rPr>
                <w:b/>
                <w:sz w:val="22"/>
              </w:rPr>
            </w:pPr>
            <w:r>
              <w:rPr>
                <w:b/>
                <w:sz w:val="22"/>
              </w:rPr>
              <w:t>8/1/202</w:t>
            </w:r>
            <w:r w:rsidR="00EF7C69">
              <w:rPr>
                <w:b/>
                <w:sz w:val="22"/>
              </w:rPr>
              <w:t>3</w:t>
            </w:r>
            <w:r>
              <w:rPr>
                <w:b/>
                <w:sz w:val="22"/>
              </w:rPr>
              <w:t xml:space="preserve"> to 8/1/202</w:t>
            </w:r>
            <w:r w:rsidR="00EF7C69">
              <w:rPr>
                <w:b/>
                <w:sz w:val="22"/>
              </w:rPr>
              <w:t>4</w:t>
            </w:r>
          </w:p>
        </w:tc>
      </w:tr>
    </w:tbl>
    <w:p w14:paraId="3A96BB4A" w14:textId="07790250" w:rsidR="00141D3C" w:rsidRDefault="008F53E2" w:rsidP="00141D3C">
      <w:pPr>
        <w:pStyle w:val="1-BodyText"/>
      </w:pPr>
      <w:r>
        <w:fldChar w:fldCharType="begin"/>
      </w:r>
      <w:r>
        <w:instrText xml:space="preserve"> set OldSubject "0" </w:instrText>
      </w:r>
      <w:r w:rsidR="00EF7C69">
        <w:fldChar w:fldCharType="separate"/>
      </w:r>
      <w:r w:rsidR="00EF7C69">
        <w:rPr>
          <w:noProof/>
        </w:rPr>
        <w:t>0</w:t>
      </w:r>
      <w:r>
        <w:fldChar w:fldCharType="end"/>
      </w:r>
    </w:p>
    <w:p w14:paraId="439BEC4F" w14:textId="77777777" w:rsidR="00141D3C" w:rsidRDefault="008F53E2" w:rsidP="00141D3C">
      <w:pPr>
        <w:pStyle w:val="1-SubHeader"/>
      </w:pPr>
      <w:r>
        <w:t>Coverages</w:t>
      </w:r>
    </w:p>
    <w:tbl>
      <w:tblPr>
        <w:tblW w:w="9535" w:type="dxa"/>
        <w:tblLayout w:type="fixed"/>
        <w:tblLook w:val="04A0" w:firstRow="1" w:lastRow="0" w:firstColumn="1" w:lastColumn="0" w:noHBand="0" w:noVBand="1"/>
      </w:tblPr>
      <w:tblGrid>
        <w:gridCol w:w="576"/>
        <w:gridCol w:w="649"/>
        <w:gridCol w:w="3090"/>
        <w:gridCol w:w="1350"/>
        <w:gridCol w:w="990"/>
        <w:gridCol w:w="596"/>
        <w:gridCol w:w="927"/>
        <w:gridCol w:w="97"/>
        <w:gridCol w:w="1260"/>
      </w:tblGrid>
      <w:tr w:rsidR="006628D3" w14:paraId="4D4803C4" w14:textId="77777777" w:rsidTr="006628D3">
        <w:trPr>
          <w:cantSplit/>
          <w:tblHeader/>
        </w:trPr>
        <w:tc>
          <w:tcPr>
            <w:tcW w:w="576" w:type="dxa"/>
            <w:tcBorders>
              <w:top w:val="single" w:sz="4" w:space="0" w:color="7A7D81" w:themeColor="background2"/>
              <w:left w:val="single" w:sz="4" w:space="0" w:color="7A7D81" w:themeColor="background2"/>
              <w:bottom w:val="single" w:sz="4" w:space="0" w:color="7A7D81" w:themeColor="background2"/>
              <w:right w:val="nil"/>
            </w:tcBorders>
            <w:shd w:val="clear" w:color="auto" w:fill="375258" w:themeFill="text2"/>
            <w:tcMar>
              <w:top w:w="0" w:type="dxa"/>
              <w:left w:w="108" w:type="dxa"/>
              <w:bottom w:w="0" w:type="dxa"/>
              <w:right w:w="108" w:type="dxa"/>
            </w:tcMar>
            <w:vAlign w:val="bottom"/>
            <w:hideMark/>
          </w:tcPr>
          <w:p w14:paraId="4FC57827" w14:textId="77777777" w:rsidR="006628D3" w:rsidRDefault="006628D3">
            <w:pPr>
              <w:pStyle w:val="1-TableHeader"/>
              <w:ind w:left="-86"/>
              <w:jc w:val="right"/>
            </w:pPr>
            <w:r>
              <w:t>Loc</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659F47C2" w14:textId="77777777" w:rsidR="006628D3" w:rsidRDefault="006628D3">
            <w:pPr>
              <w:pStyle w:val="1-TableHeader"/>
              <w:ind w:left="-86"/>
              <w:jc w:val="right"/>
            </w:pPr>
            <w:r>
              <w:t>Bldg</w:t>
            </w:r>
          </w:p>
        </w:tc>
        <w:tc>
          <w:tcPr>
            <w:tcW w:w="30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2A90C448" w14:textId="77777777" w:rsidR="006628D3" w:rsidRDefault="006628D3">
            <w:pPr>
              <w:pStyle w:val="1-TableHeader"/>
            </w:pPr>
            <w:r>
              <w:t>Subject</w:t>
            </w:r>
          </w:p>
        </w:tc>
        <w:tc>
          <w:tcPr>
            <w:tcW w:w="135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EC6B9BA" w14:textId="77777777" w:rsidR="006628D3" w:rsidRDefault="006628D3">
            <w:pPr>
              <w:pStyle w:val="1-TableHeader"/>
              <w:jc w:val="right"/>
            </w:pPr>
            <w:r>
              <w:t>Amount</w:t>
            </w:r>
          </w:p>
        </w:tc>
        <w:tc>
          <w:tcPr>
            <w:tcW w:w="9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8CFD78E" w14:textId="77777777" w:rsidR="006628D3" w:rsidRDefault="006628D3">
            <w:pPr>
              <w:pStyle w:val="1-TableHeader"/>
              <w:jc w:val="center"/>
            </w:pPr>
            <w:r>
              <w:t>Val</w:t>
            </w:r>
          </w:p>
        </w:tc>
        <w:tc>
          <w:tcPr>
            <w:tcW w:w="1620"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3F8D19BD" w14:textId="77777777" w:rsidR="006628D3" w:rsidRDefault="006628D3">
            <w:pPr>
              <w:pStyle w:val="1-TableHeader"/>
              <w:ind w:left="-86" w:right="-86"/>
              <w:jc w:val="center"/>
            </w:pPr>
            <w:r>
              <w:t>Cause of Loss</w:t>
            </w:r>
          </w:p>
        </w:tc>
        <w:tc>
          <w:tcPr>
            <w:tcW w:w="12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23213DAE" w14:textId="77777777" w:rsidR="006628D3" w:rsidRDefault="006628D3">
            <w:pPr>
              <w:pStyle w:val="1-TableHeader"/>
              <w:ind w:left="-86"/>
              <w:jc w:val="right"/>
            </w:pPr>
            <w:r>
              <w:t>Deductible</w:t>
            </w:r>
          </w:p>
        </w:tc>
      </w:tr>
      <w:tr w:rsidR="00141D3C" w14:paraId="21A825DF" w14:textId="77777777" w:rsidTr="006628D3">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hideMark/>
          </w:tcPr>
          <w:p w14:paraId="554B88C2" w14:textId="77777777" w:rsidR="00141D3C" w:rsidRDefault="008F53E2">
            <w:pPr>
              <w:pStyle w:val="1-TableContent"/>
              <w:jc w:val="right"/>
            </w:pPr>
            <w:r>
              <w:rPr>
                <w:snapToGrid w:val="0"/>
              </w:rPr>
              <w:t>1</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hideMark/>
          </w:tcPr>
          <w:p w14:paraId="4DCA6061" w14:textId="77777777" w:rsidR="00141D3C" w:rsidRDefault="008F53E2">
            <w:pPr>
              <w:pStyle w:val="1-TableContent"/>
              <w:jc w:val="right"/>
              <w:rPr>
                <w:b/>
                <w:bCs/>
              </w:rPr>
            </w:pPr>
            <w:r>
              <w:rPr>
                <w:snapToGrid w:val="0"/>
              </w:rPr>
              <w:t>1</w:t>
            </w:r>
          </w:p>
        </w:tc>
        <w:tc>
          <w:tcPr>
            <w:tcW w:w="8310" w:type="dxa"/>
            <w:gridSpan w:val="7"/>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7E04446" w14:textId="6922D7E0" w:rsidR="00141D3C" w:rsidRDefault="00EF7C69">
            <w:pPr>
              <w:pStyle w:val="1-TableContent"/>
            </w:pPr>
            <w:r>
              <w:rPr>
                <w:noProof/>
                <w:snapToGrid w:val="0"/>
              </w:rPr>
              <w:t>8111 Preston Road, Ste 300 • Dallas, TX  75225</w:t>
            </w:r>
          </w:p>
        </w:tc>
      </w:tr>
      <w:tr w:rsidR="006628D3" w14:paraId="116EB6B7" w14:textId="77777777" w:rsidTr="006628D3">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tcPr>
          <w:p w14:paraId="00372E3D" w14:textId="77777777" w:rsidR="006628D3" w:rsidRDefault="006628D3">
            <w:pPr>
              <w:pStyle w:val="1-TableContent"/>
              <w:jc w:val="right"/>
            </w:pP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tcPr>
          <w:p w14:paraId="5FF593EE" w14:textId="77777777" w:rsidR="006628D3" w:rsidRDefault="006628D3">
            <w:pPr>
              <w:pStyle w:val="1-TableContent"/>
              <w:jc w:val="right"/>
            </w:pPr>
          </w:p>
        </w:tc>
        <w:tc>
          <w:tcPr>
            <w:tcW w:w="30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B38ED06" w14:textId="75885C71" w:rsidR="006628D3" w:rsidRDefault="006628D3">
            <w:pPr>
              <w:pStyle w:val="1-TableContent"/>
            </w:pPr>
            <w:r>
              <w:rPr>
                <w:noProof/>
                <w:snapToGrid w:val="0"/>
              </w:rPr>
              <w:t>Business Personal Property</w:t>
            </w:r>
          </w:p>
        </w:tc>
        <w:tc>
          <w:tcPr>
            <w:tcW w:w="135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1E9E60F" w14:textId="012646AB" w:rsidR="006628D3" w:rsidRDefault="006628D3">
            <w:pPr>
              <w:pStyle w:val="1-TableContent"/>
              <w:jc w:val="right"/>
            </w:pPr>
            <w:r>
              <w:rPr>
                <w:noProof/>
                <w:snapToGrid w:val="0"/>
              </w:rPr>
              <w:t>$119,070</w:t>
            </w:r>
          </w:p>
        </w:tc>
        <w:tc>
          <w:tcPr>
            <w:tcW w:w="9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52B9010" w14:textId="29CADE05" w:rsidR="006628D3" w:rsidRDefault="006628D3">
            <w:pPr>
              <w:pStyle w:val="1-TableContent"/>
              <w:jc w:val="center"/>
            </w:pPr>
            <w:r>
              <w:rPr>
                <w:noProof/>
                <w:snapToGrid w:val="0"/>
              </w:rPr>
              <w:t>R</w:t>
            </w:r>
          </w:p>
        </w:tc>
        <w:tc>
          <w:tcPr>
            <w:tcW w:w="1620"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88E64DD" w14:textId="1CD7C747" w:rsidR="006628D3" w:rsidRDefault="006628D3">
            <w:pPr>
              <w:pStyle w:val="1-TableContent"/>
              <w:jc w:val="center"/>
            </w:pPr>
            <w:r>
              <w:fldChar w:fldCharType="begin"/>
            </w:r>
            <w:r>
              <w:rPr>
                <w:snapToGrid w:val="0"/>
              </w:rPr>
              <w:instrText xml:space="preserve"> SET COL "SPC" </w:instrText>
            </w:r>
            <w:r>
              <w:fldChar w:fldCharType="separate"/>
            </w:r>
            <w:r>
              <w:rPr>
                <w:noProof/>
                <w:snapToGrid w:val="0"/>
              </w:rPr>
              <w:t>SPC</w:t>
            </w:r>
            <w:r>
              <w:fldChar w:fldCharType="end"/>
            </w:r>
            <w:r>
              <w:rPr>
                <w:noProof/>
                <w:snapToGrid w:val="0"/>
              </w:rPr>
              <w:t>Special</w:t>
            </w:r>
          </w:p>
        </w:tc>
        <w:tc>
          <w:tcPr>
            <w:tcW w:w="12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9C04D9F" w14:textId="5DBC2AA3" w:rsidR="006628D3" w:rsidRDefault="006628D3">
            <w:pPr>
              <w:pStyle w:val="1-TableContent"/>
              <w:jc w:val="right"/>
            </w:pPr>
            <w:r>
              <w:rPr>
                <w:noProof/>
                <w:snapToGrid w:val="0"/>
              </w:rPr>
              <w:t>48 Hours</w:t>
            </w:r>
            <w:r>
              <w:fldChar w:fldCharType="begin"/>
            </w:r>
            <w:r>
              <w:instrText xml:space="preserve"> set OldSubject "</w:instrText>
            </w:r>
            <w:r>
              <w:rPr>
                <w:snapToGrid w:val="0"/>
              </w:rPr>
              <w:instrText>11</w:instrText>
            </w:r>
            <w:r>
              <w:instrText xml:space="preserve">1" </w:instrText>
            </w:r>
            <w:r>
              <w:fldChar w:fldCharType="separate"/>
            </w:r>
            <w:r>
              <w:rPr>
                <w:noProof/>
                <w:snapToGrid w:val="0"/>
              </w:rPr>
              <w:t>11</w:t>
            </w:r>
            <w:r>
              <w:rPr>
                <w:noProof/>
              </w:rPr>
              <w:t>1</w:t>
            </w:r>
            <w:r>
              <w:fldChar w:fldCharType="end"/>
            </w:r>
          </w:p>
        </w:tc>
      </w:tr>
      <w:tr w:rsidR="00141D3C" w14:paraId="7E0A4261" w14:textId="77777777" w:rsidTr="006628D3">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hideMark/>
          </w:tcPr>
          <w:p w14:paraId="22BDFC48" w14:textId="77777777" w:rsidR="00141D3C" w:rsidRDefault="008F53E2">
            <w:pPr>
              <w:pStyle w:val="1-TableContent"/>
              <w:spacing w:before="0"/>
              <w:jc w:val="right"/>
              <w:rPr>
                <w:sz w:val="2"/>
                <w:szCs w:val="2"/>
              </w:rPr>
            </w:pPr>
            <w:r>
              <w:rPr>
                <w:sz w:val="2"/>
                <w:szCs w:val="2"/>
              </w:rPr>
              <w:t xml:space="preserve">  </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tcPr>
          <w:p w14:paraId="6D842833" w14:textId="77777777" w:rsidR="00141D3C" w:rsidRDefault="008F53E2">
            <w:pPr>
              <w:pStyle w:val="1-TableContent"/>
              <w:spacing w:before="0"/>
              <w:jc w:val="right"/>
              <w:rPr>
                <w:sz w:val="2"/>
                <w:szCs w:val="2"/>
              </w:rPr>
            </w:pPr>
          </w:p>
        </w:tc>
        <w:tc>
          <w:tcPr>
            <w:tcW w:w="30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020728C3" w14:textId="77777777" w:rsidR="00141D3C" w:rsidRDefault="008F53E2">
            <w:pPr>
              <w:pStyle w:val="1-TableContent"/>
              <w:spacing w:before="0"/>
              <w:rPr>
                <w:sz w:val="2"/>
                <w:szCs w:val="2"/>
              </w:rPr>
            </w:pPr>
          </w:p>
        </w:tc>
        <w:tc>
          <w:tcPr>
            <w:tcW w:w="135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7B37A9C" w14:textId="77777777" w:rsidR="00141D3C" w:rsidRDefault="008F53E2">
            <w:pPr>
              <w:pStyle w:val="1-TableContent"/>
              <w:spacing w:before="0"/>
              <w:jc w:val="right"/>
              <w:rPr>
                <w:sz w:val="2"/>
                <w:szCs w:val="2"/>
              </w:rPr>
            </w:pPr>
          </w:p>
        </w:tc>
        <w:tc>
          <w:tcPr>
            <w:tcW w:w="9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B738E3C" w14:textId="77777777" w:rsidR="00141D3C" w:rsidRDefault="008F53E2">
            <w:pPr>
              <w:pStyle w:val="1-TableContent"/>
              <w:spacing w:before="0"/>
              <w:jc w:val="center"/>
              <w:rPr>
                <w:sz w:val="2"/>
                <w:szCs w:val="2"/>
              </w:rPr>
            </w:pPr>
          </w:p>
        </w:tc>
        <w:tc>
          <w:tcPr>
            <w:tcW w:w="59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B24834A" w14:textId="77777777" w:rsidR="00141D3C" w:rsidRDefault="008F53E2">
            <w:pPr>
              <w:pStyle w:val="1-TableContent"/>
              <w:spacing w:before="0"/>
              <w:jc w:val="center"/>
              <w:rPr>
                <w:sz w:val="2"/>
                <w:szCs w:val="2"/>
              </w:rPr>
            </w:pPr>
          </w:p>
        </w:tc>
        <w:tc>
          <w:tcPr>
            <w:tcW w:w="92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2CD9283" w14:textId="77777777" w:rsidR="00141D3C" w:rsidRDefault="008F53E2">
            <w:pPr>
              <w:pStyle w:val="1-TableContent"/>
              <w:spacing w:before="0"/>
              <w:jc w:val="center"/>
              <w:rPr>
                <w:sz w:val="2"/>
                <w:szCs w:val="2"/>
              </w:rPr>
            </w:pPr>
          </w:p>
        </w:tc>
        <w:tc>
          <w:tcPr>
            <w:tcW w:w="1357"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337A8342" w14:textId="77777777" w:rsidR="00141D3C" w:rsidRDefault="008F53E2">
            <w:pPr>
              <w:pStyle w:val="1-TableContent"/>
              <w:spacing w:before="0"/>
              <w:jc w:val="right"/>
              <w:rPr>
                <w:sz w:val="2"/>
                <w:szCs w:val="2"/>
              </w:rPr>
            </w:pPr>
          </w:p>
        </w:tc>
      </w:tr>
      <w:tr w:rsidR="00141D3C" w14:paraId="2DCCB4B7" w14:textId="77777777" w:rsidTr="006628D3">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hideMark/>
          </w:tcPr>
          <w:p w14:paraId="7EF63C66" w14:textId="77777777" w:rsidR="00141D3C" w:rsidRDefault="008F53E2">
            <w:pPr>
              <w:pStyle w:val="1-TableContent"/>
              <w:jc w:val="right"/>
            </w:pPr>
            <w:r>
              <w:rPr>
                <w:snapToGrid w:val="0"/>
              </w:rPr>
              <w:t>2</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hideMark/>
          </w:tcPr>
          <w:p w14:paraId="47780406" w14:textId="77777777" w:rsidR="00141D3C" w:rsidRDefault="008F53E2">
            <w:pPr>
              <w:pStyle w:val="1-TableContent"/>
              <w:jc w:val="right"/>
              <w:rPr>
                <w:b/>
                <w:bCs/>
              </w:rPr>
            </w:pPr>
            <w:r>
              <w:rPr>
                <w:snapToGrid w:val="0"/>
              </w:rPr>
              <w:t>1</w:t>
            </w:r>
          </w:p>
        </w:tc>
        <w:tc>
          <w:tcPr>
            <w:tcW w:w="8310" w:type="dxa"/>
            <w:gridSpan w:val="7"/>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23F3477" w14:textId="56608303" w:rsidR="00141D3C" w:rsidRDefault="00EF7C69">
            <w:pPr>
              <w:pStyle w:val="1-TableContent"/>
            </w:pPr>
            <w:r>
              <w:rPr>
                <w:noProof/>
                <w:snapToGrid w:val="0"/>
              </w:rPr>
              <w:t>5550 Granite Parkway, Suite 175 • Plano, TX  75024</w:t>
            </w:r>
          </w:p>
        </w:tc>
      </w:tr>
      <w:tr w:rsidR="006628D3" w14:paraId="081F55CC" w14:textId="77777777" w:rsidTr="006628D3">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tcPr>
          <w:p w14:paraId="213D9125" w14:textId="77777777" w:rsidR="006628D3" w:rsidRDefault="006628D3">
            <w:pPr>
              <w:pStyle w:val="1-TableContent"/>
              <w:jc w:val="right"/>
            </w:pP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tcPr>
          <w:p w14:paraId="51F608EA" w14:textId="77777777" w:rsidR="006628D3" w:rsidRDefault="006628D3">
            <w:pPr>
              <w:pStyle w:val="1-TableContent"/>
              <w:jc w:val="right"/>
            </w:pPr>
          </w:p>
        </w:tc>
        <w:tc>
          <w:tcPr>
            <w:tcW w:w="30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6C0D5FE" w14:textId="5A5B241D" w:rsidR="006628D3" w:rsidRDefault="006628D3">
            <w:pPr>
              <w:pStyle w:val="1-TableContent"/>
            </w:pPr>
            <w:r>
              <w:rPr>
                <w:noProof/>
                <w:snapToGrid w:val="0"/>
              </w:rPr>
              <w:t>Business Personal Property</w:t>
            </w:r>
          </w:p>
        </w:tc>
        <w:tc>
          <w:tcPr>
            <w:tcW w:w="135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EDE5B13" w14:textId="37851D77" w:rsidR="006628D3" w:rsidRDefault="006628D3">
            <w:pPr>
              <w:pStyle w:val="1-TableContent"/>
              <w:jc w:val="right"/>
            </w:pPr>
            <w:r>
              <w:rPr>
                <w:noProof/>
                <w:snapToGrid w:val="0"/>
              </w:rPr>
              <w:t>$226,800</w:t>
            </w:r>
          </w:p>
        </w:tc>
        <w:tc>
          <w:tcPr>
            <w:tcW w:w="9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358ADAA" w14:textId="40DBB440" w:rsidR="006628D3" w:rsidRDefault="006628D3">
            <w:pPr>
              <w:pStyle w:val="1-TableContent"/>
              <w:jc w:val="center"/>
            </w:pPr>
            <w:r>
              <w:rPr>
                <w:noProof/>
                <w:snapToGrid w:val="0"/>
              </w:rPr>
              <w:t>R</w:t>
            </w:r>
          </w:p>
        </w:tc>
        <w:tc>
          <w:tcPr>
            <w:tcW w:w="1620"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E99165B" w14:textId="4FEDE337" w:rsidR="006628D3" w:rsidRDefault="006628D3">
            <w:pPr>
              <w:pStyle w:val="1-TableContent"/>
              <w:jc w:val="center"/>
            </w:pPr>
            <w:r>
              <w:fldChar w:fldCharType="begin"/>
            </w:r>
            <w:r>
              <w:rPr>
                <w:snapToGrid w:val="0"/>
              </w:rPr>
              <w:instrText xml:space="preserve"> SET COL "SPC" </w:instrText>
            </w:r>
            <w:r>
              <w:fldChar w:fldCharType="separate"/>
            </w:r>
            <w:bookmarkStart w:id="4" w:name="COL"/>
            <w:r>
              <w:rPr>
                <w:noProof/>
                <w:snapToGrid w:val="0"/>
              </w:rPr>
              <w:t>SPC</w:t>
            </w:r>
            <w:bookmarkEnd w:id="4"/>
            <w:r>
              <w:fldChar w:fldCharType="end"/>
            </w:r>
            <w:r>
              <w:rPr>
                <w:noProof/>
                <w:snapToGrid w:val="0"/>
              </w:rPr>
              <w:t>Special</w:t>
            </w:r>
          </w:p>
        </w:tc>
        <w:tc>
          <w:tcPr>
            <w:tcW w:w="12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1FB7E0B" w14:textId="7D28AE68" w:rsidR="006628D3" w:rsidRDefault="006628D3">
            <w:pPr>
              <w:pStyle w:val="1-TableContent"/>
              <w:jc w:val="right"/>
            </w:pPr>
            <w:r>
              <w:rPr>
                <w:noProof/>
                <w:snapToGrid w:val="0"/>
              </w:rPr>
              <w:t>48 Hours</w:t>
            </w:r>
            <w:r>
              <w:fldChar w:fldCharType="begin"/>
            </w:r>
            <w:r>
              <w:instrText xml:space="preserve"> set OldSubject "</w:instrText>
            </w:r>
            <w:r>
              <w:rPr>
                <w:snapToGrid w:val="0"/>
              </w:rPr>
              <w:instrText>21</w:instrText>
            </w:r>
            <w:r>
              <w:instrText xml:space="preserve">1" </w:instrText>
            </w:r>
            <w:r>
              <w:fldChar w:fldCharType="separate"/>
            </w:r>
            <w:bookmarkStart w:id="5" w:name="OldSubject"/>
            <w:r>
              <w:rPr>
                <w:noProof/>
                <w:snapToGrid w:val="0"/>
              </w:rPr>
              <w:t>21</w:t>
            </w:r>
            <w:r>
              <w:rPr>
                <w:noProof/>
              </w:rPr>
              <w:t>1</w:t>
            </w:r>
            <w:bookmarkEnd w:id="5"/>
            <w:r>
              <w:fldChar w:fldCharType="end"/>
            </w:r>
          </w:p>
        </w:tc>
      </w:tr>
      <w:tr w:rsidR="00141D3C" w14:paraId="136D9F6F" w14:textId="77777777" w:rsidTr="006628D3">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hideMark/>
          </w:tcPr>
          <w:p w14:paraId="352B38DE" w14:textId="77777777" w:rsidR="00141D3C" w:rsidRDefault="008F53E2">
            <w:pPr>
              <w:pStyle w:val="1-TableContent"/>
              <w:spacing w:before="0"/>
              <w:jc w:val="right"/>
              <w:rPr>
                <w:sz w:val="2"/>
                <w:szCs w:val="2"/>
              </w:rPr>
            </w:pPr>
            <w:r>
              <w:rPr>
                <w:sz w:val="2"/>
                <w:szCs w:val="2"/>
              </w:rPr>
              <w:t xml:space="preserve">  </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tcPr>
          <w:p w14:paraId="56317A9C" w14:textId="77777777" w:rsidR="00141D3C" w:rsidRDefault="008F53E2">
            <w:pPr>
              <w:pStyle w:val="1-TableContent"/>
              <w:spacing w:before="0"/>
              <w:jc w:val="right"/>
              <w:rPr>
                <w:sz w:val="2"/>
                <w:szCs w:val="2"/>
              </w:rPr>
            </w:pPr>
          </w:p>
        </w:tc>
        <w:tc>
          <w:tcPr>
            <w:tcW w:w="30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33983F8" w14:textId="77777777" w:rsidR="00141D3C" w:rsidRDefault="008F53E2">
            <w:pPr>
              <w:pStyle w:val="1-TableContent"/>
              <w:spacing w:before="0"/>
              <w:rPr>
                <w:sz w:val="2"/>
                <w:szCs w:val="2"/>
              </w:rPr>
            </w:pPr>
          </w:p>
        </w:tc>
        <w:tc>
          <w:tcPr>
            <w:tcW w:w="135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10889E02" w14:textId="77777777" w:rsidR="00141D3C" w:rsidRDefault="008F53E2">
            <w:pPr>
              <w:pStyle w:val="1-TableContent"/>
              <w:spacing w:before="0"/>
              <w:jc w:val="right"/>
              <w:rPr>
                <w:sz w:val="2"/>
                <w:szCs w:val="2"/>
              </w:rPr>
            </w:pPr>
          </w:p>
        </w:tc>
        <w:tc>
          <w:tcPr>
            <w:tcW w:w="9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4226F31" w14:textId="77777777" w:rsidR="00141D3C" w:rsidRDefault="008F53E2">
            <w:pPr>
              <w:pStyle w:val="1-TableContent"/>
              <w:spacing w:before="0"/>
              <w:jc w:val="center"/>
              <w:rPr>
                <w:sz w:val="2"/>
                <w:szCs w:val="2"/>
              </w:rPr>
            </w:pPr>
          </w:p>
        </w:tc>
        <w:tc>
          <w:tcPr>
            <w:tcW w:w="596"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18109B0C" w14:textId="77777777" w:rsidR="00141D3C" w:rsidRDefault="008F53E2">
            <w:pPr>
              <w:pStyle w:val="1-TableContent"/>
              <w:spacing w:before="0"/>
              <w:jc w:val="center"/>
              <w:rPr>
                <w:sz w:val="2"/>
                <w:szCs w:val="2"/>
              </w:rPr>
            </w:pPr>
          </w:p>
        </w:tc>
        <w:tc>
          <w:tcPr>
            <w:tcW w:w="92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018D295" w14:textId="77777777" w:rsidR="00141D3C" w:rsidRDefault="008F53E2">
            <w:pPr>
              <w:pStyle w:val="1-TableContent"/>
              <w:spacing w:before="0"/>
              <w:jc w:val="center"/>
              <w:rPr>
                <w:sz w:val="2"/>
                <w:szCs w:val="2"/>
              </w:rPr>
            </w:pPr>
          </w:p>
        </w:tc>
        <w:tc>
          <w:tcPr>
            <w:tcW w:w="1357"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35372F2" w14:textId="77777777" w:rsidR="00141D3C" w:rsidRDefault="008F53E2">
            <w:pPr>
              <w:pStyle w:val="1-TableContent"/>
              <w:spacing w:before="0"/>
              <w:jc w:val="right"/>
              <w:rPr>
                <w:sz w:val="2"/>
                <w:szCs w:val="2"/>
              </w:rPr>
            </w:pPr>
          </w:p>
        </w:tc>
      </w:tr>
    </w:tbl>
    <w:p w14:paraId="51D4B0DE" w14:textId="77777777" w:rsidR="00141D3C" w:rsidRDefault="008F53E2" w:rsidP="00141D3C">
      <w:pPr>
        <w:pStyle w:val="1-TableContent"/>
      </w:pPr>
    </w:p>
    <w:tbl>
      <w:tblPr>
        <w:tblStyle w:val="1-TableBase"/>
        <w:tblW w:w="0" w:type="auto"/>
        <w:tblLayout w:type="fixed"/>
        <w:tblLook w:val="04A0" w:firstRow="1" w:lastRow="0" w:firstColumn="1" w:lastColumn="0" w:noHBand="0" w:noVBand="1"/>
      </w:tblPr>
      <w:tblGrid>
        <w:gridCol w:w="3511"/>
        <w:gridCol w:w="2852"/>
        <w:gridCol w:w="3131"/>
      </w:tblGrid>
      <w:tr w:rsidR="00141D3C" w14:paraId="6AF4AF8D" w14:textId="77777777" w:rsidTr="00141D3C">
        <w:trPr>
          <w:cnfStyle w:val="100000000000" w:firstRow="1" w:lastRow="0" w:firstColumn="0" w:lastColumn="0" w:oddVBand="0" w:evenVBand="0" w:oddHBand="0" w:evenHBand="0" w:firstRowFirstColumn="0" w:firstRowLastColumn="0" w:lastRowFirstColumn="0" w:lastRowLastColumn="0"/>
        </w:trPr>
        <w:tc>
          <w:tcPr>
            <w:tcW w:w="9494"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79219CD" w14:textId="77777777" w:rsidR="00141D3C" w:rsidRDefault="008F53E2">
            <w:pPr>
              <w:pStyle w:val="1-TableHeader"/>
              <w:jc w:val="center"/>
            </w:pPr>
            <w:r>
              <w:t>Valuation Definitions</w:t>
            </w:r>
          </w:p>
        </w:tc>
      </w:tr>
      <w:tr w:rsidR="00141D3C" w14:paraId="4C7EA199" w14:textId="77777777" w:rsidTr="00141D3C">
        <w:tc>
          <w:tcPr>
            <w:tcW w:w="3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7FFAB82" w14:textId="77777777" w:rsidR="00141D3C" w:rsidRDefault="008F53E2">
            <w:pPr>
              <w:pStyle w:val="1-TableContent"/>
              <w:ind w:left="-58" w:right="-86"/>
              <w:rPr>
                <w:sz w:val="16"/>
              </w:rPr>
            </w:pPr>
            <w:r>
              <w:rPr>
                <w:sz w:val="16"/>
              </w:rPr>
              <w:t>(A) Actual Cash Value</w:t>
            </w:r>
          </w:p>
        </w:tc>
        <w:tc>
          <w:tcPr>
            <w:tcW w:w="285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6637AA9" w14:textId="77777777" w:rsidR="00141D3C" w:rsidRDefault="008F53E2">
            <w:pPr>
              <w:pStyle w:val="1-TableContent"/>
              <w:ind w:left="-58" w:right="-86"/>
              <w:rPr>
                <w:sz w:val="16"/>
              </w:rPr>
            </w:pPr>
            <w:r>
              <w:rPr>
                <w:sz w:val="16"/>
              </w:rPr>
              <w:t xml:space="preserve">(G) Guaranteed </w:t>
            </w:r>
            <w:r>
              <w:rPr>
                <w:sz w:val="16"/>
              </w:rPr>
              <w:t>Replacement Cost</w:t>
            </w:r>
          </w:p>
        </w:tc>
        <w:tc>
          <w:tcPr>
            <w:tcW w:w="313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21657678" w14:textId="77777777" w:rsidR="00141D3C" w:rsidRDefault="008F53E2">
            <w:pPr>
              <w:pStyle w:val="1-TableContent"/>
              <w:ind w:left="-58" w:right="-86"/>
              <w:rPr>
                <w:sz w:val="16"/>
              </w:rPr>
            </w:pPr>
            <w:r>
              <w:rPr>
                <w:sz w:val="16"/>
              </w:rPr>
              <w:t>(R) Replacement Cost</w:t>
            </w:r>
          </w:p>
        </w:tc>
      </w:tr>
      <w:tr w:rsidR="00141D3C" w14:paraId="71CE3BA5" w14:textId="77777777" w:rsidTr="00141D3C">
        <w:tc>
          <w:tcPr>
            <w:tcW w:w="3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10A59C7" w14:textId="77777777" w:rsidR="00141D3C" w:rsidRDefault="008F53E2">
            <w:pPr>
              <w:pStyle w:val="1-TableContent"/>
              <w:ind w:left="-58" w:right="-86"/>
              <w:rPr>
                <w:sz w:val="16"/>
              </w:rPr>
            </w:pPr>
            <w:r>
              <w:rPr>
                <w:sz w:val="16"/>
              </w:rPr>
              <w:t>(B) Business Income Changes</w:t>
            </w:r>
          </w:p>
        </w:tc>
        <w:tc>
          <w:tcPr>
            <w:tcW w:w="285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522F00C" w14:textId="77777777" w:rsidR="00141D3C" w:rsidRDefault="008F53E2">
            <w:pPr>
              <w:pStyle w:val="1-TableContent"/>
              <w:ind w:left="-58" w:right="-86"/>
              <w:rPr>
                <w:sz w:val="16"/>
              </w:rPr>
            </w:pPr>
            <w:r>
              <w:rPr>
                <w:sz w:val="16"/>
              </w:rPr>
              <w:t>(I) Invoice Cost</w:t>
            </w:r>
          </w:p>
        </w:tc>
        <w:tc>
          <w:tcPr>
            <w:tcW w:w="313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585FE482" w14:textId="77777777" w:rsidR="00141D3C" w:rsidRDefault="008F53E2">
            <w:pPr>
              <w:pStyle w:val="1-TableContent"/>
              <w:ind w:left="-58" w:right="-86"/>
              <w:rPr>
                <w:sz w:val="16"/>
              </w:rPr>
            </w:pPr>
            <w:r>
              <w:rPr>
                <w:sz w:val="16"/>
              </w:rPr>
              <w:t>(S) Stated Amount</w:t>
            </w:r>
          </w:p>
        </w:tc>
      </w:tr>
      <w:tr w:rsidR="00141D3C" w14:paraId="072723DF" w14:textId="77777777" w:rsidTr="00141D3C">
        <w:tc>
          <w:tcPr>
            <w:tcW w:w="3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FD322C7" w14:textId="77777777" w:rsidR="00141D3C" w:rsidRDefault="008F53E2">
            <w:pPr>
              <w:pStyle w:val="1-TableContent"/>
              <w:ind w:left="-58" w:right="-86"/>
              <w:rPr>
                <w:sz w:val="16"/>
              </w:rPr>
            </w:pPr>
            <w:r>
              <w:rPr>
                <w:sz w:val="16"/>
              </w:rPr>
              <w:t>(C) Agreed Amount (Waived Coinsurance) and Replacement Cost</w:t>
            </w:r>
          </w:p>
        </w:tc>
        <w:tc>
          <w:tcPr>
            <w:tcW w:w="285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1E9ED42" w14:textId="77777777" w:rsidR="00141D3C" w:rsidRDefault="008F53E2">
            <w:pPr>
              <w:pStyle w:val="1-TableContent"/>
              <w:ind w:left="-58" w:right="-86"/>
              <w:rPr>
                <w:sz w:val="16"/>
              </w:rPr>
            </w:pPr>
            <w:r>
              <w:rPr>
                <w:sz w:val="16"/>
              </w:rPr>
              <w:t>(L) Actual Loss Sustained</w:t>
            </w:r>
          </w:p>
        </w:tc>
        <w:tc>
          <w:tcPr>
            <w:tcW w:w="313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63FC2F5" w14:textId="77777777" w:rsidR="00141D3C" w:rsidRDefault="008F53E2">
            <w:pPr>
              <w:pStyle w:val="1-TableContent"/>
              <w:ind w:left="-58" w:right="-86"/>
              <w:rPr>
                <w:sz w:val="16"/>
              </w:rPr>
            </w:pPr>
            <w:r>
              <w:rPr>
                <w:sz w:val="16"/>
              </w:rPr>
              <w:t>(T) Total Insured Value</w:t>
            </w:r>
          </w:p>
        </w:tc>
      </w:tr>
      <w:tr w:rsidR="00141D3C" w14:paraId="5CB65E90" w14:textId="77777777" w:rsidTr="00141D3C">
        <w:tc>
          <w:tcPr>
            <w:tcW w:w="3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397E706" w14:textId="77777777" w:rsidR="00141D3C" w:rsidRDefault="008F53E2">
            <w:pPr>
              <w:pStyle w:val="1-TableContent"/>
              <w:ind w:left="-58" w:right="-86"/>
              <w:rPr>
                <w:sz w:val="16"/>
              </w:rPr>
            </w:pPr>
            <w:r>
              <w:rPr>
                <w:sz w:val="16"/>
              </w:rPr>
              <w:t>(D) Reproduction</w:t>
            </w:r>
          </w:p>
        </w:tc>
        <w:tc>
          <w:tcPr>
            <w:tcW w:w="285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5868FD1" w14:textId="77777777" w:rsidR="00141D3C" w:rsidRDefault="008F53E2">
            <w:pPr>
              <w:pStyle w:val="1-TableContent"/>
              <w:ind w:left="-58" w:right="-86"/>
              <w:rPr>
                <w:sz w:val="16"/>
              </w:rPr>
            </w:pPr>
            <w:r>
              <w:rPr>
                <w:sz w:val="16"/>
              </w:rPr>
              <w:t>(M) Market Value</w:t>
            </w:r>
          </w:p>
        </w:tc>
        <w:tc>
          <w:tcPr>
            <w:tcW w:w="313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6483F6F" w14:textId="77777777" w:rsidR="00141D3C" w:rsidRDefault="008F53E2">
            <w:pPr>
              <w:pStyle w:val="1-TableContent"/>
              <w:ind w:left="-58" w:right="-86"/>
              <w:rPr>
                <w:sz w:val="16"/>
              </w:rPr>
            </w:pPr>
            <w:r>
              <w:rPr>
                <w:sz w:val="16"/>
              </w:rPr>
              <w:t xml:space="preserve">(U) </w:t>
            </w:r>
            <w:r>
              <w:rPr>
                <w:sz w:val="16"/>
              </w:rPr>
              <w:t>Full Value Replacement Cost</w:t>
            </w:r>
          </w:p>
        </w:tc>
      </w:tr>
      <w:tr w:rsidR="00141D3C" w14:paraId="66BB2B08" w14:textId="77777777" w:rsidTr="00141D3C">
        <w:tc>
          <w:tcPr>
            <w:tcW w:w="3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5B56A0F7" w14:textId="77777777" w:rsidR="00141D3C" w:rsidRDefault="008F53E2">
            <w:pPr>
              <w:pStyle w:val="1-TableContent"/>
              <w:ind w:left="-58" w:right="-86"/>
              <w:rPr>
                <w:sz w:val="16"/>
              </w:rPr>
            </w:pPr>
            <w:r>
              <w:rPr>
                <w:sz w:val="16"/>
              </w:rPr>
              <w:t>(E Agreed Amount (Waived Coinsurance)</w:t>
            </w:r>
          </w:p>
        </w:tc>
        <w:tc>
          <w:tcPr>
            <w:tcW w:w="285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2569F7BA" w14:textId="77777777" w:rsidR="00141D3C" w:rsidRDefault="008F53E2">
            <w:pPr>
              <w:pStyle w:val="1-TableContent"/>
              <w:ind w:left="-58" w:right="-86"/>
              <w:rPr>
                <w:sz w:val="16"/>
              </w:rPr>
            </w:pPr>
            <w:r>
              <w:rPr>
                <w:sz w:val="16"/>
              </w:rPr>
              <w:t>(O) Other</w:t>
            </w:r>
          </w:p>
        </w:tc>
        <w:tc>
          <w:tcPr>
            <w:tcW w:w="313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D5165CC" w14:textId="77777777" w:rsidR="00141D3C" w:rsidRDefault="008F53E2">
            <w:pPr>
              <w:pStyle w:val="1-TableContent"/>
              <w:ind w:left="-58" w:right="-86"/>
              <w:rPr>
                <w:sz w:val="16"/>
              </w:rPr>
            </w:pPr>
            <w:r>
              <w:rPr>
                <w:sz w:val="16"/>
              </w:rPr>
              <w:t>(V) Agreed Value</w:t>
            </w:r>
          </w:p>
        </w:tc>
      </w:tr>
      <w:tr w:rsidR="00141D3C" w14:paraId="09072FBD" w14:textId="77777777" w:rsidTr="00141D3C">
        <w:tc>
          <w:tcPr>
            <w:tcW w:w="351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56ECFB6" w14:textId="77777777" w:rsidR="00141D3C" w:rsidRDefault="008F53E2">
            <w:pPr>
              <w:pStyle w:val="1-TableContent"/>
              <w:ind w:left="-58" w:right="-86"/>
              <w:rPr>
                <w:sz w:val="16"/>
              </w:rPr>
            </w:pPr>
            <w:r>
              <w:rPr>
                <w:sz w:val="16"/>
              </w:rPr>
              <w:t>(F) Functional Replacement Cost</w:t>
            </w:r>
          </w:p>
        </w:tc>
        <w:tc>
          <w:tcPr>
            <w:tcW w:w="285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72351FB" w14:textId="77777777" w:rsidR="00141D3C" w:rsidRDefault="008F53E2">
            <w:pPr>
              <w:pStyle w:val="1-TableContent"/>
              <w:ind w:left="-58" w:right="-86"/>
              <w:rPr>
                <w:sz w:val="16"/>
              </w:rPr>
            </w:pPr>
            <w:r>
              <w:rPr>
                <w:sz w:val="16"/>
              </w:rPr>
              <w:t>(P) Selling Price</w:t>
            </w:r>
          </w:p>
        </w:tc>
        <w:tc>
          <w:tcPr>
            <w:tcW w:w="313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210CF45C" w14:textId="77777777" w:rsidR="00141D3C" w:rsidRDefault="008F53E2">
            <w:pPr>
              <w:pStyle w:val="1-TableContent"/>
              <w:ind w:left="-58" w:right="-86"/>
              <w:rPr>
                <w:sz w:val="16"/>
              </w:rPr>
            </w:pPr>
            <w:r>
              <w:rPr>
                <w:sz w:val="16"/>
              </w:rPr>
              <w:t>(X) Extended Value Replacement Cost</w:t>
            </w:r>
          </w:p>
        </w:tc>
      </w:tr>
    </w:tbl>
    <w:p w14:paraId="30506C7E" w14:textId="7A31357C" w:rsidR="00EF7C69" w:rsidRDefault="00EF7C69" w:rsidP="00141D3C">
      <w:pPr>
        <w:pStyle w:val="1-BodyText"/>
        <w:rPr>
          <w:noProof/>
        </w:rPr>
      </w:pPr>
    </w:p>
    <w:p w14:paraId="185EFBA9" w14:textId="77777777" w:rsidR="00EF7C69" w:rsidRDefault="00EF7C69" w:rsidP="00141D3C">
      <w:pPr>
        <w:pStyle w:val="1-SubHeader"/>
        <w:rPr>
          <w:noProof/>
        </w:rPr>
      </w:pPr>
      <w:r>
        <w:rPr>
          <w:noProof/>
        </w:rPr>
        <w:t>Additional Interests</w:t>
      </w:r>
    </w:p>
    <w:tbl>
      <w:tblPr>
        <w:tblW w:w="0" w:type="auto"/>
        <w:tblLayout w:type="fixed"/>
        <w:tblLook w:val="04A0" w:firstRow="1" w:lastRow="0" w:firstColumn="1" w:lastColumn="0" w:noHBand="0" w:noVBand="1"/>
      </w:tblPr>
      <w:tblGrid>
        <w:gridCol w:w="3830"/>
        <w:gridCol w:w="5664"/>
      </w:tblGrid>
      <w:tr w:rsidR="00EF7C69" w14:paraId="25FAA49E" w14:textId="77777777" w:rsidTr="00141D3C">
        <w:trPr>
          <w:cantSplit/>
          <w:tblHeader/>
        </w:trPr>
        <w:tc>
          <w:tcPr>
            <w:tcW w:w="38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EE94CBA" w14:textId="77777777" w:rsidR="00EF7C69" w:rsidRDefault="00EF7C69">
            <w:pPr>
              <w:pStyle w:val="1-TableHeader"/>
              <w:rPr>
                <w:noProof/>
              </w:rPr>
            </w:pPr>
            <w:r>
              <w:rPr>
                <w:noProof/>
              </w:rPr>
              <w:t>Interest</w:t>
            </w:r>
          </w:p>
        </w:tc>
        <w:tc>
          <w:tcPr>
            <w:tcW w:w="566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2731363E" w14:textId="77777777" w:rsidR="00EF7C69" w:rsidRDefault="00EF7C69">
            <w:pPr>
              <w:pStyle w:val="1-TableHeader"/>
              <w:rPr>
                <w:caps w:val="0"/>
                <w:noProof/>
              </w:rPr>
            </w:pPr>
            <w:r>
              <w:rPr>
                <w:noProof/>
              </w:rPr>
              <w:t>Name and Address</w:t>
            </w:r>
          </w:p>
        </w:tc>
      </w:tr>
      <w:tr w:rsidR="00EF7C69" w14:paraId="6D3A4EEA" w14:textId="77777777" w:rsidTr="00141D3C">
        <w:trPr>
          <w:cantSplit/>
        </w:trPr>
        <w:tc>
          <w:tcPr>
            <w:tcW w:w="38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B8A0ECD" w14:textId="77777777" w:rsidR="00EF7C69" w:rsidRDefault="00EF7C69">
            <w:pPr>
              <w:pStyle w:val="1-TableContent"/>
              <w:rPr>
                <w:noProof/>
              </w:rPr>
            </w:pPr>
            <w:r>
              <w:rPr>
                <w:noProof/>
              </w:rPr>
              <w:t>Loss Payee - Loc 1, Bldg 1</w:t>
            </w:r>
          </w:p>
        </w:tc>
        <w:tc>
          <w:tcPr>
            <w:tcW w:w="566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A669A4D" w14:textId="77777777" w:rsidR="00EF7C69" w:rsidRDefault="00EF7C69">
            <w:pPr>
              <w:pStyle w:val="1-TableContent"/>
              <w:rPr>
                <w:noProof/>
              </w:rPr>
            </w:pPr>
            <w:r>
              <w:rPr>
                <w:noProof/>
              </w:rPr>
              <w:t>Veritex Community Bank</w:t>
            </w:r>
            <w:r>
              <w:rPr>
                <w:noProof/>
              </w:rPr>
              <w:br/>
              <w:t>Insurance Service Center</w:t>
            </w:r>
            <w:r>
              <w:rPr>
                <w:noProof/>
              </w:rPr>
              <w:br/>
              <w:t>PO Box 863329</w:t>
            </w:r>
            <w:r>
              <w:rPr>
                <w:noProof/>
              </w:rPr>
              <w:br/>
              <w:t>Plano, TX  75086-3329</w:t>
            </w:r>
          </w:p>
        </w:tc>
      </w:tr>
    </w:tbl>
    <w:p w14:paraId="1FC69FB0" w14:textId="31373E14" w:rsidR="00141D3C" w:rsidRDefault="008F53E2" w:rsidP="00141D3C">
      <w:pPr>
        <w:pStyle w:val="1-BodyText"/>
      </w:pPr>
      <w:r>
        <w:br w:type="page"/>
      </w:r>
    </w:p>
    <w:p w14:paraId="2F752BFE" w14:textId="68930AFF" w:rsidR="004160FE" w:rsidRPr="00141D3C" w:rsidRDefault="008F53E2" w:rsidP="00141D3C">
      <w:pPr>
        <w:sectPr w:rsidR="004160FE" w:rsidRPr="00141D3C" w:rsidSect="004160FE">
          <w:pgSz w:w="12240" w:h="15840"/>
          <w:pgMar w:top="1440" w:right="1440" w:bottom="1296" w:left="1296" w:header="720" w:footer="720" w:gutter="0"/>
          <w:cols w:space="720"/>
          <w:docGrid w:linePitch="360"/>
        </w:sectPr>
      </w:pPr>
    </w:p>
    <w:p w14:paraId="58138A0B" w14:textId="77777777" w:rsidR="00773EA9" w:rsidRDefault="008F53E2" w:rsidP="00773EA9">
      <w:pPr>
        <w:pStyle w:val="1-PageHeader"/>
      </w:pPr>
      <w:bookmarkStart w:id="6" w:name="_Toc141091281"/>
      <w:r>
        <w:lastRenderedPageBreak/>
        <w:t>General Liability</w:t>
      </w:r>
      <w:bookmarkEnd w:id="6"/>
    </w:p>
    <w:tbl>
      <w:tblPr>
        <w:tblW w:w="0" w:type="auto"/>
        <w:tblLayout w:type="fixed"/>
        <w:tblLook w:val="04A0" w:firstRow="1" w:lastRow="0" w:firstColumn="1" w:lastColumn="0" w:noHBand="0" w:noVBand="1"/>
      </w:tblPr>
      <w:tblGrid>
        <w:gridCol w:w="2328"/>
        <w:gridCol w:w="7176"/>
      </w:tblGrid>
      <w:tr w:rsidR="00773EA9" w14:paraId="4C742786" w14:textId="77777777" w:rsidTr="00773EA9">
        <w:tc>
          <w:tcPr>
            <w:tcW w:w="2328" w:type="dxa"/>
            <w:hideMark/>
          </w:tcPr>
          <w:p w14:paraId="00A3A4D6" w14:textId="77777777" w:rsidR="00773EA9" w:rsidRDefault="008F53E2">
            <w:pPr>
              <w:pStyle w:val="1-TableContent"/>
              <w:rPr>
                <w:b/>
                <w:sz w:val="22"/>
              </w:rPr>
            </w:pPr>
            <w:r>
              <w:rPr>
                <w:b/>
                <w:sz w:val="22"/>
              </w:rPr>
              <w:t>Issuing Company</w:t>
            </w:r>
          </w:p>
        </w:tc>
        <w:tc>
          <w:tcPr>
            <w:tcW w:w="7176" w:type="dxa"/>
            <w:hideMark/>
          </w:tcPr>
          <w:p w14:paraId="20F75B3E" w14:textId="77777777" w:rsidR="00773EA9" w:rsidRDefault="008F53E2">
            <w:pPr>
              <w:pStyle w:val="1-TableContent"/>
              <w:rPr>
                <w:b/>
                <w:sz w:val="22"/>
              </w:rPr>
            </w:pPr>
            <w:r>
              <w:rPr>
                <w:b/>
                <w:sz w:val="22"/>
              </w:rPr>
              <w:t>Hanover Lloyds Insurance Company</w:t>
            </w:r>
          </w:p>
        </w:tc>
      </w:tr>
      <w:tr w:rsidR="00773EA9" w14:paraId="645772A9" w14:textId="77777777" w:rsidTr="00773EA9">
        <w:tc>
          <w:tcPr>
            <w:tcW w:w="2328" w:type="dxa"/>
            <w:hideMark/>
          </w:tcPr>
          <w:p w14:paraId="1F1D2865" w14:textId="77777777" w:rsidR="00773EA9" w:rsidRDefault="008F53E2">
            <w:pPr>
              <w:pStyle w:val="1-TableContent"/>
              <w:rPr>
                <w:b/>
                <w:sz w:val="22"/>
              </w:rPr>
            </w:pPr>
            <w:r>
              <w:rPr>
                <w:b/>
                <w:sz w:val="22"/>
              </w:rPr>
              <w:t>Policy Number</w:t>
            </w:r>
          </w:p>
        </w:tc>
        <w:tc>
          <w:tcPr>
            <w:tcW w:w="7176" w:type="dxa"/>
            <w:hideMark/>
          </w:tcPr>
          <w:p w14:paraId="3CA36B48" w14:textId="055D83B0" w:rsidR="00773EA9" w:rsidRDefault="008F53E2">
            <w:pPr>
              <w:pStyle w:val="1-TableContent"/>
              <w:rPr>
                <w:b/>
                <w:sz w:val="22"/>
              </w:rPr>
            </w:pPr>
            <w:r>
              <w:rPr>
                <w:b/>
                <w:sz w:val="22"/>
              </w:rPr>
              <w:t>OHD-A960711-0</w:t>
            </w:r>
            <w:r w:rsidR="00D75043">
              <w:rPr>
                <w:b/>
                <w:sz w:val="22"/>
              </w:rPr>
              <w:t>8</w:t>
            </w:r>
          </w:p>
        </w:tc>
      </w:tr>
      <w:tr w:rsidR="00773EA9" w14:paraId="476AB661" w14:textId="77777777" w:rsidTr="00773EA9">
        <w:tc>
          <w:tcPr>
            <w:tcW w:w="2328" w:type="dxa"/>
            <w:hideMark/>
          </w:tcPr>
          <w:p w14:paraId="09D69E81" w14:textId="77777777" w:rsidR="00773EA9" w:rsidRDefault="008F53E2">
            <w:pPr>
              <w:pStyle w:val="1-TableContent"/>
              <w:rPr>
                <w:b/>
                <w:sz w:val="22"/>
              </w:rPr>
            </w:pPr>
            <w:r>
              <w:rPr>
                <w:b/>
                <w:sz w:val="22"/>
              </w:rPr>
              <w:t>Policy Term</w:t>
            </w:r>
          </w:p>
        </w:tc>
        <w:tc>
          <w:tcPr>
            <w:tcW w:w="7176" w:type="dxa"/>
            <w:hideMark/>
          </w:tcPr>
          <w:p w14:paraId="098B7DEE" w14:textId="3A9F974D" w:rsidR="00773EA9" w:rsidRDefault="008F53E2">
            <w:pPr>
              <w:pStyle w:val="1-TableContent"/>
              <w:rPr>
                <w:b/>
                <w:sz w:val="22"/>
              </w:rPr>
            </w:pPr>
            <w:r>
              <w:rPr>
                <w:b/>
                <w:sz w:val="22"/>
              </w:rPr>
              <w:t>8/1/202</w:t>
            </w:r>
            <w:r w:rsidR="00D75043">
              <w:rPr>
                <w:b/>
                <w:sz w:val="22"/>
              </w:rPr>
              <w:t>3</w:t>
            </w:r>
            <w:r>
              <w:rPr>
                <w:b/>
                <w:sz w:val="22"/>
              </w:rPr>
              <w:t xml:space="preserve"> to 8/1/202</w:t>
            </w:r>
            <w:r w:rsidR="00D75043">
              <w:rPr>
                <w:b/>
                <w:sz w:val="22"/>
              </w:rPr>
              <w:t>4</w:t>
            </w:r>
          </w:p>
        </w:tc>
      </w:tr>
    </w:tbl>
    <w:p w14:paraId="324545A4" w14:textId="77777777" w:rsidR="00773EA9" w:rsidRDefault="008F53E2" w:rsidP="00773EA9">
      <w:pPr>
        <w:pStyle w:val="1-BodyText"/>
      </w:pPr>
    </w:p>
    <w:p w14:paraId="268D6937" w14:textId="77777777" w:rsidR="00773EA9" w:rsidRDefault="008F53E2" w:rsidP="00773EA9">
      <w:pPr>
        <w:pStyle w:val="1-SubHeader"/>
        <w:rPr>
          <w:snapToGrid w:val="0"/>
        </w:rPr>
      </w:pPr>
      <w:r>
        <w:t>Coverages</w:t>
      </w:r>
    </w:p>
    <w:tbl>
      <w:tblPr>
        <w:tblStyle w:val="1-TableBase"/>
        <w:tblW w:w="0" w:type="auto"/>
        <w:tblLayout w:type="fixed"/>
        <w:tblLook w:val="04A0" w:firstRow="1" w:lastRow="0" w:firstColumn="1" w:lastColumn="0" w:noHBand="0" w:noVBand="1"/>
      </w:tblPr>
      <w:tblGrid>
        <w:gridCol w:w="6414"/>
        <w:gridCol w:w="3080"/>
      </w:tblGrid>
      <w:tr w:rsidR="00773EA9" w14:paraId="3288A24F" w14:textId="77777777" w:rsidTr="00773EA9">
        <w:trPr>
          <w:cnfStyle w:val="100000000000" w:firstRow="1" w:lastRow="0" w:firstColumn="0" w:lastColumn="0" w:oddVBand="0" w:evenVBand="0" w:oddHBand="0" w:evenHBand="0" w:firstRowFirstColumn="0" w:firstRowLastColumn="0" w:lastRowFirstColumn="0" w:lastRowLastColumn="0"/>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A0A2525" w14:textId="77777777" w:rsidR="00773EA9" w:rsidRDefault="008F53E2">
            <w:pPr>
              <w:pStyle w:val="1-TableHeader"/>
              <w:rPr>
                <w:snapToGrid w:val="0"/>
              </w:rPr>
            </w:pPr>
            <w:r>
              <w:rPr>
                <w:snapToGrid w:val="0"/>
              </w:rPr>
              <w:t>Description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23FBED5" w14:textId="77777777" w:rsidR="00773EA9" w:rsidRDefault="008F53E2">
            <w:pPr>
              <w:pStyle w:val="1-TableHeader"/>
              <w:jc w:val="right"/>
              <w:rPr>
                <w:snapToGrid w:val="0"/>
              </w:rPr>
            </w:pPr>
            <w:r>
              <w:rPr>
                <w:snapToGrid w:val="0"/>
              </w:rPr>
              <w:t>Limit</w:t>
            </w:r>
          </w:p>
        </w:tc>
      </w:tr>
      <w:tr w:rsidR="00773EA9" w14:paraId="4801E4FC"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EC77BA1" w14:textId="77777777" w:rsidR="00773EA9" w:rsidRDefault="008F53E2">
            <w:pPr>
              <w:pStyle w:val="1-TableContent"/>
            </w:pPr>
            <w:r>
              <w:t>General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5DE9B8B" w14:textId="77777777" w:rsidR="00773EA9" w:rsidRDefault="008F53E2">
            <w:pPr>
              <w:pStyle w:val="1-TableContent"/>
              <w:jc w:val="right"/>
            </w:pPr>
            <w:r>
              <w:rPr>
                <w:snapToGrid w:val="0"/>
              </w:rPr>
              <w:t>$2,000,000</w:t>
            </w:r>
          </w:p>
        </w:tc>
      </w:tr>
      <w:tr w:rsidR="00773EA9" w14:paraId="72228C61"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BBA67F3" w14:textId="77777777" w:rsidR="00773EA9" w:rsidRDefault="008F53E2">
            <w:pPr>
              <w:pStyle w:val="1-TableContent"/>
            </w:pPr>
            <w:r>
              <w:t>Products / Completed Operations Aggregate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093284EF" w14:textId="77777777" w:rsidR="00773EA9" w:rsidRDefault="008F53E2">
            <w:pPr>
              <w:pStyle w:val="1-TableContent"/>
              <w:jc w:val="right"/>
            </w:pPr>
            <w:r>
              <w:rPr>
                <w:snapToGrid w:val="0"/>
              </w:rPr>
              <w:t>$2,000,000</w:t>
            </w:r>
          </w:p>
        </w:tc>
      </w:tr>
      <w:tr w:rsidR="00773EA9" w14:paraId="36367330"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27050FD" w14:textId="77777777" w:rsidR="00773EA9" w:rsidRDefault="008F53E2">
            <w:pPr>
              <w:pStyle w:val="1-TableContent"/>
            </w:pPr>
            <w:r>
              <w:t>Each Occurrence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9DFB52E" w14:textId="77777777" w:rsidR="00773EA9" w:rsidRDefault="008F53E2">
            <w:pPr>
              <w:pStyle w:val="1-TableContent"/>
              <w:jc w:val="right"/>
            </w:pPr>
            <w:r>
              <w:rPr>
                <w:snapToGrid w:val="0"/>
              </w:rPr>
              <w:t>$1,000,000</w:t>
            </w:r>
          </w:p>
        </w:tc>
      </w:tr>
      <w:tr w:rsidR="00773EA9" w14:paraId="15EB2FE7"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1EDCB3B" w14:textId="77777777" w:rsidR="00773EA9" w:rsidRDefault="008F53E2">
            <w:pPr>
              <w:pStyle w:val="1-TableContent"/>
            </w:pPr>
            <w:r>
              <w:t>Personal and Advertising Injury</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A9A8B9E" w14:textId="77777777" w:rsidR="00773EA9" w:rsidRDefault="008F53E2">
            <w:pPr>
              <w:pStyle w:val="1-TableContent"/>
              <w:jc w:val="right"/>
            </w:pPr>
            <w:r>
              <w:rPr>
                <w:snapToGrid w:val="0"/>
              </w:rPr>
              <w:t>$1,000,000</w:t>
            </w:r>
          </w:p>
        </w:tc>
      </w:tr>
      <w:tr w:rsidR="00773EA9" w14:paraId="78EF9D91"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A995C00" w14:textId="77777777" w:rsidR="00773EA9" w:rsidRDefault="008F53E2">
            <w:pPr>
              <w:pStyle w:val="1-TableContent"/>
            </w:pPr>
            <w:r>
              <w:t>Fire Damage (Any One Fire)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86B56D8" w14:textId="77777777" w:rsidR="00773EA9" w:rsidRDefault="008F53E2">
            <w:pPr>
              <w:pStyle w:val="1-TableContent"/>
              <w:jc w:val="right"/>
            </w:pPr>
            <w:r>
              <w:rPr>
                <w:snapToGrid w:val="0"/>
              </w:rPr>
              <w:t>$300,000</w:t>
            </w:r>
          </w:p>
        </w:tc>
      </w:tr>
      <w:tr w:rsidR="00773EA9" w14:paraId="3E9F2D22"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B7CC29B" w14:textId="77777777" w:rsidR="00773EA9" w:rsidRDefault="008F53E2">
            <w:pPr>
              <w:pStyle w:val="1-TableContent"/>
            </w:pPr>
            <w:r>
              <w:t>Medical Expense (Any One Person)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C4282C3" w14:textId="77777777" w:rsidR="00773EA9" w:rsidRDefault="008F53E2">
            <w:pPr>
              <w:pStyle w:val="1-TableContent"/>
              <w:jc w:val="right"/>
            </w:pPr>
            <w:r>
              <w:rPr>
                <w:snapToGrid w:val="0"/>
              </w:rPr>
              <w:t>$5,000</w:t>
            </w:r>
          </w:p>
        </w:tc>
      </w:tr>
      <w:tr w:rsidR="00D75043" w14:paraId="6F9A6EE5"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27ABDC2A" w14:textId="2B4F1933" w:rsidR="00D75043" w:rsidRDefault="00D75043" w:rsidP="00D75043">
            <w:pPr>
              <w:pStyle w:val="1-TableContent"/>
            </w:pPr>
            <w:r>
              <w:rPr>
                <w:snapToGrid w:val="0"/>
              </w:rPr>
              <w:t xml:space="preserve">Hired / Borrowed Auto Liability </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0729F4A1" w14:textId="1486740D" w:rsidR="00D75043" w:rsidRDefault="00D75043" w:rsidP="00D75043">
            <w:pPr>
              <w:pStyle w:val="1-TableContent"/>
              <w:jc w:val="right"/>
              <w:rPr>
                <w:snapToGrid w:val="0"/>
              </w:rPr>
            </w:pPr>
            <w:r>
              <w:rPr>
                <w:noProof/>
                <w:snapToGrid w:val="0"/>
              </w:rPr>
              <w:t>Included</w:t>
            </w:r>
          </w:p>
        </w:tc>
      </w:tr>
      <w:tr w:rsidR="00D75043" w14:paraId="03162C24" w14:textId="77777777" w:rsidTr="00773EA9">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5BCE97AE" w14:textId="04A80BDE" w:rsidR="00D75043" w:rsidRDefault="00D75043" w:rsidP="00D75043">
            <w:pPr>
              <w:pStyle w:val="1-TableContent"/>
              <w:rPr>
                <w:snapToGrid w:val="0"/>
              </w:rPr>
            </w:pPr>
            <w:r>
              <w:rPr>
                <w:snapToGrid w:val="0"/>
              </w:rPr>
              <w:t>Non-owned Auto Liability</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Pr>
          <w:p w14:paraId="1F9DC834" w14:textId="3DDBEC43" w:rsidR="00D75043" w:rsidRDefault="00D75043" w:rsidP="00D75043">
            <w:pPr>
              <w:pStyle w:val="1-TableContent"/>
              <w:jc w:val="right"/>
              <w:rPr>
                <w:noProof/>
                <w:snapToGrid w:val="0"/>
              </w:rPr>
            </w:pPr>
            <w:r>
              <w:rPr>
                <w:noProof/>
                <w:snapToGrid w:val="0"/>
              </w:rPr>
              <w:t>Included</w:t>
            </w:r>
          </w:p>
        </w:tc>
      </w:tr>
    </w:tbl>
    <w:p w14:paraId="446E0E6E" w14:textId="77777777" w:rsidR="00773EA9" w:rsidRDefault="008F53E2" w:rsidP="00773EA9">
      <w:pPr>
        <w:pStyle w:val="1-BodyText"/>
        <w:rPr>
          <w:snapToGrid w:val="0"/>
        </w:rPr>
      </w:pPr>
    </w:p>
    <w:p w14:paraId="4D2C7863" w14:textId="77777777" w:rsidR="00773EA9" w:rsidRDefault="008F53E2" w:rsidP="00773EA9">
      <w:pPr>
        <w:pStyle w:val="1-SubHeader"/>
        <w:rPr>
          <w:snapToGrid w:val="0"/>
        </w:rPr>
      </w:pPr>
      <w:r>
        <w:rPr>
          <w:snapToGrid w:val="0"/>
        </w:rPr>
        <w:t>Locations and Exposures</w:t>
      </w:r>
    </w:p>
    <w:tbl>
      <w:tblPr>
        <w:tblW w:w="0" w:type="auto"/>
        <w:tblLayout w:type="fixed"/>
        <w:tblLook w:val="04A0" w:firstRow="1" w:lastRow="0" w:firstColumn="1" w:lastColumn="0" w:noHBand="0" w:noVBand="1"/>
      </w:tblPr>
      <w:tblGrid>
        <w:gridCol w:w="636"/>
        <w:gridCol w:w="38"/>
        <w:gridCol w:w="649"/>
        <w:gridCol w:w="5091"/>
        <w:gridCol w:w="1572"/>
        <w:gridCol w:w="34"/>
        <w:gridCol w:w="1479"/>
      </w:tblGrid>
      <w:tr w:rsidR="00773EA9" w14:paraId="6FDF395C" w14:textId="77777777" w:rsidTr="00773EA9">
        <w:trPr>
          <w:cantSplit/>
          <w:tblHeader/>
        </w:trPr>
        <w:tc>
          <w:tcPr>
            <w:tcW w:w="674" w:type="dxa"/>
            <w:gridSpan w:val="2"/>
            <w:tcBorders>
              <w:top w:val="single" w:sz="4" w:space="0" w:color="7A7D81" w:themeColor="background2"/>
              <w:left w:val="single" w:sz="4" w:space="0" w:color="7A7D81" w:themeColor="background2"/>
              <w:bottom w:val="single" w:sz="4" w:space="0" w:color="7A7D81" w:themeColor="background2"/>
              <w:right w:val="nil"/>
            </w:tcBorders>
            <w:shd w:val="clear" w:color="auto" w:fill="375258" w:themeFill="text2"/>
            <w:tcMar>
              <w:top w:w="0" w:type="dxa"/>
              <w:left w:w="108" w:type="dxa"/>
              <w:bottom w:w="0" w:type="dxa"/>
              <w:right w:w="108" w:type="dxa"/>
            </w:tcMar>
            <w:vAlign w:val="bottom"/>
            <w:hideMark/>
          </w:tcPr>
          <w:p w14:paraId="3E13536B" w14:textId="77777777" w:rsidR="00773EA9" w:rsidRDefault="008F53E2">
            <w:pPr>
              <w:pStyle w:val="1-TableHeader"/>
              <w:ind w:left="-58"/>
              <w:jc w:val="right"/>
              <w:rPr>
                <w:snapToGrid w:val="0"/>
              </w:rPr>
            </w:pPr>
            <w:r>
              <w:rPr>
                <w:snapToGrid w:val="0"/>
              </w:rPr>
              <w:t>Loc</w:t>
            </w:r>
          </w:p>
        </w:tc>
        <w:tc>
          <w:tcPr>
            <w:tcW w:w="647" w:type="dxa"/>
            <w:tcBorders>
              <w:top w:val="single" w:sz="4" w:space="0" w:color="7A7D81" w:themeColor="background2"/>
              <w:left w:val="nil"/>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6740777" w14:textId="77777777" w:rsidR="00773EA9" w:rsidRDefault="008F53E2">
            <w:pPr>
              <w:pStyle w:val="1-TableHeader"/>
              <w:ind w:left="-58"/>
              <w:jc w:val="right"/>
              <w:rPr>
                <w:snapToGrid w:val="0"/>
              </w:rPr>
            </w:pPr>
            <w:r>
              <w:rPr>
                <w:snapToGrid w:val="0"/>
              </w:rPr>
              <w:t>Bldg</w:t>
            </w:r>
          </w:p>
        </w:tc>
        <w:tc>
          <w:tcPr>
            <w:tcW w:w="5091"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2C4F20AC" w14:textId="77777777" w:rsidR="00773EA9" w:rsidRDefault="008F53E2">
            <w:pPr>
              <w:pStyle w:val="1-TableHeader"/>
              <w:rPr>
                <w:snapToGrid w:val="0"/>
              </w:rPr>
            </w:pPr>
            <w:r>
              <w:rPr>
                <w:snapToGrid w:val="0"/>
              </w:rPr>
              <w:t>Description</w:t>
            </w:r>
          </w:p>
        </w:tc>
        <w:tc>
          <w:tcPr>
            <w:tcW w:w="1572"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72A5220D" w14:textId="77777777" w:rsidR="00773EA9" w:rsidRDefault="008F53E2">
            <w:pPr>
              <w:pStyle w:val="1-TableHeader"/>
              <w:jc w:val="right"/>
              <w:rPr>
                <w:snapToGrid w:val="0"/>
              </w:rPr>
            </w:pPr>
            <w:r>
              <w:rPr>
                <w:snapToGrid w:val="0"/>
              </w:rPr>
              <w:t>Exposure</w:t>
            </w:r>
          </w:p>
        </w:tc>
        <w:tc>
          <w:tcPr>
            <w:tcW w:w="1510"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44183612" w14:textId="77777777" w:rsidR="00773EA9" w:rsidRDefault="008F53E2">
            <w:pPr>
              <w:pStyle w:val="1-TableHeader"/>
              <w:jc w:val="center"/>
              <w:rPr>
                <w:snapToGrid w:val="0"/>
              </w:rPr>
            </w:pPr>
            <w:r>
              <w:rPr>
                <w:snapToGrid w:val="0"/>
              </w:rPr>
              <w:t>Premium Basis</w:t>
            </w:r>
          </w:p>
        </w:tc>
      </w:tr>
      <w:tr w:rsidR="00773EA9" w14:paraId="57805293" w14:textId="77777777" w:rsidTr="00773EA9">
        <w:trPr>
          <w:cantSplit/>
        </w:trPr>
        <w:tc>
          <w:tcPr>
            <w:tcW w:w="63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hideMark/>
          </w:tcPr>
          <w:p w14:paraId="18B82A52" w14:textId="77777777" w:rsidR="00773EA9" w:rsidRDefault="008F53E2">
            <w:pPr>
              <w:pStyle w:val="1-TableContent"/>
              <w:keepNext/>
              <w:keepLines/>
              <w:jc w:val="right"/>
              <w:rPr>
                <w:b/>
                <w:snapToGrid w:val="0"/>
              </w:rPr>
            </w:pPr>
            <w:r>
              <w:rPr>
                <w:b/>
              </w:rPr>
              <w:t>1</w:t>
            </w:r>
          </w:p>
        </w:tc>
        <w:tc>
          <w:tcPr>
            <w:tcW w:w="687" w:type="dxa"/>
            <w:gridSpan w:val="2"/>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hideMark/>
          </w:tcPr>
          <w:p w14:paraId="6C3C3FC9" w14:textId="77777777" w:rsidR="00773EA9" w:rsidRDefault="008F53E2">
            <w:pPr>
              <w:pStyle w:val="1-TableContent"/>
              <w:keepNext/>
              <w:keepLines/>
              <w:jc w:val="right"/>
              <w:rPr>
                <w:b/>
                <w:snapToGrid w:val="0"/>
              </w:rPr>
            </w:pPr>
            <w:r>
              <w:rPr>
                <w:b/>
              </w:rPr>
              <w:t>1</w:t>
            </w:r>
          </w:p>
        </w:tc>
        <w:tc>
          <w:tcPr>
            <w:tcW w:w="8171" w:type="dxa"/>
            <w:gridSpan w:val="4"/>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E680478" w14:textId="53E6B373" w:rsidR="00773EA9" w:rsidRDefault="00EF7C69">
            <w:pPr>
              <w:pStyle w:val="1-TableContent"/>
              <w:keepNext/>
              <w:keepLines/>
              <w:rPr>
                <w:b/>
                <w:snapToGrid w:val="0"/>
              </w:rPr>
            </w:pPr>
            <w:r>
              <w:rPr>
                <w:b/>
                <w:noProof/>
              </w:rPr>
              <w:t>8111 Preston Road, Ste 300</w:t>
            </w:r>
            <w:r>
              <w:rPr>
                <w:b/>
                <w:noProof/>
                <w:snapToGrid w:val="0"/>
              </w:rPr>
              <w:t xml:space="preserve">, </w:t>
            </w:r>
            <w:r>
              <w:rPr>
                <w:b/>
                <w:noProof/>
              </w:rPr>
              <w:t>Dallas</w:t>
            </w:r>
            <w:r>
              <w:rPr>
                <w:b/>
                <w:noProof/>
                <w:snapToGrid w:val="0"/>
              </w:rPr>
              <w:t xml:space="preserve">, Texas  </w:t>
            </w:r>
            <w:r>
              <w:rPr>
                <w:b/>
                <w:noProof/>
              </w:rPr>
              <w:t>75225</w:t>
            </w:r>
          </w:p>
        </w:tc>
      </w:tr>
      <w:tr w:rsidR="00773EA9" w14:paraId="38DF4722" w14:textId="77777777" w:rsidTr="00773EA9">
        <w:trPr>
          <w:cantSplit/>
        </w:trPr>
        <w:tc>
          <w:tcPr>
            <w:tcW w:w="1322"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2249EB0" w14:textId="77777777" w:rsidR="00773EA9" w:rsidRDefault="008F53E2">
            <w:pPr>
              <w:pStyle w:val="1-TableContent"/>
              <w:keepNext/>
              <w:keepLines/>
              <w:jc w:val="right"/>
              <w:rPr>
                <w:snapToGrid w:val="0"/>
              </w:rPr>
            </w:pPr>
          </w:p>
        </w:tc>
        <w:tc>
          <w:tcPr>
            <w:tcW w:w="508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1E89B95" w14:textId="77777777" w:rsidR="00773EA9" w:rsidRDefault="008F53E2">
            <w:pPr>
              <w:pStyle w:val="1-TableContent"/>
              <w:keepNext/>
              <w:keepLines/>
              <w:rPr>
                <w:snapToGrid w:val="0"/>
              </w:rPr>
            </w:pPr>
            <w:r>
              <w:t>Lawyers Office</w:t>
            </w:r>
          </w:p>
        </w:tc>
        <w:tc>
          <w:tcPr>
            <w:tcW w:w="160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23A56E36" w14:textId="31810C8E" w:rsidR="00773EA9" w:rsidRDefault="00EF7C69">
            <w:pPr>
              <w:pStyle w:val="1-TableContent"/>
              <w:keepNext/>
              <w:keepLines/>
              <w:jc w:val="right"/>
              <w:rPr>
                <w:snapToGrid w:val="0"/>
              </w:rPr>
            </w:pPr>
            <w:r>
              <w:rPr>
                <w:noProof/>
                <w:snapToGrid w:val="0"/>
              </w:rPr>
              <w:t>4,210</w:t>
            </w:r>
          </w:p>
        </w:tc>
        <w:tc>
          <w:tcPr>
            <w:tcW w:w="147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C81C13F" w14:textId="6299437E" w:rsidR="00773EA9" w:rsidRDefault="00EF7C69">
            <w:pPr>
              <w:pStyle w:val="1-TableContent"/>
              <w:keepNext/>
              <w:keepLines/>
              <w:jc w:val="center"/>
              <w:rPr>
                <w:snapToGrid w:val="0"/>
              </w:rPr>
            </w:pPr>
            <w:r>
              <w:rPr>
                <w:noProof/>
                <w:snapToGrid w:val="0"/>
              </w:rPr>
              <w:t>Area</w:t>
            </w:r>
          </w:p>
        </w:tc>
      </w:tr>
      <w:tr w:rsidR="00773EA9" w14:paraId="354AC64C" w14:textId="77777777" w:rsidTr="00773EA9">
        <w:trPr>
          <w:cantSplit/>
        </w:trPr>
        <w:tc>
          <w:tcPr>
            <w:tcW w:w="1322"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0F1617A" w14:textId="77777777" w:rsidR="00773EA9" w:rsidRDefault="008F53E2">
            <w:pPr>
              <w:pStyle w:val="1-TableContent"/>
              <w:spacing w:before="0"/>
              <w:jc w:val="right"/>
              <w:rPr>
                <w:sz w:val="2"/>
              </w:rPr>
            </w:pPr>
            <w:r>
              <w:rPr>
                <w:sz w:val="2"/>
              </w:rPr>
              <w:t xml:space="preserve"> </w:t>
            </w:r>
          </w:p>
        </w:tc>
        <w:tc>
          <w:tcPr>
            <w:tcW w:w="508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7354A08" w14:textId="77777777" w:rsidR="00773EA9" w:rsidRDefault="008F53E2">
            <w:pPr>
              <w:pStyle w:val="1-TableContent"/>
              <w:spacing w:before="0"/>
              <w:rPr>
                <w:sz w:val="2"/>
              </w:rPr>
            </w:pPr>
            <w:r>
              <w:rPr>
                <w:sz w:val="2"/>
              </w:rPr>
              <w:t xml:space="preserve"> </w:t>
            </w:r>
          </w:p>
        </w:tc>
        <w:tc>
          <w:tcPr>
            <w:tcW w:w="160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7265DE09" w14:textId="77777777" w:rsidR="00773EA9" w:rsidRDefault="008F53E2">
            <w:pPr>
              <w:pStyle w:val="1-TableContent"/>
              <w:spacing w:before="0"/>
              <w:jc w:val="right"/>
              <w:rPr>
                <w:sz w:val="2"/>
              </w:rPr>
            </w:pPr>
          </w:p>
        </w:tc>
        <w:tc>
          <w:tcPr>
            <w:tcW w:w="147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4903E3E6" w14:textId="77777777" w:rsidR="00773EA9" w:rsidRDefault="008F53E2">
            <w:pPr>
              <w:pStyle w:val="1-TableContent"/>
              <w:spacing w:before="0"/>
              <w:jc w:val="center"/>
              <w:rPr>
                <w:sz w:val="2"/>
              </w:rPr>
            </w:pPr>
          </w:p>
        </w:tc>
      </w:tr>
      <w:tr w:rsidR="00773EA9" w14:paraId="2D8B82BD" w14:textId="77777777" w:rsidTr="00773EA9">
        <w:trPr>
          <w:cantSplit/>
        </w:trPr>
        <w:tc>
          <w:tcPr>
            <w:tcW w:w="63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hideMark/>
          </w:tcPr>
          <w:p w14:paraId="6F8A1FEA" w14:textId="77777777" w:rsidR="00773EA9" w:rsidRDefault="008F53E2">
            <w:pPr>
              <w:pStyle w:val="1-TableContent"/>
              <w:keepNext/>
              <w:keepLines/>
              <w:jc w:val="right"/>
              <w:rPr>
                <w:b/>
                <w:snapToGrid w:val="0"/>
              </w:rPr>
            </w:pPr>
            <w:r>
              <w:rPr>
                <w:b/>
              </w:rPr>
              <w:t>2</w:t>
            </w:r>
          </w:p>
        </w:tc>
        <w:tc>
          <w:tcPr>
            <w:tcW w:w="687" w:type="dxa"/>
            <w:gridSpan w:val="2"/>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hideMark/>
          </w:tcPr>
          <w:p w14:paraId="20F755DC" w14:textId="77777777" w:rsidR="00773EA9" w:rsidRDefault="008F53E2">
            <w:pPr>
              <w:pStyle w:val="1-TableContent"/>
              <w:keepNext/>
              <w:keepLines/>
              <w:jc w:val="right"/>
              <w:rPr>
                <w:b/>
                <w:snapToGrid w:val="0"/>
              </w:rPr>
            </w:pPr>
            <w:r>
              <w:rPr>
                <w:b/>
              </w:rPr>
              <w:t>1</w:t>
            </w:r>
          </w:p>
        </w:tc>
        <w:tc>
          <w:tcPr>
            <w:tcW w:w="8171" w:type="dxa"/>
            <w:gridSpan w:val="4"/>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4BA5AA85" w14:textId="60821772" w:rsidR="00773EA9" w:rsidRDefault="00EF7C69">
            <w:pPr>
              <w:pStyle w:val="1-TableContent"/>
              <w:keepNext/>
              <w:keepLines/>
              <w:rPr>
                <w:b/>
                <w:snapToGrid w:val="0"/>
              </w:rPr>
            </w:pPr>
            <w:r>
              <w:rPr>
                <w:b/>
                <w:noProof/>
              </w:rPr>
              <w:t>5550 Granite Parkway, Suite 175</w:t>
            </w:r>
            <w:r>
              <w:rPr>
                <w:b/>
                <w:noProof/>
                <w:snapToGrid w:val="0"/>
              </w:rPr>
              <w:t xml:space="preserve">, </w:t>
            </w:r>
            <w:r>
              <w:rPr>
                <w:b/>
                <w:noProof/>
              </w:rPr>
              <w:t>Plano</w:t>
            </w:r>
            <w:r>
              <w:rPr>
                <w:b/>
                <w:noProof/>
                <w:snapToGrid w:val="0"/>
              </w:rPr>
              <w:t xml:space="preserve">, Texas  </w:t>
            </w:r>
            <w:r>
              <w:rPr>
                <w:b/>
                <w:noProof/>
              </w:rPr>
              <w:t>75024</w:t>
            </w:r>
          </w:p>
        </w:tc>
      </w:tr>
      <w:tr w:rsidR="00773EA9" w14:paraId="10A45C4D" w14:textId="77777777" w:rsidTr="00773EA9">
        <w:trPr>
          <w:cantSplit/>
        </w:trPr>
        <w:tc>
          <w:tcPr>
            <w:tcW w:w="1322"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5C235F01" w14:textId="77777777" w:rsidR="00773EA9" w:rsidRDefault="008F53E2">
            <w:pPr>
              <w:pStyle w:val="1-TableContent"/>
              <w:keepNext/>
              <w:keepLines/>
              <w:jc w:val="right"/>
              <w:rPr>
                <w:snapToGrid w:val="0"/>
              </w:rPr>
            </w:pPr>
          </w:p>
        </w:tc>
        <w:tc>
          <w:tcPr>
            <w:tcW w:w="508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54009B1B" w14:textId="77777777" w:rsidR="00773EA9" w:rsidRDefault="008F53E2">
            <w:pPr>
              <w:pStyle w:val="1-TableContent"/>
              <w:keepNext/>
              <w:keepLines/>
              <w:rPr>
                <w:snapToGrid w:val="0"/>
              </w:rPr>
            </w:pPr>
            <w:r>
              <w:t>Lawyers Office</w:t>
            </w:r>
          </w:p>
        </w:tc>
        <w:tc>
          <w:tcPr>
            <w:tcW w:w="160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364B2A4F" w14:textId="040796C2" w:rsidR="00773EA9" w:rsidRDefault="00EF7C69">
            <w:pPr>
              <w:pStyle w:val="1-TableContent"/>
              <w:keepNext/>
              <w:keepLines/>
              <w:jc w:val="right"/>
              <w:rPr>
                <w:snapToGrid w:val="0"/>
              </w:rPr>
            </w:pPr>
            <w:r>
              <w:rPr>
                <w:noProof/>
                <w:snapToGrid w:val="0"/>
              </w:rPr>
              <w:t>6,384</w:t>
            </w:r>
          </w:p>
        </w:tc>
        <w:tc>
          <w:tcPr>
            <w:tcW w:w="147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7CA2E7D2" w14:textId="0BABDADC" w:rsidR="00773EA9" w:rsidRDefault="00EF7C69">
            <w:pPr>
              <w:pStyle w:val="1-TableContent"/>
              <w:keepNext/>
              <w:keepLines/>
              <w:jc w:val="center"/>
              <w:rPr>
                <w:snapToGrid w:val="0"/>
              </w:rPr>
            </w:pPr>
            <w:r>
              <w:rPr>
                <w:noProof/>
                <w:snapToGrid w:val="0"/>
              </w:rPr>
              <w:t>Area</w:t>
            </w:r>
          </w:p>
        </w:tc>
      </w:tr>
      <w:tr w:rsidR="00773EA9" w14:paraId="7C885900" w14:textId="77777777" w:rsidTr="00773EA9">
        <w:trPr>
          <w:cantSplit/>
        </w:trPr>
        <w:tc>
          <w:tcPr>
            <w:tcW w:w="1322" w:type="dxa"/>
            <w:gridSpan w:val="3"/>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0C75B6F0" w14:textId="77777777" w:rsidR="00773EA9" w:rsidRDefault="008F53E2">
            <w:pPr>
              <w:pStyle w:val="1-TableContent"/>
              <w:spacing w:before="0"/>
              <w:jc w:val="right"/>
              <w:rPr>
                <w:sz w:val="2"/>
              </w:rPr>
            </w:pPr>
            <w:r>
              <w:rPr>
                <w:sz w:val="2"/>
              </w:rPr>
              <w:t xml:space="preserve"> </w:t>
            </w:r>
          </w:p>
        </w:tc>
        <w:tc>
          <w:tcPr>
            <w:tcW w:w="5087"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AF7DB2C" w14:textId="77777777" w:rsidR="00773EA9" w:rsidRDefault="008F53E2">
            <w:pPr>
              <w:pStyle w:val="1-TableContent"/>
              <w:spacing w:before="0"/>
              <w:rPr>
                <w:sz w:val="2"/>
              </w:rPr>
            </w:pPr>
            <w:r>
              <w:rPr>
                <w:sz w:val="2"/>
              </w:rPr>
              <w:t xml:space="preserve"> </w:t>
            </w:r>
          </w:p>
        </w:tc>
        <w:tc>
          <w:tcPr>
            <w:tcW w:w="1606" w:type="dxa"/>
            <w:gridSpan w:val="2"/>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319FF37D" w14:textId="77777777" w:rsidR="00773EA9" w:rsidRDefault="008F53E2">
            <w:pPr>
              <w:pStyle w:val="1-TableContent"/>
              <w:spacing w:before="0"/>
              <w:jc w:val="right"/>
              <w:rPr>
                <w:sz w:val="2"/>
              </w:rPr>
            </w:pPr>
          </w:p>
        </w:tc>
        <w:tc>
          <w:tcPr>
            <w:tcW w:w="147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tcPr>
          <w:p w14:paraId="604CC758" w14:textId="77777777" w:rsidR="00773EA9" w:rsidRDefault="008F53E2">
            <w:pPr>
              <w:pStyle w:val="1-TableContent"/>
              <w:spacing w:before="0"/>
              <w:jc w:val="center"/>
              <w:rPr>
                <w:sz w:val="2"/>
              </w:rPr>
            </w:pPr>
          </w:p>
        </w:tc>
      </w:tr>
    </w:tbl>
    <w:p w14:paraId="06093F7D" w14:textId="7EEDAC6B" w:rsidR="00EF7C69" w:rsidRDefault="00EF7C69" w:rsidP="00773EA9">
      <w:pPr>
        <w:pStyle w:val="1-BodyText"/>
        <w:rPr>
          <w:noProof/>
        </w:rPr>
      </w:pPr>
    </w:p>
    <w:p w14:paraId="2BD54048" w14:textId="77777777" w:rsidR="00EF7C69" w:rsidRDefault="00EF7C69" w:rsidP="00773EA9">
      <w:pPr>
        <w:pStyle w:val="1-SubHeader"/>
        <w:rPr>
          <w:noProof/>
        </w:rPr>
      </w:pPr>
      <w:r>
        <w:rPr>
          <w:noProof/>
        </w:rPr>
        <w:t>Additional Interests</w:t>
      </w:r>
    </w:p>
    <w:tbl>
      <w:tblPr>
        <w:tblW w:w="0" w:type="auto"/>
        <w:tblLayout w:type="fixed"/>
        <w:tblLook w:val="04A0" w:firstRow="1" w:lastRow="0" w:firstColumn="1" w:lastColumn="0" w:noHBand="0" w:noVBand="1"/>
      </w:tblPr>
      <w:tblGrid>
        <w:gridCol w:w="3830"/>
        <w:gridCol w:w="5664"/>
      </w:tblGrid>
      <w:tr w:rsidR="00EF7C69" w14:paraId="745C8D61" w14:textId="77777777" w:rsidTr="00773EA9">
        <w:trPr>
          <w:cantSplit/>
          <w:tblHeader/>
        </w:trPr>
        <w:tc>
          <w:tcPr>
            <w:tcW w:w="38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2F0FC188" w14:textId="77777777" w:rsidR="00EF7C69" w:rsidRDefault="00EF7C69">
            <w:pPr>
              <w:pStyle w:val="1-TableHeader"/>
              <w:rPr>
                <w:noProof/>
              </w:rPr>
            </w:pPr>
            <w:r>
              <w:rPr>
                <w:noProof/>
              </w:rPr>
              <w:t>Interest</w:t>
            </w:r>
          </w:p>
        </w:tc>
        <w:tc>
          <w:tcPr>
            <w:tcW w:w="566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0A803ACD" w14:textId="77777777" w:rsidR="00EF7C69" w:rsidRDefault="00EF7C69">
            <w:pPr>
              <w:pStyle w:val="1-TableHeader"/>
              <w:rPr>
                <w:caps w:val="0"/>
                <w:noProof/>
              </w:rPr>
            </w:pPr>
            <w:r>
              <w:rPr>
                <w:noProof/>
              </w:rPr>
              <w:t>Name and Address</w:t>
            </w:r>
          </w:p>
        </w:tc>
      </w:tr>
      <w:tr w:rsidR="00EF7C69" w14:paraId="3913131E" w14:textId="77777777" w:rsidTr="00773EA9">
        <w:trPr>
          <w:cantSplit/>
        </w:trPr>
        <w:tc>
          <w:tcPr>
            <w:tcW w:w="38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1DA8CA4F" w14:textId="77777777" w:rsidR="00EF7C69" w:rsidRDefault="00EF7C69">
            <w:pPr>
              <w:pStyle w:val="1-TableContent"/>
              <w:rPr>
                <w:noProof/>
              </w:rPr>
            </w:pPr>
            <w:r>
              <w:rPr>
                <w:noProof/>
              </w:rPr>
              <w:t>Additional Insured - Loc 2, Bldg 1</w:t>
            </w:r>
          </w:p>
        </w:tc>
        <w:tc>
          <w:tcPr>
            <w:tcW w:w="566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F660D24" w14:textId="77777777" w:rsidR="00EF7C69" w:rsidRDefault="00EF7C69">
            <w:pPr>
              <w:pStyle w:val="1-TableContent"/>
              <w:rPr>
                <w:noProof/>
              </w:rPr>
            </w:pPr>
            <w:r>
              <w:rPr>
                <w:noProof/>
              </w:rPr>
              <w:t>Offices 2 at Frisco Station, LP, &amp; VanTrust Real Estate, LLC, &amp;</w:t>
            </w:r>
            <w:r>
              <w:rPr>
                <w:noProof/>
              </w:rPr>
              <w:br/>
              <w:t>Cushman &amp; Wakefield, U.S., Inc.</w:t>
            </w:r>
            <w:r>
              <w:rPr>
                <w:noProof/>
              </w:rPr>
              <w:br/>
              <w:t>6303 Cowboys Way, Suite 150</w:t>
            </w:r>
            <w:r>
              <w:rPr>
                <w:noProof/>
              </w:rPr>
              <w:br/>
              <w:t>Frisco, TX  75034</w:t>
            </w:r>
          </w:p>
        </w:tc>
      </w:tr>
    </w:tbl>
    <w:p w14:paraId="5CD97431" w14:textId="3DBA4F31" w:rsidR="00773EA9" w:rsidRDefault="008F53E2" w:rsidP="00773EA9">
      <w:pPr>
        <w:pStyle w:val="1-BodyText"/>
      </w:pPr>
      <w:r>
        <w:br w:type="page"/>
      </w:r>
    </w:p>
    <w:p w14:paraId="7177FD0F" w14:textId="77777777" w:rsidR="00F21BFC" w:rsidRPr="00773EA9" w:rsidRDefault="008F53E2" w:rsidP="00773EA9">
      <w:pPr>
        <w:sectPr w:rsidR="00F21BFC" w:rsidRPr="00773EA9" w:rsidSect="00394A8D">
          <w:pgSz w:w="12240" w:h="15840"/>
          <w:pgMar w:top="1440" w:right="1440" w:bottom="1296" w:left="1296" w:header="720" w:footer="720" w:gutter="0"/>
          <w:cols w:space="720"/>
          <w:docGrid w:linePitch="360"/>
        </w:sectPr>
      </w:pPr>
    </w:p>
    <w:p w14:paraId="16A0F343" w14:textId="77777777" w:rsidR="008D28BC" w:rsidRDefault="008F53E2" w:rsidP="00AE280A">
      <w:pPr>
        <w:pStyle w:val="1-PageHeader"/>
      </w:pPr>
      <w:bookmarkStart w:id="7" w:name="_Toc141091283"/>
      <w:r>
        <w:lastRenderedPageBreak/>
        <w:t>Crime</w:t>
      </w:r>
      <w:bookmarkEnd w:id="7"/>
    </w:p>
    <w:tbl>
      <w:tblPr>
        <w:tblW w:w="0" w:type="auto"/>
        <w:tblLayout w:type="fixed"/>
        <w:tblLook w:val="04A0" w:firstRow="1" w:lastRow="0" w:firstColumn="1" w:lastColumn="0" w:noHBand="0" w:noVBand="1"/>
      </w:tblPr>
      <w:tblGrid>
        <w:gridCol w:w="2328"/>
        <w:gridCol w:w="7176"/>
      </w:tblGrid>
      <w:tr w:rsidR="00FF76CB" w14:paraId="4F2F9E68" w14:textId="77777777" w:rsidTr="00620D56">
        <w:tc>
          <w:tcPr>
            <w:tcW w:w="2328" w:type="dxa"/>
            <w:hideMark/>
          </w:tcPr>
          <w:p w14:paraId="37A11BD2" w14:textId="77777777" w:rsidR="00FF76CB" w:rsidRPr="00AE280A" w:rsidRDefault="008F53E2" w:rsidP="00AE280A">
            <w:pPr>
              <w:pStyle w:val="1-TableContent"/>
              <w:rPr>
                <w:b/>
                <w:sz w:val="22"/>
              </w:rPr>
            </w:pPr>
            <w:r>
              <w:rPr>
                <w:b/>
                <w:sz w:val="22"/>
              </w:rPr>
              <w:t>Issuing Company</w:t>
            </w:r>
          </w:p>
        </w:tc>
        <w:tc>
          <w:tcPr>
            <w:tcW w:w="7176" w:type="dxa"/>
            <w:hideMark/>
          </w:tcPr>
          <w:p w14:paraId="3AB50FE5" w14:textId="77777777" w:rsidR="00FF76CB" w:rsidRPr="00AE280A" w:rsidRDefault="008F53E2" w:rsidP="00AE280A">
            <w:pPr>
              <w:pStyle w:val="1-TableContent"/>
              <w:rPr>
                <w:b/>
                <w:sz w:val="22"/>
              </w:rPr>
            </w:pPr>
            <w:r>
              <w:rPr>
                <w:b/>
                <w:sz w:val="22"/>
              </w:rPr>
              <w:t>Federal Insurance Company</w:t>
            </w:r>
          </w:p>
        </w:tc>
      </w:tr>
      <w:tr w:rsidR="00FF76CB" w14:paraId="46A722EC" w14:textId="77777777" w:rsidTr="00620D56">
        <w:tc>
          <w:tcPr>
            <w:tcW w:w="2328" w:type="dxa"/>
            <w:hideMark/>
          </w:tcPr>
          <w:p w14:paraId="70DCC9EE" w14:textId="77777777" w:rsidR="00FF76CB" w:rsidRPr="00AE280A" w:rsidRDefault="008F53E2" w:rsidP="00AE280A">
            <w:pPr>
              <w:pStyle w:val="1-TableContent"/>
              <w:rPr>
                <w:b/>
                <w:sz w:val="22"/>
              </w:rPr>
            </w:pPr>
            <w:r>
              <w:rPr>
                <w:b/>
                <w:sz w:val="22"/>
              </w:rPr>
              <w:t>Policy Number</w:t>
            </w:r>
          </w:p>
        </w:tc>
        <w:tc>
          <w:tcPr>
            <w:tcW w:w="7176" w:type="dxa"/>
            <w:hideMark/>
          </w:tcPr>
          <w:p w14:paraId="613B9A9B" w14:textId="77777777" w:rsidR="00FF76CB" w:rsidRPr="00AE280A" w:rsidRDefault="008F53E2" w:rsidP="00AE280A">
            <w:pPr>
              <w:pStyle w:val="1-TableContent"/>
              <w:rPr>
                <w:b/>
                <w:sz w:val="22"/>
              </w:rPr>
            </w:pPr>
            <w:r>
              <w:rPr>
                <w:b/>
                <w:sz w:val="22"/>
              </w:rPr>
              <w:t>82597092</w:t>
            </w:r>
          </w:p>
        </w:tc>
      </w:tr>
      <w:tr w:rsidR="00FF76CB" w14:paraId="00085835" w14:textId="77777777" w:rsidTr="00620D56">
        <w:tc>
          <w:tcPr>
            <w:tcW w:w="2328" w:type="dxa"/>
            <w:hideMark/>
          </w:tcPr>
          <w:p w14:paraId="14F37FD1" w14:textId="77777777" w:rsidR="00FF76CB" w:rsidRPr="00AE280A" w:rsidRDefault="008F53E2" w:rsidP="00AE280A">
            <w:pPr>
              <w:pStyle w:val="1-TableContent"/>
              <w:rPr>
                <w:b/>
                <w:sz w:val="22"/>
              </w:rPr>
            </w:pPr>
            <w:r>
              <w:rPr>
                <w:b/>
                <w:sz w:val="22"/>
              </w:rPr>
              <w:t>Policy Term</w:t>
            </w:r>
          </w:p>
        </w:tc>
        <w:tc>
          <w:tcPr>
            <w:tcW w:w="7176" w:type="dxa"/>
            <w:hideMark/>
          </w:tcPr>
          <w:p w14:paraId="5C7B44B9" w14:textId="23107721" w:rsidR="00FF76CB" w:rsidRPr="00AE280A" w:rsidRDefault="008F53E2" w:rsidP="00AE280A">
            <w:pPr>
              <w:pStyle w:val="1-TableContent"/>
              <w:rPr>
                <w:b/>
                <w:sz w:val="22"/>
              </w:rPr>
            </w:pPr>
            <w:r>
              <w:rPr>
                <w:b/>
                <w:sz w:val="22"/>
              </w:rPr>
              <w:t>8/1/202</w:t>
            </w:r>
            <w:r w:rsidR="00D75043">
              <w:rPr>
                <w:b/>
                <w:sz w:val="22"/>
              </w:rPr>
              <w:t>3</w:t>
            </w:r>
            <w:r>
              <w:rPr>
                <w:b/>
                <w:sz w:val="22"/>
              </w:rPr>
              <w:t xml:space="preserve"> to 8/1/202</w:t>
            </w:r>
            <w:r w:rsidR="00D75043">
              <w:rPr>
                <w:b/>
                <w:sz w:val="22"/>
              </w:rPr>
              <w:t>4</w:t>
            </w:r>
          </w:p>
        </w:tc>
      </w:tr>
    </w:tbl>
    <w:p w14:paraId="6F536259" w14:textId="2F64112C" w:rsidR="00DF0EF3" w:rsidRDefault="008F53E2" w:rsidP="00AE280A">
      <w:pPr>
        <w:pStyle w:val="1-BodyText"/>
      </w:pPr>
    </w:p>
    <w:p w14:paraId="6CF0D183" w14:textId="44C0B171" w:rsidR="008D28BC" w:rsidRDefault="008F53E2" w:rsidP="00AE280A">
      <w:pPr>
        <w:pStyle w:val="1-SubHeader"/>
      </w:pPr>
      <w:r>
        <w:t>C</w:t>
      </w:r>
      <w:r>
        <w:t>overage</w:t>
      </w:r>
      <w:r>
        <w:t>s</w:t>
      </w:r>
    </w:p>
    <w:p w14:paraId="5C8C6944" w14:textId="11F261B3" w:rsidR="00620D56" w:rsidRDefault="00D75043" w:rsidP="00AE280A">
      <w:pPr>
        <w:pStyle w:val="1-BodyText"/>
      </w:pPr>
      <w:r w:rsidRPr="00D75043">
        <w:drawing>
          <wp:inline distT="0" distB="0" distL="0" distR="0" wp14:anchorId="1A9AC408" wp14:editId="145CB59A">
            <wp:extent cx="6035040" cy="4260850"/>
            <wp:effectExtent l="0" t="0" r="3810" b="635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17"/>
                    <a:stretch>
                      <a:fillRect/>
                    </a:stretch>
                  </pic:blipFill>
                  <pic:spPr>
                    <a:xfrm>
                      <a:off x="0" y="0"/>
                      <a:ext cx="6035040" cy="4260850"/>
                    </a:xfrm>
                    <a:prstGeom prst="rect">
                      <a:avLst/>
                    </a:prstGeom>
                  </pic:spPr>
                </pic:pic>
              </a:graphicData>
            </a:graphic>
          </wp:inline>
        </w:drawing>
      </w:r>
      <w:r w:rsidR="008F53E2">
        <w:br w:type="page"/>
      </w:r>
    </w:p>
    <w:p w14:paraId="7E6DB469" w14:textId="543FFFA5" w:rsidR="008B5FAD" w:rsidRDefault="008F53E2" w:rsidP="008B5FAD">
      <w:pPr>
        <w:pStyle w:val="1-SubHeader"/>
      </w:pPr>
      <w:r>
        <w:lastRenderedPageBreak/>
        <w:t>Endorsements</w:t>
      </w:r>
    </w:p>
    <w:p w14:paraId="7A2EA8E9" w14:textId="77777777" w:rsidR="00716CDE" w:rsidRDefault="008F53E2" w:rsidP="00716CDE">
      <w:pPr>
        <w:pStyle w:val="1-BodyText"/>
      </w:pPr>
    </w:p>
    <w:p w14:paraId="04941514" w14:textId="2463AF4F" w:rsidR="00D75043" w:rsidRPr="00716CDE" w:rsidRDefault="00D75043" w:rsidP="00716CDE">
      <w:pPr>
        <w:pStyle w:val="1-BodyText"/>
        <w:sectPr w:rsidR="00D75043" w:rsidRPr="00716CDE" w:rsidSect="00620D56">
          <w:pgSz w:w="12240" w:h="15840"/>
          <w:pgMar w:top="1440" w:right="1440" w:bottom="1296" w:left="1296" w:header="720" w:footer="720" w:gutter="0"/>
          <w:cols w:space="720"/>
          <w:docGrid w:linePitch="360"/>
        </w:sectPr>
      </w:pPr>
      <w:r w:rsidRPr="00D75043">
        <w:drawing>
          <wp:inline distT="0" distB="0" distL="0" distR="0" wp14:anchorId="4EFA49CA" wp14:editId="341626B0">
            <wp:extent cx="6035040" cy="1136015"/>
            <wp:effectExtent l="0" t="0" r="3810" b="698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8"/>
                    <a:stretch>
                      <a:fillRect/>
                    </a:stretch>
                  </pic:blipFill>
                  <pic:spPr>
                    <a:xfrm>
                      <a:off x="0" y="0"/>
                      <a:ext cx="6035040" cy="1136015"/>
                    </a:xfrm>
                    <a:prstGeom prst="rect">
                      <a:avLst/>
                    </a:prstGeom>
                  </pic:spPr>
                </pic:pic>
              </a:graphicData>
            </a:graphic>
          </wp:inline>
        </w:drawing>
      </w:r>
      <w:r w:rsidR="006628D3" w:rsidRPr="006628D3">
        <w:rPr>
          <w:noProof/>
        </w:rPr>
        <w:t xml:space="preserve"> </w:t>
      </w:r>
      <w:r w:rsidR="006628D3" w:rsidRPr="006628D3">
        <w:drawing>
          <wp:inline distT="0" distB="0" distL="0" distR="0" wp14:anchorId="68F30E59" wp14:editId="44E9C7BF">
            <wp:extent cx="6035040" cy="1807845"/>
            <wp:effectExtent l="0" t="0" r="3810" b="190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9"/>
                    <a:stretch>
                      <a:fillRect/>
                    </a:stretch>
                  </pic:blipFill>
                  <pic:spPr>
                    <a:xfrm>
                      <a:off x="0" y="0"/>
                      <a:ext cx="6035040" cy="1807845"/>
                    </a:xfrm>
                    <a:prstGeom prst="rect">
                      <a:avLst/>
                    </a:prstGeom>
                  </pic:spPr>
                </pic:pic>
              </a:graphicData>
            </a:graphic>
          </wp:inline>
        </w:drawing>
      </w:r>
    </w:p>
    <w:p w14:paraId="12E5B2E3" w14:textId="77777777" w:rsidR="0032547D" w:rsidRDefault="008F53E2" w:rsidP="00704D4A">
      <w:pPr>
        <w:pStyle w:val="1-PageHeader"/>
      </w:pPr>
      <w:bookmarkStart w:id="8" w:name="_Toc141091284"/>
      <w:r>
        <w:lastRenderedPageBreak/>
        <w:t>Professional Liability</w:t>
      </w:r>
      <w:bookmarkEnd w:id="8"/>
    </w:p>
    <w:tbl>
      <w:tblPr>
        <w:tblW w:w="0" w:type="auto"/>
        <w:tblLayout w:type="fixed"/>
        <w:tblLook w:val="04A0" w:firstRow="1" w:lastRow="0" w:firstColumn="1" w:lastColumn="0" w:noHBand="0" w:noVBand="1"/>
      </w:tblPr>
      <w:tblGrid>
        <w:gridCol w:w="2328"/>
        <w:gridCol w:w="7176"/>
      </w:tblGrid>
      <w:tr w:rsidR="00F77281" w:rsidRPr="00D87006" w14:paraId="089589EC" w14:textId="77777777" w:rsidTr="00845209">
        <w:tc>
          <w:tcPr>
            <w:tcW w:w="2328" w:type="dxa"/>
            <w:hideMark/>
          </w:tcPr>
          <w:p w14:paraId="110C76A0" w14:textId="77777777" w:rsidR="00F77281" w:rsidRPr="00704D4A" w:rsidRDefault="008F53E2" w:rsidP="00704D4A">
            <w:pPr>
              <w:pStyle w:val="1-TableContent"/>
              <w:rPr>
                <w:b/>
                <w:sz w:val="22"/>
              </w:rPr>
            </w:pPr>
            <w:r>
              <w:rPr>
                <w:b/>
                <w:sz w:val="22"/>
              </w:rPr>
              <w:t>Issuing Company</w:t>
            </w:r>
          </w:p>
        </w:tc>
        <w:tc>
          <w:tcPr>
            <w:tcW w:w="7176" w:type="dxa"/>
            <w:hideMark/>
          </w:tcPr>
          <w:p w14:paraId="262F8888" w14:textId="77777777" w:rsidR="00F77281" w:rsidRPr="00704D4A" w:rsidRDefault="008F53E2" w:rsidP="00704D4A">
            <w:pPr>
              <w:pStyle w:val="1-TableContent"/>
              <w:rPr>
                <w:b/>
                <w:sz w:val="22"/>
              </w:rPr>
            </w:pPr>
            <w:r>
              <w:rPr>
                <w:b/>
                <w:sz w:val="22"/>
              </w:rPr>
              <w:t>Associated Industries Insurance Company, Inc.</w:t>
            </w:r>
          </w:p>
        </w:tc>
      </w:tr>
      <w:tr w:rsidR="00F77281" w:rsidRPr="00D87006" w14:paraId="0ECDBF60" w14:textId="77777777" w:rsidTr="00845209">
        <w:tc>
          <w:tcPr>
            <w:tcW w:w="2328" w:type="dxa"/>
            <w:hideMark/>
          </w:tcPr>
          <w:p w14:paraId="6BD8E545" w14:textId="77777777" w:rsidR="00F77281" w:rsidRPr="00704D4A" w:rsidRDefault="008F53E2" w:rsidP="00704D4A">
            <w:pPr>
              <w:pStyle w:val="1-TableContent"/>
              <w:rPr>
                <w:b/>
                <w:sz w:val="22"/>
              </w:rPr>
            </w:pPr>
            <w:r>
              <w:rPr>
                <w:b/>
                <w:sz w:val="22"/>
              </w:rPr>
              <w:t>Policy Number</w:t>
            </w:r>
          </w:p>
        </w:tc>
        <w:tc>
          <w:tcPr>
            <w:tcW w:w="7176" w:type="dxa"/>
            <w:hideMark/>
          </w:tcPr>
          <w:p w14:paraId="7AE06D4B" w14:textId="267AC3F1" w:rsidR="00F77281" w:rsidRPr="00704D4A" w:rsidRDefault="00D75043" w:rsidP="00704D4A">
            <w:pPr>
              <w:pStyle w:val="1-TableContent"/>
              <w:rPr>
                <w:b/>
                <w:sz w:val="22"/>
              </w:rPr>
            </w:pPr>
            <w:r>
              <w:rPr>
                <w:b/>
                <w:sz w:val="22"/>
              </w:rPr>
              <w:t>Pending</w:t>
            </w:r>
          </w:p>
        </w:tc>
      </w:tr>
      <w:tr w:rsidR="00F77281" w:rsidRPr="00D87006" w14:paraId="0AFB2F4A" w14:textId="77777777" w:rsidTr="00845209">
        <w:tc>
          <w:tcPr>
            <w:tcW w:w="2328" w:type="dxa"/>
            <w:hideMark/>
          </w:tcPr>
          <w:p w14:paraId="0633735C" w14:textId="77777777" w:rsidR="00F77281" w:rsidRPr="00704D4A" w:rsidRDefault="008F53E2" w:rsidP="00704D4A">
            <w:pPr>
              <w:pStyle w:val="1-TableContent"/>
              <w:rPr>
                <w:b/>
                <w:sz w:val="22"/>
              </w:rPr>
            </w:pPr>
            <w:r>
              <w:rPr>
                <w:b/>
                <w:sz w:val="22"/>
              </w:rPr>
              <w:t>Policy Term</w:t>
            </w:r>
          </w:p>
        </w:tc>
        <w:tc>
          <w:tcPr>
            <w:tcW w:w="7176" w:type="dxa"/>
            <w:hideMark/>
          </w:tcPr>
          <w:p w14:paraId="7EDD4DB6" w14:textId="57A0C68C" w:rsidR="00F77281" w:rsidRPr="00704D4A" w:rsidRDefault="008F53E2" w:rsidP="00704D4A">
            <w:pPr>
              <w:pStyle w:val="1-TableContent"/>
              <w:rPr>
                <w:b/>
                <w:sz w:val="22"/>
              </w:rPr>
            </w:pPr>
            <w:r>
              <w:rPr>
                <w:b/>
                <w:sz w:val="22"/>
              </w:rPr>
              <w:t>8/1/202</w:t>
            </w:r>
            <w:r w:rsidR="00D75043">
              <w:rPr>
                <w:b/>
                <w:sz w:val="22"/>
              </w:rPr>
              <w:t>3</w:t>
            </w:r>
            <w:r>
              <w:rPr>
                <w:b/>
                <w:sz w:val="22"/>
              </w:rPr>
              <w:t xml:space="preserve"> to 8/1/202</w:t>
            </w:r>
            <w:r w:rsidR="006628D3">
              <w:rPr>
                <w:b/>
                <w:sz w:val="22"/>
              </w:rPr>
              <w:t>4</w:t>
            </w:r>
          </w:p>
        </w:tc>
      </w:tr>
    </w:tbl>
    <w:p w14:paraId="61B2723F" w14:textId="77777777" w:rsidR="00A37BB8" w:rsidRDefault="008F53E2" w:rsidP="00704D4A">
      <w:pPr>
        <w:pStyle w:val="1-BodyText"/>
      </w:pPr>
    </w:p>
    <w:p w14:paraId="15D5B913" w14:textId="77777777" w:rsidR="0032547D" w:rsidRDefault="008F53E2" w:rsidP="00704D4A">
      <w:pPr>
        <w:pStyle w:val="1-SubHeader"/>
      </w:pPr>
      <w:r>
        <w:t>Coverages</w:t>
      </w:r>
    </w:p>
    <w:tbl>
      <w:tblPr>
        <w:tblW w:w="0" w:type="auto"/>
        <w:tblLayout w:type="fixed"/>
        <w:tblLook w:val="04A0" w:firstRow="1" w:lastRow="0" w:firstColumn="1" w:lastColumn="0" w:noHBand="0" w:noVBand="1"/>
      </w:tblPr>
      <w:tblGrid>
        <w:gridCol w:w="6414"/>
        <w:gridCol w:w="3080"/>
      </w:tblGrid>
      <w:tr w:rsidR="00E45AB1" w14:paraId="25233EFF" w14:textId="77777777" w:rsidTr="00845209">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4329CDBE" w14:textId="77777777" w:rsidR="00E45AB1" w:rsidRDefault="008F53E2">
            <w:pPr>
              <w:pStyle w:val="1-TableHeader"/>
              <w:rPr>
                <w:snapToGrid w:val="0"/>
              </w:rPr>
            </w:pPr>
            <w:r>
              <w:rPr>
                <w:snapToGrid w:val="0"/>
              </w:rPr>
              <w:t>Description</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bottom"/>
            <w:hideMark/>
          </w:tcPr>
          <w:p w14:paraId="35C6C293" w14:textId="77777777" w:rsidR="00E45AB1" w:rsidRDefault="008F53E2">
            <w:pPr>
              <w:pStyle w:val="1-TableHeader"/>
              <w:jc w:val="right"/>
              <w:rPr>
                <w:snapToGrid w:val="0"/>
              </w:rPr>
            </w:pPr>
            <w:r>
              <w:rPr>
                <w:snapToGrid w:val="0"/>
              </w:rPr>
              <w:t>Limit</w:t>
            </w:r>
          </w:p>
        </w:tc>
      </w:tr>
      <w:tr w:rsidR="00CE13B9" w14:paraId="3FCA9447" w14:textId="77777777" w:rsidTr="00845209">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7C8405C5" w14:textId="290FD8ED" w:rsidR="00D75043" w:rsidRDefault="00EF7C69" w:rsidP="00CE13B9">
            <w:pPr>
              <w:pStyle w:val="1-TableContent"/>
              <w:tabs>
                <w:tab w:val="left" w:pos="375"/>
              </w:tabs>
              <w:rPr>
                <w:noProof/>
                <w:snapToGrid w:val="0"/>
              </w:rPr>
            </w:pPr>
            <w:r>
              <w:rPr>
                <w:noProof/>
                <w:snapToGrid w:val="0"/>
              </w:rPr>
              <w:t>Professional Liability</w:t>
            </w:r>
            <w:r>
              <w:rPr>
                <w:noProof/>
                <w:snapToGrid w:val="0"/>
              </w:rPr>
              <w:br/>
            </w:r>
            <w:r>
              <w:rPr>
                <w:noProof/>
                <w:snapToGrid w:val="0"/>
              </w:rPr>
              <w:tab/>
              <w:t>Retention</w:t>
            </w:r>
            <w:r>
              <w:rPr>
                <w:noProof/>
                <w:snapToGrid w:val="0"/>
              </w:rPr>
              <w:br/>
            </w:r>
            <w:r>
              <w:rPr>
                <w:noProof/>
                <w:snapToGrid w:val="0"/>
              </w:rPr>
              <w:tab/>
              <w:t>Retroactive Date</w:t>
            </w:r>
            <w:r>
              <w:rPr>
                <w:noProof/>
                <w:snapToGrid w:val="0"/>
              </w:rPr>
              <w:br/>
            </w:r>
            <w:r>
              <w:rPr>
                <w:noProof/>
                <w:snapToGrid w:val="0"/>
              </w:rPr>
              <w:tab/>
              <w:t>Claims Mad</w:t>
            </w:r>
            <w:r w:rsidR="00D75043">
              <w:rPr>
                <w:noProof/>
                <w:snapToGrid w:val="0"/>
              </w:rPr>
              <w:t>e</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hideMark/>
          </w:tcPr>
          <w:p w14:paraId="6FDE575E" w14:textId="60BBE8FB" w:rsidR="00CE13B9" w:rsidRDefault="00EF7C69" w:rsidP="00BA1AAE">
            <w:pPr>
              <w:pStyle w:val="1-TableContent"/>
              <w:jc w:val="right"/>
              <w:rPr>
                <w:snapToGrid w:val="0"/>
              </w:rPr>
            </w:pPr>
            <w:r>
              <w:rPr>
                <w:noProof/>
                <w:snapToGrid w:val="0"/>
              </w:rPr>
              <w:t>$1,000,000</w:t>
            </w:r>
            <w:r>
              <w:rPr>
                <w:noProof/>
                <w:snapToGrid w:val="0"/>
              </w:rPr>
              <w:br/>
            </w:r>
            <w:r>
              <w:rPr>
                <w:noProof/>
                <w:snapToGrid w:val="0"/>
              </w:rPr>
              <w:t>$</w:t>
            </w:r>
            <w:r w:rsidR="00D75043">
              <w:rPr>
                <w:noProof/>
                <w:snapToGrid w:val="0"/>
              </w:rPr>
              <w:t>2</w:t>
            </w:r>
            <w:r>
              <w:rPr>
                <w:noProof/>
                <w:snapToGrid w:val="0"/>
              </w:rPr>
              <w:t>0,000</w:t>
            </w:r>
            <w:r>
              <w:rPr>
                <w:noProof/>
              </w:rPr>
              <w:br/>
            </w:r>
            <w:r>
              <w:rPr>
                <w:noProof/>
                <w:snapToGrid w:val="0"/>
              </w:rPr>
              <w:t>8/1/2015</w:t>
            </w:r>
          </w:p>
        </w:tc>
      </w:tr>
    </w:tbl>
    <w:p w14:paraId="5B67982C" w14:textId="77777777" w:rsidR="00D75043" w:rsidRDefault="00D75043" w:rsidP="00600D35">
      <w:pPr>
        <w:pStyle w:val="1-SubHeader"/>
      </w:pPr>
    </w:p>
    <w:p w14:paraId="7E739415" w14:textId="77777777" w:rsidR="00D75043" w:rsidRDefault="00D75043" w:rsidP="00600D35">
      <w:pPr>
        <w:pStyle w:val="1-SubHeader"/>
      </w:pPr>
    </w:p>
    <w:p w14:paraId="469D728A" w14:textId="4373E17A" w:rsidR="00600D35" w:rsidRDefault="008F53E2" w:rsidP="00D75043">
      <w:pPr>
        <w:pStyle w:val="1-SubHeader"/>
      </w:pPr>
      <w:r>
        <w:t>Endorsements</w:t>
      </w:r>
    </w:p>
    <w:p w14:paraId="3479EE11" w14:textId="7EAF88A4" w:rsidR="00D75043" w:rsidRDefault="00D75043" w:rsidP="00600D35">
      <w:pPr>
        <w:pStyle w:val="1-TableContent"/>
        <w:sectPr w:rsidR="00D75043" w:rsidSect="00845209">
          <w:pgSz w:w="12240" w:h="15840" w:code="1"/>
          <w:pgMar w:top="1440" w:right="1440" w:bottom="1296" w:left="1296" w:header="720" w:footer="720" w:gutter="0"/>
          <w:cols w:space="720"/>
          <w:docGrid w:linePitch="360"/>
        </w:sectPr>
      </w:pPr>
      <w:r w:rsidRPr="00D75043">
        <w:drawing>
          <wp:inline distT="0" distB="0" distL="0" distR="0" wp14:anchorId="2F19FFD4" wp14:editId="0F12131C">
            <wp:extent cx="6035040" cy="1472565"/>
            <wp:effectExtent l="0" t="0" r="3810" b="0"/>
            <wp:docPr id="4" name="Picture 4"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list of words&#10;&#10;Description automatically generated"/>
                    <pic:cNvPicPr/>
                  </pic:nvPicPr>
                  <pic:blipFill>
                    <a:blip r:embed="rId20"/>
                    <a:stretch>
                      <a:fillRect/>
                    </a:stretch>
                  </pic:blipFill>
                  <pic:spPr>
                    <a:xfrm>
                      <a:off x="0" y="0"/>
                      <a:ext cx="6035040" cy="1472565"/>
                    </a:xfrm>
                    <a:prstGeom prst="rect">
                      <a:avLst/>
                    </a:prstGeom>
                  </pic:spPr>
                </pic:pic>
              </a:graphicData>
            </a:graphic>
          </wp:inline>
        </w:drawing>
      </w:r>
    </w:p>
    <w:p w14:paraId="755F4729" w14:textId="77777777" w:rsidR="009300FB" w:rsidRDefault="008F53E2" w:rsidP="00E41E80">
      <w:pPr>
        <w:pStyle w:val="1-PageHeader"/>
      </w:pPr>
      <w:bookmarkStart w:id="9" w:name="_Toc141091285"/>
      <w:r>
        <w:lastRenderedPageBreak/>
        <w:t>Additional Coverage to Consider</w:t>
      </w:r>
      <w:bookmarkEnd w:id="9"/>
    </w:p>
    <w:p w14:paraId="6339E0F6" w14:textId="77777777" w:rsidR="009300FB" w:rsidRDefault="008F53E2" w:rsidP="00E41E80">
      <w:pPr>
        <w:pStyle w:val="1-BodyText"/>
      </w:pPr>
      <w:r>
        <w:t>Below is a list of coverages for your consideration:</w:t>
      </w:r>
    </w:p>
    <w:p w14:paraId="3E781AF4" w14:textId="77777777" w:rsidR="009300FB" w:rsidRDefault="008F53E2" w:rsidP="00E41E80">
      <w:pPr>
        <w:pStyle w:val="1-BodyText"/>
      </w:pPr>
    </w:p>
    <w:p w14:paraId="20AED776" w14:textId="77777777" w:rsidR="00414C29" w:rsidRDefault="008F53E2" w:rsidP="00706B0B">
      <w:pPr>
        <w:pStyle w:val="1-Bulleted"/>
      </w:pPr>
      <w:r>
        <w:t>Accident</w:t>
      </w:r>
    </w:p>
    <w:p w14:paraId="6E8C9505" w14:textId="77777777" w:rsidR="009300FB" w:rsidRDefault="008F53E2" w:rsidP="00706B0B">
      <w:pPr>
        <w:pStyle w:val="1-Bulleted"/>
      </w:pPr>
      <w:r>
        <w:t>Bonds</w:t>
      </w:r>
    </w:p>
    <w:p w14:paraId="223DC1C7" w14:textId="77777777" w:rsidR="00414C29" w:rsidRDefault="008F53E2" w:rsidP="00706B0B">
      <w:pPr>
        <w:pStyle w:val="1-Bulleted"/>
      </w:pPr>
      <w:r>
        <w:t>Builders Risk</w:t>
      </w:r>
    </w:p>
    <w:p w14:paraId="363FA491" w14:textId="77777777" w:rsidR="00414C29" w:rsidRDefault="008F53E2" w:rsidP="00706B0B">
      <w:pPr>
        <w:pStyle w:val="1-Bulleted"/>
      </w:pPr>
      <w:r>
        <w:t>Business Income (Loss of Income and Extra Expense)</w:t>
      </w:r>
    </w:p>
    <w:p w14:paraId="42992E22" w14:textId="77777777" w:rsidR="00414C29" w:rsidRDefault="008F53E2" w:rsidP="00706B0B">
      <w:pPr>
        <w:pStyle w:val="1-Bulleted"/>
      </w:pPr>
      <w:r>
        <w:t>Cargo</w:t>
      </w:r>
    </w:p>
    <w:p w14:paraId="098BB7EE" w14:textId="77777777" w:rsidR="00414C29" w:rsidRDefault="008F53E2" w:rsidP="00706B0B">
      <w:pPr>
        <w:pStyle w:val="1-Bulleted"/>
      </w:pPr>
      <w:r>
        <w:t>Crime</w:t>
      </w:r>
    </w:p>
    <w:p w14:paraId="501BD650" w14:textId="77777777" w:rsidR="00414C29" w:rsidRDefault="008F53E2" w:rsidP="00706B0B">
      <w:pPr>
        <w:pStyle w:val="1-Bulleted"/>
      </w:pPr>
      <w:r>
        <w:t>Cyber Liability</w:t>
      </w:r>
    </w:p>
    <w:p w14:paraId="56F9A562" w14:textId="77777777" w:rsidR="00414C29" w:rsidRDefault="008F53E2" w:rsidP="00706B0B">
      <w:pPr>
        <w:pStyle w:val="1-Bulleted"/>
      </w:pPr>
      <w:r>
        <w:t>Deductible Buy Back</w:t>
      </w:r>
    </w:p>
    <w:p w14:paraId="424A9723" w14:textId="77777777" w:rsidR="00414C29" w:rsidRDefault="008F53E2" w:rsidP="00706B0B">
      <w:pPr>
        <w:pStyle w:val="1-Bulleted"/>
      </w:pPr>
      <w:r>
        <w:t>Dependent Property</w:t>
      </w:r>
    </w:p>
    <w:p w14:paraId="42950131" w14:textId="77777777" w:rsidR="00414C29" w:rsidRDefault="008F53E2" w:rsidP="00706B0B">
      <w:pPr>
        <w:pStyle w:val="1-Bulleted"/>
      </w:pPr>
      <w:r>
        <w:t xml:space="preserve">Directors &amp; </w:t>
      </w:r>
      <w:r>
        <w:t>Officers Liability</w:t>
      </w:r>
    </w:p>
    <w:p w14:paraId="695B88B8" w14:textId="77777777" w:rsidR="00414C29" w:rsidRDefault="008F53E2" w:rsidP="00706B0B">
      <w:pPr>
        <w:pStyle w:val="1-Bulleted"/>
      </w:pPr>
      <w:r>
        <w:t>Earthquake</w:t>
      </w:r>
    </w:p>
    <w:p w14:paraId="7798E577" w14:textId="77777777" w:rsidR="00414C29" w:rsidRDefault="008F53E2" w:rsidP="00706B0B">
      <w:pPr>
        <w:pStyle w:val="1-Bulleted"/>
      </w:pPr>
      <w:r>
        <w:t>Employed Lawyer</w:t>
      </w:r>
    </w:p>
    <w:p w14:paraId="3FA7F247" w14:textId="77777777" w:rsidR="00414C29" w:rsidRDefault="008F53E2" w:rsidP="00706B0B">
      <w:pPr>
        <w:pStyle w:val="1-Bulleted"/>
      </w:pPr>
      <w:r>
        <w:t>Employee Benefits</w:t>
      </w:r>
      <w:r w:rsidRPr="00414C29">
        <w:t xml:space="preserve"> </w:t>
      </w:r>
      <w:r>
        <w:t>Liability</w:t>
      </w:r>
    </w:p>
    <w:p w14:paraId="290664F0" w14:textId="77777777" w:rsidR="00414C29" w:rsidRDefault="008F53E2" w:rsidP="00706B0B">
      <w:pPr>
        <w:pStyle w:val="1-Bulleted"/>
      </w:pPr>
      <w:r>
        <w:t>Employment Practices</w:t>
      </w:r>
      <w:r w:rsidRPr="00414C29">
        <w:t xml:space="preserve"> </w:t>
      </w:r>
      <w:r>
        <w:t>Liability</w:t>
      </w:r>
    </w:p>
    <w:p w14:paraId="755B082D" w14:textId="77777777" w:rsidR="00414C29" w:rsidRDefault="008F53E2" w:rsidP="00706B0B">
      <w:pPr>
        <w:pStyle w:val="1-Bulleted"/>
      </w:pPr>
      <w:r>
        <w:t>Fiduciary Liability</w:t>
      </w:r>
    </w:p>
    <w:p w14:paraId="4055A101" w14:textId="77777777" w:rsidR="00414C29" w:rsidRDefault="008F53E2" w:rsidP="00706B0B">
      <w:pPr>
        <w:pStyle w:val="1-Bulleted"/>
      </w:pPr>
      <w:r>
        <w:t>Flood</w:t>
      </w:r>
    </w:p>
    <w:p w14:paraId="300E8A8A" w14:textId="77777777" w:rsidR="00414C29" w:rsidRDefault="008F53E2" w:rsidP="00706B0B">
      <w:pPr>
        <w:pStyle w:val="1-Bulleted"/>
      </w:pPr>
      <w:r>
        <w:t>Foreign Liability or Travel Insurance</w:t>
      </w:r>
    </w:p>
    <w:p w14:paraId="38E5AE8B" w14:textId="77777777" w:rsidR="00414C29" w:rsidRDefault="008F53E2" w:rsidP="00706B0B">
      <w:pPr>
        <w:pStyle w:val="1-Bulleted"/>
      </w:pPr>
      <w:r>
        <w:t>Group Excess</w:t>
      </w:r>
    </w:p>
    <w:p w14:paraId="5E65DF3D" w14:textId="77777777" w:rsidR="00414C29" w:rsidRDefault="008F53E2" w:rsidP="00706B0B">
      <w:pPr>
        <w:pStyle w:val="1-Bulleted"/>
      </w:pPr>
      <w:r>
        <w:t>Higher Liability Limits</w:t>
      </w:r>
    </w:p>
    <w:p w14:paraId="053211B6" w14:textId="77777777" w:rsidR="00414C29" w:rsidRDefault="008F53E2" w:rsidP="00706B0B">
      <w:pPr>
        <w:pStyle w:val="1-Bulleted"/>
      </w:pPr>
      <w:r>
        <w:t>Inland Marine</w:t>
      </w:r>
    </w:p>
    <w:p w14:paraId="6CDE31D4" w14:textId="77777777" w:rsidR="00414C29" w:rsidRDefault="008F53E2" w:rsidP="00706B0B">
      <w:pPr>
        <w:pStyle w:val="1-Bulleted"/>
      </w:pPr>
      <w:r>
        <w:t>Kidnap and Extortion</w:t>
      </w:r>
    </w:p>
    <w:p w14:paraId="232A937E" w14:textId="77777777" w:rsidR="00414C29" w:rsidRDefault="008F53E2" w:rsidP="00706B0B">
      <w:pPr>
        <w:pStyle w:val="1-Bulleted"/>
      </w:pPr>
      <w:r>
        <w:t>Pollution Liabi</w:t>
      </w:r>
      <w:r>
        <w:t>lity</w:t>
      </w:r>
    </w:p>
    <w:p w14:paraId="33691DD1" w14:textId="77777777" w:rsidR="00414C29" w:rsidRDefault="008F53E2" w:rsidP="00706B0B">
      <w:pPr>
        <w:pStyle w:val="1-Bulleted"/>
      </w:pPr>
      <w:r>
        <w:t>Professional Liability</w:t>
      </w:r>
    </w:p>
    <w:p w14:paraId="62A9BAFB" w14:textId="77777777" w:rsidR="00414C29" w:rsidRDefault="008F53E2" w:rsidP="00706B0B">
      <w:pPr>
        <w:pStyle w:val="1-Bulleted"/>
      </w:pPr>
      <w:r>
        <w:t>Trade Credit</w:t>
      </w:r>
    </w:p>
    <w:p w14:paraId="24772A25" w14:textId="77777777" w:rsidR="00414C29" w:rsidRDefault="008F53E2" w:rsidP="00706B0B">
      <w:pPr>
        <w:pStyle w:val="1-Bulleted"/>
      </w:pPr>
      <w:r>
        <w:t>Transit</w:t>
      </w:r>
    </w:p>
    <w:p w14:paraId="0A9883B1" w14:textId="77777777" w:rsidR="00414C29" w:rsidRDefault="008F53E2" w:rsidP="00706B0B">
      <w:pPr>
        <w:pStyle w:val="1-Bulleted"/>
      </w:pPr>
      <w:r>
        <w:t>Workplace Violence</w:t>
      </w:r>
    </w:p>
    <w:p w14:paraId="32D33C48" w14:textId="77777777" w:rsidR="00CC2105" w:rsidRPr="00CC2105" w:rsidRDefault="008F53E2" w:rsidP="00CC2105">
      <w:pPr>
        <w:pStyle w:val="1-BodyText"/>
        <w:sectPr w:rsidR="00CC2105" w:rsidRPr="00CC2105" w:rsidSect="00706B0B">
          <w:pgSz w:w="12240" w:h="15840"/>
          <w:pgMar w:top="1440" w:right="1440" w:bottom="1296" w:left="1296" w:header="720" w:footer="720" w:gutter="0"/>
          <w:cols w:space="720"/>
          <w:docGrid w:linePitch="360"/>
        </w:sectPr>
      </w:pPr>
    </w:p>
    <w:p w14:paraId="011C7D99" w14:textId="77777777" w:rsidR="0091325F" w:rsidRDefault="008F53E2" w:rsidP="00F16298">
      <w:pPr>
        <w:pStyle w:val="1-PageHeader"/>
      </w:pPr>
      <w:bookmarkStart w:id="10" w:name="_Toc141091286"/>
      <w:r>
        <w:lastRenderedPageBreak/>
        <w:t>Premium</w:t>
      </w:r>
      <w:r>
        <w:t xml:space="preserve"> Summary</w:t>
      </w:r>
      <w:bookmarkEnd w:id="10"/>
    </w:p>
    <w:tbl>
      <w:tblPr>
        <w:tblStyle w:val="1-TableBase"/>
        <w:tblW w:w="0" w:type="auto"/>
        <w:tblLayout w:type="fixed"/>
        <w:tblLook w:val="04E0" w:firstRow="1" w:lastRow="1" w:firstColumn="1" w:lastColumn="0" w:noHBand="0" w:noVBand="1"/>
      </w:tblPr>
      <w:tblGrid>
        <w:gridCol w:w="4060"/>
        <w:gridCol w:w="2717"/>
        <w:gridCol w:w="2717"/>
      </w:tblGrid>
      <w:tr w:rsidR="0091325F" w14:paraId="2A3D1C05" w14:textId="77777777" w:rsidTr="000F590F">
        <w:trPr>
          <w:cnfStyle w:val="100000000000" w:firstRow="1" w:lastRow="0" w:firstColumn="0" w:lastColumn="0" w:oddVBand="0" w:evenVBand="0" w:oddHBand="0" w:evenHBand="0" w:firstRowFirstColumn="0" w:firstRowLastColumn="0" w:lastRowFirstColumn="0" w:lastRowLastColumn="0"/>
        </w:trPr>
        <w:tc>
          <w:tcPr>
            <w:tcW w:w="4060" w:type="dxa"/>
            <w:hideMark/>
          </w:tcPr>
          <w:p w14:paraId="6AC19C4D" w14:textId="77777777" w:rsidR="0091325F" w:rsidRDefault="008F53E2" w:rsidP="00F16298">
            <w:pPr>
              <w:pStyle w:val="1-TableHeader"/>
              <w:rPr>
                <w:snapToGrid w:val="0"/>
              </w:rPr>
            </w:pPr>
            <w:r>
              <w:rPr>
                <w:snapToGrid w:val="0"/>
              </w:rPr>
              <w:t>Coverage</w:t>
            </w:r>
          </w:p>
        </w:tc>
        <w:tc>
          <w:tcPr>
            <w:tcW w:w="2717" w:type="dxa"/>
            <w:hideMark/>
          </w:tcPr>
          <w:p w14:paraId="209632E1" w14:textId="77777777" w:rsidR="0091325F" w:rsidRDefault="008F53E2" w:rsidP="00F16298">
            <w:pPr>
              <w:pStyle w:val="1-TableHeader"/>
              <w:jc w:val="right"/>
              <w:rPr>
                <w:snapToGrid w:val="0"/>
              </w:rPr>
            </w:pPr>
            <w:r>
              <w:rPr>
                <w:snapToGrid w:val="0"/>
              </w:rPr>
              <w:t>Expiring Premium</w:t>
            </w:r>
          </w:p>
        </w:tc>
        <w:tc>
          <w:tcPr>
            <w:tcW w:w="2717" w:type="dxa"/>
            <w:hideMark/>
          </w:tcPr>
          <w:p w14:paraId="3D2AB3B6" w14:textId="77777777" w:rsidR="0091325F" w:rsidRDefault="008F53E2" w:rsidP="00F16298">
            <w:pPr>
              <w:pStyle w:val="1-TableHeader"/>
              <w:jc w:val="right"/>
              <w:rPr>
                <w:snapToGrid w:val="0"/>
              </w:rPr>
            </w:pPr>
            <w:r>
              <w:rPr>
                <w:snapToGrid w:val="0"/>
              </w:rPr>
              <w:t>Renewal Premium</w:t>
            </w:r>
          </w:p>
        </w:tc>
      </w:tr>
      <w:tr w:rsidR="006314A0" w14:paraId="4052DBD8" w14:textId="77777777" w:rsidTr="000F590F">
        <w:tc>
          <w:tcPr>
            <w:tcW w:w="4060" w:type="dxa"/>
            <w:hideMark/>
          </w:tcPr>
          <w:p w14:paraId="4B1E8E4A" w14:textId="77777777" w:rsidR="006314A0" w:rsidRPr="006628D3" w:rsidRDefault="00EF7C69" w:rsidP="006628D3">
            <w:pPr>
              <w:pStyle w:val="1-TableContent"/>
              <w:spacing w:before="0"/>
              <w:rPr>
                <w:b/>
                <w:bCs/>
                <w:noProof/>
              </w:rPr>
            </w:pPr>
            <w:r w:rsidRPr="006628D3">
              <w:rPr>
                <w:b/>
                <w:bCs/>
                <w:noProof/>
              </w:rPr>
              <w:t>Property</w:t>
            </w:r>
          </w:p>
          <w:p w14:paraId="0568A990" w14:textId="48C4CC8B" w:rsidR="006628D3" w:rsidRDefault="006628D3" w:rsidP="006628D3">
            <w:pPr>
              <w:pStyle w:val="1-TableContent"/>
              <w:spacing w:before="0"/>
              <w:jc w:val="right"/>
            </w:pPr>
            <w:r w:rsidRPr="006628D3">
              <w:rPr>
                <w:noProof/>
                <w:sz w:val="18"/>
                <w:szCs w:val="20"/>
              </w:rPr>
              <w:t>Business Personal Property</w:t>
            </w:r>
            <w:r w:rsidRPr="006628D3">
              <w:rPr>
                <w:noProof/>
                <w:sz w:val="18"/>
                <w:szCs w:val="20"/>
              </w:rPr>
              <w:t xml:space="preserve"> Limit</w:t>
            </w:r>
          </w:p>
        </w:tc>
        <w:tc>
          <w:tcPr>
            <w:tcW w:w="2717" w:type="dxa"/>
          </w:tcPr>
          <w:p w14:paraId="7324CA82" w14:textId="77777777" w:rsidR="006314A0" w:rsidRPr="006628D3" w:rsidRDefault="00EF7C69" w:rsidP="006628D3">
            <w:pPr>
              <w:pStyle w:val="1-TableContent"/>
              <w:spacing w:before="0"/>
              <w:jc w:val="right"/>
              <w:rPr>
                <w:b/>
                <w:bCs/>
                <w:noProof/>
              </w:rPr>
            </w:pPr>
            <w:r w:rsidRPr="006628D3">
              <w:rPr>
                <w:b/>
                <w:bCs/>
                <w:noProof/>
              </w:rPr>
              <w:t>$1,882</w:t>
            </w:r>
          </w:p>
          <w:p w14:paraId="1B3DA034" w14:textId="305521B3" w:rsidR="006628D3" w:rsidRPr="00634D5C" w:rsidRDefault="006628D3" w:rsidP="006628D3">
            <w:pPr>
              <w:pStyle w:val="1-TableContent"/>
              <w:spacing w:before="0"/>
              <w:jc w:val="right"/>
            </w:pPr>
            <w:r w:rsidRPr="006628D3">
              <w:rPr>
                <w:sz w:val="18"/>
                <w:szCs w:val="20"/>
              </w:rPr>
              <w:t>$320,250</w:t>
            </w:r>
          </w:p>
        </w:tc>
        <w:tc>
          <w:tcPr>
            <w:tcW w:w="2717" w:type="dxa"/>
          </w:tcPr>
          <w:p w14:paraId="452014AB" w14:textId="77777777" w:rsidR="006314A0" w:rsidRDefault="006628D3" w:rsidP="006628D3">
            <w:pPr>
              <w:pStyle w:val="1-TableContent"/>
              <w:spacing w:before="0"/>
              <w:jc w:val="right"/>
              <w:rPr>
                <w:b/>
                <w:bCs/>
              </w:rPr>
            </w:pPr>
            <w:r w:rsidRPr="006628D3">
              <w:rPr>
                <w:b/>
                <w:bCs/>
              </w:rPr>
              <w:t>$1,984</w:t>
            </w:r>
          </w:p>
          <w:p w14:paraId="2637A8C9" w14:textId="462088E5" w:rsidR="006628D3" w:rsidRPr="006628D3" w:rsidRDefault="006628D3" w:rsidP="006628D3">
            <w:pPr>
              <w:pStyle w:val="1-TableContent"/>
              <w:spacing w:before="0"/>
              <w:jc w:val="right"/>
            </w:pPr>
            <w:r w:rsidRPr="006628D3">
              <w:rPr>
                <w:sz w:val="18"/>
                <w:szCs w:val="20"/>
              </w:rPr>
              <w:t>$345,870</w:t>
            </w:r>
          </w:p>
        </w:tc>
      </w:tr>
      <w:tr w:rsidR="006314A0" w14:paraId="6890EE05" w14:textId="77777777" w:rsidTr="000F590F">
        <w:tc>
          <w:tcPr>
            <w:tcW w:w="4060" w:type="dxa"/>
            <w:hideMark/>
          </w:tcPr>
          <w:p w14:paraId="45C8C97B" w14:textId="7294CADC" w:rsidR="006314A0" w:rsidRPr="006628D3" w:rsidRDefault="00EF7C69" w:rsidP="006314A0">
            <w:pPr>
              <w:pStyle w:val="1-TableContent"/>
              <w:rPr>
                <w:b/>
                <w:bCs/>
              </w:rPr>
            </w:pPr>
            <w:r w:rsidRPr="006628D3">
              <w:rPr>
                <w:b/>
                <w:bCs/>
                <w:noProof/>
              </w:rPr>
              <w:t>General Liability</w:t>
            </w:r>
          </w:p>
        </w:tc>
        <w:tc>
          <w:tcPr>
            <w:tcW w:w="2717" w:type="dxa"/>
          </w:tcPr>
          <w:p w14:paraId="42E64F9F" w14:textId="7F0EB1DB" w:rsidR="006314A0" w:rsidRPr="006628D3" w:rsidRDefault="00EF7C69" w:rsidP="006314A0">
            <w:pPr>
              <w:pStyle w:val="1-TableContent"/>
              <w:jc w:val="right"/>
              <w:rPr>
                <w:b/>
                <w:bCs/>
              </w:rPr>
            </w:pPr>
            <w:r w:rsidRPr="006628D3">
              <w:rPr>
                <w:b/>
                <w:bCs/>
                <w:noProof/>
              </w:rPr>
              <w:t>Included</w:t>
            </w:r>
          </w:p>
        </w:tc>
        <w:tc>
          <w:tcPr>
            <w:tcW w:w="2717" w:type="dxa"/>
          </w:tcPr>
          <w:p w14:paraId="18895BBC" w14:textId="533B981D" w:rsidR="006314A0" w:rsidRPr="006628D3" w:rsidRDefault="00D75043" w:rsidP="006314A0">
            <w:pPr>
              <w:pStyle w:val="1-TableContent"/>
              <w:jc w:val="right"/>
              <w:rPr>
                <w:b/>
                <w:bCs/>
              </w:rPr>
            </w:pPr>
            <w:r w:rsidRPr="006628D3">
              <w:rPr>
                <w:b/>
                <w:bCs/>
              </w:rPr>
              <w:t>Included</w:t>
            </w:r>
          </w:p>
        </w:tc>
      </w:tr>
      <w:tr w:rsidR="006314A0" w14:paraId="58307EA8" w14:textId="77777777" w:rsidTr="000F590F">
        <w:tc>
          <w:tcPr>
            <w:tcW w:w="4060" w:type="dxa"/>
            <w:hideMark/>
          </w:tcPr>
          <w:p w14:paraId="1B0834E6" w14:textId="4FFBAEE8" w:rsidR="006314A0" w:rsidRPr="006628D3" w:rsidRDefault="00EF7C69" w:rsidP="006314A0">
            <w:pPr>
              <w:pStyle w:val="1-TableContent"/>
              <w:rPr>
                <w:b/>
                <w:bCs/>
              </w:rPr>
            </w:pPr>
            <w:r w:rsidRPr="006628D3">
              <w:rPr>
                <w:b/>
                <w:bCs/>
                <w:noProof/>
              </w:rPr>
              <w:t>Business Auto</w:t>
            </w:r>
          </w:p>
        </w:tc>
        <w:tc>
          <w:tcPr>
            <w:tcW w:w="2717" w:type="dxa"/>
          </w:tcPr>
          <w:p w14:paraId="24E2116E" w14:textId="23B86D6E" w:rsidR="006314A0" w:rsidRPr="006628D3" w:rsidRDefault="00EF7C69" w:rsidP="006314A0">
            <w:pPr>
              <w:pStyle w:val="1-TableContent"/>
              <w:jc w:val="right"/>
              <w:rPr>
                <w:b/>
                <w:bCs/>
              </w:rPr>
            </w:pPr>
            <w:r w:rsidRPr="006628D3">
              <w:rPr>
                <w:b/>
                <w:bCs/>
                <w:noProof/>
              </w:rPr>
              <w:t>Included</w:t>
            </w:r>
          </w:p>
        </w:tc>
        <w:tc>
          <w:tcPr>
            <w:tcW w:w="2717" w:type="dxa"/>
          </w:tcPr>
          <w:p w14:paraId="0FC37371" w14:textId="479FA083" w:rsidR="006314A0" w:rsidRPr="006628D3" w:rsidRDefault="00D75043" w:rsidP="006314A0">
            <w:pPr>
              <w:pStyle w:val="1-TableContent"/>
              <w:jc w:val="right"/>
              <w:rPr>
                <w:b/>
                <w:bCs/>
              </w:rPr>
            </w:pPr>
            <w:r w:rsidRPr="006628D3">
              <w:rPr>
                <w:b/>
                <w:bCs/>
              </w:rPr>
              <w:t>Included</w:t>
            </w:r>
          </w:p>
        </w:tc>
      </w:tr>
      <w:tr w:rsidR="006314A0" w14:paraId="03DD04F9" w14:textId="77777777" w:rsidTr="000F590F">
        <w:tc>
          <w:tcPr>
            <w:tcW w:w="4060" w:type="dxa"/>
            <w:hideMark/>
          </w:tcPr>
          <w:p w14:paraId="5777CD3E" w14:textId="195E58C6" w:rsidR="006314A0" w:rsidRPr="006628D3" w:rsidRDefault="00EF7C69" w:rsidP="006314A0">
            <w:pPr>
              <w:pStyle w:val="1-TableContent"/>
              <w:rPr>
                <w:b/>
                <w:bCs/>
              </w:rPr>
            </w:pPr>
            <w:r w:rsidRPr="006628D3">
              <w:rPr>
                <w:rFonts w:hint="eastAsia"/>
                <w:b/>
                <w:bCs/>
                <w:noProof/>
              </w:rPr>
              <w:t>Crime</w:t>
            </w:r>
          </w:p>
        </w:tc>
        <w:tc>
          <w:tcPr>
            <w:tcW w:w="2717" w:type="dxa"/>
          </w:tcPr>
          <w:p w14:paraId="2A09B80A" w14:textId="1E7CCC0B" w:rsidR="006314A0" w:rsidRPr="006628D3" w:rsidRDefault="00EF7C69" w:rsidP="006314A0">
            <w:pPr>
              <w:pStyle w:val="1-TableContent"/>
              <w:jc w:val="right"/>
              <w:rPr>
                <w:b/>
                <w:bCs/>
              </w:rPr>
            </w:pPr>
            <w:r w:rsidRPr="006628D3">
              <w:rPr>
                <w:rFonts w:hint="eastAsia"/>
                <w:b/>
                <w:bCs/>
                <w:noProof/>
              </w:rPr>
              <w:t>$</w:t>
            </w:r>
            <w:r w:rsidRPr="006628D3">
              <w:rPr>
                <w:b/>
                <w:bCs/>
                <w:noProof/>
              </w:rPr>
              <w:t>2,585</w:t>
            </w:r>
          </w:p>
        </w:tc>
        <w:tc>
          <w:tcPr>
            <w:tcW w:w="2717" w:type="dxa"/>
          </w:tcPr>
          <w:p w14:paraId="51E61C6B" w14:textId="756F8A6A" w:rsidR="006314A0" w:rsidRPr="006628D3" w:rsidRDefault="006628D3" w:rsidP="006314A0">
            <w:pPr>
              <w:pStyle w:val="1-TableContent"/>
              <w:jc w:val="right"/>
              <w:rPr>
                <w:b/>
                <w:bCs/>
              </w:rPr>
            </w:pPr>
            <w:r w:rsidRPr="006628D3">
              <w:rPr>
                <w:b/>
                <w:bCs/>
              </w:rPr>
              <w:t>$2,585</w:t>
            </w:r>
          </w:p>
        </w:tc>
      </w:tr>
      <w:tr w:rsidR="006314A0" w14:paraId="1CCB2D51" w14:textId="77777777" w:rsidTr="000F590F">
        <w:tc>
          <w:tcPr>
            <w:tcW w:w="4060" w:type="dxa"/>
            <w:hideMark/>
          </w:tcPr>
          <w:p w14:paraId="51147E9A" w14:textId="4618F118" w:rsidR="006314A0" w:rsidRPr="006628D3" w:rsidRDefault="00EF7C69" w:rsidP="006314A0">
            <w:pPr>
              <w:pStyle w:val="1-TableContent"/>
              <w:rPr>
                <w:b/>
                <w:bCs/>
              </w:rPr>
            </w:pPr>
            <w:r w:rsidRPr="006628D3">
              <w:rPr>
                <w:b/>
                <w:bCs/>
                <w:noProof/>
              </w:rPr>
              <w:t>Professional Liability</w:t>
            </w:r>
            <w:r w:rsidR="00D75043" w:rsidRPr="006628D3">
              <w:rPr>
                <w:b/>
                <w:bCs/>
                <w:noProof/>
              </w:rPr>
              <w:t>*</w:t>
            </w:r>
          </w:p>
        </w:tc>
        <w:tc>
          <w:tcPr>
            <w:tcW w:w="2717" w:type="dxa"/>
          </w:tcPr>
          <w:p w14:paraId="1A49B1FD" w14:textId="3942F310" w:rsidR="006314A0" w:rsidRPr="006628D3" w:rsidRDefault="00EF7C69" w:rsidP="006314A0">
            <w:pPr>
              <w:pStyle w:val="1-TableContent"/>
              <w:jc w:val="right"/>
              <w:rPr>
                <w:b/>
                <w:bCs/>
              </w:rPr>
            </w:pPr>
            <w:r w:rsidRPr="006628D3">
              <w:rPr>
                <w:b/>
                <w:bCs/>
                <w:noProof/>
              </w:rPr>
              <w:t>$25,654</w:t>
            </w:r>
          </w:p>
        </w:tc>
        <w:tc>
          <w:tcPr>
            <w:tcW w:w="2717" w:type="dxa"/>
          </w:tcPr>
          <w:p w14:paraId="183DFACC" w14:textId="45E61271" w:rsidR="006314A0" w:rsidRPr="006628D3" w:rsidRDefault="00D75043" w:rsidP="006314A0">
            <w:pPr>
              <w:pStyle w:val="1-TableContent"/>
              <w:jc w:val="right"/>
              <w:rPr>
                <w:b/>
                <w:bCs/>
              </w:rPr>
            </w:pPr>
            <w:r w:rsidRPr="006628D3">
              <w:rPr>
                <w:b/>
                <w:bCs/>
              </w:rPr>
              <w:t>$46,275*</w:t>
            </w:r>
          </w:p>
        </w:tc>
      </w:tr>
      <w:tr w:rsidR="0091325F" w14:paraId="600522C5" w14:textId="77777777" w:rsidTr="000F590F">
        <w:tc>
          <w:tcPr>
            <w:tcW w:w="4060" w:type="dxa"/>
            <w:hideMark/>
          </w:tcPr>
          <w:p w14:paraId="0A0E4835" w14:textId="77777777" w:rsidR="0091325F" w:rsidRDefault="008F53E2" w:rsidP="00F16298">
            <w:pPr>
              <w:pStyle w:val="1-TableContent"/>
              <w:rPr>
                <w:b/>
              </w:rPr>
            </w:pPr>
            <w:r>
              <w:rPr>
                <w:b/>
              </w:rPr>
              <w:t>Total Premium</w:t>
            </w:r>
          </w:p>
        </w:tc>
        <w:tc>
          <w:tcPr>
            <w:tcW w:w="2717" w:type="dxa"/>
            <w:hideMark/>
          </w:tcPr>
          <w:p w14:paraId="60F4E29B" w14:textId="28F5A5C0" w:rsidR="0091325F" w:rsidRDefault="008F53E2" w:rsidP="00F16298">
            <w:pPr>
              <w:pStyle w:val="1-TableContent"/>
              <w:jc w:val="right"/>
              <w:rPr>
                <w:b/>
              </w:rPr>
            </w:pPr>
            <w:r>
              <w:rPr>
                <w:b/>
              </w:rPr>
              <w:fldChar w:fldCharType="begin"/>
            </w:r>
            <w:r>
              <w:rPr>
                <w:b/>
              </w:rPr>
              <w:instrText xml:space="preserve"> =SUM(</w:instrText>
            </w:r>
            <w:r>
              <w:rPr>
                <w:b/>
              </w:rPr>
              <w:instrText>B</w:instrText>
            </w:r>
            <w:r>
              <w:rPr>
                <w:b/>
              </w:rPr>
              <w:instrText>:B</w:instrText>
            </w:r>
            <w:r>
              <w:rPr>
                <w:b/>
              </w:rPr>
              <w:instrText>) \# $</w:instrText>
            </w:r>
            <w:r>
              <w:rPr>
                <w:b/>
              </w:rPr>
              <w:instrText>,0</w:instrText>
            </w:r>
            <w:r>
              <w:rPr>
                <w:b/>
              </w:rPr>
              <w:instrText xml:space="preserve"> </w:instrText>
            </w:r>
            <w:r>
              <w:rPr>
                <w:b/>
              </w:rPr>
              <w:fldChar w:fldCharType="separate"/>
            </w:r>
            <w:r w:rsidR="00EF7C69">
              <w:rPr>
                <w:b/>
                <w:noProof/>
              </w:rPr>
              <w:t>$30,121</w:t>
            </w:r>
            <w:r>
              <w:rPr>
                <w:b/>
              </w:rPr>
              <w:fldChar w:fldCharType="end"/>
            </w:r>
          </w:p>
        </w:tc>
        <w:tc>
          <w:tcPr>
            <w:tcW w:w="2717" w:type="dxa"/>
            <w:hideMark/>
          </w:tcPr>
          <w:p w14:paraId="2DA64DD8" w14:textId="123172CF" w:rsidR="0091325F" w:rsidRDefault="006628D3" w:rsidP="00F16298">
            <w:pPr>
              <w:pStyle w:val="1-TableContent"/>
              <w:jc w:val="right"/>
              <w:rPr>
                <w:b/>
              </w:rPr>
            </w:pPr>
            <w:r>
              <w:rPr>
                <w:b/>
              </w:rPr>
              <w:t>$50,844</w:t>
            </w:r>
          </w:p>
        </w:tc>
      </w:tr>
      <w:tr w:rsidR="0091325F" w14:paraId="47055989" w14:textId="77777777" w:rsidTr="000F590F">
        <w:tc>
          <w:tcPr>
            <w:tcW w:w="4060" w:type="dxa"/>
            <w:hideMark/>
          </w:tcPr>
          <w:p w14:paraId="2A025C06" w14:textId="77777777" w:rsidR="0091325F" w:rsidRDefault="008F53E2" w:rsidP="00F16298">
            <w:pPr>
              <w:pStyle w:val="1-TableContent"/>
            </w:pPr>
            <w:r>
              <w:t xml:space="preserve"> </w:t>
            </w:r>
          </w:p>
        </w:tc>
        <w:tc>
          <w:tcPr>
            <w:tcW w:w="2717" w:type="dxa"/>
          </w:tcPr>
          <w:p w14:paraId="37910E0C" w14:textId="77777777" w:rsidR="0091325F" w:rsidRDefault="008F53E2" w:rsidP="00F16298">
            <w:pPr>
              <w:pStyle w:val="1-TableContent"/>
              <w:jc w:val="right"/>
            </w:pPr>
          </w:p>
        </w:tc>
        <w:tc>
          <w:tcPr>
            <w:tcW w:w="2717" w:type="dxa"/>
          </w:tcPr>
          <w:p w14:paraId="52D4C138" w14:textId="77777777" w:rsidR="0091325F" w:rsidRDefault="008F53E2" w:rsidP="00F16298">
            <w:pPr>
              <w:pStyle w:val="1-TableContent"/>
              <w:jc w:val="right"/>
              <w:rPr>
                <w:b/>
              </w:rPr>
            </w:pPr>
          </w:p>
        </w:tc>
      </w:tr>
      <w:tr w:rsidR="0091325F" w14:paraId="16F126F4" w14:textId="77777777" w:rsidTr="000F590F">
        <w:trPr>
          <w:cnfStyle w:val="010000000000" w:firstRow="0" w:lastRow="1" w:firstColumn="0" w:lastColumn="0" w:oddVBand="0" w:evenVBand="0" w:oddHBand="0" w:evenHBand="0" w:firstRowFirstColumn="0" w:firstRowLastColumn="0" w:lastRowFirstColumn="0" w:lastRowLastColumn="0"/>
        </w:trPr>
        <w:tc>
          <w:tcPr>
            <w:tcW w:w="4060" w:type="dxa"/>
            <w:hideMark/>
          </w:tcPr>
          <w:p w14:paraId="3348AE98" w14:textId="77777777" w:rsidR="0091325F" w:rsidRDefault="008F53E2" w:rsidP="00F16298">
            <w:pPr>
              <w:pStyle w:val="1-TableContent"/>
              <w:rPr>
                <w:b/>
              </w:rPr>
            </w:pPr>
            <w:r>
              <w:rPr>
                <w:b/>
              </w:rPr>
              <w:t>Grand Total</w:t>
            </w:r>
          </w:p>
        </w:tc>
        <w:tc>
          <w:tcPr>
            <w:tcW w:w="2717" w:type="dxa"/>
          </w:tcPr>
          <w:p w14:paraId="065EBE2F" w14:textId="6397818C" w:rsidR="0091325F" w:rsidRDefault="006628D3" w:rsidP="00F16298">
            <w:pPr>
              <w:pStyle w:val="1-TableContent"/>
              <w:jc w:val="right"/>
              <w:rPr>
                <w:b/>
              </w:rPr>
            </w:pPr>
            <w:r>
              <w:rPr>
                <w:b/>
              </w:rPr>
              <w:t>$30,121</w:t>
            </w:r>
          </w:p>
        </w:tc>
        <w:tc>
          <w:tcPr>
            <w:tcW w:w="2717" w:type="dxa"/>
          </w:tcPr>
          <w:p w14:paraId="7BB2D70E" w14:textId="4FDC3271" w:rsidR="0091325F" w:rsidRDefault="006628D3" w:rsidP="00F16298">
            <w:pPr>
              <w:pStyle w:val="1-TableContent"/>
              <w:jc w:val="right"/>
              <w:rPr>
                <w:b/>
              </w:rPr>
            </w:pPr>
            <w:r>
              <w:rPr>
                <w:b/>
              </w:rPr>
              <w:t>$50,844</w:t>
            </w:r>
          </w:p>
        </w:tc>
      </w:tr>
    </w:tbl>
    <w:p w14:paraId="3C7023A6" w14:textId="0642F1DE" w:rsidR="00923901" w:rsidRDefault="00D75043" w:rsidP="006314A0">
      <w:pPr>
        <w:pStyle w:val="1-TableContent"/>
      </w:pPr>
      <w:r>
        <w:t>*25% Minimum Earned Premium</w:t>
      </w:r>
    </w:p>
    <w:p w14:paraId="5B3BA97D" w14:textId="77777777" w:rsidR="008E169E" w:rsidRDefault="008F53E2" w:rsidP="008E169E">
      <w:pPr>
        <w:pStyle w:val="1-BodyText"/>
      </w:pPr>
    </w:p>
    <w:p w14:paraId="4D6AD432" w14:textId="77777777" w:rsidR="006628D3" w:rsidRDefault="006628D3" w:rsidP="006628D3">
      <w:pPr>
        <w:pStyle w:val="1-SubHeader"/>
      </w:pPr>
      <w:r>
        <w:t>Payment Options</w:t>
      </w:r>
    </w:p>
    <w:tbl>
      <w:tblPr>
        <w:tblStyle w:val="1-TableBase"/>
        <w:tblW w:w="0" w:type="auto"/>
        <w:tblLayout w:type="fixed"/>
        <w:tblLook w:val="04A0" w:firstRow="1" w:lastRow="0" w:firstColumn="1" w:lastColumn="0" w:noHBand="0" w:noVBand="1"/>
      </w:tblPr>
      <w:tblGrid>
        <w:gridCol w:w="2035"/>
        <w:gridCol w:w="1740"/>
        <w:gridCol w:w="2790"/>
        <w:gridCol w:w="1530"/>
        <w:gridCol w:w="1399"/>
      </w:tblGrid>
      <w:tr w:rsidR="006628D3" w14:paraId="5A48CBCF" w14:textId="77777777" w:rsidTr="006628D3">
        <w:trPr>
          <w:cnfStyle w:val="100000000000" w:firstRow="1" w:lastRow="0" w:firstColumn="0" w:lastColumn="0" w:oddVBand="0" w:evenVBand="0" w:oddHBand="0" w:evenHBand="0" w:firstRowFirstColumn="0" w:firstRowLastColumn="0" w:lastRowFirstColumn="0" w:lastRowLastColumn="0"/>
        </w:trPr>
        <w:tc>
          <w:tcPr>
            <w:tcW w:w="2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65B6B37" w14:textId="77777777" w:rsidR="006628D3" w:rsidRDefault="006628D3">
            <w:pPr>
              <w:pStyle w:val="1-TableHeader"/>
              <w:jc w:val="center"/>
              <w:rPr>
                <w:snapToGrid w:val="0"/>
              </w:rPr>
            </w:pPr>
            <w:r>
              <w:rPr>
                <w:snapToGrid w:val="0"/>
              </w:rPr>
              <w:t>Policy</w:t>
            </w:r>
          </w:p>
        </w:tc>
        <w:tc>
          <w:tcPr>
            <w:tcW w:w="174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C2CE9C8" w14:textId="77777777" w:rsidR="006628D3" w:rsidRDefault="006628D3">
            <w:pPr>
              <w:pStyle w:val="1-TableHeader"/>
              <w:jc w:val="center"/>
              <w:rPr>
                <w:snapToGrid w:val="0"/>
              </w:rPr>
            </w:pPr>
            <w:r>
              <w:rPr>
                <w:snapToGrid w:val="0"/>
              </w:rPr>
              <w:t>Down Payment Amount</w:t>
            </w:r>
          </w:p>
        </w:tc>
        <w:tc>
          <w:tcPr>
            <w:tcW w:w="27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2117E76" w14:textId="77777777" w:rsidR="006628D3" w:rsidRDefault="006628D3">
            <w:pPr>
              <w:pStyle w:val="1-TableHeader"/>
              <w:rPr>
                <w:snapToGrid w:val="0"/>
              </w:rPr>
            </w:pPr>
            <w:r>
              <w:rPr>
                <w:snapToGrid w:val="0"/>
              </w:rPr>
              <w:br/>
              <w:t>Check Payable to</w:t>
            </w:r>
          </w:p>
        </w:tc>
        <w:tc>
          <w:tcPr>
            <w:tcW w:w="15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242D68C9" w14:textId="77777777" w:rsidR="006628D3" w:rsidRDefault="006628D3">
            <w:pPr>
              <w:pStyle w:val="1-TableHeader"/>
              <w:ind w:left="-58"/>
              <w:jc w:val="right"/>
              <w:rPr>
                <w:snapToGrid w:val="0"/>
              </w:rPr>
            </w:pPr>
            <w:r>
              <w:rPr>
                <w:snapToGrid w:val="0"/>
              </w:rPr>
              <w:t># of Installments</w:t>
            </w:r>
          </w:p>
        </w:tc>
        <w:tc>
          <w:tcPr>
            <w:tcW w:w="139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7D199A7E" w14:textId="77777777" w:rsidR="006628D3" w:rsidRDefault="006628D3">
            <w:pPr>
              <w:pStyle w:val="1-TableHeader"/>
              <w:jc w:val="right"/>
              <w:rPr>
                <w:snapToGrid w:val="0"/>
              </w:rPr>
            </w:pPr>
            <w:r>
              <w:rPr>
                <w:snapToGrid w:val="0"/>
              </w:rPr>
              <w:t>Installment Amount</w:t>
            </w:r>
          </w:p>
        </w:tc>
      </w:tr>
      <w:tr w:rsidR="006628D3" w14:paraId="2B0390A3" w14:textId="77777777" w:rsidTr="006628D3">
        <w:tc>
          <w:tcPr>
            <w:tcW w:w="2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5BF9DBD" w14:textId="3F5F2904" w:rsidR="006628D3" w:rsidRDefault="006628D3" w:rsidP="009225C0">
            <w:pPr>
              <w:pStyle w:val="1-TableContent"/>
              <w:spacing w:line="276" w:lineRule="auto"/>
              <w:jc w:val="center"/>
              <w:rPr>
                <w:rFonts w:eastAsia="Calibri"/>
              </w:rPr>
            </w:pPr>
            <w:r>
              <w:rPr>
                <w:rFonts w:eastAsia="Calibri"/>
              </w:rPr>
              <w:t>Professional (Financed w/IPFS)</w:t>
            </w:r>
          </w:p>
        </w:tc>
        <w:tc>
          <w:tcPr>
            <w:tcW w:w="174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131337D3" w14:textId="40B541BD" w:rsidR="006628D3" w:rsidRDefault="006628D3" w:rsidP="009225C0">
            <w:pPr>
              <w:pStyle w:val="1-TableContent"/>
              <w:spacing w:line="276" w:lineRule="auto"/>
              <w:jc w:val="center"/>
              <w:rPr>
                <w:rFonts w:eastAsia="Calibri"/>
              </w:rPr>
            </w:pPr>
            <w:r>
              <w:rPr>
                <w:rFonts w:eastAsia="Calibri"/>
              </w:rPr>
              <w:t>$</w:t>
            </w:r>
            <w:r w:rsidR="009225C0">
              <w:rPr>
                <w:rFonts w:eastAsia="Calibri"/>
              </w:rPr>
              <w:t>11,419.50</w:t>
            </w:r>
          </w:p>
        </w:tc>
        <w:tc>
          <w:tcPr>
            <w:tcW w:w="279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63515D29" w14:textId="77777777" w:rsidR="006628D3" w:rsidRDefault="006628D3" w:rsidP="009225C0">
            <w:pPr>
              <w:pStyle w:val="1-TableContent"/>
              <w:spacing w:line="276" w:lineRule="auto"/>
              <w:jc w:val="center"/>
            </w:pPr>
            <w:r>
              <w:t>Swinge Collins &amp; Associates</w:t>
            </w:r>
          </w:p>
        </w:tc>
        <w:tc>
          <w:tcPr>
            <w:tcW w:w="153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36FE0FC" w14:textId="77777777" w:rsidR="006628D3" w:rsidRDefault="006628D3" w:rsidP="009225C0">
            <w:pPr>
              <w:pStyle w:val="1-TableContent"/>
              <w:spacing w:line="276" w:lineRule="auto"/>
              <w:jc w:val="center"/>
            </w:pPr>
            <w:r>
              <w:t>11</w:t>
            </w:r>
          </w:p>
        </w:tc>
        <w:tc>
          <w:tcPr>
            <w:tcW w:w="139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3616FD63" w14:textId="1F37EBD6" w:rsidR="006628D3" w:rsidRDefault="006628D3" w:rsidP="009225C0">
            <w:pPr>
              <w:pStyle w:val="1-BodyText"/>
              <w:spacing w:line="276" w:lineRule="auto"/>
              <w:jc w:val="center"/>
            </w:pPr>
            <w:r>
              <w:t>$</w:t>
            </w:r>
            <w:r w:rsidR="009225C0">
              <w:t>3,311.98</w:t>
            </w:r>
          </w:p>
        </w:tc>
      </w:tr>
      <w:tr w:rsidR="006628D3" w14:paraId="2EEC0186" w14:textId="77777777" w:rsidTr="006628D3">
        <w:tc>
          <w:tcPr>
            <w:tcW w:w="2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42D0969B" w14:textId="77777777" w:rsidR="006628D3" w:rsidRDefault="006628D3">
            <w:pPr>
              <w:pStyle w:val="1-TableContent"/>
              <w:jc w:val="right"/>
              <w:rPr>
                <w:rFonts w:eastAsia="Calibri"/>
              </w:rPr>
            </w:pPr>
            <w:r>
              <w:rPr>
                <w:rFonts w:eastAsia="Calibri"/>
              </w:rPr>
              <w:t>Package (Hanover)</w:t>
            </w:r>
          </w:p>
        </w:tc>
        <w:tc>
          <w:tcPr>
            <w:tcW w:w="7459" w:type="dxa"/>
            <w:gridSpan w:val="4"/>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572E8688" w14:textId="77777777" w:rsidR="006628D3" w:rsidRDefault="006628D3">
            <w:pPr>
              <w:pStyle w:val="1-BodyText"/>
            </w:pPr>
            <w:r>
              <w:t>On EFT, Installment Plan Attached – Payable to Hanover</w:t>
            </w:r>
          </w:p>
        </w:tc>
      </w:tr>
      <w:tr w:rsidR="006628D3" w14:paraId="6E848386" w14:textId="77777777" w:rsidTr="006628D3">
        <w:tc>
          <w:tcPr>
            <w:tcW w:w="2035"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2F033DA9" w14:textId="77777777" w:rsidR="006628D3" w:rsidRDefault="006628D3">
            <w:pPr>
              <w:pStyle w:val="1-TableContent"/>
              <w:jc w:val="right"/>
              <w:rPr>
                <w:rFonts w:eastAsia="Calibri"/>
              </w:rPr>
            </w:pPr>
            <w:r>
              <w:rPr>
                <w:rFonts w:eastAsia="Calibri"/>
              </w:rPr>
              <w:t>Crime (Chubb)</w:t>
            </w:r>
          </w:p>
        </w:tc>
        <w:tc>
          <w:tcPr>
            <w:tcW w:w="7459" w:type="dxa"/>
            <w:gridSpan w:val="4"/>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hideMark/>
          </w:tcPr>
          <w:p w14:paraId="2A6136EA" w14:textId="77777777" w:rsidR="006628D3" w:rsidRDefault="006628D3">
            <w:pPr>
              <w:pStyle w:val="1-BodyText"/>
            </w:pPr>
            <w:r>
              <w:t>Invoice to generate within the next few weeks – Payable to Chubb</w:t>
            </w:r>
          </w:p>
        </w:tc>
      </w:tr>
    </w:tbl>
    <w:p w14:paraId="4A4B4CF8" w14:textId="77777777" w:rsidR="006628D3" w:rsidRDefault="006628D3" w:rsidP="008E169E">
      <w:pPr>
        <w:pStyle w:val="1-BodyText"/>
      </w:pPr>
    </w:p>
    <w:p w14:paraId="5E6DDF2D" w14:textId="77777777" w:rsidR="006628D3" w:rsidRDefault="006628D3" w:rsidP="008E169E">
      <w:pPr>
        <w:pStyle w:val="1-BodyText"/>
      </w:pPr>
    </w:p>
    <w:p w14:paraId="1AE20BEF" w14:textId="77777777" w:rsidR="00C22EBB" w:rsidRPr="00F14F0A" w:rsidRDefault="008F53E2" w:rsidP="00F14F0A">
      <w:pPr>
        <w:pStyle w:val="1-TableContent"/>
        <w:jc w:val="center"/>
        <w:rPr>
          <w:i/>
        </w:rPr>
      </w:pPr>
      <w:r w:rsidRPr="00F14F0A">
        <w:rPr>
          <w:i/>
        </w:rPr>
        <w:t>This proposal is provided as an overview of your policy.  You must refer to the provisions found in your policy for the details of your coverage, terms, conditions, and exclusions that apply.</w:t>
      </w:r>
    </w:p>
    <w:p w14:paraId="65ACE752" w14:textId="77777777" w:rsidR="00C22EBB" w:rsidRPr="00923901" w:rsidRDefault="008F53E2" w:rsidP="006314A0">
      <w:pPr>
        <w:pStyle w:val="1-TableContent"/>
        <w:sectPr w:rsidR="00C22EBB" w:rsidRPr="00923901" w:rsidSect="000F590F">
          <w:pgSz w:w="12240" w:h="15840" w:code="1"/>
          <w:pgMar w:top="1440" w:right="1440" w:bottom="1296" w:left="1296" w:header="720" w:footer="720" w:gutter="0"/>
          <w:cols w:space="720"/>
          <w:docGrid w:linePitch="360"/>
        </w:sectPr>
      </w:pPr>
    </w:p>
    <w:p w14:paraId="2B8D236A" w14:textId="75973D56" w:rsidR="00D75043" w:rsidRPr="00D75043" w:rsidRDefault="008F53E2" w:rsidP="00D75043">
      <w:pPr>
        <w:pStyle w:val="1-PageHeader"/>
        <w:rPr>
          <w:color w:val="375258"/>
        </w:rPr>
      </w:pPr>
      <w:bookmarkStart w:id="11" w:name="_Toc141091287"/>
      <w:r w:rsidRPr="006A4C4A">
        <w:rPr>
          <w:color w:val="375258"/>
        </w:rPr>
        <w:lastRenderedPageBreak/>
        <w:t>Marketing</w:t>
      </w:r>
      <w:r w:rsidRPr="006A4C4A">
        <w:rPr>
          <w:color w:val="375258"/>
        </w:rPr>
        <w:t xml:space="preserve"> Summary</w:t>
      </w:r>
      <w:bookmarkEnd w:id="11"/>
    </w:p>
    <w:p w14:paraId="424A6A59" w14:textId="77777777" w:rsidR="004B53F4" w:rsidRDefault="008F53E2" w:rsidP="004B53F4">
      <w:pPr>
        <w:pStyle w:val="1-BodyText"/>
        <w:rPr>
          <w:i/>
          <w:color w:val="auto"/>
        </w:rPr>
      </w:pPr>
    </w:p>
    <w:p w14:paraId="68BF5B28" w14:textId="5E01B0F6" w:rsidR="00D75043" w:rsidRDefault="00D75043" w:rsidP="00D75043">
      <w:pPr>
        <w:rPr>
          <w:rFonts w:ascii="Arial" w:eastAsia="Microsoft JhengHei" w:hAnsi="Arial"/>
          <w:i/>
          <w:sz w:val="20"/>
        </w:rPr>
      </w:pPr>
      <w:r w:rsidRPr="00D75043">
        <w:rPr>
          <w:rFonts w:ascii="Arial" w:eastAsia="Microsoft JhengHei" w:hAnsi="Arial"/>
          <w:i/>
          <w:sz w:val="20"/>
        </w:rPr>
        <w:drawing>
          <wp:inline distT="0" distB="0" distL="0" distR="0" wp14:anchorId="01EEBAC4" wp14:editId="77FF2F92">
            <wp:extent cx="6035040" cy="2054860"/>
            <wp:effectExtent l="0" t="0" r="3810" b="254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21"/>
                    <a:stretch>
                      <a:fillRect/>
                    </a:stretch>
                  </pic:blipFill>
                  <pic:spPr>
                    <a:xfrm>
                      <a:off x="0" y="0"/>
                      <a:ext cx="6035040" cy="2054860"/>
                    </a:xfrm>
                    <a:prstGeom prst="rect">
                      <a:avLst/>
                    </a:prstGeom>
                  </pic:spPr>
                </pic:pic>
              </a:graphicData>
            </a:graphic>
          </wp:inline>
        </w:drawing>
      </w:r>
    </w:p>
    <w:p w14:paraId="337EA596" w14:textId="77777777" w:rsidR="00D75043" w:rsidRDefault="00D75043" w:rsidP="00D75043">
      <w:pPr>
        <w:rPr>
          <w:rFonts w:ascii="Arial" w:eastAsia="Microsoft JhengHei" w:hAnsi="Arial"/>
          <w:i/>
          <w:sz w:val="20"/>
        </w:rPr>
      </w:pPr>
    </w:p>
    <w:p w14:paraId="691F1141" w14:textId="77777777" w:rsidR="00D75043" w:rsidRPr="00A6309D" w:rsidRDefault="00D75043" w:rsidP="00D75043">
      <w:pPr>
        <w:pStyle w:val="1-BodyText"/>
        <w:rPr>
          <w:color w:val="auto"/>
        </w:rPr>
      </w:pPr>
    </w:p>
    <w:p w14:paraId="67E5CA85" w14:textId="77777777" w:rsidR="00D75043" w:rsidRPr="00A6309D" w:rsidRDefault="00D75043" w:rsidP="00D75043">
      <w:pPr>
        <w:pStyle w:val="1-BodyText"/>
        <w:jc w:val="center"/>
        <w:rPr>
          <w:i/>
          <w:color w:val="auto"/>
        </w:rPr>
      </w:pPr>
      <w:r w:rsidRPr="00A6309D">
        <w:rPr>
          <w:i/>
          <w:color w:val="auto"/>
        </w:rPr>
        <w:t>This proposal is provided as an overview of your policy.  You must refer to the provisions found in your policy for the details of your coverage, terms, conditions, and exclusions that apply.</w:t>
      </w:r>
    </w:p>
    <w:p w14:paraId="2B4A8D24" w14:textId="77777777" w:rsidR="00D75043" w:rsidRPr="00D75043" w:rsidRDefault="00D75043" w:rsidP="00D75043">
      <w:pPr>
        <w:sectPr w:rsidR="00D75043" w:rsidRPr="00D75043" w:rsidSect="000C722F">
          <w:pgSz w:w="12240" w:h="15840" w:code="1"/>
          <w:pgMar w:top="1440" w:right="1440" w:bottom="1296" w:left="1296" w:header="720" w:footer="720" w:gutter="0"/>
          <w:cols w:space="720"/>
          <w:docGrid w:linePitch="360"/>
        </w:sectPr>
      </w:pPr>
    </w:p>
    <w:p w14:paraId="2F7B008C" w14:textId="7B4DB423" w:rsidR="000A19C2" w:rsidRDefault="008F53E2" w:rsidP="000A19C2">
      <w:pPr>
        <w:pStyle w:val="1-PageHeader"/>
      </w:pPr>
      <w:bookmarkStart w:id="12" w:name="_Toc141091289"/>
      <w:r>
        <w:lastRenderedPageBreak/>
        <w:t xml:space="preserve">We’re Here for You </w:t>
      </w:r>
      <w:r>
        <w:t>24/7</w:t>
      </w:r>
      <w:bookmarkEnd w:id="12"/>
    </w:p>
    <w:p w14:paraId="71DF8EAB" w14:textId="5F101687" w:rsidR="006D66A8" w:rsidRDefault="008F53E2" w:rsidP="006D66A8">
      <w:pPr>
        <w:pStyle w:val="1-BodyText"/>
      </w:pPr>
      <w:r>
        <w:t xml:space="preserve">We place a high priority on </w:t>
      </w:r>
      <w:r>
        <w:t>providing superior service, and on being there for you whenever you need us. We’re always happy to take your calls, answer emails and resolve any issues during standard business hours. Outside office hours, we make it easy to get the information you need w</w:t>
      </w:r>
      <w:r>
        <w:t>ith 24/7 account access through your computer or device.</w:t>
      </w:r>
    </w:p>
    <w:p w14:paraId="28711954" w14:textId="77777777" w:rsidR="006D66A8" w:rsidRDefault="008F53E2" w:rsidP="006D66A8">
      <w:pPr>
        <w:pStyle w:val="1-BodyText"/>
      </w:pPr>
    </w:p>
    <w:p w14:paraId="15E571E0" w14:textId="51CFE2CF" w:rsidR="006D66A8" w:rsidRDefault="008F53E2" w:rsidP="006D66A8">
      <w:pPr>
        <w:pStyle w:val="1-BodyText"/>
      </w:pPr>
      <w:r>
        <w:t>Whether at your office, at home, or on the road you can log into your account anytime, anywhere to:</w:t>
      </w:r>
    </w:p>
    <w:p w14:paraId="4D8C83D0" w14:textId="77777777" w:rsidR="006D66A8" w:rsidRDefault="008F53E2" w:rsidP="006D66A8">
      <w:pPr>
        <w:pStyle w:val="1-BodyText"/>
      </w:pPr>
    </w:p>
    <w:p w14:paraId="1E4E675C" w14:textId="77777777" w:rsidR="006D66A8" w:rsidRDefault="008F53E2" w:rsidP="006D66A8">
      <w:pPr>
        <w:pStyle w:val="1-Bulleted"/>
      </w:pPr>
      <w:r>
        <w:t>Review your coverage and current policy information.</w:t>
      </w:r>
    </w:p>
    <w:p w14:paraId="40DFE4C0" w14:textId="77777777" w:rsidR="006D66A8" w:rsidRDefault="008F53E2" w:rsidP="006D66A8">
      <w:pPr>
        <w:pStyle w:val="1-Bulleted"/>
      </w:pPr>
      <w:r>
        <w:t xml:space="preserve">Request changes to your policies or contact </w:t>
      </w:r>
      <w:r>
        <w:t>information.</w:t>
      </w:r>
    </w:p>
    <w:p w14:paraId="685779A8" w14:textId="77777777" w:rsidR="006D66A8" w:rsidRDefault="008F53E2" w:rsidP="006D66A8">
      <w:pPr>
        <w:pStyle w:val="1-Bulleted"/>
      </w:pPr>
      <w:r>
        <w:t>Create and send certificates of insurance and auto ID cards on demand.</w:t>
      </w:r>
    </w:p>
    <w:p w14:paraId="7EE30F0C" w14:textId="77777777" w:rsidR="006D66A8" w:rsidRDefault="008F53E2" w:rsidP="006D66A8">
      <w:pPr>
        <w:pStyle w:val="1-Bulleted"/>
      </w:pPr>
      <w:r>
        <w:t xml:space="preserve">Report a claim or </w:t>
      </w:r>
      <w:proofErr w:type="gramStart"/>
      <w:r>
        <w:t>loss</w:t>
      </w:r>
      <w:proofErr w:type="gramEnd"/>
      <w:r>
        <w:t xml:space="preserve"> </w:t>
      </w:r>
    </w:p>
    <w:p w14:paraId="67C54A93" w14:textId="77777777" w:rsidR="006D66A8" w:rsidRDefault="008F53E2" w:rsidP="006D66A8">
      <w:pPr>
        <w:pStyle w:val="1-BodyText"/>
      </w:pPr>
    </w:p>
    <w:p w14:paraId="638308A9" w14:textId="5AC947C4" w:rsidR="005342B7" w:rsidRPr="00815E9D" w:rsidRDefault="008F53E2" w:rsidP="008D217A">
      <w:pPr>
        <w:pStyle w:val="1-BodyText"/>
      </w:pPr>
      <w:r>
        <w:t>Your time is valuable. Our goal is to help you quickly and easily get the information or resources you need, whether you’re dealing with us in pers</w:t>
      </w:r>
      <w:r>
        <w:t>on, on the phone or online</w:t>
      </w:r>
      <w:r>
        <w:rPr>
          <w:noProof/>
        </w:rPr>
        <w:drawing>
          <wp:anchor distT="0" distB="0" distL="114300" distR="114300" simplePos="0" relativeHeight="251658752" behindDoc="0" locked="0" layoutInCell="1" allowOverlap="1" wp14:anchorId="504661FD" wp14:editId="187BBCA3">
            <wp:simplePos x="0" y="0"/>
            <wp:positionH relativeFrom="column">
              <wp:align>center</wp:align>
            </wp:positionH>
            <wp:positionV relativeFrom="page">
              <wp:posOffset>5486400</wp:posOffset>
            </wp:positionV>
            <wp:extent cx="6035040" cy="3712464"/>
            <wp:effectExtent l="0" t="0" r="3810" b="2540"/>
            <wp:wrapNone/>
            <wp:docPr id="18" name="a2ec0ed9-b5a8-4c9f-97f2-75436f414c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35040" cy="3712464"/>
                    </a:xfrm>
                    <a:prstGeom prst="rect">
                      <a:avLst/>
                    </a:prstGeom>
                  </pic:spPr>
                </pic:pic>
              </a:graphicData>
            </a:graphic>
            <wp14:sizeRelV relativeFrom="margin">
              <wp14:pctHeight>0</wp14:pctHeight>
            </wp14:sizeRelV>
          </wp:anchor>
        </w:drawing>
      </w:r>
      <w:r w:rsidR="008D217A">
        <w:rPr>
          <w:rFonts w:eastAsia="Times New Roman"/>
        </w:rPr>
        <w:t>.</w:t>
      </w:r>
    </w:p>
    <w:sectPr w:rsidR="005342B7" w:rsidRPr="00815E9D" w:rsidSect="00873278">
      <w:pgSz w:w="12240" w:h="15840"/>
      <w:pgMar w:top="1440" w:right="1440"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2D6F4" w14:textId="77777777" w:rsidR="00D65F52" w:rsidRDefault="00D65F52" w:rsidP="00D65F52">
      <w:pPr>
        <w:spacing w:after="0" w:line="240" w:lineRule="auto"/>
      </w:pPr>
      <w:r>
        <w:separator/>
      </w:r>
    </w:p>
  </w:endnote>
  <w:endnote w:type="continuationSeparator" w:id="0">
    <w:p w14:paraId="0D87BAF7" w14:textId="77777777" w:rsidR="00D65F52" w:rsidRDefault="00D65F52" w:rsidP="00D65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Palatino Linotype">
    <w:panose1 w:val="02040502050505030304"/>
    <w:charset w:val="00"/>
    <w:family w:val="roman"/>
    <w:pitch w:val="variable"/>
    <w:sig w:usb0="E0000287" w:usb1="40000013" w:usb2="00000000" w:usb3="00000000" w:csb0="0000019F" w:csb1="00000000"/>
  </w:font>
  <w:font w:name="Microsoft YaHei Light">
    <w:panose1 w:val="020B0502040204020203"/>
    <w:charset w:val="86"/>
    <w:family w:val="swiss"/>
    <w:pitch w:val="variable"/>
    <w:sig w:usb0="80000287" w:usb1="2ACF001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8C15" w14:textId="77777777" w:rsidR="00171680" w:rsidRDefault="001716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4F50B" w14:textId="16D61CB3" w:rsidR="00D65F52" w:rsidRDefault="00267E54" w:rsidP="00267E54">
    <w:pPr>
      <w:pStyle w:val="1-Footer"/>
    </w:pPr>
    <w:r w:rsidRPr="00267E54">
      <w:rPr>
        <w:sz w:val="16"/>
        <w:szCs w:val="20"/>
      </w:rPr>
      <w:t>swinglecollins.com</w:t>
    </w:r>
    <w:r>
      <w:tab/>
    </w:r>
    <w:r>
      <w:rPr>
        <w:noProof w:val="0"/>
      </w:rPr>
      <w:fldChar w:fldCharType="begin"/>
    </w:r>
    <w:r>
      <w:instrText xml:space="preserve"> PAGE   \* MERGEFORMAT </w:instrText>
    </w:r>
    <w:r>
      <w:rPr>
        <w:noProof w:val="0"/>
      </w:rP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43109" w14:textId="77777777" w:rsidR="00171680" w:rsidRDefault="00171680" w:rsidP="00171680">
    <w:pPr>
      <w:pStyle w:val="1-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71E70" w14:textId="77777777" w:rsidR="00D65F52" w:rsidRDefault="00D65F52" w:rsidP="00D65F52">
      <w:pPr>
        <w:spacing w:after="0" w:line="240" w:lineRule="auto"/>
      </w:pPr>
      <w:r>
        <w:separator/>
      </w:r>
    </w:p>
  </w:footnote>
  <w:footnote w:type="continuationSeparator" w:id="0">
    <w:p w14:paraId="11890F28" w14:textId="77777777" w:rsidR="00D65F52" w:rsidRDefault="00D65F52" w:rsidP="00D65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AF041" w14:textId="77777777" w:rsidR="00171680" w:rsidRDefault="001716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740CF" w14:textId="0FAEA6AE" w:rsidR="00171680" w:rsidRDefault="00171680" w:rsidP="00171680">
    <w:pPr>
      <w:pStyle w:val="1-BodyText"/>
    </w:pPr>
    <w:r>
      <w:rPr>
        <w:noProof/>
      </w:rPr>
      <w:drawing>
        <wp:anchor distT="0" distB="0" distL="114300" distR="114300" simplePos="0" relativeHeight="251660288" behindDoc="0" locked="0" layoutInCell="1" allowOverlap="1" wp14:anchorId="4BC5F518" wp14:editId="0A464E5B">
          <wp:simplePos x="0" y="0"/>
          <wp:positionH relativeFrom="page">
            <wp:posOffset>6949440</wp:posOffset>
          </wp:positionH>
          <wp:positionV relativeFrom="page">
            <wp:posOffset>182880</wp:posOffset>
          </wp:positionV>
          <wp:extent cx="731520" cy="731520"/>
          <wp:effectExtent l="0" t="0" r="0" b="0"/>
          <wp:wrapNone/>
          <wp:docPr id="19" name="2261affe-e21f-4323-be63-9d4c5b01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715DB" w14:textId="77777777" w:rsidR="00171680" w:rsidRDefault="00171680" w:rsidP="00171680">
    <w:pPr>
      <w:pStyle w:val="1-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5C48"/>
    <w:multiLevelType w:val="hybridMultilevel"/>
    <w:tmpl w:val="E5F6C81A"/>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25C03"/>
    <w:multiLevelType w:val="hybridMultilevel"/>
    <w:tmpl w:val="55703C42"/>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45EB2"/>
    <w:multiLevelType w:val="hybridMultilevel"/>
    <w:tmpl w:val="59B287BE"/>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92D21"/>
    <w:multiLevelType w:val="hybridMultilevel"/>
    <w:tmpl w:val="0932FCD4"/>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35723"/>
    <w:multiLevelType w:val="hybridMultilevel"/>
    <w:tmpl w:val="57AE1FEA"/>
    <w:lvl w:ilvl="0" w:tplc="3E7A5612">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B33DA"/>
    <w:multiLevelType w:val="hybridMultilevel"/>
    <w:tmpl w:val="BAF26270"/>
    <w:lvl w:ilvl="0" w:tplc="55425EE4">
      <w:start w:val="1"/>
      <w:numFmt w:val="bullet"/>
      <w:pStyle w:val="ListParagraph"/>
      <w:lvlText w:val=""/>
      <w:lvlJc w:val="left"/>
      <w:pPr>
        <w:ind w:left="1080" w:hanging="360"/>
      </w:pPr>
      <w:rPr>
        <w:rFonts w:ascii="Symbol" w:hAnsi="Symbol" w:hint="default"/>
        <w:color w:val="5A959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D351056"/>
    <w:multiLevelType w:val="hybridMultilevel"/>
    <w:tmpl w:val="D04480A8"/>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960D31"/>
    <w:multiLevelType w:val="hybridMultilevel"/>
    <w:tmpl w:val="0452FEE6"/>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503B45"/>
    <w:multiLevelType w:val="hybridMultilevel"/>
    <w:tmpl w:val="1A8A9734"/>
    <w:lvl w:ilvl="0" w:tplc="5DF4C40C">
      <w:start w:val="1"/>
      <w:numFmt w:val="bullet"/>
      <w:pStyle w:val="1-Bulleted"/>
      <w:lvlText w:val="·"/>
      <w:lvlJc w:val="left"/>
      <w:pPr>
        <w:ind w:left="720" w:hanging="360"/>
      </w:pPr>
      <w:rPr>
        <w:rFonts w:ascii="Symbol" w:hAnsi="Symbol" w:hint="default"/>
        <w:color w:val="293D4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77125"/>
    <w:multiLevelType w:val="hybridMultilevel"/>
    <w:tmpl w:val="B35E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7BD6123"/>
    <w:multiLevelType w:val="hybridMultilevel"/>
    <w:tmpl w:val="6D56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D021438"/>
    <w:multiLevelType w:val="hybridMultilevel"/>
    <w:tmpl w:val="BEC2AC46"/>
    <w:lvl w:ilvl="0" w:tplc="09F2C406">
      <w:start w:val="1"/>
      <w:numFmt w:val="bullet"/>
      <w:lvlText w:val=""/>
      <w:lvlJc w:val="left"/>
      <w:pPr>
        <w:ind w:left="720" w:hanging="360"/>
      </w:pPr>
      <w:rPr>
        <w:rFonts w:ascii="Symbol" w:hAnsi="Symbol" w:hint="default"/>
        <w:color w:val="2B45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F76B61"/>
    <w:multiLevelType w:val="hybridMultilevel"/>
    <w:tmpl w:val="7A42B0C0"/>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E15A8"/>
    <w:multiLevelType w:val="hybridMultilevel"/>
    <w:tmpl w:val="F412E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23324D8"/>
    <w:multiLevelType w:val="hybridMultilevel"/>
    <w:tmpl w:val="07B06646"/>
    <w:lvl w:ilvl="0" w:tplc="50760E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546681"/>
    <w:multiLevelType w:val="hybridMultilevel"/>
    <w:tmpl w:val="67F0E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2113EAC"/>
    <w:multiLevelType w:val="hybridMultilevel"/>
    <w:tmpl w:val="AFFC0A94"/>
    <w:lvl w:ilvl="0" w:tplc="922E5F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74F50C4"/>
    <w:multiLevelType w:val="hybridMultilevel"/>
    <w:tmpl w:val="4AFE6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77AF52A8"/>
    <w:multiLevelType w:val="hybridMultilevel"/>
    <w:tmpl w:val="60A06A3E"/>
    <w:lvl w:ilvl="0" w:tplc="BBBA876E">
      <w:start w:val="1"/>
      <w:numFmt w:val="bullet"/>
      <w:lvlText w:val="t"/>
      <w:lvlJc w:val="left"/>
      <w:pPr>
        <w:ind w:left="720" w:hanging="360"/>
      </w:pPr>
      <w:rPr>
        <w:rFonts w:ascii="Wingdings" w:hAnsi="Wingdings" w:hint="default"/>
        <w:color w:val="355D7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662647">
    <w:abstractNumId w:val="8"/>
  </w:num>
  <w:num w:numId="2" w16cid:durableId="1243838110">
    <w:abstractNumId w:val="8"/>
  </w:num>
  <w:num w:numId="3" w16cid:durableId="1060908671">
    <w:abstractNumId w:val="8"/>
  </w:num>
  <w:num w:numId="4" w16cid:durableId="1126581188">
    <w:abstractNumId w:val="8"/>
  </w:num>
  <w:num w:numId="5" w16cid:durableId="300237385">
    <w:abstractNumId w:val="17"/>
  </w:num>
  <w:num w:numId="6" w16cid:durableId="651905708">
    <w:abstractNumId w:val="17"/>
  </w:num>
  <w:num w:numId="7" w16cid:durableId="371998876">
    <w:abstractNumId w:val="1"/>
  </w:num>
  <w:num w:numId="8" w16cid:durableId="118766148">
    <w:abstractNumId w:val="8"/>
  </w:num>
  <w:num w:numId="9" w16cid:durableId="1919316849">
    <w:abstractNumId w:val="8"/>
  </w:num>
  <w:num w:numId="10" w16cid:durableId="1344091797">
    <w:abstractNumId w:val="5"/>
  </w:num>
  <w:num w:numId="11" w16cid:durableId="1278759463">
    <w:abstractNumId w:val="8"/>
  </w:num>
  <w:num w:numId="12" w16cid:durableId="763189874">
    <w:abstractNumId w:val="14"/>
  </w:num>
  <w:num w:numId="13" w16cid:durableId="212812609">
    <w:abstractNumId w:val="16"/>
  </w:num>
  <w:num w:numId="14" w16cid:durableId="1730155085">
    <w:abstractNumId w:val="8"/>
  </w:num>
  <w:num w:numId="15" w16cid:durableId="399835587">
    <w:abstractNumId w:val="8"/>
  </w:num>
  <w:num w:numId="16" w16cid:durableId="1759981388">
    <w:abstractNumId w:val="8"/>
  </w:num>
  <w:num w:numId="17" w16cid:durableId="251479262">
    <w:abstractNumId w:val="8"/>
  </w:num>
  <w:num w:numId="18" w16cid:durableId="1946039715">
    <w:abstractNumId w:val="8"/>
  </w:num>
  <w:num w:numId="19" w16cid:durableId="709648128">
    <w:abstractNumId w:val="8"/>
  </w:num>
  <w:num w:numId="20" w16cid:durableId="147064666">
    <w:abstractNumId w:val="8"/>
  </w:num>
  <w:num w:numId="21" w16cid:durableId="1461724916">
    <w:abstractNumId w:val="8"/>
  </w:num>
  <w:num w:numId="22" w16cid:durableId="1079903378">
    <w:abstractNumId w:val="8"/>
  </w:num>
  <w:num w:numId="23" w16cid:durableId="1958025343">
    <w:abstractNumId w:val="8"/>
  </w:num>
  <w:num w:numId="24" w16cid:durableId="207765802">
    <w:abstractNumId w:val="8"/>
  </w:num>
  <w:num w:numId="25" w16cid:durableId="791241468">
    <w:abstractNumId w:val="10"/>
  </w:num>
  <w:num w:numId="26" w16cid:durableId="993335610">
    <w:abstractNumId w:val="11"/>
  </w:num>
  <w:num w:numId="27" w16cid:durableId="1535997449">
    <w:abstractNumId w:val="18"/>
  </w:num>
  <w:num w:numId="28" w16cid:durableId="1185822138">
    <w:abstractNumId w:val="12"/>
  </w:num>
  <w:num w:numId="29" w16cid:durableId="13308672">
    <w:abstractNumId w:val="8"/>
  </w:num>
  <w:num w:numId="30" w16cid:durableId="1828594001">
    <w:abstractNumId w:val="8"/>
  </w:num>
  <w:num w:numId="31" w16cid:durableId="763184073">
    <w:abstractNumId w:val="6"/>
  </w:num>
  <w:num w:numId="32" w16cid:durableId="30037826">
    <w:abstractNumId w:val="7"/>
  </w:num>
  <w:num w:numId="33" w16cid:durableId="913974724">
    <w:abstractNumId w:val="8"/>
  </w:num>
  <w:num w:numId="34" w16cid:durableId="2036810801">
    <w:abstractNumId w:val="8"/>
  </w:num>
  <w:num w:numId="35" w16cid:durableId="749160254">
    <w:abstractNumId w:val="6"/>
  </w:num>
  <w:num w:numId="36" w16cid:durableId="868878550">
    <w:abstractNumId w:val="7"/>
  </w:num>
  <w:num w:numId="37" w16cid:durableId="1462766317">
    <w:abstractNumId w:val="8"/>
  </w:num>
  <w:num w:numId="38" w16cid:durableId="245041991">
    <w:abstractNumId w:val="13"/>
  </w:num>
  <w:num w:numId="39" w16cid:durableId="1696300090">
    <w:abstractNumId w:val="15"/>
  </w:num>
  <w:num w:numId="40" w16cid:durableId="110787248">
    <w:abstractNumId w:val="9"/>
  </w:num>
  <w:num w:numId="41" w16cid:durableId="781724509">
    <w:abstractNumId w:val="9"/>
  </w:num>
  <w:num w:numId="42" w16cid:durableId="889727335">
    <w:abstractNumId w:val="3"/>
  </w:num>
  <w:num w:numId="43" w16cid:durableId="2062972874">
    <w:abstractNumId w:val="4"/>
  </w:num>
  <w:num w:numId="44" w16cid:durableId="35085893">
    <w:abstractNumId w:val="0"/>
  </w:num>
  <w:num w:numId="45" w16cid:durableId="1454979587">
    <w:abstractNumId w:val="2"/>
  </w:num>
  <w:num w:numId="46" w16cid:durableId="1645894189">
    <w:abstractNumId w:val="8"/>
  </w:num>
  <w:num w:numId="47" w16cid:durableId="149097115">
    <w:abstractNumId w:val="5"/>
  </w:num>
  <w:num w:numId="48" w16cid:durableId="615327470">
    <w:abstractNumId w:val="8"/>
  </w:num>
  <w:num w:numId="49" w16cid:durableId="147064666">
    <w:abstractNumId w:val="8"/>
  </w:num>
  <w:num w:numId="50" w16cid:durableId="14617249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EGINREP" w:val="BEGINREP"/>
    <w:docVar w:name="ENDREP" w:val="ENDREP"/>
  </w:docVars>
  <w:rsids>
    <w:rsidRoot w:val="00A7382C"/>
    <w:rsid w:val="000147B7"/>
    <w:rsid w:val="000572B5"/>
    <w:rsid w:val="00062FCB"/>
    <w:rsid w:val="000674A2"/>
    <w:rsid w:val="000D39A8"/>
    <w:rsid w:val="000E6F23"/>
    <w:rsid w:val="000F1A36"/>
    <w:rsid w:val="001068BF"/>
    <w:rsid w:val="001150EF"/>
    <w:rsid w:val="0015245C"/>
    <w:rsid w:val="001654DD"/>
    <w:rsid w:val="00171680"/>
    <w:rsid w:val="00192010"/>
    <w:rsid w:val="001934C6"/>
    <w:rsid w:val="001D5B37"/>
    <w:rsid w:val="00247D1C"/>
    <w:rsid w:val="00254F22"/>
    <w:rsid w:val="00267E54"/>
    <w:rsid w:val="002708A3"/>
    <w:rsid w:val="00271E65"/>
    <w:rsid w:val="00276486"/>
    <w:rsid w:val="002B1F90"/>
    <w:rsid w:val="002B5D4A"/>
    <w:rsid w:val="002C1A08"/>
    <w:rsid w:val="002D6D80"/>
    <w:rsid w:val="002D7551"/>
    <w:rsid w:val="002F0C8A"/>
    <w:rsid w:val="00320048"/>
    <w:rsid w:val="003275DC"/>
    <w:rsid w:val="00351C82"/>
    <w:rsid w:val="003865FF"/>
    <w:rsid w:val="003B0F9F"/>
    <w:rsid w:val="003E0232"/>
    <w:rsid w:val="003F1C0F"/>
    <w:rsid w:val="00406A3E"/>
    <w:rsid w:val="00447429"/>
    <w:rsid w:val="004646C7"/>
    <w:rsid w:val="00490473"/>
    <w:rsid w:val="004F6B59"/>
    <w:rsid w:val="00553593"/>
    <w:rsid w:val="005938CC"/>
    <w:rsid w:val="005B7FA6"/>
    <w:rsid w:val="00651811"/>
    <w:rsid w:val="00655B77"/>
    <w:rsid w:val="006628D3"/>
    <w:rsid w:val="00670A17"/>
    <w:rsid w:val="00670A4D"/>
    <w:rsid w:val="007D63E9"/>
    <w:rsid w:val="00807DD4"/>
    <w:rsid w:val="008143D1"/>
    <w:rsid w:val="008434B4"/>
    <w:rsid w:val="00844CE0"/>
    <w:rsid w:val="00894C23"/>
    <w:rsid w:val="00896602"/>
    <w:rsid w:val="008C0C63"/>
    <w:rsid w:val="008C2172"/>
    <w:rsid w:val="008C7A05"/>
    <w:rsid w:val="008D217A"/>
    <w:rsid w:val="009225C0"/>
    <w:rsid w:val="0097428F"/>
    <w:rsid w:val="00996E65"/>
    <w:rsid w:val="009C2C67"/>
    <w:rsid w:val="009C5270"/>
    <w:rsid w:val="009D1573"/>
    <w:rsid w:val="009D7F22"/>
    <w:rsid w:val="009F2D66"/>
    <w:rsid w:val="00A7382C"/>
    <w:rsid w:val="00A9443F"/>
    <w:rsid w:val="00AE677B"/>
    <w:rsid w:val="00B257EE"/>
    <w:rsid w:val="00B57763"/>
    <w:rsid w:val="00B66258"/>
    <w:rsid w:val="00BD028B"/>
    <w:rsid w:val="00C054F4"/>
    <w:rsid w:val="00C77056"/>
    <w:rsid w:val="00CC5B78"/>
    <w:rsid w:val="00D0182B"/>
    <w:rsid w:val="00D65F52"/>
    <w:rsid w:val="00D731B1"/>
    <w:rsid w:val="00D75043"/>
    <w:rsid w:val="00D92242"/>
    <w:rsid w:val="00DF0A39"/>
    <w:rsid w:val="00DF7D6C"/>
    <w:rsid w:val="00E12AF3"/>
    <w:rsid w:val="00E31D31"/>
    <w:rsid w:val="00E37EE3"/>
    <w:rsid w:val="00E5472B"/>
    <w:rsid w:val="00E912D4"/>
    <w:rsid w:val="00EE1193"/>
    <w:rsid w:val="00EF7C69"/>
    <w:rsid w:val="00F07607"/>
    <w:rsid w:val="00FA2838"/>
    <w:rsid w:val="00FB772B"/>
    <w:rsid w:val="00FD1259"/>
    <w:rsid w:val="00FE2090"/>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6777D3D3"/>
  <w15:chartTrackingRefBased/>
  <w15:docId w15:val="{B80C2442-F71A-47C0-93BB-537CD95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B5"/>
    <w:pPr>
      <w:spacing w:after="200" w:line="276" w:lineRule="auto"/>
    </w:pPr>
    <w:rPr>
      <w:sz w:val="22"/>
      <w:szCs w:val="22"/>
    </w:rPr>
  </w:style>
  <w:style w:type="paragraph" w:styleId="Heading1">
    <w:name w:val="heading 1"/>
    <w:basedOn w:val="Normal"/>
    <w:next w:val="Normal"/>
    <w:link w:val="Heading1Char"/>
    <w:uiPriority w:val="99"/>
    <w:qFormat/>
    <w:rsid w:val="00ED27C2"/>
    <w:pPr>
      <w:spacing w:before="480" w:after="0"/>
      <w:contextualSpacing/>
      <w:outlineLvl w:val="0"/>
    </w:pPr>
    <w:rPr>
      <w:rFonts w:ascii="Cambria" w:hAnsi="Cambria"/>
      <w:b/>
      <w:bCs/>
      <w:sz w:val="28"/>
      <w:szCs w:val="28"/>
    </w:rPr>
  </w:style>
  <w:style w:type="paragraph" w:styleId="Heading2">
    <w:name w:val="heading 2"/>
    <w:basedOn w:val="Normal"/>
    <w:next w:val="Normal"/>
    <w:link w:val="Heading2Char"/>
    <w:uiPriority w:val="99"/>
    <w:semiHidden/>
    <w:unhideWhenUsed/>
    <w:qFormat/>
    <w:rsid w:val="00ED27C2"/>
    <w:pPr>
      <w:spacing w:before="200" w:after="0"/>
      <w:outlineLvl w:val="1"/>
    </w:pPr>
    <w:rPr>
      <w:rFonts w:ascii="Cambria" w:hAnsi="Cambria"/>
      <w:b/>
      <w:bCs/>
      <w:sz w:val="26"/>
      <w:szCs w:val="26"/>
    </w:rPr>
  </w:style>
  <w:style w:type="paragraph" w:styleId="Heading3">
    <w:name w:val="heading 3"/>
    <w:basedOn w:val="Normal"/>
    <w:next w:val="Normal"/>
    <w:link w:val="Heading3Char"/>
    <w:uiPriority w:val="99"/>
    <w:semiHidden/>
    <w:unhideWhenUsed/>
    <w:qFormat/>
    <w:rsid w:val="00ED27C2"/>
    <w:pPr>
      <w:spacing w:before="200" w:after="0" w:line="268" w:lineRule="auto"/>
      <w:outlineLvl w:val="2"/>
    </w:pPr>
    <w:rPr>
      <w:rFonts w:ascii="Cambria" w:hAnsi="Cambria"/>
      <w:b/>
      <w:bCs/>
    </w:rPr>
  </w:style>
  <w:style w:type="paragraph" w:styleId="Heading4">
    <w:name w:val="heading 4"/>
    <w:basedOn w:val="Normal"/>
    <w:next w:val="Normal"/>
    <w:link w:val="Heading4Char"/>
    <w:uiPriority w:val="99"/>
    <w:semiHidden/>
    <w:unhideWhenUsed/>
    <w:qFormat/>
    <w:rsid w:val="00ED27C2"/>
    <w:pPr>
      <w:spacing w:before="200" w:after="0"/>
      <w:outlineLvl w:val="3"/>
    </w:pPr>
    <w:rPr>
      <w:rFonts w:ascii="Cambria" w:hAnsi="Cambria"/>
      <w:b/>
      <w:bCs/>
      <w:i/>
      <w:iCs/>
    </w:rPr>
  </w:style>
  <w:style w:type="paragraph" w:styleId="Heading5">
    <w:name w:val="heading 5"/>
    <w:basedOn w:val="Normal"/>
    <w:next w:val="Normal"/>
    <w:link w:val="Heading5Char"/>
    <w:uiPriority w:val="99"/>
    <w:semiHidden/>
    <w:unhideWhenUsed/>
    <w:qFormat/>
    <w:rsid w:val="00ED27C2"/>
    <w:pPr>
      <w:spacing w:before="200" w:after="0"/>
      <w:outlineLvl w:val="4"/>
    </w:pPr>
    <w:rPr>
      <w:rFonts w:ascii="Cambria" w:hAnsi="Cambria"/>
      <w:b/>
      <w:bCs/>
      <w:color w:val="7F7F7F"/>
    </w:rPr>
  </w:style>
  <w:style w:type="paragraph" w:styleId="Heading6">
    <w:name w:val="heading 6"/>
    <w:basedOn w:val="Normal"/>
    <w:next w:val="Normal"/>
    <w:link w:val="Heading6Char"/>
    <w:uiPriority w:val="99"/>
    <w:semiHidden/>
    <w:unhideWhenUsed/>
    <w:qFormat/>
    <w:rsid w:val="00ED27C2"/>
    <w:pPr>
      <w:spacing w:after="0" w:line="268" w:lineRule="auto"/>
      <w:outlineLvl w:val="5"/>
    </w:pPr>
    <w:rPr>
      <w:rFonts w:ascii="Cambria" w:hAnsi="Cambria"/>
      <w:b/>
      <w:bCs/>
      <w:i/>
      <w:iCs/>
      <w:color w:val="7F7F7F"/>
    </w:rPr>
  </w:style>
  <w:style w:type="paragraph" w:styleId="Heading7">
    <w:name w:val="heading 7"/>
    <w:basedOn w:val="Normal"/>
    <w:next w:val="Normal"/>
    <w:link w:val="Heading7Char"/>
    <w:uiPriority w:val="99"/>
    <w:semiHidden/>
    <w:unhideWhenUsed/>
    <w:qFormat/>
    <w:rsid w:val="00ED27C2"/>
    <w:pPr>
      <w:spacing w:after="0"/>
      <w:outlineLvl w:val="6"/>
    </w:pPr>
    <w:rPr>
      <w:rFonts w:ascii="Cambria" w:hAnsi="Cambria"/>
      <w:i/>
      <w:iCs/>
    </w:rPr>
  </w:style>
  <w:style w:type="paragraph" w:styleId="Heading8">
    <w:name w:val="heading 8"/>
    <w:basedOn w:val="Normal"/>
    <w:next w:val="Normal"/>
    <w:link w:val="Heading8Char"/>
    <w:uiPriority w:val="99"/>
    <w:semiHidden/>
    <w:unhideWhenUsed/>
    <w:qFormat/>
    <w:rsid w:val="00ED27C2"/>
    <w:pPr>
      <w:spacing w:after="0"/>
      <w:outlineLvl w:val="7"/>
    </w:pPr>
    <w:rPr>
      <w:rFonts w:ascii="Cambria" w:hAnsi="Cambria"/>
      <w:sz w:val="20"/>
      <w:szCs w:val="20"/>
    </w:rPr>
  </w:style>
  <w:style w:type="paragraph" w:styleId="Heading9">
    <w:name w:val="heading 9"/>
    <w:basedOn w:val="Normal"/>
    <w:next w:val="Normal"/>
    <w:link w:val="Heading9Char"/>
    <w:uiPriority w:val="99"/>
    <w:semiHidden/>
    <w:unhideWhenUsed/>
    <w:qFormat/>
    <w:rsid w:val="00ED27C2"/>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odyText">
    <w:name w:val="1-Body Text"/>
    <w:qFormat/>
    <w:rsid w:val="00E5472B"/>
    <w:pPr>
      <w:spacing w:before="120" w:line="300" w:lineRule="auto"/>
      <w:contextualSpacing/>
    </w:pPr>
    <w:rPr>
      <w:rFonts w:ascii="Arial" w:eastAsia="Microsoft JhengHei" w:hAnsi="Arial"/>
      <w:color w:val="000000" w:themeColor="text1"/>
      <w:szCs w:val="22"/>
    </w:rPr>
  </w:style>
  <w:style w:type="paragraph" w:customStyle="1" w:styleId="1-PageHeader">
    <w:name w:val="1-Page Header"/>
    <w:next w:val="1-BodyText"/>
    <w:qFormat/>
    <w:rsid w:val="00E5472B"/>
    <w:pPr>
      <w:spacing w:before="120" w:after="480"/>
      <w:outlineLvl w:val="0"/>
    </w:pPr>
    <w:rPr>
      <w:rFonts w:ascii="Palatino Linotype" w:eastAsia="Microsoft YaHei Light" w:hAnsi="Palatino Linotype"/>
      <w:color w:val="375258" w:themeColor="text2"/>
      <w:sz w:val="48"/>
      <w:szCs w:val="22"/>
    </w:rPr>
  </w:style>
  <w:style w:type="paragraph" w:customStyle="1" w:styleId="1-SubHeader">
    <w:name w:val="1-SubHeader"/>
    <w:qFormat/>
    <w:rsid w:val="00E5472B"/>
    <w:pPr>
      <w:keepNext/>
      <w:spacing w:before="120" w:line="300" w:lineRule="auto"/>
      <w:outlineLvl w:val="1"/>
    </w:pPr>
    <w:rPr>
      <w:rFonts w:ascii="Arial" w:eastAsia="Microsoft YaHei Light" w:hAnsi="Arial"/>
      <w:b/>
      <w:color w:val="000000" w:themeColor="text1"/>
      <w:szCs w:val="22"/>
    </w:rPr>
  </w:style>
  <w:style w:type="table" w:customStyle="1" w:styleId="1-TableBase">
    <w:name w:val="1-Table Base"/>
    <w:basedOn w:val="TableNormal"/>
    <w:uiPriority w:val="99"/>
    <w:qFormat/>
    <w:rsid w:val="00E5472B"/>
    <w:rPr>
      <w:rFonts w:ascii="Arial" w:hAnsi="Arial"/>
      <w:color w:val="000000" w:themeColor="text1"/>
    </w:rPr>
    <w:tblPr>
      <w:tblBorders>
        <w:top w:val="single" w:sz="4" w:space="0" w:color="7A7D81" w:themeColor="background2"/>
        <w:left w:val="single" w:sz="4" w:space="0" w:color="7A7D81" w:themeColor="background2"/>
        <w:bottom w:val="single" w:sz="4" w:space="0" w:color="7A7D81" w:themeColor="background2"/>
        <w:right w:val="single" w:sz="4" w:space="0" w:color="7A7D81" w:themeColor="background2"/>
        <w:insideH w:val="single" w:sz="4" w:space="0" w:color="7A7D81" w:themeColor="background2"/>
        <w:insideV w:val="single" w:sz="4" w:space="0" w:color="7A7D81" w:themeColor="background2"/>
      </w:tblBorders>
    </w:tblPr>
    <w:trPr>
      <w:cantSplit/>
    </w:trPr>
    <w:tblStylePr w:type="firstRow">
      <w:pPr>
        <w:jc w:val="left"/>
      </w:pPr>
      <w:rPr>
        <w:rFonts w:ascii="Arial" w:hAnsi="Arial"/>
      </w:rPr>
      <w:tblPr/>
      <w:trPr>
        <w:tblHeader/>
      </w:trPr>
      <w:tcPr>
        <w:shd w:val="clear" w:color="auto" w:fill="375258" w:themeFill="text2"/>
        <w:vAlign w:val="bottom"/>
      </w:tcPr>
    </w:tblStylePr>
    <w:tblStylePr w:type="lastRow">
      <w:tblPr/>
      <w:tcPr>
        <w:shd w:val="clear" w:color="auto" w:fill="599699" w:themeFill="accent1"/>
      </w:tcPr>
    </w:tblStylePr>
  </w:style>
  <w:style w:type="paragraph" w:customStyle="1" w:styleId="1-TableContent">
    <w:name w:val="1-Table Content"/>
    <w:qFormat/>
    <w:rsid w:val="00E5472B"/>
    <w:pPr>
      <w:spacing w:before="120" w:line="300" w:lineRule="auto"/>
    </w:pPr>
    <w:rPr>
      <w:rFonts w:ascii="Arial" w:eastAsia="Microsoft JhengHei" w:hAnsi="Arial"/>
      <w:color w:val="000000" w:themeColor="text1"/>
      <w:szCs w:val="22"/>
    </w:rPr>
  </w:style>
  <w:style w:type="paragraph" w:customStyle="1" w:styleId="1-TableHeader">
    <w:name w:val="1-Table Header"/>
    <w:qFormat/>
    <w:rsid w:val="00E5472B"/>
    <w:pPr>
      <w:spacing w:before="60" w:after="60"/>
    </w:pPr>
    <w:rPr>
      <w:rFonts w:ascii="Arial" w:eastAsia="Microsoft JhengHei" w:hAnsi="Arial"/>
      <w:b/>
      <w:caps/>
      <w:color w:val="FFFFFF" w:themeColor="background1"/>
      <w:sz w:val="16"/>
      <w:szCs w:val="22"/>
    </w:rPr>
  </w:style>
  <w:style w:type="paragraph" w:customStyle="1" w:styleId="1-Footer">
    <w:name w:val="1-Footer"/>
    <w:qFormat/>
    <w:rsid w:val="00267E54"/>
    <w:pPr>
      <w:tabs>
        <w:tab w:val="right" w:pos="10080"/>
      </w:tabs>
    </w:pPr>
    <w:rPr>
      <w:rFonts w:ascii="Arial" w:hAnsi="Arial"/>
      <w:noProof/>
      <w:color w:val="375258" w:themeColor="text2"/>
      <w:sz w:val="18"/>
      <w:szCs w:val="22"/>
    </w:rPr>
  </w:style>
  <w:style w:type="paragraph" w:customStyle="1" w:styleId="1-Bulleted">
    <w:name w:val="1-Bulleted"/>
    <w:qFormat/>
    <w:rsid w:val="00E5472B"/>
    <w:pPr>
      <w:numPr>
        <w:numId w:val="3"/>
      </w:numPr>
      <w:spacing w:after="120"/>
    </w:pPr>
    <w:rPr>
      <w:rFonts w:ascii="Arial" w:eastAsia="Microsoft JhengHei" w:hAnsi="Arial"/>
      <w:color w:val="000000" w:themeColor="text1"/>
      <w:szCs w:val="22"/>
    </w:rPr>
  </w:style>
  <w:style w:type="paragraph" w:customStyle="1" w:styleId="1-TableSubHeader">
    <w:name w:val="1-Table SubHeader"/>
    <w:qFormat/>
    <w:rsid w:val="00E5472B"/>
    <w:rPr>
      <w:rFonts w:ascii="Arial" w:eastAsia="Microsoft JhengHei" w:hAnsi="Arial"/>
      <w:caps/>
      <w:color w:val="375258" w:themeColor="text2"/>
      <w:szCs w:val="22"/>
    </w:rPr>
  </w:style>
  <w:style w:type="paragraph" w:customStyle="1" w:styleId="1-TableAccent">
    <w:name w:val="1-Table Accent"/>
    <w:qFormat/>
    <w:rsid w:val="00E5472B"/>
    <w:pPr>
      <w:jc w:val="center"/>
    </w:pPr>
    <w:rPr>
      <w:rFonts w:ascii="Arial" w:eastAsia="Microsoft JhengHei" w:hAnsi="Arial"/>
      <w:color w:val="375258" w:themeColor="text2"/>
      <w:szCs w:val="22"/>
    </w:rPr>
  </w:style>
  <w:style w:type="character" w:styleId="Hyperlink">
    <w:name w:val="Hyperlink"/>
    <w:basedOn w:val="DefaultParagraphFont"/>
    <w:uiPriority w:val="99"/>
    <w:unhideWhenUsed/>
    <w:rsid w:val="006D1E80"/>
    <w:rPr>
      <w:color w:val="77A1AA" w:themeColor="hyperlink"/>
      <w:u w:val="single"/>
    </w:rPr>
  </w:style>
  <w:style w:type="paragraph" w:styleId="TOC1">
    <w:name w:val="toc 1"/>
    <w:basedOn w:val="Normal"/>
    <w:next w:val="Normal"/>
    <w:autoRedefine/>
    <w:uiPriority w:val="39"/>
    <w:unhideWhenUsed/>
    <w:rsid w:val="006D1E80"/>
    <w:pPr>
      <w:spacing w:after="100"/>
    </w:pPr>
    <w:rPr>
      <w:rFonts w:ascii="Arial" w:hAnsi="Arial"/>
      <w:color w:val="000000" w:themeColor="text1"/>
      <w:sz w:val="20"/>
    </w:rPr>
  </w:style>
  <w:style w:type="table" w:styleId="TableGrid">
    <w:name w:val="Table Grid"/>
    <w:basedOn w:val="TableNormal"/>
    <w:uiPriority w:val="59"/>
    <w:rsid w:val="00E40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6E04"/>
    <w:pPr>
      <w:numPr>
        <w:numId w:val="10"/>
      </w:numPr>
      <w:spacing w:after="120"/>
      <w:ind w:left="648"/>
    </w:pPr>
  </w:style>
  <w:style w:type="paragraph" w:styleId="Header">
    <w:name w:val="header"/>
    <w:basedOn w:val="Normal"/>
    <w:link w:val="HeaderChar"/>
    <w:uiPriority w:val="99"/>
    <w:unhideWhenUsed/>
    <w:rsid w:val="00EA4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BB9"/>
    <w:rPr>
      <w:rFonts w:eastAsia="Times New Roman"/>
      <w:sz w:val="22"/>
      <w:szCs w:val="22"/>
    </w:rPr>
  </w:style>
  <w:style w:type="paragraph" w:styleId="Footer">
    <w:name w:val="footer"/>
    <w:basedOn w:val="Normal"/>
    <w:link w:val="FooterChar"/>
    <w:uiPriority w:val="99"/>
    <w:unhideWhenUsed/>
    <w:rsid w:val="00EA4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BB9"/>
    <w:rPr>
      <w:rFonts w:eastAsia="Times New Roman"/>
      <w:sz w:val="22"/>
      <w:szCs w:val="22"/>
    </w:rPr>
  </w:style>
  <w:style w:type="paragraph" w:customStyle="1" w:styleId="msonormal0">
    <w:name w:val="msonormal"/>
    <w:basedOn w:val="Normal"/>
    <w:rsid w:val="00141D3C"/>
    <w:pPr>
      <w:spacing w:before="100" w:beforeAutospacing="1" w:after="100" w:afterAutospacing="1" w:line="240" w:lineRule="auto"/>
    </w:pPr>
    <w:rPr>
      <w:rFonts w:ascii="Times New Roman" w:hAnsi="Times New Roman"/>
      <w:sz w:val="24"/>
      <w:szCs w:val="24"/>
    </w:rPr>
  </w:style>
  <w:style w:type="character" w:customStyle="1" w:styleId="Heading1Char">
    <w:name w:val="Heading 1 Char"/>
    <w:basedOn w:val="DefaultParagraphFont"/>
    <w:link w:val="Heading1"/>
    <w:uiPriority w:val="99"/>
    <w:locked/>
    <w:rsid w:val="00ED27C2"/>
    <w:rPr>
      <w:rFonts w:ascii="Cambria" w:eastAsia="Times New Roman" w:hAnsi="Cambria"/>
      <w:b/>
      <w:bCs/>
      <w:sz w:val="28"/>
      <w:szCs w:val="28"/>
    </w:rPr>
  </w:style>
  <w:style w:type="character" w:customStyle="1" w:styleId="Heading2Char">
    <w:name w:val="Heading 2 Char"/>
    <w:basedOn w:val="DefaultParagraphFont"/>
    <w:link w:val="Heading2"/>
    <w:uiPriority w:val="99"/>
    <w:semiHidden/>
    <w:locked/>
    <w:rsid w:val="00ED27C2"/>
    <w:rPr>
      <w:rFonts w:ascii="Cambria" w:eastAsia="Times New Roman" w:hAnsi="Cambria"/>
      <w:b/>
      <w:bCs/>
      <w:sz w:val="26"/>
      <w:szCs w:val="26"/>
    </w:rPr>
  </w:style>
  <w:style w:type="character" w:customStyle="1" w:styleId="Heading3Char">
    <w:name w:val="Heading 3 Char"/>
    <w:basedOn w:val="DefaultParagraphFont"/>
    <w:link w:val="Heading3"/>
    <w:uiPriority w:val="99"/>
    <w:semiHidden/>
    <w:locked/>
    <w:rsid w:val="00ED27C2"/>
    <w:rPr>
      <w:rFonts w:ascii="Cambria" w:eastAsia="Times New Roman" w:hAnsi="Cambria"/>
      <w:b/>
      <w:bCs/>
      <w:sz w:val="22"/>
      <w:szCs w:val="22"/>
    </w:rPr>
  </w:style>
  <w:style w:type="character" w:customStyle="1" w:styleId="Heading4Char">
    <w:name w:val="Heading 4 Char"/>
    <w:basedOn w:val="DefaultParagraphFont"/>
    <w:link w:val="Heading4"/>
    <w:uiPriority w:val="99"/>
    <w:semiHidden/>
    <w:locked/>
    <w:rsid w:val="00ED27C2"/>
    <w:rPr>
      <w:rFonts w:ascii="Cambria" w:eastAsia="Times New Roman" w:hAnsi="Cambria"/>
      <w:b/>
      <w:bCs/>
      <w:i/>
      <w:iCs/>
      <w:sz w:val="22"/>
      <w:szCs w:val="22"/>
    </w:rPr>
  </w:style>
  <w:style w:type="character" w:customStyle="1" w:styleId="Heading5Char">
    <w:name w:val="Heading 5 Char"/>
    <w:basedOn w:val="DefaultParagraphFont"/>
    <w:link w:val="Heading5"/>
    <w:uiPriority w:val="99"/>
    <w:semiHidden/>
    <w:locked/>
    <w:rsid w:val="00ED27C2"/>
    <w:rPr>
      <w:rFonts w:ascii="Cambria" w:eastAsia="Times New Roman" w:hAnsi="Cambria"/>
      <w:b/>
      <w:bCs/>
      <w:color w:val="7F7F7F"/>
      <w:sz w:val="22"/>
      <w:szCs w:val="22"/>
    </w:rPr>
  </w:style>
  <w:style w:type="character" w:customStyle="1" w:styleId="Heading6Char">
    <w:name w:val="Heading 6 Char"/>
    <w:basedOn w:val="DefaultParagraphFont"/>
    <w:link w:val="Heading6"/>
    <w:uiPriority w:val="99"/>
    <w:semiHidden/>
    <w:locked/>
    <w:rsid w:val="00ED27C2"/>
    <w:rPr>
      <w:rFonts w:ascii="Cambria" w:eastAsia="Times New Roman" w:hAnsi="Cambria"/>
      <w:b/>
      <w:bCs/>
      <w:i/>
      <w:iCs/>
      <w:color w:val="7F7F7F"/>
      <w:sz w:val="22"/>
      <w:szCs w:val="22"/>
    </w:rPr>
  </w:style>
  <w:style w:type="character" w:customStyle="1" w:styleId="Heading7Char">
    <w:name w:val="Heading 7 Char"/>
    <w:basedOn w:val="DefaultParagraphFont"/>
    <w:link w:val="Heading7"/>
    <w:uiPriority w:val="99"/>
    <w:semiHidden/>
    <w:locked/>
    <w:rsid w:val="00ED27C2"/>
    <w:rPr>
      <w:rFonts w:ascii="Cambria" w:eastAsia="Times New Roman" w:hAnsi="Cambria"/>
      <w:i/>
      <w:iCs/>
      <w:sz w:val="22"/>
      <w:szCs w:val="22"/>
    </w:rPr>
  </w:style>
  <w:style w:type="character" w:customStyle="1" w:styleId="Heading8Char">
    <w:name w:val="Heading 8 Char"/>
    <w:basedOn w:val="DefaultParagraphFont"/>
    <w:link w:val="Heading8"/>
    <w:uiPriority w:val="99"/>
    <w:semiHidden/>
    <w:locked/>
    <w:rsid w:val="00ED27C2"/>
    <w:rPr>
      <w:rFonts w:ascii="Cambria" w:eastAsia="Times New Roman" w:hAnsi="Cambria"/>
    </w:rPr>
  </w:style>
  <w:style w:type="character" w:customStyle="1" w:styleId="Heading9Char">
    <w:name w:val="Heading 9 Char"/>
    <w:basedOn w:val="DefaultParagraphFont"/>
    <w:link w:val="Heading9"/>
    <w:uiPriority w:val="99"/>
    <w:semiHidden/>
    <w:locked/>
    <w:rsid w:val="00ED27C2"/>
    <w:rPr>
      <w:rFonts w:ascii="Cambria" w:eastAsia="Times New Roman" w:hAnsi="Cambria"/>
      <w:i/>
      <w:iCs/>
      <w:spacing w:val="5"/>
    </w:rPr>
  </w:style>
  <w:style w:type="character" w:styleId="PlaceholderText">
    <w:name w:val="Placeholder Text"/>
    <w:basedOn w:val="DefaultParagraphFont"/>
    <w:uiPriority w:val="99"/>
    <w:semiHidden/>
    <w:rsid w:val="00CB3C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0187">
      <w:bodyDiv w:val="1"/>
      <w:marLeft w:val="0"/>
      <w:marRight w:val="0"/>
      <w:marTop w:val="0"/>
      <w:marBottom w:val="0"/>
      <w:divBdr>
        <w:top w:val="none" w:sz="0" w:space="0" w:color="auto"/>
        <w:left w:val="none" w:sz="0" w:space="0" w:color="auto"/>
        <w:bottom w:val="none" w:sz="0" w:space="0" w:color="auto"/>
        <w:right w:val="none" w:sz="0" w:space="0" w:color="auto"/>
      </w:divBdr>
    </w:div>
    <w:div w:id="122487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customXml" Target="../customXml/item4.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customXml" Target="../customXml/item3.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eader" Target="header3.xml"/><Relationship Id="rId22" Type="http://schemas.openxmlformats.org/officeDocument/2006/relationships/image" Target="media/image9.jpg"/><Relationship Id="rId27" Type="http://schemas.openxmlformats.org/officeDocument/2006/relationships/customXml" Target="../customXml/item5.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ASI\ASI.TAM\ThinClient\Software\ASI.SMART.Client.Integration.Word.WordUI.dot" TargetMode="External"/></Relationships>
</file>

<file path=word/theme/theme1.xml><?xml version="1.0" encoding="utf-8"?>
<a:theme xmlns:a="http://schemas.openxmlformats.org/drawingml/2006/main" name="Office Theme">
  <a:themeElements>
    <a:clrScheme name="Swingle Collins &amp; Associates">
      <a:dk1>
        <a:srgbClr val="000000"/>
      </a:dk1>
      <a:lt1>
        <a:sysClr val="window" lastClr="FFFFFF"/>
      </a:lt1>
      <a:dk2>
        <a:srgbClr val="375258"/>
      </a:dk2>
      <a:lt2>
        <a:srgbClr val="7A7D81"/>
      </a:lt2>
      <a:accent1>
        <a:srgbClr val="599699"/>
      </a:accent1>
      <a:accent2>
        <a:srgbClr val="A4C0C6"/>
      </a:accent2>
      <a:accent3>
        <a:srgbClr val="77A1AA"/>
      </a:accent3>
      <a:accent4>
        <a:srgbClr val="293D42"/>
      </a:accent4>
      <a:accent5>
        <a:srgbClr val="E4E4E5"/>
      </a:accent5>
      <a:accent6>
        <a:srgbClr val="C9CACC"/>
      </a:accent6>
      <a:hlink>
        <a:srgbClr val="77A1AA"/>
      </a:hlink>
      <a:folHlink>
        <a:srgbClr val="5B5D6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F214730C9FD5144A9E9E487DFDF8EFD" ma:contentTypeVersion="4" ma:contentTypeDescription="Create a new document." ma:contentTypeScope="" ma:versionID="3b3c7c48f3ceab8f551460cd489498ed">
  <xsd:schema xmlns:xsd="http://www.w3.org/2001/XMLSchema" xmlns:xs="http://www.w3.org/2001/XMLSchema" xmlns:p="http://schemas.microsoft.com/office/2006/metadata/properties" xmlns:ns2="1f1c26ad-cea2-4571-b886-1dd9a5c12e85" targetNamespace="http://schemas.microsoft.com/office/2006/metadata/properties" ma:root="true" ma:fieldsID="ed4705fcd2cd4161ffa4b75edf9a897a" ns2:_="">
    <xsd:import namespace="1f1c26ad-cea2-4571-b886-1dd9a5c12e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1c26ad-cea2-4571-b886-1dd9a5c12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F5C81BA-A127-4B5F-84FC-1E25D34CAF9B}">
  <ds:schemaRefs>
    <ds:schemaRef ds:uri="http://schemas.openxmlformats.org/officeDocument/2006/bibliography"/>
  </ds:schemaRefs>
</ds:datastoreItem>
</file>

<file path=customXml/itemProps2.xml><?xml version="1.0" encoding="utf-8"?>
<ds:datastoreItem xmlns:ds="http://schemas.openxmlformats.org/officeDocument/2006/customXml" ds:itemID="{4544D0C5-CEAB-4354-A7C6-BB41D01962EA}">
  <ds:schemaRefs>
    <ds:schemaRef ds:uri="http://schemas.openxmlformats.org/officeDocument/2006/bibliography"/>
  </ds:schemaRefs>
</ds:datastoreItem>
</file>

<file path=customXml/itemProps3.xml><?xml version="1.0" encoding="utf-8"?>
<ds:datastoreItem xmlns:ds="http://schemas.openxmlformats.org/officeDocument/2006/customXml" ds:itemID="{0C971D7B-D4D7-43CF-8785-B65FCC384689}"/>
</file>

<file path=customXml/itemProps4.xml><?xml version="1.0" encoding="utf-8"?>
<ds:datastoreItem xmlns:ds="http://schemas.openxmlformats.org/officeDocument/2006/customXml" ds:itemID="{03EF861A-F411-4C24-B8BF-2422062671F3}"/>
</file>

<file path=customXml/itemProps5.xml><?xml version="1.0" encoding="utf-8"?>
<ds:datastoreItem xmlns:ds="http://schemas.openxmlformats.org/officeDocument/2006/customXml" ds:itemID="{F0D2F93B-DABD-4FA0-98EB-D667F361F0F4}"/>
</file>

<file path=docProps/app.xml><?xml version="1.0" encoding="utf-8"?>
<Properties xmlns="http://schemas.openxmlformats.org/officeDocument/2006/extended-properties" xmlns:vt="http://schemas.openxmlformats.org/officeDocument/2006/docPropsVTypes">
  <Template>ASI.SMART.Client.Integration.Word.WordUI</Template>
  <TotalTime>0</TotalTime>
  <Pages>13</Pages>
  <Words>1390</Words>
  <Characters>7927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Applied Systems, Inc.</Company>
  <LinksUpToDate>false</LinksUpToDate>
  <CharactersWithSpaces>9299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borenj</dc:creator>
  <cp:keywords/>
  <cp:lastModifiedBy>Aldina Selimic</cp:lastModifiedBy>
  <cp:revision>2</cp:revision>
  <cp:lastPrinted>2023-07-24T17:21:00Z</cp:lastPrinted>
  <dcterms:created xsi:type="dcterms:W3CDTF">2023-07-24T17:22:00Z</dcterms:created>
  <dcterms:modified xsi:type="dcterms:W3CDTF">2023-07-24T17:22:00Z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0x0101007F214730C9FD5144A9E9E487DFDF8EFD</vt:lpwstr>
  </property>
</Properties>
</file>