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FF305" w14:textId="060BE46D" w:rsidR="00A7382C" w:rsidRPr="00171680" w:rsidRDefault="00FB772B" w:rsidP="00171680">
      <w:pPr>
        <w:pStyle w:val="1-BodyText"/>
      </w:pPr>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36abfcbd-82e6-4a4b-b300-e21095e316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77777777" w:rsidR="00A7382C" w:rsidRPr="00171680" w:rsidRDefault="00A7382C"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Brown Fox, PLLC</w:t>
      </w:r>
    </w:p>
    <w:p w14:paraId="31DDA71A" w14:textId="10E77CF2"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w:t>
      </w:r>
      <w:r w:rsidR="009F2D66">
        <w:rPr>
          <w:caps/>
          <w:color w:val="375258" w:themeColor="text2"/>
          <w:spacing w:val="15"/>
          <w:sz w:val="22"/>
          <w:szCs w:val="24"/>
        </w:rPr>
        <w:t>insurance 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08213AE0"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4A4394">
        <w:rPr>
          <w:rFonts w:hint="eastAsia"/>
        </w:rPr>
        <w:t>Kyle L Cardwell</w:t>
      </w:r>
      <w:r w:rsidR="001068BF" w:rsidRPr="00171680">
        <w:br/>
      </w:r>
      <w:r w:rsidR="004A4394">
        <w:rPr>
          <w:rFonts w:hint="eastAsia"/>
        </w:rPr>
        <w:t>kcardwell@swinglecollins.com</w:t>
      </w:r>
    </w:p>
    <w:p w14:paraId="50D0170B" w14:textId="075ECD7E" w:rsidR="005938CC" w:rsidRPr="00171680" w:rsidRDefault="004A4394" w:rsidP="00171680">
      <w:pPr>
        <w:pStyle w:val="1-BodyText"/>
        <w:ind w:left="1944"/>
      </w:pPr>
      <w:r>
        <w:rPr>
          <w:rFonts w:hint="eastAsia"/>
        </w:rPr>
        <w:t>(972) 387-6739</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3FB311B" w14:textId="445943C3" w:rsidR="000572B5" w:rsidRDefault="00FB046F" w:rsidP="006D1E80">
      <w:pPr>
        <w:pStyle w:val="1-PageHeader"/>
        <w:outlineLvl w:val="9"/>
      </w:pPr>
      <w:r>
        <w:lastRenderedPageBreak/>
        <w:t>Table of Contents</w:t>
      </w:r>
    </w:p>
    <w:p w14:paraId="566AECC5" w14:textId="034A5170" w:rsidR="00FB046F" w:rsidRDefault="00FB046F">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"1-1" \h \z \u </w:instrText>
      </w:r>
      <w:r>
        <w:fldChar w:fldCharType="separate"/>
      </w:r>
      <w:hyperlink w:anchor="_Toc172706956" w:history="1">
        <w:r w:rsidRPr="00476695">
          <w:rPr>
            <w:rStyle w:val="Hyperlink"/>
            <w:noProof/>
          </w:rPr>
          <w:t>Why Choose Swingle Collins?</w:t>
        </w:r>
        <w:r>
          <w:rPr>
            <w:noProof/>
            <w:webHidden/>
          </w:rPr>
          <w:tab/>
        </w:r>
        <w:r>
          <w:rPr>
            <w:noProof/>
            <w:webHidden/>
          </w:rPr>
          <w:fldChar w:fldCharType="begin"/>
        </w:r>
        <w:r>
          <w:rPr>
            <w:noProof/>
            <w:webHidden/>
          </w:rPr>
          <w:instrText xml:space="preserve"> PAGEREF _Toc172706956 \h </w:instrText>
        </w:r>
        <w:r>
          <w:rPr>
            <w:noProof/>
            <w:webHidden/>
          </w:rPr>
        </w:r>
        <w:r>
          <w:rPr>
            <w:noProof/>
            <w:webHidden/>
          </w:rPr>
          <w:fldChar w:fldCharType="separate"/>
        </w:r>
        <w:r w:rsidR="002742C4">
          <w:rPr>
            <w:noProof/>
            <w:webHidden/>
          </w:rPr>
          <w:t>3</w:t>
        </w:r>
        <w:r>
          <w:rPr>
            <w:noProof/>
            <w:webHidden/>
          </w:rPr>
          <w:fldChar w:fldCharType="end"/>
        </w:r>
      </w:hyperlink>
    </w:p>
    <w:p w14:paraId="5F0A2119" w14:textId="1363F1C8"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57" w:history="1">
        <w:r w:rsidR="00FB046F" w:rsidRPr="00476695">
          <w:rPr>
            <w:rStyle w:val="Hyperlink"/>
            <w:noProof/>
          </w:rPr>
          <w:t>Your Trusted &amp; Knowledgeable Advisors</w:t>
        </w:r>
        <w:r w:rsidR="00FB046F">
          <w:rPr>
            <w:noProof/>
            <w:webHidden/>
          </w:rPr>
          <w:tab/>
        </w:r>
        <w:r w:rsidR="00FB046F">
          <w:rPr>
            <w:noProof/>
            <w:webHidden/>
          </w:rPr>
          <w:fldChar w:fldCharType="begin"/>
        </w:r>
        <w:r w:rsidR="00FB046F">
          <w:rPr>
            <w:noProof/>
            <w:webHidden/>
          </w:rPr>
          <w:instrText xml:space="preserve"> PAGEREF _Toc172706957 \h </w:instrText>
        </w:r>
        <w:r w:rsidR="00FB046F">
          <w:rPr>
            <w:noProof/>
            <w:webHidden/>
          </w:rPr>
        </w:r>
        <w:r w:rsidR="00FB046F">
          <w:rPr>
            <w:noProof/>
            <w:webHidden/>
          </w:rPr>
          <w:fldChar w:fldCharType="separate"/>
        </w:r>
        <w:r>
          <w:rPr>
            <w:noProof/>
            <w:webHidden/>
          </w:rPr>
          <w:t>4</w:t>
        </w:r>
        <w:r w:rsidR="00FB046F">
          <w:rPr>
            <w:noProof/>
            <w:webHidden/>
          </w:rPr>
          <w:fldChar w:fldCharType="end"/>
        </w:r>
      </w:hyperlink>
    </w:p>
    <w:p w14:paraId="22A4ACA0" w14:textId="2112386E"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58" w:history="1">
        <w:r w:rsidR="00FB046F" w:rsidRPr="00476695">
          <w:rPr>
            <w:rStyle w:val="Hyperlink"/>
            <w:noProof/>
          </w:rPr>
          <w:t>Thorough &amp; Accurate Coverage</w:t>
        </w:r>
        <w:r w:rsidR="00FB046F">
          <w:rPr>
            <w:noProof/>
            <w:webHidden/>
          </w:rPr>
          <w:tab/>
        </w:r>
        <w:r w:rsidR="00FB046F">
          <w:rPr>
            <w:noProof/>
            <w:webHidden/>
          </w:rPr>
          <w:fldChar w:fldCharType="begin"/>
        </w:r>
        <w:r w:rsidR="00FB046F">
          <w:rPr>
            <w:noProof/>
            <w:webHidden/>
          </w:rPr>
          <w:instrText xml:space="preserve"> PAGEREF _Toc172706958 \h </w:instrText>
        </w:r>
        <w:r w:rsidR="00FB046F">
          <w:rPr>
            <w:noProof/>
            <w:webHidden/>
          </w:rPr>
        </w:r>
        <w:r w:rsidR="00FB046F">
          <w:rPr>
            <w:noProof/>
            <w:webHidden/>
          </w:rPr>
          <w:fldChar w:fldCharType="separate"/>
        </w:r>
        <w:r>
          <w:rPr>
            <w:noProof/>
            <w:webHidden/>
          </w:rPr>
          <w:t>5</w:t>
        </w:r>
        <w:r w:rsidR="00FB046F">
          <w:rPr>
            <w:noProof/>
            <w:webHidden/>
          </w:rPr>
          <w:fldChar w:fldCharType="end"/>
        </w:r>
      </w:hyperlink>
    </w:p>
    <w:p w14:paraId="227F4939" w14:textId="7F48C379"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59" w:history="1">
        <w:r w:rsidR="00FB046F" w:rsidRPr="00476695">
          <w:rPr>
            <w:rStyle w:val="Hyperlink"/>
            <w:noProof/>
          </w:rPr>
          <w:t>Property</w:t>
        </w:r>
        <w:r w:rsidR="00FB046F">
          <w:rPr>
            <w:noProof/>
            <w:webHidden/>
          </w:rPr>
          <w:tab/>
        </w:r>
        <w:r w:rsidR="00FB046F">
          <w:rPr>
            <w:noProof/>
            <w:webHidden/>
          </w:rPr>
          <w:fldChar w:fldCharType="begin"/>
        </w:r>
        <w:r w:rsidR="00FB046F">
          <w:rPr>
            <w:noProof/>
            <w:webHidden/>
          </w:rPr>
          <w:instrText xml:space="preserve"> PAGEREF _Toc172706959 \h </w:instrText>
        </w:r>
        <w:r w:rsidR="00FB046F">
          <w:rPr>
            <w:noProof/>
            <w:webHidden/>
          </w:rPr>
        </w:r>
        <w:r w:rsidR="00FB046F">
          <w:rPr>
            <w:noProof/>
            <w:webHidden/>
          </w:rPr>
          <w:fldChar w:fldCharType="separate"/>
        </w:r>
        <w:r>
          <w:rPr>
            <w:noProof/>
            <w:webHidden/>
          </w:rPr>
          <w:t>6</w:t>
        </w:r>
        <w:r w:rsidR="00FB046F">
          <w:rPr>
            <w:noProof/>
            <w:webHidden/>
          </w:rPr>
          <w:fldChar w:fldCharType="end"/>
        </w:r>
      </w:hyperlink>
    </w:p>
    <w:p w14:paraId="0828D40C" w14:textId="38A075FD"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60" w:history="1">
        <w:r w:rsidR="00FB046F" w:rsidRPr="00476695">
          <w:rPr>
            <w:rStyle w:val="Hyperlink"/>
            <w:noProof/>
          </w:rPr>
          <w:t>General Liability</w:t>
        </w:r>
        <w:r w:rsidR="00FB046F">
          <w:rPr>
            <w:noProof/>
            <w:webHidden/>
          </w:rPr>
          <w:tab/>
        </w:r>
        <w:r w:rsidR="00FB046F">
          <w:rPr>
            <w:noProof/>
            <w:webHidden/>
          </w:rPr>
          <w:fldChar w:fldCharType="begin"/>
        </w:r>
        <w:r w:rsidR="00FB046F">
          <w:rPr>
            <w:noProof/>
            <w:webHidden/>
          </w:rPr>
          <w:instrText xml:space="preserve"> PAGEREF _Toc172706960 \h </w:instrText>
        </w:r>
        <w:r w:rsidR="00FB046F">
          <w:rPr>
            <w:noProof/>
            <w:webHidden/>
          </w:rPr>
        </w:r>
        <w:r w:rsidR="00FB046F">
          <w:rPr>
            <w:noProof/>
            <w:webHidden/>
          </w:rPr>
          <w:fldChar w:fldCharType="separate"/>
        </w:r>
        <w:r>
          <w:rPr>
            <w:noProof/>
            <w:webHidden/>
          </w:rPr>
          <w:t>8</w:t>
        </w:r>
        <w:r w:rsidR="00FB046F">
          <w:rPr>
            <w:noProof/>
            <w:webHidden/>
          </w:rPr>
          <w:fldChar w:fldCharType="end"/>
        </w:r>
      </w:hyperlink>
    </w:p>
    <w:p w14:paraId="215B76A6" w14:textId="3B8D7B12"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61" w:history="1">
        <w:r w:rsidR="00FB046F" w:rsidRPr="00476695">
          <w:rPr>
            <w:rStyle w:val="Hyperlink"/>
            <w:noProof/>
          </w:rPr>
          <w:t>Commercial Auto</w:t>
        </w:r>
        <w:r w:rsidR="00FB046F">
          <w:rPr>
            <w:noProof/>
            <w:webHidden/>
          </w:rPr>
          <w:tab/>
        </w:r>
        <w:r w:rsidR="00FB046F">
          <w:rPr>
            <w:noProof/>
            <w:webHidden/>
          </w:rPr>
          <w:fldChar w:fldCharType="begin"/>
        </w:r>
        <w:r w:rsidR="00FB046F">
          <w:rPr>
            <w:noProof/>
            <w:webHidden/>
          </w:rPr>
          <w:instrText xml:space="preserve"> PAGEREF _Toc172706961 \h </w:instrText>
        </w:r>
        <w:r w:rsidR="00FB046F">
          <w:rPr>
            <w:noProof/>
            <w:webHidden/>
          </w:rPr>
        </w:r>
        <w:r w:rsidR="00FB046F">
          <w:rPr>
            <w:noProof/>
            <w:webHidden/>
          </w:rPr>
          <w:fldChar w:fldCharType="separate"/>
        </w:r>
        <w:r>
          <w:rPr>
            <w:noProof/>
            <w:webHidden/>
          </w:rPr>
          <w:t>9</w:t>
        </w:r>
        <w:r w:rsidR="00FB046F">
          <w:rPr>
            <w:noProof/>
            <w:webHidden/>
          </w:rPr>
          <w:fldChar w:fldCharType="end"/>
        </w:r>
      </w:hyperlink>
    </w:p>
    <w:p w14:paraId="4CE3912D" w14:textId="395C8AB0"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62" w:history="1">
        <w:r w:rsidR="00FB046F" w:rsidRPr="00476695">
          <w:rPr>
            <w:rStyle w:val="Hyperlink"/>
            <w:noProof/>
          </w:rPr>
          <w:t>Crime</w:t>
        </w:r>
        <w:r w:rsidR="00FB046F">
          <w:rPr>
            <w:noProof/>
            <w:webHidden/>
          </w:rPr>
          <w:tab/>
        </w:r>
        <w:r w:rsidR="00FB046F">
          <w:rPr>
            <w:noProof/>
            <w:webHidden/>
          </w:rPr>
          <w:fldChar w:fldCharType="begin"/>
        </w:r>
        <w:r w:rsidR="00FB046F">
          <w:rPr>
            <w:noProof/>
            <w:webHidden/>
          </w:rPr>
          <w:instrText xml:space="preserve"> PAGEREF _Toc172706962 \h </w:instrText>
        </w:r>
        <w:r w:rsidR="00FB046F">
          <w:rPr>
            <w:noProof/>
            <w:webHidden/>
          </w:rPr>
        </w:r>
        <w:r w:rsidR="00FB046F">
          <w:rPr>
            <w:noProof/>
            <w:webHidden/>
          </w:rPr>
          <w:fldChar w:fldCharType="separate"/>
        </w:r>
        <w:r>
          <w:rPr>
            <w:noProof/>
            <w:webHidden/>
          </w:rPr>
          <w:t>10</w:t>
        </w:r>
        <w:r w:rsidR="00FB046F">
          <w:rPr>
            <w:noProof/>
            <w:webHidden/>
          </w:rPr>
          <w:fldChar w:fldCharType="end"/>
        </w:r>
      </w:hyperlink>
    </w:p>
    <w:p w14:paraId="51454124" w14:textId="1A4E4B48"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63" w:history="1">
        <w:r w:rsidR="00FB046F" w:rsidRPr="00476695">
          <w:rPr>
            <w:rStyle w:val="Hyperlink"/>
            <w:noProof/>
          </w:rPr>
          <w:t>Professional Liability</w:t>
        </w:r>
        <w:r w:rsidR="00FB046F">
          <w:rPr>
            <w:noProof/>
            <w:webHidden/>
          </w:rPr>
          <w:tab/>
        </w:r>
        <w:r w:rsidR="00FB046F">
          <w:rPr>
            <w:noProof/>
            <w:webHidden/>
          </w:rPr>
          <w:fldChar w:fldCharType="begin"/>
        </w:r>
        <w:r w:rsidR="00FB046F">
          <w:rPr>
            <w:noProof/>
            <w:webHidden/>
          </w:rPr>
          <w:instrText xml:space="preserve"> PAGEREF _Toc172706963 \h </w:instrText>
        </w:r>
        <w:r w:rsidR="00FB046F">
          <w:rPr>
            <w:noProof/>
            <w:webHidden/>
          </w:rPr>
        </w:r>
        <w:r w:rsidR="00FB046F">
          <w:rPr>
            <w:noProof/>
            <w:webHidden/>
          </w:rPr>
          <w:fldChar w:fldCharType="separate"/>
        </w:r>
        <w:r>
          <w:rPr>
            <w:noProof/>
            <w:webHidden/>
          </w:rPr>
          <w:t>12</w:t>
        </w:r>
        <w:r w:rsidR="00FB046F">
          <w:rPr>
            <w:noProof/>
            <w:webHidden/>
          </w:rPr>
          <w:fldChar w:fldCharType="end"/>
        </w:r>
      </w:hyperlink>
    </w:p>
    <w:p w14:paraId="68E0DB17" w14:textId="5A21985E"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64" w:history="1">
        <w:r w:rsidR="00FB046F" w:rsidRPr="00476695">
          <w:rPr>
            <w:rStyle w:val="Hyperlink"/>
            <w:noProof/>
          </w:rPr>
          <w:t>Additional Coverage to Consider</w:t>
        </w:r>
        <w:r w:rsidR="00FB046F">
          <w:rPr>
            <w:noProof/>
            <w:webHidden/>
          </w:rPr>
          <w:tab/>
        </w:r>
        <w:r w:rsidR="00FB046F">
          <w:rPr>
            <w:noProof/>
            <w:webHidden/>
          </w:rPr>
          <w:fldChar w:fldCharType="begin"/>
        </w:r>
        <w:r w:rsidR="00FB046F">
          <w:rPr>
            <w:noProof/>
            <w:webHidden/>
          </w:rPr>
          <w:instrText xml:space="preserve"> PAGEREF _Toc172706964 \h </w:instrText>
        </w:r>
        <w:r w:rsidR="00FB046F">
          <w:rPr>
            <w:noProof/>
            <w:webHidden/>
          </w:rPr>
        </w:r>
        <w:r w:rsidR="00FB046F">
          <w:rPr>
            <w:noProof/>
            <w:webHidden/>
          </w:rPr>
          <w:fldChar w:fldCharType="separate"/>
        </w:r>
        <w:r>
          <w:rPr>
            <w:noProof/>
            <w:webHidden/>
          </w:rPr>
          <w:t>13</w:t>
        </w:r>
        <w:r w:rsidR="00FB046F">
          <w:rPr>
            <w:noProof/>
            <w:webHidden/>
          </w:rPr>
          <w:fldChar w:fldCharType="end"/>
        </w:r>
      </w:hyperlink>
    </w:p>
    <w:p w14:paraId="1541F978" w14:textId="6C6CEDD2"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65" w:history="1">
        <w:r w:rsidR="00FB046F" w:rsidRPr="00476695">
          <w:rPr>
            <w:rStyle w:val="Hyperlink"/>
            <w:noProof/>
          </w:rPr>
          <w:t>Premium Summary</w:t>
        </w:r>
        <w:r w:rsidR="00FB046F">
          <w:rPr>
            <w:noProof/>
            <w:webHidden/>
          </w:rPr>
          <w:tab/>
        </w:r>
        <w:r w:rsidR="00FB046F">
          <w:rPr>
            <w:noProof/>
            <w:webHidden/>
          </w:rPr>
          <w:fldChar w:fldCharType="begin"/>
        </w:r>
        <w:r w:rsidR="00FB046F">
          <w:rPr>
            <w:noProof/>
            <w:webHidden/>
          </w:rPr>
          <w:instrText xml:space="preserve"> PAGEREF _Toc172706965 \h </w:instrText>
        </w:r>
        <w:r w:rsidR="00FB046F">
          <w:rPr>
            <w:noProof/>
            <w:webHidden/>
          </w:rPr>
        </w:r>
        <w:r w:rsidR="00FB046F">
          <w:rPr>
            <w:noProof/>
            <w:webHidden/>
          </w:rPr>
          <w:fldChar w:fldCharType="separate"/>
        </w:r>
        <w:r>
          <w:rPr>
            <w:noProof/>
            <w:webHidden/>
          </w:rPr>
          <w:t>14</w:t>
        </w:r>
        <w:r w:rsidR="00FB046F">
          <w:rPr>
            <w:noProof/>
            <w:webHidden/>
          </w:rPr>
          <w:fldChar w:fldCharType="end"/>
        </w:r>
      </w:hyperlink>
    </w:p>
    <w:p w14:paraId="1F0C2A97" w14:textId="739C2042"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66" w:history="1">
        <w:r w:rsidR="00FB046F" w:rsidRPr="00476695">
          <w:rPr>
            <w:rStyle w:val="Hyperlink"/>
            <w:noProof/>
          </w:rPr>
          <w:t>Marketing Summary</w:t>
        </w:r>
        <w:r w:rsidR="00FB046F">
          <w:rPr>
            <w:noProof/>
            <w:webHidden/>
          </w:rPr>
          <w:tab/>
        </w:r>
        <w:r w:rsidR="00FB046F">
          <w:rPr>
            <w:noProof/>
            <w:webHidden/>
          </w:rPr>
          <w:fldChar w:fldCharType="begin"/>
        </w:r>
        <w:r w:rsidR="00FB046F">
          <w:rPr>
            <w:noProof/>
            <w:webHidden/>
          </w:rPr>
          <w:instrText xml:space="preserve"> PAGEREF _Toc172706966 \h </w:instrText>
        </w:r>
        <w:r w:rsidR="00FB046F">
          <w:rPr>
            <w:noProof/>
            <w:webHidden/>
          </w:rPr>
        </w:r>
        <w:r w:rsidR="00FB046F">
          <w:rPr>
            <w:noProof/>
            <w:webHidden/>
          </w:rPr>
          <w:fldChar w:fldCharType="separate"/>
        </w:r>
        <w:r>
          <w:rPr>
            <w:noProof/>
            <w:webHidden/>
          </w:rPr>
          <w:t>15</w:t>
        </w:r>
        <w:r w:rsidR="00FB046F">
          <w:rPr>
            <w:noProof/>
            <w:webHidden/>
          </w:rPr>
          <w:fldChar w:fldCharType="end"/>
        </w:r>
      </w:hyperlink>
    </w:p>
    <w:p w14:paraId="30CAACF6" w14:textId="412F8D5C" w:rsidR="00FB046F" w:rsidRDefault="002742C4">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2706967" w:history="1">
        <w:r w:rsidR="00FB046F" w:rsidRPr="00476695">
          <w:rPr>
            <w:rStyle w:val="Hyperlink"/>
            <w:noProof/>
          </w:rPr>
          <w:t>We’re Here for You 24/7</w:t>
        </w:r>
        <w:r w:rsidR="00FB046F">
          <w:rPr>
            <w:noProof/>
            <w:webHidden/>
          </w:rPr>
          <w:tab/>
        </w:r>
        <w:r w:rsidR="00FB046F">
          <w:rPr>
            <w:noProof/>
            <w:webHidden/>
          </w:rPr>
          <w:fldChar w:fldCharType="begin"/>
        </w:r>
        <w:r w:rsidR="00FB046F">
          <w:rPr>
            <w:noProof/>
            <w:webHidden/>
          </w:rPr>
          <w:instrText xml:space="preserve"> PAGEREF _Toc172706967 \h </w:instrText>
        </w:r>
        <w:r w:rsidR="00FB046F">
          <w:rPr>
            <w:noProof/>
            <w:webHidden/>
          </w:rPr>
        </w:r>
        <w:r w:rsidR="00FB046F">
          <w:rPr>
            <w:noProof/>
            <w:webHidden/>
          </w:rPr>
          <w:fldChar w:fldCharType="separate"/>
        </w:r>
        <w:r>
          <w:rPr>
            <w:noProof/>
            <w:webHidden/>
          </w:rPr>
          <w:t>17</w:t>
        </w:r>
        <w:r w:rsidR="00FB046F">
          <w:rPr>
            <w:noProof/>
            <w:webHidden/>
          </w:rPr>
          <w:fldChar w:fldCharType="end"/>
        </w:r>
      </w:hyperlink>
    </w:p>
    <w:p w14:paraId="2F8969FB" w14:textId="6A5A257E" w:rsidR="00FB046F" w:rsidRPr="006D1E80" w:rsidRDefault="00FB046F" w:rsidP="006D1E80">
      <w:pPr>
        <w:pStyle w:val="1-BodyText"/>
        <w:sectPr w:rsidR="00FB046F" w:rsidRPr="006D1E80" w:rsidSect="006D1E80">
          <w:pgSz w:w="12240" w:h="15840"/>
          <w:pgMar w:top="1440" w:right="1440" w:bottom="1296" w:left="1296" w:header="720" w:footer="720" w:gutter="0"/>
          <w:cols w:space="720"/>
          <w:docGrid w:linePitch="360"/>
        </w:sectPr>
      </w:pPr>
      <w:r>
        <w:fldChar w:fldCharType="end"/>
      </w:r>
    </w:p>
    <w:p w14:paraId="42677770" w14:textId="21F3F283" w:rsidR="00FB046F" w:rsidRDefault="00FB046F" w:rsidP="000A15CE">
      <w:pPr>
        <w:pStyle w:val="1-PageHeader"/>
      </w:pPr>
      <w:bookmarkStart w:id="0" w:name="_Toc172706956"/>
      <w:r>
        <w:lastRenderedPageBreak/>
        <w:t>Why Choose Swingle Collins?</w:t>
      </w:r>
      <w:bookmarkEnd w:id="0"/>
    </w:p>
    <w:p w14:paraId="0D75AF20" w14:textId="42873492" w:rsidR="00FB046F" w:rsidRPr="00950925" w:rsidRDefault="00FB046F" w:rsidP="00950925">
      <w:pPr>
        <w:pStyle w:val="1-BodyText"/>
      </w:pPr>
      <w:r w:rsidRPr="00950925">
        <w:t>As one of the largest privately-owned insurance agencies in Texas, Swingle Collins &amp; Associates is able to provide solutions for even the most unique and complex risks. Our status as an independent firm allows us to offer the type of tailored service and coverage options that our clients both expect and deserve.</w:t>
      </w:r>
    </w:p>
    <w:p w14:paraId="76CC0F66" w14:textId="77777777" w:rsidR="00FB046F" w:rsidRPr="00950925" w:rsidRDefault="00FB046F" w:rsidP="00950925">
      <w:pPr>
        <w:pStyle w:val="1-BodyText"/>
      </w:pPr>
    </w:p>
    <w:p w14:paraId="0D77C5C7" w14:textId="14F83557" w:rsidR="00FB046F" w:rsidRPr="00950925" w:rsidRDefault="00FB046F" w:rsidP="00950925">
      <w:pPr>
        <w:pStyle w:val="1-BodyText"/>
      </w:pPr>
      <w:r w:rsidRPr="00950925">
        <w:t>Because of our growth, success and level of service, leading carriers have awarded us top-tier access, which directly benefits our clientele with a broader range of choices and services. By adopting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FB046F" w:rsidRPr="00950925" w:rsidRDefault="00FB046F" w:rsidP="00950925">
      <w:pPr>
        <w:pStyle w:val="1-BodyText"/>
      </w:pPr>
    </w:p>
    <w:p w14:paraId="43065E8D" w14:textId="6FE49169" w:rsidR="00FB046F" w:rsidRPr="00950925" w:rsidRDefault="00FB046F" w:rsidP="00950925">
      <w:pPr>
        <w:pStyle w:val="1-BodyText"/>
      </w:pPr>
      <w:r w:rsidRPr="00950925">
        <w:t>Our elite team of 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Insurance Journal</w:t>
      </w:r>
      <w:r w:rsidRPr="00950925">
        <w:t xml:space="preserve"> and the </w:t>
      </w:r>
      <w:r w:rsidRPr="00950925">
        <w:rPr>
          <w:i/>
          <w:iCs/>
        </w:rPr>
        <w:t>Dallas Business Journal</w:t>
      </w:r>
      <w:r w:rsidRPr="00950925">
        <w:t>.</w:t>
      </w:r>
    </w:p>
    <w:p w14:paraId="6666166B" w14:textId="5B5FAC06" w:rsidR="00FB046F" w:rsidRPr="00950925" w:rsidRDefault="00FB046F" w:rsidP="00950925">
      <w:pPr>
        <w:pStyle w:val="1-BodyText"/>
      </w:pPr>
    </w:p>
    <w:p w14:paraId="7B8C4FB5" w14:textId="1C3998AB" w:rsidR="00FB046F" w:rsidRDefault="00FB046F" w:rsidP="005423F4">
      <w:pPr>
        <w:pStyle w:val="1-BodyText"/>
        <w:sectPr w:rsidR="00FB046F"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908837e4-ad38-4d70-9a04-eedb14e53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FB046F" w:rsidRDefault="00FB046F" w:rsidP="00321295">
      <w:pPr>
        <w:pStyle w:val="1-PageHeader"/>
      </w:pPr>
      <w:bookmarkStart w:id="1" w:name="_Toc172706957"/>
      <w:r>
        <w:lastRenderedPageBreak/>
        <w:t>Your Trusted &amp; Knowledgeable Advisors</w:t>
      </w:r>
      <w:bookmarkEnd w:id="1"/>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FB046F" w:rsidRPr="00E40E4F" w:rsidRDefault="00FB046F" w:rsidP="00E40E4F">
            <w:pPr>
              <w:pStyle w:val="1-TableContent"/>
            </w:pPr>
          </w:p>
        </w:tc>
        <w:tc>
          <w:tcPr>
            <w:tcW w:w="236" w:type="dxa"/>
            <w:tcBorders>
              <w:left w:val="single" w:sz="4" w:space="0" w:color="375258" w:themeColor="text2"/>
            </w:tcBorders>
          </w:tcPr>
          <w:p w14:paraId="31869369" w14:textId="77777777" w:rsidR="00FB046F" w:rsidRPr="00E40E4F" w:rsidRDefault="00FB046F" w:rsidP="00E40E4F">
            <w:pPr>
              <w:pStyle w:val="1-TableContent"/>
            </w:pPr>
          </w:p>
        </w:tc>
        <w:tc>
          <w:tcPr>
            <w:tcW w:w="9022" w:type="dxa"/>
          </w:tcPr>
          <w:p w14:paraId="12D1E16A" w14:textId="7AE9C640" w:rsidR="00FB046F" w:rsidRPr="00E40E4F" w:rsidRDefault="00FB046F"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FB046F" w:rsidRPr="00E40E4F" w:rsidRDefault="00FB046F" w:rsidP="007111EE">
            <w:pPr>
              <w:pStyle w:val="1-TableContent"/>
              <w:spacing w:before="0"/>
            </w:pPr>
          </w:p>
        </w:tc>
        <w:tc>
          <w:tcPr>
            <w:tcW w:w="236" w:type="dxa"/>
            <w:tcBorders>
              <w:left w:val="single" w:sz="4" w:space="0" w:color="375258" w:themeColor="text2"/>
            </w:tcBorders>
          </w:tcPr>
          <w:p w14:paraId="57ECC1E7" w14:textId="77777777" w:rsidR="00FB046F" w:rsidRPr="00E40E4F" w:rsidRDefault="00FB046F" w:rsidP="007111EE">
            <w:pPr>
              <w:pStyle w:val="1-TableContent"/>
              <w:spacing w:before="0"/>
            </w:pPr>
          </w:p>
        </w:tc>
        <w:tc>
          <w:tcPr>
            <w:tcW w:w="9022" w:type="dxa"/>
          </w:tcPr>
          <w:p w14:paraId="30D7A4A5" w14:textId="756B2C27" w:rsidR="00FB046F" w:rsidRPr="00E40E4F" w:rsidRDefault="00FB046F" w:rsidP="007111EE">
            <w:pPr>
              <w:pStyle w:val="1-TableContent"/>
              <w:spacing w:before="0" w:line="240" w:lineRule="auto"/>
              <w:rPr>
                <w:i/>
                <w:iCs/>
              </w:rPr>
            </w:pPr>
            <w:r w:rsidRPr="00E40E4F">
              <w:rPr>
                <w:i/>
                <w:iCs/>
                <w:color w:val="375258" w:themeColor="text2"/>
              </w:rPr>
              <w:t>Your coverage expert and partner.</w:t>
            </w:r>
          </w:p>
        </w:tc>
      </w:tr>
      <w:tr w:rsidR="00E40E4F" w14:paraId="38BA8CC6" w14:textId="77777777" w:rsidTr="00E40E4F">
        <w:tc>
          <w:tcPr>
            <w:tcW w:w="236" w:type="dxa"/>
            <w:tcBorders>
              <w:right w:val="single" w:sz="4" w:space="0" w:color="375258" w:themeColor="text2"/>
            </w:tcBorders>
          </w:tcPr>
          <w:p w14:paraId="70F94403" w14:textId="77777777" w:rsidR="00FB046F" w:rsidRPr="00E40E4F" w:rsidRDefault="00FB046F" w:rsidP="007111EE">
            <w:pPr>
              <w:pStyle w:val="1-TableContent"/>
              <w:spacing w:before="0"/>
            </w:pPr>
          </w:p>
        </w:tc>
        <w:tc>
          <w:tcPr>
            <w:tcW w:w="236" w:type="dxa"/>
            <w:tcBorders>
              <w:left w:val="single" w:sz="4" w:space="0" w:color="375258" w:themeColor="text2"/>
            </w:tcBorders>
          </w:tcPr>
          <w:p w14:paraId="25B31E61" w14:textId="77777777" w:rsidR="00FB046F" w:rsidRPr="00E40E4F" w:rsidRDefault="00FB046F" w:rsidP="007111EE">
            <w:pPr>
              <w:pStyle w:val="1-TableContent"/>
              <w:spacing w:before="0"/>
            </w:pPr>
          </w:p>
        </w:tc>
        <w:tc>
          <w:tcPr>
            <w:tcW w:w="9022" w:type="dxa"/>
          </w:tcPr>
          <w:p w14:paraId="63A1294E" w14:textId="5AD4D67F" w:rsidR="00FB046F" w:rsidRPr="00E40E4F" w:rsidRDefault="004A4394" w:rsidP="007111EE">
            <w:pPr>
              <w:pStyle w:val="1-TableContent"/>
              <w:spacing w:before="360" w:line="240" w:lineRule="auto"/>
              <w:rPr>
                <w:b/>
                <w:bCs/>
              </w:rPr>
            </w:pPr>
            <w:r w:rsidRPr="004A4394">
              <w:rPr>
                <w:rFonts w:hint="eastAsia"/>
                <w:b/>
                <w:bCs/>
              </w:rPr>
              <w:t>Kyle L Cardwell</w:t>
            </w:r>
            <w:r>
              <w:rPr>
                <w:b/>
                <w:bCs/>
              </w:rPr>
              <w:t xml:space="preserve">  CLCS, MSM</w:t>
            </w:r>
          </w:p>
        </w:tc>
      </w:tr>
      <w:tr w:rsidR="00E40E4F" w14:paraId="61907C43" w14:textId="77777777" w:rsidTr="00E40E4F">
        <w:tc>
          <w:tcPr>
            <w:tcW w:w="236" w:type="dxa"/>
            <w:tcBorders>
              <w:right w:val="single" w:sz="4" w:space="0" w:color="375258" w:themeColor="text2"/>
            </w:tcBorders>
          </w:tcPr>
          <w:p w14:paraId="67B74FEF" w14:textId="77777777" w:rsidR="00FB046F" w:rsidRPr="00E40E4F" w:rsidRDefault="00FB046F" w:rsidP="007111EE">
            <w:pPr>
              <w:pStyle w:val="1-TableContent"/>
              <w:spacing w:before="0"/>
            </w:pPr>
          </w:p>
        </w:tc>
        <w:tc>
          <w:tcPr>
            <w:tcW w:w="236" w:type="dxa"/>
            <w:tcBorders>
              <w:left w:val="single" w:sz="4" w:space="0" w:color="375258" w:themeColor="text2"/>
            </w:tcBorders>
          </w:tcPr>
          <w:p w14:paraId="7E827304" w14:textId="77777777" w:rsidR="00FB046F" w:rsidRPr="00E40E4F" w:rsidRDefault="00FB046F" w:rsidP="007111EE">
            <w:pPr>
              <w:pStyle w:val="1-TableContent"/>
              <w:spacing w:before="0"/>
            </w:pPr>
          </w:p>
        </w:tc>
        <w:tc>
          <w:tcPr>
            <w:tcW w:w="9022" w:type="dxa"/>
          </w:tcPr>
          <w:p w14:paraId="6D834F92" w14:textId="24ECF704" w:rsidR="00FB046F" w:rsidRPr="00E40E4F" w:rsidRDefault="004A4394" w:rsidP="007111EE">
            <w:pPr>
              <w:pStyle w:val="1-TableContent"/>
              <w:spacing w:before="60" w:line="240" w:lineRule="auto"/>
            </w:pPr>
            <w:r>
              <w:rPr>
                <w:rFonts w:hint="eastAsia"/>
              </w:rPr>
              <w:t>(972) 387-6739</w:t>
            </w:r>
          </w:p>
        </w:tc>
      </w:tr>
      <w:tr w:rsidR="00E40E4F" w14:paraId="2407212F" w14:textId="77777777" w:rsidTr="00E40E4F">
        <w:tc>
          <w:tcPr>
            <w:tcW w:w="236" w:type="dxa"/>
            <w:tcBorders>
              <w:right w:val="single" w:sz="4" w:space="0" w:color="375258" w:themeColor="text2"/>
            </w:tcBorders>
          </w:tcPr>
          <w:p w14:paraId="7EFC09A7" w14:textId="77777777" w:rsidR="00FB046F" w:rsidRPr="00E40E4F" w:rsidRDefault="00FB046F" w:rsidP="007111EE">
            <w:pPr>
              <w:pStyle w:val="1-TableContent"/>
              <w:spacing w:before="0"/>
            </w:pPr>
          </w:p>
        </w:tc>
        <w:tc>
          <w:tcPr>
            <w:tcW w:w="236" w:type="dxa"/>
            <w:tcBorders>
              <w:left w:val="single" w:sz="4" w:space="0" w:color="375258" w:themeColor="text2"/>
            </w:tcBorders>
          </w:tcPr>
          <w:p w14:paraId="260B3A6A" w14:textId="77777777" w:rsidR="00FB046F" w:rsidRPr="00E40E4F" w:rsidRDefault="00FB046F" w:rsidP="007111EE">
            <w:pPr>
              <w:pStyle w:val="1-TableContent"/>
              <w:spacing w:before="0"/>
            </w:pPr>
          </w:p>
        </w:tc>
        <w:tc>
          <w:tcPr>
            <w:tcW w:w="9022" w:type="dxa"/>
          </w:tcPr>
          <w:p w14:paraId="17CCB9F8" w14:textId="46BB9DF7" w:rsidR="00FB046F" w:rsidRPr="00E40E4F" w:rsidRDefault="002742C4" w:rsidP="007111EE">
            <w:pPr>
              <w:pStyle w:val="1-TableContent"/>
              <w:spacing w:before="60" w:line="240" w:lineRule="auto"/>
            </w:pPr>
            <w:hyperlink r:id="rId17" w:history="1">
              <w:r w:rsidR="004A4394" w:rsidRPr="00B060C4">
                <w:rPr>
                  <w:rStyle w:val="Hyperlink"/>
                  <w:rFonts w:hint="eastAsia"/>
                </w:rPr>
                <w:t>kcardwell@swinglecollins.com</w:t>
              </w:r>
            </w:hyperlink>
          </w:p>
        </w:tc>
      </w:tr>
      <w:tr w:rsidR="00E40E4F" w14:paraId="3A5742D9" w14:textId="77777777" w:rsidTr="00E40E4F">
        <w:tc>
          <w:tcPr>
            <w:tcW w:w="236" w:type="dxa"/>
            <w:tcBorders>
              <w:right w:val="single" w:sz="4" w:space="0" w:color="375258" w:themeColor="text2"/>
            </w:tcBorders>
          </w:tcPr>
          <w:p w14:paraId="4090C37E" w14:textId="77777777" w:rsidR="00FB046F" w:rsidRPr="00E40E4F" w:rsidRDefault="00FB046F" w:rsidP="007111EE">
            <w:pPr>
              <w:pStyle w:val="1-TableContent"/>
              <w:spacing w:before="0"/>
            </w:pPr>
          </w:p>
        </w:tc>
        <w:tc>
          <w:tcPr>
            <w:tcW w:w="236" w:type="dxa"/>
            <w:tcBorders>
              <w:left w:val="single" w:sz="4" w:space="0" w:color="375258" w:themeColor="text2"/>
            </w:tcBorders>
          </w:tcPr>
          <w:p w14:paraId="0CA89430" w14:textId="77777777" w:rsidR="00FB046F" w:rsidRPr="00E40E4F" w:rsidRDefault="00FB046F" w:rsidP="007111EE">
            <w:pPr>
              <w:pStyle w:val="1-TableContent"/>
              <w:spacing w:before="0"/>
            </w:pPr>
          </w:p>
        </w:tc>
        <w:tc>
          <w:tcPr>
            <w:tcW w:w="9022" w:type="dxa"/>
          </w:tcPr>
          <w:p w14:paraId="3A49BFFE" w14:textId="2B89D2F3" w:rsidR="00FB046F" w:rsidRPr="00E40E4F" w:rsidRDefault="00FB046F" w:rsidP="007111EE">
            <w:pPr>
              <w:pStyle w:val="1-TableContent"/>
              <w:spacing w:before="0" w:line="240" w:lineRule="auto"/>
            </w:pPr>
            <w:r>
              <w:t xml:space="preserve"> </w:t>
            </w:r>
          </w:p>
        </w:tc>
      </w:tr>
    </w:tbl>
    <w:p w14:paraId="517B04F3" w14:textId="40F9BDD4" w:rsidR="00FB046F" w:rsidRDefault="00FB046F" w:rsidP="003F56D3">
      <w:pPr>
        <w:pStyle w:val="1-BodyText"/>
      </w:pPr>
    </w:p>
    <w:p w14:paraId="47F43CEA" w14:textId="2285E0E1" w:rsidR="00FB046F" w:rsidRDefault="00FB046F"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FB046F" w:rsidRPr="00E40E4F" w:rsidRDefault="00FB046F" w:rsidP="007111EE">
            <w:pPr>
              <w:pStyle w:val="1-TableContent"/>
              <w:spacing w:before="0"/>
            </w:pPr>
          </w:p>
        </w:tc>
        <w:tc>
          <w:tcPr>
            <w:tcW w:w="236" w:type="dxa"/>
            <w:tcBorders>
              <w:left w:val="single" w:sz="4" w:space="0" w:color="375258" w:themeColor="text2"/>
            </w:tcBorders>
          </w:tcPr>
          <w:p w14:paraId="0250C07D" w14:textId="77777777" w:rsidR="00FB046F" w:rsidRPr="00E40E4F" w:rsidRDefault="00FB046F" w:rsidP="007111EE">
            <w:pPr>
              <w:pStyle w:val="1-TableContent"/>
              <w:spacing w:before="0"/>
            </w:pPr>
          </w:p>
        </w:tc>
        <w:tc>
          <w:tcPr>
            <w:tcW w:w="9022" w:type="dxa"/>
          </w:tcPr>
          <w:p w14:paraId="6EF53FF8" w14:textId="3B346EFA" w:rsidR="00FB046F" w:rsidRPr="00E40E4F" w:rsidRDefault="00FB046F"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FB046F" w:rsidRPr="00E40E4F" w:rsidRDefault="00FB046F" w:rsidP="007111EE">
            <w:pPr>
              <w:pStyle w:val="1-TableContent"/>
              <w:spacing w:before="0"/>
            </w:pPr>
          </w:p>
        </w:tc>
        <w:tc>
          <w:tcPr>
            <w:tcW w:w="236" w:type="dxa"/>
            <w:tcBorders>
              <w:left w:val="single" w:sz="4" w:space="0" w:color="375258" w:themeColor="text2"/>
            </w:tcBorders>
          </w:tcPr>
          <w:p w14:paraId="4A1E446F" w14:textId="77777777" w:rsidR="00FB046F" w:rsidRPr="00E40E4F" w:rsidRDefault="00FB046F" w:rsidP="007111EE">
            <w:pPr>
              <w:pStyle w:val="1-TableContent"/>
              <w:spacing w:before="0"/>
            </w:pPr>
          </w:p>
        </w:tc>
        <w:tc>
          <w:tcPr>
            <w:tcW w:w="9022" w:type="dxa"/>
          </w:tcPr>
          <w:p w14:paraId="0634217B" w14:textId="776F8C07" w:rsidR="00FB046F" w:rsidRPr="00E40E4F" w:rsidRDefault="00FB046F" w:rsidP="007111EE">
            <w:pPr>
              <w:pStyle w:val="1-TableContent"/>
              <w:spacing w:before="0"/>
              <w:rPr>
                <w:i/>
                <w:iCs/>
              </w:rPr>
            </w:pPr>
            <w:r>
              <w:rPr>
                <w:i/>
                <w:iCs/>
                <w:color w:val="375258" w:themeColor="text2"/>
              </w:rPr>
              <w:t>Provides support for claims, billing, and coverage 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FB046F" w:rsidRPr="00E40E4F" w:rsidRDefault="00FB046F" w:rsidP="007111EE">
            <w:pPr>
              <w:pStyle w:val="1-TableContent"/>
              <w:spacing w:before="0"/>
            </w:pPr>
          </w:p>
        </w:tc>
        <w:tc>
          <w:tcPr>
            <w:tcW w:w="236" w:type="dxa"/>
            <w:tcBorders>
              <w:left w:val="single" w:sz="4" w:space="0" w:color="375258" w:themeColor="text2"/>
            </w:tcBorders>
          </w:tcPr>
          <w:p w14:paraId="5F0394AD" w14:textId="77777777" w:rsidR="00FB046F" w:rsidRPr="00E40E4F" w:rsidRDefault="00FB046F" w:rsidP="007111EE">
            <w:pPr>
              <w:pStyle w:val="1-TableContent"/>
              <w:spacing w:before="0"/>
            </w:pPr>
          </w:p>
        </w:tc>
        <w:tc>
          <w:tcPr>
            <w:tcW w:w="9022" w:type="dxa"/>
          </w:tcPr>
          <w:p w14:paraId="276BA2AA" w14:textId="3D30765A" w:rsidR="00FB046F" w:rsidRPr="00E40E4F" w:rsidRDefault="004A4394" w:rsidP="007111EE">
            <w:pPr>
              <w:pStyle w:val="1-TableContent"/>
              <w:spacing w:before="360" w:line="240" w:lineRule="auto"/>
              <w:rPr>
                <w:b/>
                <w:bCs/>
              </w:rPr>
            </w:pPr>
            <w:r w:rsidRPr="004A4394">
              <w:rPr>
                <w:rFonts w:hint="eastAsia"/>
                <w:b/>
                <w:bCs/>
              </w:rPr>
              <w:t>Erin Grady</w:t>
            </w:r>
            <w:r>
              <w:rPr>
                <w:b/>
                <w:bCs/>
              </w:rPr>
              <w:t xml:space="preserve">  MBA, CISR</w:t>
            </w:r>
          </w:p>
        </w:tc>
      </w:tr>
      <w:tr w:rsidR="00E40E4F" w14:paraId="49383C01" w14:textId="77777777" w:rsidTr="00E40E4F">
        <w:tc>
          <w:tcPr>
            <w:tcW w:w="236" w:type="dxa"/>
            <w:tcBorders>
              <w:right w:val="single" w:sz="4" w:space="0" w:color="375258" w:themeColor="text2"/>
            </w:tcBorders>
          </w:tcPr>
          <w:p w14:paraId="6FFCBE12" w14:textId="77777777" w:rsidR="00FB046F" w:rsidRPr="00E40E4F" w:rsidRDefault="00FB046F" w:rsidP="007111EE">
            <w:pPr>
              <w:pStyle w:val="1-TableContent"/>
              <w:spacing w:before="0"/>
            </w:pPr>
          </w:p>
        </w:tc>
        <w:tc>
          <w:tcPr>
            <w:tcW w:w="236" w:type="dxa"/>
            <w:tcBorders>
              <w:left w:val="single" w:sz="4" w:space="0" w:color="375258" w:themeColor="text2"/>
            </w:tcBorders>
          </w:tcPr>
          <w:p w14:paraId="4E14B1EC" w14:textId="77777777" w:rsidR="00FB046F" w:rsidRPr="00E40E4F" w:rsidRDefault="00FB046F" w:rsidP="007111EE">
            <w:pPr>
              <w:pStyle w:val="1-TableContent"/>
              <w:spacing w:before="0"/>
            </w:pPr>
          </w:p>
        </w:tc>
        <w:tc>
          <w:tcPr>
            <w:tcW w:w="9022" w:type="dxa"/>
          </w:tcPr>
          <w:p w14:paraId="0AFA8E78" w14:textId="42C1DEFA" w:rsidR="00FB046F" w:rsidRPr="00E40E4F" w:rsidRDefault="004A4394" w:rsidP="007111EE">
            <w:pPr>
              <w:pStyle w:val="1-TableContent"/>
              <w:spacing w:before="60" w:line="240" w:lineRule="auto"/>
            </w:pPr>
            <w:r>
              <w:rPr>
                <w:rFonts w:hint="eastAsia"/>
              </w:rPr>
              <w:t>(972) 715-8775</w:t>
            </w:r>
          </w:p>
        </w:tc>
      </w:tr>
      <w:tr w:rsidR="00E40E4F" w14:paraId="444924BF" w14:textId="77777777" w:rsidTr="00E40E4F">
        <w:tc>
          <w:tcPr>
            <w:tcW w:w="236" w:type="dxa"/>
            <w:tcBorders>
              <w:right w:val="single" w:sz="4" w:space="0" w:color="375258" w:themeColor="text2"/>
            </w:tcBorders>
          </w:tcPr>
          <w:p w14:paraId="0D62C4DD" w14:textId="77777777" w:rsidR="00FB046F" w:rsidRPr="00E40E4F" w:rsidRDefault="00FB046F" w:rsidP="007111EE">
            <w:pPr>
              <w:pStyle w:val="1-TableContent"/>
              <w:spacing w:before="0"/>
            </w:pPr>
          </w:p>
        </w:tc>
        <w:tc>
          <w:tcPr>
            <w:tcW w:w="236" w:type="dxa"/>
            <w:tcBorders>
              <w:left w:val="single" w:sz="4" w:space="0" w:color="375258" w:themeColor="text2"/>
            </w:tcBorders>
          </w:tcPr>
          <w:p w14:paraId="2127053D" w14:textId="77777777" w:rsidR="00FB046F" w:rsidRPr="00E40E4F" w:rsidRDefault="00FB046F" w:rsidP="007111EE">
            <w:pPr>
              <w:pStyle w:val="1-TableContent"/>
              <w:spacing w:before="0"/>
            </w:pPr>
          </w:p>
        </w:tc>
        <w:tc>
          <w:tcPr>
            <w:tcW w:w="9022" w:type="dxa"/>
          </w:tcPr>
          <w:p w14:paraId="7100BC6A" w14:textId="23CCAEBB" w:rsidR="00FB046F" w:rsidRPr="00E40E4F" w:rsidRDefault="002742C4" w:rsidP="007111EE">
            <w:pPr>
              <w:pStyle w:val="1-TableContent"/>
              <w:spacing w:before="60" w:line="240" w:lineRule="auto"/>
            </w:pPr>
            <w:hyperlink r:id="rId18" w:history="1">
              <w:r w:rsidR="004A4394" w:rsidRPr="00B060C4">
                <w:rPr>
                  <w:rStyle w:val="Hyperlink"/>
                  <w:rFonts w:hint="eastAsia"/>
                </w:rPr>
                <w:t>egrady@swinglecollins.com</w:t>
              </w:r>
            </w:hyperlink>
          </w:p>
        </w:tc>
      </w:tr>
      <w:tr w:rsidR="00E40E4F" w14:paraId="28A7679D" w14:textId="77777777" w:rsidTr="00E40E4F">
        <w:tc>
          <w:tcPr>
            <w:tcW w:w="236" w:type="dxa"/>
            <w:tcBorders>
              <w:right w:val="single" w:sz="4" w:space="0" w:color="375258" w:themeColor="text2"/>
            </w:tcBorders>
          </w:tcPr>
          <w:p w14:paraId="45137F24" w14:textId="77777777" w:rsidR="00FB046F" w:rsidRPr="00E40E4F" w:rsidRDefault="00FB046F" w:rsidP="007111EE">
            <w:pPr>
              <w:pStyle w:val="1-TableContent"/>
              <w:spacing w:before="0"/>
            </w:pPr>
          </w:p>
        </w:tc>
        <w:tc>
          <w:tcPr>
            <w:tcW w:w="236" w:type="dxa"/>
            <w:tcBorders>
              <w:left w:val="single" w:sz="4" w:space="0" w:color="375258" w:themeColor="text2"/>
            </w:tcBorders>
          </w:tcPr>
          <w:p w14:paraId="1801540F" w14:textId="77777777" w:rsidR="00FB046F" w:rsidRPr="00E40E4F" w:rsidRDefault="00FB046F" w:rsidP="007111EE">
            <w:pPr>
              <w:pStyle w:val="1-TableContent"/>
              <w:spacing w:before="0"/>
            </w:pPr>
          </w:p>
        </w:tc>
        <w:tc>
          <w:tcPr>
            <w:tcW w:w="9022" w:type="dxa"/>
          </w:tcPr>
          <w:p w14:paraId="06027DF9" w14:textId="77777777" w:rsidR="00FB046F" w:rsidRPr="00E40E4F" w:rsidRDefault="00FB046F" w:rsidP="007111EE">
            <w:pPr>
              <w:pStyle w:val="1-TableContent"/>
              <w:spacing w:before="0"/>
            </w:pPr>
            <w:r>
              <w:t xml:space="preserve"> </w:t>
            </w:r>
          </w:p>
        </w:tc>
      </w:tr>
    </w:tbl>
    <w:p w14:paraId="0510D8A1" w14:textId="1FF6290B" w:rsidR="00FB046F" w:rsidRDefault="00FB046F" w:rsidP="003F56D3">
      <w:pPr>
        <w:pStyle w:val="1-BodyText"/>
      </w:pPr>
    </w:p>
    <w:p w14:paraId="41913EB2" w14:textId="7C1F193D" w:rsidR="00FB046F" w:rsidRDefault="00FB046F"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7111EE" w14:paraId="67DFB286" w14:textId="77777777" w:rsidTr="007111EE">
        <w:tc>
          <w:tcPr>
            <w:tcW w:w="236" w:type="dxa"/>
            <w:tcBorders>
              <w:right w:val="single" w:sz="4" w:space="0" w:color="375258" w:themeColor="text2"/>
            </w:tcBorders>
          </w:tcPr>
          <w:p w14:paraId="4A71EC92" w14:textId="77777777" w:rsidR="00FB046F" w:rsidRPr="00E40E4F" w:rsidRDefault="00FB046F" w:rsidP="007111EE">
            <w:pPr>
              <w:pStyle w:val="1-TableContent"/>
              <w:spacing w:before="0"/>
            </w:pPr>
          </w:p>
        </w:tc>
        <w:tc>
          <w:tcPr>
            <w:tcW w:w="236" w:type="dxa"/>
            <w:tcBorders>
              <w:left w:val="single" w:sz="4" w:space="0" w:color="375258" w:themeColor="text2"/>
            </w:tcBorders>
          </w:tcPr>
          <w:p w14:paraId="0F8D8498" w14:textId="77777777" w:rsidR="00FB046F" w:rsidRPr="00E40E4F" w:rsidRDefault="00FB046F" w:rsidP="007111EE">
            <w:pPr>
              <w:pStyle w:val="1-TableContent"/>
              <w:spacing w:before="0"/>
            </w:pPr>
          </w:p>
        </w:tc>
        <w:tc>
          <w:tcPr>
            <w:tcW w:w="9022" w:type="dxa"/>
          </w:tcPr>
          <w:p w14:paraId="43246FBE" w14:textId="1F2A309B" w:rsidR="00FB046F" w:rsidRPr="00E40E4F" w:rsidRDefault="00FB046F" w:rsidP="007111EE">
            <w:pPr>
              <w:pStyle w:val="1-TableContent"/>
              <w:spacing w:before="0" w:after="240" w:line="240" w:lineRule="exact"/>
              <w:rPr>
                <w:caps/>
              </w:rPr>
            </w:pPr>
            <w:r>
              <w:rPr>
                <w:caps/>
                <w:color w:val="375258" w:themeColor="text2"/>
                <w:sz w:val="22"/>
                <w:szCs w:val="24"/>
              </w:rPr>
              <w:t>Assistant Account Manager</w:t>
            </w:r>
          </w:p>
        </w:tc>
      </w:tr>
      <w:tr w:rsidR="00E40E4F" w14:paraId="2BF4D07C" w14:textId="77777777" w:rsidTr="007111EE">
        <w:tc>
          <w:tcPr>
            <w:tcW w:w="236" w:type="dxa"/>
            <w:tcBorders>
              <w:right w:val="single" w:sz="4" w:space="0" w:color="375258" w:themeColor="text2"/>
            </w:tcBorders>
          </w:tcPr>
          <w:p w14:paraId="0BD0AB1B" w14:textId="77777777" w:rsidR="00FB046F" w:rsidRPr="00E40E4F" w:rsidRDefault="00FB046F" w:rsidP="007111EE">
            <w:pPr>
              <w:pStyle w:val="1-TableContent"/>
              <w:spacing w:before="0"/>
            </w:pPr>
          </w:p>
        </w:tc>
        <w:tc>
          <w:tcPr>
            <w:tcW w:w="236" w:type="dxa"/>
            <w:tcBorders>
              <w:left w:val="single" w:sz="4" w:space="0" w:color="375258" w:themeColor="text2"/>
            </w:tcBorders>
          </w:tcPr>
          <w:p w14:paraId="5F40D7EA" w14:textId="77777777" w:rsidR="00FB046F" w:rsidRPr="00E40E4F" w:rsidRDefault="00FB046F" w:rsidP="007111EE">
            <w:pPr>
              <w:pStyle w:val="1-TableContent"/>
              <w:spacing w:before="0"/>
            </w:pPr>
          </w:p>
        </w:tc>
        <w:tc>
          <w:tcPr>
            <w:tcW w:w="9022" w:type="dxa"/>
          </w:tcPr>
          <w:p w14:paraId="55A8132F" w14:textId="493194E6" w:rsidR="00FB046F" w:rsidRPr="00E40E4F" w:rsidRDefault="00FB046F" w:rsidP="007111EE">
            <w:pPr>
              <w:pStyle w:val="1-TableContent"/>
              <w:spacing w:before="0"/>
              <w:rPr>
                <w:i/>
                <w:iCs/>
              </w:rPr>
            </w:pPr>
            <w:r>
              <w:rPr>
                <w:i/>
                <w:iCs/>
                <w:color w:val="375258" w:themeColor="text2"/>
              </w:rPr>
              <w:t xml:space="preserve">Supports the team and will often contact you to follow up on </w:t>
            </w:r>
            <w:r>
              <w:rPr>
                <w:i/>
                <w:iCs/>
                <w:color w:val="375258" w:themeColor="text2"/>
              </w:rPr>
              <w:br/>
              <w:t>outstanding items, billing, and renewals.</w:t>
            </w:r>
          </w:p>
        </w:tc>
      </w:tr>
      <w:tr w:rsidR="00E40E4F" w14:paraId="77CD403E" w14:textId="77777777" w:rsidTr="007111EE">
        <w:tc>
          <w:tcPr>
            <w:tcW w:w="236" w:type="dxa"/>
            <w:tcBorders>
              <w:right w:val="single" w:sz="4" w:space="0" w:color="375258" w:themeColor="text2"/>
            </w:tcBorders>
          </w:tcPr>
          <w:p w14:paraId="69EEF9CA" w14:textId="77777777" w:rsidR="00FB046F" w:rsidRPr="00E40E4F" w:rsidRDefault="00FB046F" w:rsidP="007111EE">
            <w:pPr>
              <w:pStyle w:val="1-TableContent"/>
              <w:spacing w:before="0"/>
            </w:pPr>
          </w:p>
        </w:tc>
        <w:tc>
          <w:tcPr>
            <w:tcW w:w="236" w:type="dxa"/>
            <w:tcBorders>
              <w:left w:val="single" w:sz="4" w:space="0" w:color="375258" w:themeColor="text2"/>
            </w:tcBorders>
          </w:tcPr>
          <w:p w14:paraId="0FF1A4EF" w14:textId="77777777" w:rsidR="00FB046F" w:rsidRPr="00E40E4F" w:rsidRDefault="00FB046F" w:rsidP="007111EE">
            <w:pPr>
              <w:pStyle w:val="1-TableContent"/>
              <w:spacing w:before="0"/>
            </w:pPr>
          </w:p>
        </w:tc>
        <w:tc>
          <w:tcPr>
            <w:tcW w:w="9022" w:type="dxa"/>
          </w:tcPr>
          <w:p w14:paraId="4451238A" w14:textId="76366F97" w:rsidR="00FB046F" w:rsidRPr="00E40E4F" w:rsidRDefault="004A4394" w:rsidP="007111EE">
            <w:pPr>
              <w:pStyle w:val="1-TableContent"/>
              <w:spacing w:before="360" w:line="240" w:lineRule="auto"/>
              <w:rPr>
                <w:b/>
                <w:bCs/>
              </w:rPr>
            </w:pPr>
            <w:r w:rsidRPr="004A4394">
              <w:rPr>
                <w:rFonts w:hint="eastAsia"/>
                <w:b/>
                <w:bCs/>
              </w:rPr>
              <w:t>Jessica Staggs</w:t>
            </w:r>
          </w:p>
        </w:tc>
      </w:tr>
      <w:tr w:rsidR="00E40E4F" w14:paraId="15CF9E26" w14:textId="77777777" w:rsidTr="007111EE">
        <w:tc>
          <w:tcPr>
            <w:tcW w:w="236" w:type="dxa"/>
            <w:tcBorders>
              <w:right w:val="single" w:sz="4" w:space="0" w:color="375258" w:themeColor="text2"/>
            </w:tcBorders>
          </w:tcPr>
          <w:p w14:paraId="182685EF" w14:textId="77777777" w:rsidR="00FB046F" w:rsidRPr="00E40E4F" w:rsidRDefault="00FB046F" w:rsidP="007111EE">
            <w:pPr>
              <w:pStyle w:val="1-TableContent"/>
              <w:spacing w:before="0"/>
            </w:pPr>
          </w:p>
        </w:tc>
        <w:tc>
          <w:tcPr>
            <w:tcW w:w="236" w:type="dxa"/>
            <w:tcBorders>
              <w:left w:val="single" w:sz="4" w:space="0" w:color="375258" w:themeColor="text2"/>
            </w:tcBorders>
          </w:tcPr>
          <w:p w14:paraId="18ECDB99" w14:textId="77777777" w:rsidR="00FB046F" w:rsidRPr="00E40E4F" w:rsidRDefault="00FB046F" w:rsidP="007111EE">
            <w:pPr>
              <w:pStyle w:val="1-TableContent"/>
              <w:spacing w:before="0"/>
            </w:pPr>
          </w:p>
        </w:tc>
        <w:tc>
          <w:tcPr>
            <w:tcW w:w="9022" w:type="dxa"/>
          </w:tcPr>
          <w:p w14:paraId="51B131C8" w14:textId="0FD954C1" w:rsidR="00FB046F" w:rsidRPr="00E40E4F" w:rsidRDefault="004A4394" w:rsidP="007111EE">
            <w:pPr>
              <w:pStyle w:val="1-TableContent"/>
              <w:spacing w:before="60" w:line="240" w:lineRule="auto"/>
            </w:pPr>
            <w:r>
              <w:rPr>
                <w:rFonts w:hint="eastAsia"/>
              </w:rPr>
              <w:t>(972) 715-8779</w:t>
            </w:r>
          </w:p>
        </w:tc>
      </w:tr>
      <w:tr w:rsidR="00E40E4F" w14:paraId="181279E4" w14:textId="77777777" w:rsidTr="007111EE">
        <w:tc>
          <w:tcPr>
            <w:tcW w:w="236" w:type="dxa"/>
            <w:tcBorders>
              <w:right w:val="single" w:sz="4" w:space="0" w:color="375258" w:themeColor="text2"/>
            </w:tcBorders>
          </w:tcPr>
          <w:p w14:paraId="58F2DF23" w14:textId="77777777" w:rsidR="00FB046F" w:rsidRPr="00E40E4F" w:rsidRDefault="00FB046F" w:rsidP="007111EE">
            <w:pPr>
              <w:pStyle w:val="1-TableContent"/>
              <w:spacing w:before="0"/>
            </w:pPr>
          </w:p>
        </w:tc>
        <w:tc>
          <w:tcPr>
            <w:tcW w:w="236" w:type="dxa"/>
            <w:tcBorders>
              <w:left w:val="single" w:sz="4" w:space="0" w:color="375258" w:themeColor="text2"/>
            </w:tcBorders>
          </w:tcPr>
          <w:p w14:paraId="7867188E" w14:textId="77777777" w:rsidR="00FB046F" w:rsidRPr="00E40E4F" w:rsidRDefault="00FB046F" w:rsidP="007111EE">
            <w:pPr>
              <w:pStyle w:val="1-TableContent"/>
              <w:spacing w:before="0"/>
            </w:pPr>
          </w:p>
        </w:tc>
        <w:tc>
          <w:tcPr>
            <w:tcW w:w="9022" w:type="dxa"/>
          </w:tcPr>
          <w:p w14:paraId="2625ED6F" w14:textId="2B73A474" w:rsidR="00FB046F" w:rsidRPr="00E40E4F" w:rsidRDefault="002742C4" w:rsidP="007111EE">
            <w:pPr>
              <w:pStyle w:val="1-TableContent"/>
              <w:spacing w:before="60" w:line="240" w:lineRule="auto"/>
            </w:pPr>
            <w:hyperlink r:id="rId19" w:history="1">
              <w:r w:rsidR="004A4394" w:rsidRPr="00B060C4">
                <w:rPr>
                  <w:rStyle w:val="Hyperlink"/>
                  <w:rFonts w:hint="eastAsia"/>
                </w:rPr>
                <w:t>jstaggs@swinglecollins.com</w:t>
              </w:r>
            </w:hyperlink>
          </w:p>
        </w:tc>
      </w:tr>
      <w:tr w:rsidR="00E40E4F" w14:paraId="7F11C1AB" w14:textId="77777777" w:rsidTr="007111EE">
        <w:tc>
          <w:tcPr>
            <w:tcW w:w="236" w:type="dxa"/>
            <w:tcBorders>
              <w:right w:val="single" w:sz="4" w:space="0" w:color="375258" w:themeColor="text2"/>
            </w:tcBorders>
          </w:tcPr>
          <w:p w14:paraId="17DAED02" w14:textId="77777777" w:rsidR="00FB046F" w:rsidRPr="00E40E4F" w:rsidRDefault="00FB046F" w:rsidP="007111EE">
            <w:pPr>
              <w:pStyle w:val="1-TableContent"/>
              <w:spacing w:before="0"/>
            </w:pPr>
          </w:p>
        </w:tc>
        <w:tc>
          <w:tcPr>
            <w:tcW w:w="236" w:type="dxa"/>
            <w:tcBorders>
              <w:left w:val="single" w:sz="4" w:space="0" w:color="375258" w:themeColor="text2"/>
            </w:tcBorders>
          </w:tcPr>
          <w:p w14:paraId="44C31CA6" w14:textId="77777777" w:rsidR="00FB046F" w:rsidRPr="00E40E4F" w:rsidRDefault="00FB046F" w:rsidP="007111EE">
            <w:pPr>
              <w:pStyle w:val="1-TableContent"/>
              <w:spacing w:before="0"/>
            </w:pPr>
          </w:p>
        </w:tc>
        <w:tc>
          <w:tcPr>
            <w:tcW w:w="9022" w:type="dxa"/>
          </w:tcPr>
          <w:p w14:paraId="0C2EEB9E" w14:textId="77777777" w:rsidR="00FB046F" w:rsidRPr="00E40E4F" w:rsidRDefault="00FB046F" w:rsidP="007111EE">
            <w:pPr>
              <w:pStyle w:val="1-TableContent"/>
              <w:spacing w:before="0"/>
            </w:pPr>
            <w:r>
              <w:t xml:space="preserve"> </w:t>
            </w:r>
          </w:p>
        </w:tc>
      </w:tr>
    </w:tbl>
    <w:p w14:paraId="50182C8D" w14:textId="2421FD8B" w:rsidR="00FB046F" w:rsidRDefault="00FB046F" w:rsidP="007111EE">
      <w:pPr>
        <w:pStyle w:val="1-BodyText"/>
        <w:spacing w:before="0"/>
        <w:contextualSpacing w:val="0"/>
      </w:pPr>
    </w:p>
    <w:p w14:paraId="47087791" w14:textId="2ADFC6C0" w:rsidR="00FB046F" w:rsidRDefault="00FB046F"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FB046F" w:rsidRPr="00E40E4F" w:rsidRDefault="00FB046F" w:rsidP="007111EE">
            <w:pPr>
              <w:pStyle w:val="1-TableContent"/>
              <w:spacing w:before="0"/>
            </w:pPr>
          </w:p>
        </w:tc>
        <w:tc>
          <w:tcPr>
            <w:tcW w:w="236" w:type="dxa"/>
            <w:tcBorders>
              <w:left w:val="single" w:sz="4" w:space="0" w:color="375258" w:themeColor="text2"/>
            </w:tcBorders>
          </w:tcPr>
          <w:p w14:paraId="3E96C174" w14:textId="77777777" w:rsidR="00FB046F" w:rsidRPr="00E40E4F" w:rsidRDefault="00FB046F" w:rsidP="007111EE">
            <w:pPr>
              <w:pStyle w:val="1-TableContent"/>
              <w:spacing w:before="0"/>
            </w:pPr>
          </w:p>
        </w:tc>
        <w:tc>
          <w:tcPr>
            <w:tcW w:w="9022" w:type="dxa"/>
          </w:tcPr>
          <w:p w14:paraId="3888674B" w14:textId="4677D489" w:rsidR="00FB046F" w:rsidRPr="00E40E4F" w:rsidRDefault="00FB046F" w:rsidP="007111EE">
            <w:pPr>
              <w:pStyle w:val="1-TableContent"/>
              <w:spacing w:before="0" w:after="120" w:line="240" w:lineRule="exact"/>
              <w:rPr>
                <w:caps/>
              </w:rPr>
            </w:pPr>
            <w:r w:rsidRPr="007111EE">
              <w:rPr>
                <w:caps/>
                <w:color w:val="375258" w:themeColor="text2"/>
                <w:sz w:val="22"/>
                <w:szCs w:val="24"/>
              </w:rPr>
              <w:t xml:space="preserve">Certificate and Evidence of </w:t>
            </w:r>
            <w:r w:rsidRPr="007111EE">
              <w:rPr>
                <w:caps/>
                <w:color w:val="375258" w:themeColor="text2"/>
                <w:sz w:val="22"/>
                <w:szCs w:val="24"/>
              </w:rPr>
              <w:br/>
            </w:r>
            <w:r w:rsidRPr="007111EE">
              <w:rPr>
                <w:caps/>
                <w:color w:val="375258" w:themeColor="text2"/>
              </w:rPr>
              <w:t>Property REquests</w:t>
            </w:r>
          </w:p>
        </w:tc>
      </w:tr>
      <w:tr w:rsidR="00E40E4F" w14:paraId="0ED77461" w14:textId="77777777" w:rsidTr="00DF58C0">
        <w:tc>
          <w:tcPr>
            <w:tcW w:w="236" w:type="dxa"/>
            <w:tcBorders>
              <w:right w:val="single" w:sz="4" w:space="0" w:color="375258" w:themeColor="text2"/>
            </w:tcBorders>
          </w:tcPr>
          <w:p w14:paraId="7361BA10" w14:textId="77777777" w:rsidR="00FB046F" w:rsidRPr="00E40E4F" w:rsidRDefault="00FB046F" w:rsidP="007111EE">
            <w:pPr>
              <w:pStyle w:val="1-TableContent"/>
              <w:spacing w:before="0"/>
            </w:pPr>
          </w:p>
        </w:tc>
        <w:tc>
          <w:tcPr>
            <w:tcW w:w="236" w:type="dxa"/>
            <w:tcBorders>
              <w:left w:val="single" w:sz="4" w:space="0" w:color="375258" w:themeColor="text2"/>
            </w:tcBorders>
          </w:tcPr>
          <w:p w14:paraId="072BE73C" w14:textId="77777777" w:rsidR="00FB046F" w:rsidRPr="00E40E4F" w:rsidRDefault="00FB046F" w:rsidP="007111EE">
            <w:pPr>
              <w:pStyle w:val="1-TableContent"/>
              <w:spacing w:before="0"/>
            </w:pPr>
          </w:p>
        </w:tc>
        <w:tc>
          <w:tcPr>
            <w:tcW w:w="9022" w:type="dxa"/>
          </w:tcPr>
          <w:p w14:paraId="3A52A02B" w14:textId="606F586C" w:rsidR="00FB046F" w:rsidRPr="00E40E4F" w:rsidRDefault="00FB046F"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FB046F" w:rsidRPr="00E40E4F" w:rsidRDefault="00FB046F" w:rsidP="007111EE">
            <w:pPr>
              <w:pStyle w:val="1-TableContent"/>
              <w:spacing w:before="0"/>
            </w:pPr>
          </w:p>
        </w:tc>
        <w:tc>
          <w:tcPr>
            <w:tcW w:w="236" w:type="dxa"/>
            <w:tcBorders>
              <w:left w:val="single" w:sz="4" w:space="0" w:color="375258" w:themeColor="text2"/>
            </w:tcBorders>
          </w:tcPr>
          <w:p w14:paraId="45134383" w14:textId="77777777" w:rsidR="00FB046F" w:rsidRPr="00E40E4F" w:rsidRDefault="00FB046F" w:rsidP="007111EE">
            <w:pPr>
              <w:pStyle w:val="1-TableContent"/>
              <w:spacing w:before="0"/>
            </w:pPr>
          </w:p>
        </w:tc>
        <w:tc>
          <w:tcPr>
            <w:tcW w:w="9022" w:type="dxa"/>
          </w:tcPr>
          <w:p w14:paraId="0F11CD0A" w14:textId="30250C04" w:rsidR="00FB046F" w:rsidRPr="00E40E4F" w:rsidRDefault="00FB046F" w:rsidP="007111EE">
            <w:pPr>
              <w:pStyle w:val="1-TableContent"/>
              <w:spacing w:before="240" w:line="240" w:lineRule="auto"/>
              <w:rPr>
                <w:b/>
                <w:bCs/>
              </w:rPr>
            </w:pPr>
            <w:r>
              <w:rPr>
                <w:b/>
                <w:bCs/>
              </w:rPr>
              <w:t>Services Department</w:t>
            </w:r>
          </w:p>
        </w:tc>
      </w:tr>
      <w:tr w:rsidR="00E40E4F" w14:paraId="52752BEB" w14:textId="77777777" w:rsidTr="00DF58C0">
        <w:tc>
          <w:tcPr>
            <w:tcW w:w="236" w:type="dxa"/>
            <w:tcBorders>
              <w:right w:val="single" w:sz="4" w:space="0" w:color="375258" w:themeColor="text2"/>
            </w:tcBorders>
          </w:tcPr>
          <w:p w14:paraId="7CD9E9DD" w14:textId="77777777" w:rsidR="00FB046F" w:rsidRPr="00E40E4F" w:rsidRDefault="00FB046F" w:rsidP="007111EE">
            <w:pPr>
              <w:pStyle w:val="1-TableContent"/>
              <w:spacing w:before="0"/>
            </w:pPr>
          </w:p>
        </w:tc>
        <w:tc>
          <w:tcPr>
            <w:tcW w:w="236" w:type="dxa"/>
            <w:tcBorders>
              <w:left w:val="single" w:sz="4" w:space="0" w:color="375258" w:themeColor="text2"/>
            </w:tcBorders>
          </w:tcPr>
          <w:p w14:paraId="4EEDC00A" w14:textId="77777777" w:rsidR="00FB046F" w:rsidRPr="00E40E4F" w:rsidRDefault="00FB046F" w:rsidP="007111EE">
            <w:pPr>
              <w:pStyle w:val="1-TableContent"/>
              <w:spacing w:before="0"/>
            </w:pPr>
          </w:p>
        </w:tc>
        <w:tc>
          <w:tcPr>
            <w:tcW w:w="9022" w:type="dxa"/>
          </w:tcPr>
          <w:p w14:paraId="11ED2A1C" w14:textId="6C7C7314" w:rsidR="00FB046F" w:rsidRPr="00E40E4F" w:rsidRDefault="002742C4" w:rsidP="007111EE">
            <w:pPr>
              <w:pStyle w:val="1-TableContent"/>
              <w:spacing w:before="60" w:line="240" w:lineRule="auto"/>
            </w:pPr>
            <w:hyperlink r:id="rId20" w:history="1">
              <w:r w:rsidR="004A4394" w:rsidRPr="00B060C4">
                <w:rPr>
                  <w:rStyle w:val="Hyperlink"/>
                </w:rPr>
                <w:t>services@swinglecollins.com</w:t>
              </w:r>
            </w:hyperlink>
          </w:p>
        </w:tc>
      </w:tr>
      <w:tr w:rsidR="00E40E4F" w14:paraId="66832B11" w14:textId="77777777" w:rsidTr="00DF58C0">
        <w:tc>
          <w:tcPr>
            <w:tcW w:w="236" w:type="dxa"/>
            <w:tcBorders>
              <w:right w:val="single" w:sz="4" w:space="0" w:color="375258" w:themeColor="text2"/>
            </w:tcBorders>
          </w:tcPr>
          <w:p w14:paraId="7422B59A" w14:textId="77777777" w:rsidR="00FB046F" w:rsidRPr="00E40E4F" w:rsidRDefault="00FB046F" w:rsidP="007111EE">
            <w:pPr>
              <w:pStyle w:val="1-TableContent"/>
              <w:spacing w:before="0"/>
            </w:pPr>
          </w:p>
        </w:tc>
        <w:tc>
          <w:tcPr>
            <w:tcW w:w="236" w:type="dxa"/>
            <w:tcBorders>
              <w:left w:val="single" w:sz="4" w:space="0" w:color="375258" w:themeColor="text2"/>
            </w:tcBorders>
          </w:tcPr>
          <w:p w14:paraId="729DCFFA" w14:textId="77777777" w:rsidR="00FB046F" w:rsidRPr="00E40E4F" w:rsidRDefault="00FB046F" w:rsidP="007111EE">
            <w:pPr>
              <w:pStyle w:val="1-TableContent"/>
              <w:spacing w:before="0"/>
            </w:pPr>
          </w:p>
        </w:tc>
        <w:tc>
          <w:tcPr>
            <w:tcW w:w="9022" w:type="dxa"/>
          </w:tcPr>
          <w:p w14:paraId="2B408D8D" w14:textId="77777777" w:rsidR="00FB046F" w:rsidRPr="00E40E4F" w:rsidRDefault="00FB046F" w:rsidP="007111EE">
            <w:pPr>
              <w:pStyle w:val="1-TableContent"/>
              <w:spacing w:before="0"/>
            </w:pPr>
            <w:r>
              <w:t xml:space="preserve"> </w:t>
            </w:r>
          </w:p>
        </w:tc>
      </w:tr>
    </w:tbl>
    <w:p w14:paraId="65D87BC1" w14:textId="77777777" w:rsidR="00FB046F" w:rsidRPr="003F56D3" w:rsidRDefault="00FB046F" w:rsidP="007111EE">
      <w:pPr>
        <w:pStyle w:val="1-BodyText"/>
        <w:spacing w:before="0"/>
        <w:sectPr w:rsidR="00FB046F" w:rsidRPr="003F56D3" w:rsidSect="00E40E4F">
          <w:pgSz w:w="12240" w:h="15840" w:code="1"/>
          <w:pgMar w:top="1440" w:right="1440" w:bottom="1296" w:left="1296" w:header="720" w:footer="720" w:gutter="0"/>
          <w:cols w:space="720"/>
          <w:docGrid w:linePitch="360"/>
        </w:sectPr>
      </w:pPr>
    </w:p>
    <w:p w14:paraId="21B95A6A" w14:textId="2D395824" w:rsidR="000572B5" w:rsidRDefault="00FB046F" w:rsidP="00F96E04">
      <w:pPr>
        <w:pStyle w:val="1-PageHeader"/>
      </w:pPr>
      <w:bookmarkStart w:id="2" w:name="_Toc172706958"/>
      <w:r>
        <w:lastRenderedPageBreak/>
        <w:t>Thorough &amp; Accurate Coverage</w:t>
      </w:r>
      <w:bookmarkEnd w:id="2"/>
    </w:p>
    <w:p w14:paraId="124E9465" w14:textId="29926C49" w:rsidR="00FB046F" w:rsidRPr="00F96E04" w:rsidRDefault="00FB046F" w:rsidP="00F96E04">
      <w:pPr>
        <w:pStyle w:val="1-BodyText"/>
      </w:pPr>
      <w:r w:rsidRPr="00F96E04">
        <w:t>Our goal is to make sure that you always have adequate coverage in place for your family, your assets, and your business. That’s why it’s important to contact us when there are any changes that may have a bearing on your insurance program. Your insurers evaluate and accept risks on the basis of the information you’ve given; any outdated information could lead to complications in the event of a loss.</w:t>
      </w:r>
    </w:p>
    <w:p w14:paraId="6B9FA51B" w14:textId="77777777" w:rsidR="00FB046F" w:rsidRPr="00F96E04" w:rsidRDefault="00FB046F" w:rsidP="00F96E04">
      <w:pPr>
        <w:pStyle w:val="1-BodyText"/>
      </w:pPr>
    </w:p>
    <w:p w14:paraId="668DE269" w14:textId="03AD884A" w:rsidR="00FB046F" w:rsidRDefault="00FB046F" w:rsidP="003A1F94">
      <w:pPr>
        <w:pStyle w:val="1-Bulleted"/>
        <w:numPr>
          <w:ilvl w:val="0"/>
          <w:numId w:val="9"/>
        </w:numPr>
        <w:rPr>
          <w:b/>
          <w:bCs/>
          <w:color w:val="375258"/>
          <w:sz w:val="24"/>
          <w:szCs w:val="24"/>
        </w:rPr>
      </w:pPr>
      <w:r w:rsidRPr="004C4006">
        <w:rPr>
          <w:b/>
          <w:bCs/>
          <w:color w:val="375258"/>
          <w:sz w:val="24"/>
          <w:szCs w:val="24"/>
        </w:rPr>
        <w:t>These changes may include, but are not limited to:</w:t>
      </w:r>
    </w:p>
    <w:p w14:paraId="33523A01" w14:textId="77777777" w:rsidR="00FB046F" w:rsidRPr="00C474E8" w:rsidRDefault="00FB046F" w:rsidP="00C474E8">
      <w:pPr>
        <w:pStyle w:val="1-BodyText"/>
      </w:pPr>
    </w:p>
    <w:p w14:paraId="6C33BBAC" w14:textId="5D025DBA" w:rsidR="00FB046F" w:rsidRPr="00F96E04" w:rsidRDefault="00FB046F" w:rsidP="00F96E04">
      <w:pPr>
        <w:pStyle w:val="1-Bulleted"/>
      </w:pPr>
      <w:r w:rsidRPr="00F96E04">
        <w:t>Change of mailing and/or billing address.</w:t>
      </w:r>
    </w:p>
    <w:p w14:paraId="17B3940C" w14:textId="3ED2924B" w:rsidR="00FB046F" w:rsidRPr="00F96E04" w:rsidRDefault="00FB046F" w:rsidP="00F96E04">
      <w:pPr>
        <w:pStyle w:val="1-Bulleted"/>
      </w:pPr>
      <w:r w:rsidRPr="00F96E04">
        <w:t>Changes in your personnel who are responsible for insurance decisions.</w:t>
      </w:r>
    </w:p>
    <w:p w14:paraId="5F434CD3" w14:textId="2F432C67" w:rsidR="00FB046F" w:rsidRPr="00F96E04" w:rsidRDefault="00FB046F" w:rsidP="00F96E04">
      <w:pPr>
        <w:pStyle w:val="1-Bulleted"/>
      </w:pPr>
      <w:r w:rsidRPr="00F96E04">
        <w:t>Personnel traveling overseas, on temporary assignment overseas, or working on military bases.</w:t>
      </w:r>
    </w:p>
    <w:p w14:paraId="33E72AE5" w14:textId="3F0B2723" w:rsidR="00FB046F" w:rsidRPr="00F96E04" w:rsidRDefault="00FB046F" w:rsidP="00F96E04">
      <w:pPr>
        <w:pStyle w:val="1-Bulleted"/>
      </w:pPr>
      <w:r w:rsidRPr="00F96E04">
        <w:t>Acquisitions, creation of new companies or subsidiaries, and/or mergers in which you are involved, or that change the legal corporate structure in any way.</w:t>
      </w:r>
    </w:p>
    <w:p w14:paraId="466570C7" w14:textId="32133565" w:rsidR="00FB046F" w:rsidRPr="00F96E04" w:rsidRDefault="00FB046F" w:rsidP="00F96E04">
      <w:pPr>
        <w:pStyle w:val="1-Bulleted"/>
      </w:pPr>
      <w:r w:rsidRPr="00F96E04">
        <w:t>Purchase, construction, or occupancy of new premises, either foreign or domestic. This includes alteration, vacating the premises, temporary inoccupancy, or extension or demolition of existing premises.</w:t>
      </w:r>
    </w:p>
    <w:p w14:paraId="3CA4571D" w14:textId="25F43A76" w:rsidR="00FB046F" w:rsidRPr="00F96E04" w:rsidRDefault="00FB046F" w:rsidP="00F96E04">
      <w:pPr>
        <w:pStyle w:val="1-Bulleted"/>
      </w:pPr>
      <w:r w:rsidRPr="00F96E04">
        <w:t>Increase in the value of a building or business personal property, for both scheduled and unnamed locations.</w:t>
      </w:r>
    </w:p>
    <w:p w14:paraId="07AEBEB1" w14:textId="06B9C49B" w:rsidR="00FB046F" w:rsidRPr="00F96E04" w:rsidRDefault="00FB046F" w:rsidP="00F96E04">
      <w:pPr>
        <w:pStyle w:val="1-Bulleted"/>
      </w:pPr>
      <w:r w:rsidRPr="00F96E04">
        <w:t>Transfer of business personal property, inventory</w:t>
      </w:r>
      <w:r>
        <w:t>,</w:t>
      </w:r>
      <w:r w:rsidRPr="00F96E04">
        <w:t xml:space="preserve"> or stock to a new or temporary location.</w:t>
      </w:r>
    </w:p>
    <w:p w14:paraId="55D646E5" w14:textId="740683EF" w:rsidR="00FB046F" w:rsidRPr="00F96E04" w:rsidRDefault="00FB046F" w:rsidP="00F96E04">
      <w:pPr>
        <w:pStyle w:val="1-Bulleted"/>
      </w:pPr>
      <w:r w:rsidRPr="00F96E04">
        <w:t>Any addition of new locations, equipment</w:t>
      </w:r>
      <w:r>
        <w:t>,</w:t>
      </w:r>
      <w:r w:rsidRPr="00F96E04">
        <w:t xml:space="preserve"> or vehicles, whether they are hired, leased</w:t>
      </w:r>
      <w:r>
        <w:t>,</w:t>
      </w:r>
      <w:r w:rsidRPr="00F96E04">
        <w:t xml:space="preserve"> or borrowed.</w:t>
      </w:r>
    </w:p>
    <w:p w14:paraId="186A9AAE" w14:textId="3900537F" w:rsidR="00FB046F" w:rsidRPr="00F96E04" w:rsidRDefault="00FB046F" w:rsidP="00F96E04">
      <w:pPr>
        <w:pStyle w:val="1-Bulleted"/>
      </w:pPr>
      <w:r w:rsidRPr="00F96E04">
        <w:t>Changes in processes, occupancy, products</w:t>
      </w:r>
      <w:r>
        <w:t>,</w:t>
      </w:r>
      <w:r w:rsidRPr="00F96E04">
        <w:t xml:space="preserve"> or business operations.</w:t>
      </w:r>
    </w:p>
    <w:p w14:paraId="4CBCD6BC" w14:textId="5C9009B9" w:rsidR="00FB046F" w:rsidRPr="00F96E04" w:rsidRDefault="00FB046F" w:rsidP="00F96E04">
      <w:pPr>
        <w:pStyle w:val="1-Bulleted"/>
      </w:pPr>
      <w:r w:rsidRPr="00F96E04">
        <w:t>Addition, alteration or temporary disconnection of fire or burglary protection systems.</w:t>
      </w:r>
    </w:p>
    <w:p w14:paraId="0386B5C1" w14:textId="1CD1EF34" w:rsidR="00FB046F" w:rsidRPr="00F96E04" w:rsidRDefault="00FB046F" w:rsidP="00F96E04">
      <w:pPr>
        <w:pStyle w:val="1-Bulleted"/>
      </w:pPr>
      <w:r w:rsidRPr="00F96E04">
        <w:t>Use of aircraft or watercraft, whether or not you own them.</w:t>
      </w:r>
    </w:p>
    <w:p w14:paraId="61F75D37" w14:textId="3CD24E12" w:rsidR="00FB046F" w:rsidRPr="00F96E04" w:rsidRDefault="00FB046F" w:rsidP="00F96E04">
      <w:pPr>
        <w:pStyle w:val="1-Bulleted"/>
      </w:pPr>
      <w:r w:rsidRPr="00F96E04">
        <w:t>Major changes in the value or nature of goods being shipped.</w:t>
      </w:r>
    </w:p>
    <w:p w14:paraId="69BFF858" w14:textId="6B09DA82" w:rsidR="00FB046F" w:rsidRPr="00F96E04" w:rsidRDefault="00FB046F" w:rsidP="00F96E04">
      <w:pPr>
        <w:pStyle w:val="1-Bulleted"/>
      </w:pPr>
      <w:r w:rsidRPr="00F96E04">
        <w:t>Employment of personnel in states in which you were previously not doing business.</w:t>
      </w:r>
    </w:p>
    <w:p w14:paraId="04A7415B" w14:textId="7410A27D" w:rsidR="00FB046F" w:rsidRPr="00F96E04" w:rsidRDefault="00FB046F" w:rsidP="00F96E04">
      <w:pPr>
        <w:pStyle w:val="1-Bulleted"/>
      </w:pPr>
      <w:r w:rsidRPr="00F96E04">
        <w:t>Election or appointment of a new CEO or COO, or any change in control of either the company’s Board of Directors or stock ownership.</w:t>
      </w:r>
    </w:p>
    <w:p w14:paraId="1F82FD6D" w14:textId="3D367997" w:rsidR="00FB046F" w:rsidRPr="00F96E04" w:rsidRDefault="00FB046F" w:rsidP="00F96E04">
      <w:pPr>
        <w:pStyle w:val="1-Bulleted"/>
      </w:pPr>
      <w:r w:rsidRPr="00F96E04">
        <w:t>Changes in ERISA Plan Assets.</w:t>
      </w:r>
    </w:p>
    <w:p w14:paraId="7F410F5E" w14:textId="6DE36A26" w:rsidR="00FB046F" w:rsidRPr="00F96E04" w:rsidRDefault="00FB046F" w:rsidP="00F96E04">
      <w:pPr>
        <w:pStyle w:val="1-Bulleted"/>
      </w:pPr>
      <w:r w:rsidRPr="00F96E04">
        <w:t>Addition of new drivers for the company.</w:t>
      </w:r>
    </w:p>
    <w:p w14:paraId="0BF71C3F" w14:textId="7DF78201" w:rsidR="00FB046F" w:rsidRPr="00F96E04" w:rsidRDefault="00FB046F" w:rsidP="00F96E04">
      <w:pPr>
        <w:pStyle w:val="1-Bulleted"/>
        <w:sectPr w:rsidR="00FB046F" w:rsidRPr="00F96E04" w:rsidSect="00F96E04">
          <w:pgSz w:w="12240" w:h="15840"/>
          <w:pgMar w:top="1440" w:right="1440" w:bottom="1296" w:left="1296" w:header="720" w:footer="720" w:gutter="0"/>
          <w:cols w:space="720"/>
          <w:docGrid w:linePitch="360"/>
        </w:sectPr>
      </w:pPr>
      <w:r w:rsidRPr="00F96E04">
        <w:t>Insurance requirements for a lease or business contract that require additions or changes to your existing coverage.</w:t>
      </w:r>
    </w:p>
    <w:p w14:paraId="32209337" w14:textId="77777777" w:rsidR="00FB046F" w:rsidRDefault="00FB046F" w:rsidP="00141D3C">
      <w:pPr>
        <w:pStyle w:val="1-PageHeader"/>
      </w:pPr>
      <w:bookmarkStart w:id="3" w:name="_Toc172706959"/>
      <w:r>
        <w:lastRenderedPageBreak/>
        <w:t>Property</w:t>
      </w:r>
      <w:bookmarkEnd w:id="3"/>
    </w:p>
    <w:tbl>
      <w:tblPr>
        <w:tblW w:w="0" w:type="auto"/>
        <w:tblLayout w:type="fixed"/>
        <w:tblLook w:val="0480" w:firstRow="0" w:lastRow="0" w:firstColumn="1" w:lastColumn="0" w:noHBand="0" w:noVBand="1"/>
      </w:tblPr>
      <w:tblGrid>
        <w:gridCol w:w="2328"/>
        <w:gridCol w:w="7176"/>
      </w:tblGrid>
      <w:tr w:rsidR="00141D3C" w14:paraId="5936D026" w14:textId="77777777" w:rsidTr="00141D3C">
        <w:tc>
          <w:tcPr>
            <w:tcW w:w="2328" w:type="dxa"/>
            <w:hideMark/>
          </w:tcPr>
          <w:p w14:paraId="26BC814B" w14:textId="77777777" w:rsidR="00FB046F" w:rsidRDefault="00FB046F">
            <w:pPr>
              <w:pStyle w:val="1-TableContent"/>
              <w:rPr>
                <w:b/>
                <w:sz w:val="22"/>
              </w:rPr>
            </w:pPr>
            <w:r>
              <w:rPr>
                <w:b/>
                <w:sz w:val="22"/>
              </w:rPr>
              <w:t>Issuing Company</w:t>
            </w:r>
          </w:p>
        </w:tc>
        <w:tc>
          <w:tcPr>
            <w:tcW w:w="7176" w:type="dxa"/>
            <w:hideMark/>
          </w:tcPr>
          <w:p w14:paraId="28B8EBB2" w14:textId="63861B29" w:rsidR="00FB046F" w:rsidRDefault="00FB046F">
            <w:pPr>
              <w:pStyle w:val="1-TableContent"/>
              <w:rPr>
                <w:b/>
                <w:sz w:val="22"/>
              </w:rPr>
            </w:pPr>
            <w:r>
              <w:rPr>
                <w:b/>
                <w:sz w:val="22"/>
              </w:rPr>
              <w:t>Hanover Insurance Company</w:t>
            </w:r>
          </w:p>
        </w:tc>
      </w:tr>
      <w:tr w:rsidR="00141D3C" w14:paraId="00EA3556" w14:textId="77777777" w:rsidTr="00141D3C">
        <w:tc>
          <w:tcPr>
            <w:tcW w:w="2328" w:type="dxa"/>
            <w:hideMark/>
          </w:tcPr>
          <w:p w14:paraId="26DC1C65" w14:textId="77777777" w:rsidR="00FB046F" w:rsidRDefault="00FB046F">
            <w:pPr>
              <w:pStyle w:val="1-TableContent"/>
              <w:rPr>
                <w:b/>
                <w:sz w:val="22"/>
              </w:rPr>
            </w:pPr>
            <w:r>
              <w:rPr>
                <w:b/>
                <w:sz w:val="22"/>
              </w:rPr>
              <w:t>Policy Number</w:t>
            </w:r>
          </w:p>
        </w:tc>
        <w:tc>
          <w:tcPr>
            <w:tcW w:w="7176" w:type="dxa"/>
            <w:hideMark/>
          </w:tcPr>
          <w:p w14:paraId="653A1951" w14:textId="7A4FD407" w:rsidR="00FB046F" w:rsidRDefault="00FB046F">
            <w:pPr>
              <w:pStyle w:val="1-TableContent"/>
              <w:rPr>
                <w:b/>
                <w:sz w:val="22"/>
              </w:rPr>
            </w:pPr>
            <w:r>
              <w:rPr>
                <w:b/>
                <w:sz w:val="22"/>
              </w:rPr>
              <w:t>OHD-A960711-0</w:t>
            </w:r>
            <w:r w:rsidR="00313B25">
              <w:rPr>
                <w:b/>
                <w:sz w:val="22"/>
              </w:rPr>
              <w:t>9</w:t>
            </w:r>
          </w:p>
        </w:tc>
      </w:tr>
      <w:tr w:rsidR="00141D3C" w14:paraId="7E936152" w14:textId="77777777" w:rsidTr="00141D3C">
        <w:tc>
          <w:tcPr>
            <w:tcW w:w="2328" w:type="dxa"/>
            <w:hideMark/>
          </w:tcPr>
          <w:p w14:paraId="340CCFDA" w14:textId="77777777" w:rsidR="00FB046F" w:rsidRDefault="00FB046F">
            <w:pPr>
              <w:pStyle w:val="1-TableContent"/>
              <w:rPr>
                <w:b/>
                <w:sz w:val="22"/>
              </w:rPr>
            </w:pPr>
            <w:r>
              <w:rPr>
                <w:b/>
                <w:sz w:val="22"/>
              </w:rPr>
              <w:t>Policy Term</w:t>
            </w:r>
          </w:p>
        </w:tc>
        <w:tc>
          <w:tcPr>
            <w:tcW w:w="7176" w:type="dxa"/>
            <w:hideMark/>
          </w:tcPr>
          <w:p w14:paraId="6A8EAD18" w14:textId="2CAE6788" w:rsidR="00FB046F" w:rsidRDefault="00FB046F">
            <w:pPr>
              <w:pStyle w:val="1-TableContent"/>
              <w:rPr>
                <w:b/>
                <w:sz w:val="22"/>
              </w:rPr>
            </w:pPr>
            <w:r>
              <w:rPr>
                <w:b/>
                <w:sz w:val="22"/>
              </w:rPr>
              <w:t>8/1/202</w:t>
            </w:r>
            <w:r w:rsidR="004A4394">
              <w:rPr>
                <w:b/>
                <w:sz w:val="22"/>
              </w:rPr>
              <w:t>4</w:t>
            </w:r>
            <w:r>
              <w:rPr>
                <w:b/>
                <w:sz w:val="22"/>
              </w:rPr>
              <w:t xml:space="preserve"> to 8/1/202</w:t>
            </w:r>
            <w:r w:rsidR="004A4394">
              <w:rPr>
                <w:b/>
                <w:sz w:val="22"/>
              </w:rPr>
              <w:t>5</w:t>
            </w:r>
          </w:p>
        </w:tc>
      </w:tr>
    </w:tbl>
    <w:p w14:paraId="77098903" w14:textId="3FB7DFCB" w:rsidR="00FB046F" w:rsidRDefault="00FB046F" w:rsidP="00141D3C">
      <w:pPr>
        <w:pStyle w:val="1-BodyText"/>
      </w:pPr>
    </w:p>
    <w:p w14:paraId="43DA2C9A" w14:textId="77777777" w:rsidR="00FB046F" w:rsidRDefault="00FB046F" w:rsidP="00141D3C">
      <w:pPr>
        <w:pStyle w:val="1-SubHeader"/>
      </w:pPr>
      <w:r>
        <w:t>Named Insureds</w:t>
      </w:r>
    </w:p>
    <w:tbl>
      <w:tblPr>
        <w:tblW w:w="0" w:type="auto"/>
        <w:tblLayout w:type="fixed"/>
        <w:tblLook w:val="04A0" w:firstRow="1" w:lastRow="0" w:firstColumn="1" w:lastColumn="0" w:noHBand="0" w:noVBand="1"/>
      </w:tblPr>
      <w:tblGrid>
        <w:gridCol w:w="6414"/>
        <w:gridCol w:w="3080"/>
      </w:tblGrid>
      <w:tr w:rsidR="00141D3C" w14:paraId="7B017752" w14:textId="77777777" w:rsidTr="004A4394">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3EDFB2B" w14:textId="77777777" w:rsidR="00FB046F" w:rsidRDefault="00FB046F" w:rsidP="004A4394">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BC977AF" w14:textId="77777777" w:rsidR="00FB046F" w:rsidRDefault="00FB046F" w:rsidP="004A4394">
            <w:pPr>
              <w:pStyle w:val="1-TableHeader"/>
              <w:jc w:val="center"/>
            </w:pPr>
            <w:r>
              <w:t>Interest</w:t>
            </w:r>
          </w:p>
        </w:tc>
      </w:tr>
      <w:tr w:rsidR="00141D3C" w14:paraId="52E0EC25" w14:textId="77777777" w:rsidTr="004A4394">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24B83A6" w14:textId="77777777" w:rsidR="00FB046F" w:rsidRDefault="00FB046F" w:rsidP="004A4394">
            <w:pPr>
              <w:pStyle w:val="1-TableContent"/>
              <w:jc w:val="center"/>
            </w:pPr>
            <w:bookmarkStart w:id="4" w:name="AS1452979275"/>
            <w:r>
              <w:t>Brown Fox, PLLC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606185A" w14:textId="77777777" w:rsidR="00FB046F" w:rsidRDefault="00FB046F" w:rsidP="004A4394">
            <w:pPr>
              <w:pStyle w:val="1-TableContent"/>
              <w:jc w:val="center"/>
            </w:pPr>
            <w:r>
              <w:t>First Named Insured</w:t>
            </w:r>
          </w:p>
        </w:tc>
      </w:tr>
    </w:tbl>
    <w:bookmarkEnd w:id="4"/>
    <w:p w14:paraId="3A96BB4A" w14:textId="77819AEE" w:rsidR="00FB046F" w:rsidRDefault="00FB046F" w:rsidP="00141D3C">
      <w:pPr>
        <w:pStyle w:val="1-BodyText"/>
      </w:pPr>
      <w:r>
        <w:fldChar w:fldCharType="begin"/>
      </w:r>
      <w:r>
        <w:instrText xml:space="preserve"> set OldSubject "0" </w:instrText>
      </w:r>
      <w:r>
        <w:fldChar w:fldCharType="separate"/>
      </w:r>
      <w:r w:rsidR="004A4394">
        <w:rPr>
          <w:noProof/>
        </w:rPr>
        <w:t>0</w:t>
      </w:r>
      <w:r>
        <w:fldChar w:fldCharType="end"/>
      </w:r>
    </w:p>
    <w:p w14:paraId="439BEC4F" w14:textId="77777777" w:rsidR="00FB046F" w:rsidRDefault="00FB046F" w:rsidP="00141D3C">
      <w:pPr>
        <w:pStyle w:val="1-SubHeader"/>
      </w:pPr>
      <w:r>
        <w:t>Coverages</w:t>
      </w:r>
    </w:p>
    <w:tbl>
      <w:tblPr>
        <w:tblW w:w="0" w:type="auto"/>
        <w:tblLayout w:type="fixed"/>
        <w:tblLook w:val="04A0" w:firstRow="1" w:lastRow="0" w:firstColumn="1" w:lastColumn="0" w:noHBand="0" w:noVBand="1"/>
      </w:tblPr>
      <w:tblGrid>
        <w:gridCol w:w="576"/>
        <w:gridCol w:w="649"/>
        <w:gridCol w:w="1920"/>
        <w:gridCol w:w="1170"/>
        <w:gridCol w:w="1453"/>
        <w:gridCol w:w="1483"/>
        <w:gridCol w:w="927"/>
        <w:gridCol w:w="1316"/>
      </w:tblGrid>
      <w:tr w:rsidR="00141D3C" w14:paraId="4D4803C4" w14:textId="77777777" w:rsidTr="004A4394">
        <w:trPr>
          <w:cantSplit/>
          <w:tblHeader/>
        </w:trPr>
        <w:tc>
          <w:tcPr>
            <w:tcW w:w="576" w:type="dxa"/>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center"/>
            <w:hideMark/>
          </w:tcPr>
          <w:p w14:paraId="4FC57827" w14:textId="77777777" w:rsidR="00FB046F" w:rsidRDefault="00FB046F" w:rsidP="004A4394">
            <w:pPr>
              <w:pStyle w:val="1-TableHeader"/>
              <w:ind w:left="-86"/>
              <w:jc w:val="center"/>
            </w:pPr>
            <w:r>
              <w:t>Loc</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659F47C2" w14:textId="77777777" w:rsidR="00FB046F" w:rsidRDefault="00FB046F" w:rsidP="004A4394">
            <w:pPr>
              <w:pStyle w:val="1-TableHeader"/>
              <w:ind w:left="-86"/>
              <w:jc w:val="center"/>
            </w:pPr>
            <w:r>
              <w:t>Bldg</w:t>
            </w:r>
          </w:p>
        </w:tc>
        <w:tc>
          <w:tcPr>
            <w:tcW w:w="19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A90C448" w14:textId="77777777" w:rsidR="00FB046F" w:rsidRDefault="00FB046F" w:rsidP="004A4394">
            <w:pPr>
              <w:pStyle w:val="1-TableHeader"/>
              <w:jc w:val="center"/>
            </w:pPr>
            <w:r>
              <w:t>Subject</w:t>
            </w:r>
          </w:p>
        </w:tc>
        <w:tc>
          <w:tcPr>
            <w:tcW w:w="11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EC6B9BA" w14:textId="77777777" w:rsidR="00FB046F" w:rsidRDefault="00FB046F" w:rsidP="004A4394">
            <w:pPr>
              <w:pStyle w:val="1-TableHeader"/>
              <w:jc w:val="center"/>
            </w:pPr>
            <w:r>
              <w:t>Amount</w:t>
            </w:r>
          </w:p>
        </w:tc>
        <w:tc>
          <w:tcPr>
            <w:tcW w:w="145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8CFD78E" w14:textId="77777777" w:rsidR="00FB046F" w:rsidRDefault="00FB046F" w:rsidP="004A4394">
            <w:pPr>
              <w:pStyle w:val="1-TableHeader"/>
              <w:jc w:val="center"/>
            </w:pPr>
            <w:r>
              <w:t>Val</w:t>
            </w:r>
          </w:p>
        </w:tc>
        <w:tc>
          <w:tcPr>
            <w:tcW w:w="148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588D4B42" w14:textId="77777777" w:rsidR="00FB046F" w:rsidRDefault="00FB046F" w:rsidP="004A4394">
            <w:pPr>
              <w:pStyle w:val="1-TableHeader"/>
              <w:ind w:left="-86" w:right="-86"/>
              <w:jc w:val="center"/>
            </w:pPr>
            <w:r>
              <w:t>Coinsurance</w:t>
            </w:r>
          </w:p>
        </w:tc>
        <w:tc>
          <w:tcPr>
            <w:tcW w:w="92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3F8D19BD" w14:textId="77777777" w:rsidR="00FB046F" w:rsidRDefault="00FB046F" w:rsidP="004A4394">
            <w:pPr>
              <w:pStyle w:val="1-TableHeader"/>
              <w:ind w:left="-86" w:right="-86"/>
              <w:jc w:val="center"/>
            </w:pPr>
            <w:r>
              <w:t>Cause of Loss</w:t>
            </w:r>
          </w:p>
        </w:tc>
        <w:tc>
          <w:tcPr>
            <w:tcW w:w="13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3213DAE" w14:textId="77777777" w:rsidR="00FB046F" w:rsidRDefault="00FB046F" w:rsidP="004A4394">
            <w:pPr>
              <w:pStyle w:val="1-TableHeader"/>
              <w:ind w:left="-86"/>
              <w:jc w:val="center"/>
            </w:pPr>
            <w:r>
              <w:t>Deductible</w:t>
            </w:r>
          </w:p>
        </w:tc>
      </w:tr>
      <w:tr w:rsidR="00141D3C" w14:paraId="21A825DF" w14:textId="77777777" w:rsidTr="004A4394">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hideMark/>
          </w:tcPr>
          <w:p w14:paraId="554B88C2" w14:textId="77777777" w:rsidR="00FB046F" w:rsidRPr="004A4394" w:rsidRDefault="00FB046F" w:rsidP="004A4394">
            <w:pPr>
              <w:pStyle w:val="1-TableContent"/>
              <w:jc w:val="center"/>
              <w:rPr>
                <w:b/>
                <w:bCs/>
              </w:rPr>
            </w:pPr>
            <w:r w:rsidRPr="004A4394">
              <w:rPr>
                <w:b/>
                <w:bCs/>
                <w:snapToGrid w:val="0"/>
              </w:rPr>
              <w:t>1</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DCA6061" w14:textId="77777777" w:rsidR="00FB046F" w:rsidRPr="004A4394" w:rsidRDefault="00FB046F" w:rsidP="004A4394">
            <w:pPr>
              <w:pStyle w:val="1-TableContent"/>
              <w:jc w:val="center"/>
              <w:rPr>
                <w:b/>
                <w:bCs/>
              </w:rPr>
            </w:pPr>
            <w:r w:rsidRPr="004A4394">
              <w:rPr>
                <w:b/>
                <w:bCs/>
                <w:snapToGrid w:val="0"/>
              </w:rPr>
              <w:t>1</w:t>
            </w:r>
          </w:p>
        </w:tc>
        <w:tc>
          <w:tcPr>
            <w:tcW w:w="8269" w:type="dxa"/>
            <w:gridSpan w:val="6"/>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7E04446" w14:textId="0AF8325C" w:rsidR="00FB046F" w:rsidRPr="004A4394" w:rsidRDefault="004A4394" w:rsidP="004A4394">
            <w:pPr>
              <w:pStyle w:val="1-TableContent"/>
              <w:rPr>
                <w:b/>
                <w:bCs/>
              </w:rPr>
            </w:pPr>
            <w:r w:rsidRPr="004A4394">
              <w:rPr>
                <w:b/>
                <w:bCs/>
                <w:noProof/>
                <w:snapToGrid w:val="0"/>
              </w:rPr>
              <w:t>8111 Preston Road, Ste 300 • Dallas, TX  75225</w:t>
            </w:r>
          </w:p>
        </w:tc>
      </w:tr>
      <w:tr w:rsidR="00141D3C" w14:paraId="116EB6B7" w14:textId="77777777" w:rsidTr="004A4394">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00372E3D" w14:textId="77777777" w:rsidR="00FB046F" w:rsidRDefault="00FB046F" w:rsidP="004A4394">
            <w:pPr>
              <w:pStyle w:val="1-TableContent"/>
              <w:jc w:val="center"/>
            </w:pP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5FF593EE" w14:textId="77777777" w:rsidR="00FB046F" w:rsidRDefault="00FB046F" w:rsidP="004A4394">
            <w:pPr>
              <w:pStyle w:val="1-TableContent"/>
              <w:jc w:val="center"/>
            </w:pPr>
          </w:p>
        </w:tc>
        <w:tc>
          <w:tcPr>
            <w:tcW w:w="19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B38ED06" w14:textId="1F4DC199" w:rsidR="00FB046F" w:rsidRDefault="004A4394" w:rsidP="004A4394">
            <w:pPr>
              <w:pStyle w:val="1-TableContent"/>
            </w:pPr>
            <w:r>
              <w:rPr>
                <w:noProof/>
                <w:snapToGrid w:val="0"/>
              </w:rPr>
              <w:t>Business Personal Property</w:t>
            </w:r>
          </w:p>
        </w:tc>
        <w:tc>
          <w:tcPr>
            <w:tcW w:w="11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1E9E60F" w14:textId="27E5A8E7" w:rsidR="00FB046F" w:rsidRDefault="004A4394" w:rsidP="004A4394">
            <w:pPr>
              <w:pStyle w:val="1-TableContent"/>
              <w:jc w:val="center"/>
            </w:pPr>
            <w:r>
              <w:rPr>
                <w:noProof/>
                <w:snapToGrid w:val="0"/>
              </w:rPr>
              <w:t>$130,977</w:t>
            </w:r>
          </w:p>
        </w:tc>
        <w:tc>
          <w:tcPr>
            <w:tcW w:w="145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52B9010" w14:textId="57666613" w:rsidR="00FB046F" w:rsidRDefault="004A4394" w:rsidP="004A4394">
            <w:pPr>
              <w:pStyle w:val="1-TableContent"/>
              <w:jc w:val="center"/>
            </w:pPr>
            <w:r>
              <w:rPr>
                <w:noProof/>
                <w:snapToGrid w:val="0"/>
              </w:rPr>
              <w:t>Replacement Cost</w:t>
            </w:r>
          </w:p>
        </w:tc>
        <w:tc>
          <w:tcPr>
            <w:tcW w:w="148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3427BA5" w14:textId="1A07CEFD" w:rsidR="00FB046F" w:rsidRDefault="00FB046F" w:rsidP="004A4394">
            <w:pPr>
              <w:pStyle w:val="1-TableContent"/>
              <w:jc w:val="center"/>
            </w:pPr>
          </w:p>
        </w:tc>
        <w:tc>
          <w:tcPr>
            <w:tcW w:w="92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88E64DD" w14:textId="7936F5BB" w:rsidR="00FB046F" w:rsidRDefault="00FB046F" w:rsidP="004A4394">
            <w:pPr>
              <w:pStyle w:val="1-TableContent"/>
              <w:jc w:val="center"/>
            </w:pPr>
            <w:r>
              <w:fldChar w:fldCharType="begin"/>
            </w:r>
            <w:r>
              <w:rPr>
                <w:snapToGrid w:val="0"/>
              </w:rPr>
              <w:instrText xml:space="preserve"> SET COL "SPC" </w:instrText>
            </w:r>
            <w:r>
              <w:fldChar w:fldCharType="separate"/>
            </w:r>
            <w:r w:rsidR="004A4394">
              <w:rPr>
                <w:noProof/>
                <w:snapToGrid w:val="0"/>
              </w:rPr>
              <w:t>SPC</w:t>
            </w:r>
            <w:r>
              <w:fldChar w:fldCharType="end"/>
            </w:r>
            <w:r w:rsidR="004A4394">
              <w:rPr>
                <w:noProof/>
                <w:snapToGrid w:val="0"/>
              </w:rPr>
              <w:t>Special</w:t>
            </w:r>
          </w:p>
        </w:tc>
        <w:tc>
          <w:tcPr>
            <w:tcW w:w="13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9C04D9F" w14:textId="60109D84" w:rsidR="00FB046F" w:rsidRDefault="004A4394" w:rsidP="004A4394">
            <w:pPr>
              <w:pStyle w:val="1-TableContent"/>
              <w:jc w:val="center"/>
            </w:pPr>
            <w:r>
              <w:rPr>
                <w:noProof/>
                <w:snapToGrid w:val="0"/>
              </w:rPr>
              <w:t>$1,000</w:t>
            </w:r>
            <w:r w:rsidR="00FB046F">
              <w:fldChar w:fldCharType="begin"/>
            </w:r>
            <w:r w:rsidR="00FB046F">
              <w:instrText xml:space="preserve"> set OldSubject "</w:instrText>
            </w:r>
            <w:r w:rsidR="00FB046F">
              <w:rPr>
                <w:snapToGrid w:val="0"/>
              </w:rPr>
              <w:instrText>11</w:instrText>
            </w:r>
            <w:r w:rsidR="00FB046F">
              <w:instrText xml:space="preserve">1" </w:instrText>
            </w:r>
            <w:r w:rsidR="00FB046F">
              <w:fldChar w:fldCharType="separate"/>
            </w:r>
            <w:r>
              <w:rPr>
                <w:noProof/>
                <w:snapToGrid w:val="0"/>
              </w:rPr>
              <w:t>11</w:t>
            </w:r>
            <w:r>
              <w:rPr>
                <w:noProof/>
              </w:rPr>
              <w:t>1</w:t>
            </w:r>
            <w:r w:rsidR="00FB046F">
              <w:fldChar w:fldCharType="end"/>
            </w:r>
          </w:p>
        </w:tc>
      </w:tr>
      <w:tr w:rsidR="00141D3C" w14:paraId="17D8F5EF" w14:textId="77777777" w:rsidTr="004A4394">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hideMark/>
          </w:tcPr>
          <w:p w14:paraId="709735C7" w14:textId="77777777" w:rsidR="00FB046F" w:rsidRPr="004A4394" w:rsidRDefault="00FB046F" w:rsidP="004A4394">
            <w:pPr>
              <w:pStyle w:val="1-TableContent"/>
              <w:jc w:val="center"/>
              <w:rPr>
                <w:b/>
                <w:bCs/>
              </w:rPr>
            </w:pPr>
            <w:r w:rsidRPr="004A4394">
              <w:rPr>
                <w:b/>
                <w:bCs/>
                <w:snapToGrid w:val="0"/>
              </w:rPr>
              <w:t>2</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3F7155E" w14:textId="77777777" w:rsidR="00FB046F" w:rsidRPr="004A4394" w:rsidRDefault="00FB046F" w:rsidP="004A4394">
            <w:pPr>
              <w:pStyle w:val="1-TableContent"/>
              <w:jc w:val="center"/>
              <w:rPr>
                <w:b/>
                <w:bCs/>
              </w:rPr>
            </w:pPr>
            <w:r w:rsidRPr="004A4394">
              <w:rPr>
                <w:b/>
                <w:bCs/>
                <w:snapToGrid w:val="0"/>
              </w:rPr>
              <w:t>1</w:t>
            </w:r>
          </w:p>
        </w:tc>
        <w:tc>
          <w:tcPr>
            <w:tcW w:w="8269" w:type="dxa"/>
            <w:gridSpan w:val="6"/>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8FB9D93" w14:textId="28684B27" w:rsidR="00FB046F" w:rsidRPr="004A4394" w:rsidRDefault="004A4394" w:rsidP="004A4394">
            <w:pPr>
              <w:pStyle w:val="1-TableContent"/>
              <w:rPr>
                <w:b/>
                <w:bCs/>
              </w:rPr>
            </w:pPr>
            <w:r w:rsidRPr="004A4394">
              <w:rPr>
                <w:b/>
                <w:bCs/>
                <w:noProof/>
                <w:snapToGrid w:val="0"/>
              </w:rPr>
              <w:t>5550 Granite Parkway, Suite 175 • Plano, TX  75024</w:t>
            </w:r>
          </w:p>
        </w:tc>
      </w:tr>
      <w:tr w:rsidR="00141D3C" w14:paraId="004CDF46" w14:textId="77777777" w:rsidTr="004A4394">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795F8A04" w14:textId="77777777" w:rsidR="00FB046F" w:rsidRDefault="00FB046F" w:rsidP="004A4394">
            <w:pPr>
              <w:pStyle w:val="1-TableContent"/>
              <w:jc w:val="center"/>
            </w:pP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613EC47F" w14:textId="77777777" w:rsidR="00FB046F" w:rsidRDefault="00FB046F" w:rsidP="004A4394">
            <w:pPr>
              <w:pStyle w:val="1-TableContent"/>
              <w:jc w:val="center"/>
            </w:pPr>
          </w:p>
        </w:tc>
        <w:tc>
          <w:tcPr>
            <w:tcW w:w="19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0051E85" w14:textId="04094FFB" w:rsidR="00FB046F" w:rsidRDefault="004A4394" w:rsidP="004A4394">
            <w:pPr>
              <w:pStyle w:val="1-TableContent"/>
            </w:pPr>
            <w:r>
              <w:rPr>
                <w:noProof/>
                <w:snapToGrid w:val="0"/>
              </w:rPr>
              <w:t>Business Personal Property</w:t>
            </w:r>
          </w:p>
        </w:tc>
        <w:tc>
          <w:tcPr>
            <w:tcW w:w="11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F709AC0" w14:textId="0E710466" w:rsidR="00FB046F" w:rsidRDefault="004A4394" w:rsidP="004A4394">
            <w:pPr>
              <w:pStyle w:val="1-TableContent"/>
              <w:jc w:val="center"/>
            </w:pPr>
            <w:r>
              <w:rPr>
                <w:noProof/>
                <w:snapToGrid w:val="0"/>
              </w:rPr>
              <w:t>$249,480</w:t>
            </w:r>
          </w:p>
        </w:tc>
        <w:tc>
          <w:tcPr>
            <w:tcW w:w="145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3DED87B3" w14:textId="17140829" w:rsidR="00FB046F" w:rsidRDefault="004A4394" w:rsidP="004A4394">
            <w:pPr>
              <w:pStyle w:val="1-TableContent"/>
              <w:jc w:val="center"/>
            </w:pPr>
            <w:r>
              <w:rPr>
                <w:noProof/>
                <w:snapToGrid w:val="0"/>
              </w:rPr>
              <w:t>Replacement Cost</w:t>
            </w:r>
          </w:p>
        </w:tc>
        <w:tc>
          <w:tcPr>
            <w:tcW w:w="148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C7BB099" w14:textId="30232DB0" w:rsidR="00FB046F" w:rsidRDefault="00FB046F" w:rsidP="004A4394">
            <w:pPr>
              <w:pStyle w:val="1-TableContent"/>
              <w:jc w:val="center"/>
            </w:pPr>
          </w:p>
        </w:tc>
        <w:tc>
          <w:tcPr>
            <w:tcW w:w="92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032BDDE" w14:textId="54125717" w:rsidR="00FB046F" w:rsidRDefault="00FB046F" w:rsidP="004A4394">
            <w:pPr>
              <w:pStyle w:val="1-TableContent"/>
              <w:jc w:val="center"/>
            </w:pPr>
            <w:r>
              <w:fldChar w:fldCharType="begin"/>
            </w:r>
            <w:r>
              <w:rPr>
                <w:snapToGrid w:val="0"/>
              </w:rPr>
              <w:instrText xml:space="preserve"> SET COL "SPC" </w:instrText>
            </w:r>
            <w:r>
              <w:fldChar w:fldCharType="separate"/>
            </w:r>
            <w:bookmarkStart w:id="5" w:name="COL"/>
            <w:r w:rsidR="004A4394">
              <w:rPr>
                <w:noProof/>
                <w:snapToGrid w:val="0"/>
              </w:rPr>
              <w:t>SPC</w:t>
            </w:r>
            <w:bookmarkEnd w:id="5"/>
            <w:r>
              <w:fldChar w:fldCharType="end"/>
            </w:r>
            <w:r w:rsidR="004A4394">
              <w:rPr>
                <w:noProof/>
                <w:snapToGrid w:val="0"/>
              </w:rPr>
              <w:t>Special</w:t>
            </w:r>
          </w:p>
        </w:tc>
        <w:tc>
          <w:tcPr>
            <w:tcW w:w="13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5AAB0CA" w14:textId="082FE640" w:rsidR="00FB046F" w:rsidRDefault="004A4394" w:rsidP="004A4394">
            <w:pPr>
              <w:pStyle w:val="1-TableContent"/>
              <w:jc w:val="center"/>
            </w:pPr>
            <w:r>
              <w:rPr>
                <w:noProof/>
                <w:snapToGrid w:val="0"/>
              </w:rPr>
              <w:t>$1,000</w:t>
            </w:r>
            <w:r w:rsidR="00FB046F">
              <w:fldChar w:fldCharType="begin"/>
            </w:r>
            <w:r w:rsidR="00FB046F">
              <w:instrText xml:space="preserve"> set OldSubject "</w:instrText>
            </w:r>
            <w:r w:rsidR="00FB046F">
              <w:rPr>
                <w:snapToGrid w:val="0"/>
              </w:rPr>
              <w:instrText>21</w:instrText>
            </w:r>
            <w:r w:rsidR="00FB046F">
              <w:instrText xml:space="preserve">1" </w:instrText>
            </w:r>
            <w:r w:rsidR="00FB046F">
              <w:fldChar w:fldCharType="separate"/>
            </w:r>
            <w:bookmarkStart w:id="6" w:name="OldSubject"/>
            <w:r>
              <w:rPr>
                <w:noProof/>
                <w:snapToGrid w:val="0"/>
              </w:rPr>
              <w:t>21</w:t>
            </w:r>
            <w:r>
              <w:rPr>
                <w:noProof/>
              </w:rPr>
              <w:t>1</w:t>
            </w:r>
            <w:bookmarkEnd w:id="6"/>
            <w:r w:rsidR="00FB046F">
              <w:fldChar w:fldCharType="end"/>
            </w:r>
          </w:p>
        </w:tc>
      </w:tr>
    </w:tbl>
    <w:p w14:paraId="51D4B0DE" w14:textId="77777777" w:rsidR="00FB046F" w:rsidRDefault="00FB046F" w:rsidP="00141D3C">
      <w:pPr>
        <w:pStyle w:val="1-TableContent"/>
      </w:pPr>
    </w:p>
    <w:p w14:paraId="4BDDF385" w14:textId="77777777" w:rsidR="004A4394" w:rsidRDefault="004A4394" w:rsidP="00141D3C">
      <w:pPr>
        <w:pStyle w:val="1-SubHeader"/>
        <w:rPr>
          <w:noProof/>
        </w:rPr>
      </w:pPr>
      <w:r>
        <w:rPr>
          <w:noProof/>
        </w:rPr>
        <w:t>Additional Interests</w:t>
      </w:r>
    </w:p>
    <w:tbl>
      <w:tblPr>
        <w:tblW w:w="0" w:type="auto"/>
        <w:tblLayout w:type="fixed"/>
        <w:tblLook w:val="04A0" w:firstRow="1" w:lastRow="0" w:firstColumn="1" w:lastColumn="0" w:noHBand="0" w:noVBand="1"/>
      </w:tblPr>
      <w:tblGrid>
        <w:gridCol w:w="3830"/>
        <w:gridCol w:w="5664"/>
      </w:tblGrid>
      <w:tr w:rsidR="004A4394" w14:paraId="61758B97" w14:textId="77777777" w:rsidTr="004A4394">
        <w:trPr>
          <w:cantSplit/>
          <w:tblHeader/>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1CD40977" w14:textId="77777777" w:rsidR="004A4394" w:rsidRDefault="004A4394" w:rsidP="004A4394">
            <w:pPr>
              <w:pStyle w:val="1-TableHeader"/>
              <w:jc w:val="center"/>
              <w:rPr>
                <w:noProof/>
              </w:rPr>
            </w:pPr>
            <w:r>
              <w:rPr>
                <w:noProof/>
              </w:rPr>
              <w:t>Interest</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D7BCD09" w14:textId="77777777" w:rsidR="004A4394" w:rsidRDefault="004A4394" w:rsidP="004A4394">
            <w:pPr>
              <w:pStyle w:val="1-TableHeader"/>
              <w:jc w:val="center"/>
              <w:rPr>
                <w:caps w:val="0"/>
                <w:noProof/>
              </w:rPr>
            </w:pPr>
            <w:r>
              <w:rPr>
                <w:noProof/>
              </w:rPr>
              <w:t>Name and Address</w:t>
            </w:r>
          </w:p>
        </w:tc>
      </w:tr>
      <w:tr w:rsidR="004A4394" w14:paraId="3FA38039" w14:textId="77777777" w:rsidTr="004A4394">
        <w:trPr>
          <w:cantSplit/>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15B0C19" w14:textId="77777777" w:rsidR="004A4394" w:rsidRDefault="004A4394" w:rsidP="004A4394">
            <w:pPr>
              <w:pStyle w:val="1-TableContent"/>
              <w:jc w:val="center"/>
              <w:rPr>
                <w:noProof/>
              </w:rPr>
            </w:pPr>
            <w:r>
              <w:rPr>
                <w:noProof/>
              </w:rPr>
              <w:t>Loss Payee</w:t>
            </w:r>
          </w:p>
          <w:p w14:paraId="7578F7F8" w14:textId="4A992CDE" w:rsidR="004A4394" w:rsidRDefault="004A4394" w:rsidP="004A4394">
            <w:pPr>
              <w:pStyle w:val="1-TableContent"/>
              <w:jc w:val="center"/>
              <w:rPr>
                <w:noProof/>
              </w:rPr>
            </w:pPr>
            <w:r>
              <w:rPr>
                <w:noProof/>
              </w:rPr>
              <w:t>Loc 1, Bldg 1</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3CCDD650" w14:textId="77777777" w:rsidR="004A4394" w:rsidRDefault="004A4394" w:rsidP="004A4394">
            <w:pPr>
              <w:pStyle w:val="1-TableContent"/>
              <w:jc w:val="center"/>
              <w:rPr>
                <w:noProof/>
              </w:rPr>
            </w:pPr>
            <w:r>
              <w:rPr>
                <w:noProof/>
              </w:rPr>
              <w:t>Veritex Community Bank</w:t>
            </w:r>
            <w:r>
              <w:rPr>
                <w:noProof/>
              </w:rPr>
              <w:br/>
              <w:t>Insurance Service Center</w:t>
            </w:r>
            <w:r>
              <w:rPr>
                <w:noProof/>
              </w:rPr>
              <w:br/>
              <w:t>PO Box 863329</w:t>
            </w:r>
            <w:r>
              <w:rPr>
                <w:noProof/>
              </w:rPr>
              <w:br/>
              <w:t>Plano, TX  75086-3329</w:t>
            </w:r>
          </w:p>
        </w:tc>
      </w:tr>
    </w:tbl>
    <w:p w14:paraId="1FC69FB0" w14:textId="21934C5D" w:rsidR="00FB046F" w:rsidRDefault="00FB046F" w:rsidP="00141D3C">
      <w:pPr>
        <w:pStyle w:val="1-BodyText"/>
      </w:pPr>
      <w:r>
        <w:br w:type="page"/>
      </w:r>
    </w:p>
    <w:p w14:paraId="21E8EA7F" w14:textId="77777777" w:rsidR="00FB046F" w:rsidRDefault="00FB046F" w:rsidP="00141D3C">
      <w:pPr>
        <w:pStyle w:val="1-SubHeader"/>
      </w:pPr>
      <w:r>
        <w:lastRenderedPageBreak/>
        <w:t>Endorsements</w:t>
      </w:r>
    </w:p>
    <w:p w14:paraId="463E58DD" w14:textId="2B77D2BC" w:rsidR="00FB046F" w:rsidRDefault="004A4394" w:rsidP="00141D3C">
      <w:pPr>
        <w:pStyle w:val="1-TableContent"/>
      </w:pPr>
      <w:r w:rsidRPr="004A4394">
        <w:rPr>
          <w:noProof/>
        </w:rPr>
        <w:drawing>
          <wp:inline distT="0" distB="0" distL="0" distR="0" wp14:anchorId="2EDC3311" wp14:editId="29F871B6">
            <wp:extent cx="6035040" cy="4088765"/>
            <wp:effectExtent l="0" t="0" r="3810" b="6985"/>
            <wp:docPr id="186740082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00829" name="Picture 1" descr="A screenshot of a document&#10;&#10;Description automatically generated"/>
                    <pic:cNvPicPr/>
                  </pic:nvPicPr>
                  <pic:blipFill>
                    <a:blip r:embed="rId21"/>
                    <a:stretch>
                      <a:fillRect/>
                    </a:stretch>
                  </pic:blipFill>
                  <pic:spPr>
                    <a:xfrm>
                      <a:off x="0" y="0"/>
                      <a:ext cx="6035040" cy="4088765"/>
                    </a:xfrm>
                    <a:prstGeom prst="rect">
                      <a:avLst/>
                    </a:prstGeom>
                  </pic:spPr>
                </pic:pic>
              </a:graphicData>
            </a:graphic>
          </wp:inline>
        </w:drawing>
      </w:r>
    </w:p>
    <w:p w14:paraId="2F752BFE" w14:textId="68930AFF" w:rsidR="00FB046F" w:rsidRPr="00141D3C" w:rsidRDefault="00FB046F" w:rsidP="00141D3C">
      <w:pPr>
        <w:sectPr w:rsidR="00FB046F" w:rsidRPr="00141D3C" w:rsidSect="004160FE">
          <w:pgSz w:w="12240" w:h="15840"/>
          <w:pgMar w:top="1440" w:right="1440" w:bottom="1296" w:left="1296" w:header="720" w:footer="720" w:gutter="0"/>
          <w:cols w:space="720"/>
          <w:docGrid w:linePitch="360"/>
        </w:sectPr>
      </w:pPr>
    </w:p>
    <w:p w14:paraId="58138A0B" w14:textId="77777777" w:rsidR="00FB046F" w:rsidRDefault="00FB046F" w:rsidP="00773EA9">
      <w:pPr>
        <w:pStyle w:val="1-PageHeader"/>
      </w:pPr>
      <w:bookmarkStart w:id="7" w:name="_Toc172706960"/>
      <w:r>
        <w:lastRenderedPageBreak/>
        <w:t>General Liability</w:t>
      </w:r>
      <w:bookmarkEnd w:id="7"/>
    </w:p>
    <w:tbl>
      <w:tblPr>
        <w:tblW w:w="0" w:type="auto"/>
        <w:tblLayout w:type="fixed"/>
        <w:tblLook w:val="04A0" w:firstRow="1" w:lastRow="0" w:firstColumn="1" w:lastColumn="0" w:noHBand="0" w:noVBand="1"/>
      </w:tblPr>
      <w:tblGrid>
        <w:gridCol w:w="2328"/>
        <w:gridCol w:w="7176"/>
      </w:tblGrid>
      <w:tr w:rsidR="00773EA9" w14:paraId="4C742786" w14:textId="77777777" w:rsidTr="00773EA9">
        <w:tc>
          <w:tcPr>
            <w:tcW w:w="2328" w:type="dxa"/>
            <w:hideMark/>
          </w:tcPr>
          <w:p w14:paraId="00A3A4D6" w14:textId="77777777" w:rsidR="00FB046F" w:rsidRDefault="00FB046F">
            <w:pPr>
              <w:pStyle w:val="1-TableContent"/>
              <w:rPr>
                <w:b/>
                <w:sz w:val="22"/>
              </w:rPr>
            </w:pPr>
            <w:r>
              <w:rPr>
                <w:b/>
                <w:sz w:val="22"/>
              </w:rPr>
              <w:t>Issuing Company</w:t>
            </w:r>
          </w:p>
        </w:tc>
        <w:tc>
          <w:tcPr>
            <w:tcW w:w="7176" w:type="dxa"/>
            <w:hideMark/>
          </w:tcPr>
          <w:p w14:paraId="20F75B3E" w14:textId="77777777" w:rsidR="00FB046F" w:rsidRDefault="00FB046F">
            <w:pPr>
              <w:pStyle w:val="1-TableContent"/>
              <w:rPr>
                <w:b/>
                <w:sz w:val="22"/>
              </w:rPr>
            </w:pPr>
            <w:r>
              <w:rPr>
                <w:b/>
                <w:sz w:val="22"/>
              </w:rPr>
              <w:t>Hanover Lloyds Insurance Company</w:t>
            </w:r>
          </w:p>
        </w:tc>
      </w:tr>
      <w:tr w:rsidR="00773EA9" w14:paraId="645772A9" w14:textId="77777777" w:rsidTr="00773EA9">
        <w:tc>
          <w:tcPr>
            <w:tcW w:w="2328" w:type="dxa"/>
            <w:hideMark/>
          </w:tcPr>
          <w:p w14:paraId="1F1D2865" w14:textId="77777777" w:rsidR="00FB046F" w:rsidRDefault="00FB046F">
            <w:pPr>
              <w:pStyle w:val="1-TableContent"/>
              <w:rPr>
                <w:b/>
                <w:sz w:val="22"/>
              </w:rPr>
            </w:pPr>
            <w:r>
              <w:rPr>
                <w:b/>
                <w:sz w:val="22"/>
              </w:rPr>
              <w:t>Policy Number</w:t>
            </w:r>
          </w:p>
        </w:tc>
        <w:tc>
          <w:tcPr>
            <w:tcW w:w="7176" w:type="dxa"/>
            <w:hideMark/>
          </w:tcPr>
          <w:p w14:paraId="3CA36B48" w14:textId="0E36F463" w:rsidR="00FB046F" w:rsidRDefault="00FB046F">
            <w:pPr>
              <w:pStyle w:val="1-TableContent"/>
              <w:rPr>
                <w:b/>
                <w:sz w:val="22"/>
              </w:rPr>
            </w:pPr>
            <w:r>
              <w:rPr>
                <w:b/>
                <w:sz w:val="22"/>
              </w:rPr>
              <w:t>OHD-A960711-0</w:t>
            </w:r>
            <w:r w:rsidR="00313B25">
              <w:rPr>
                <w:b/>
                <w:sz w:val="22"/>
              </w:rPr>
              <w:t>9</w:t>
            </w:r>
          </w:p>
        </w:tc>
      </w:tr>
      <w:tr w:rsidR="00773EA9" w14:paraId="476AB661" w14:textId="77777777" w:rsidTr="00773EA9">
        <w:tc>
          <w:tcPr>
            <w:tcW w:w="2328" w:type="dxa"/>
            <w:hideMark/>
          </w:tcPr>
          <w:p w14:paraId="09D69E81" w14:textId="77777777" w:rsidR="00FB046F" w:rsidRDefault="00FB046F">
            <w:pPr>
              <w:pStyle w:val="1-TableContent"/>
              <w:rPr>
                <w:b/>
                <w:sz w:val="22"/>
              </w:rPr>
            </w:pPr>
            <w:r>
              <w:rPr>
                <w:b/>
                <w:sz w:val="22"/>
              </w:rPr>
              <w:t>Policy Term</w:t>
            </w:r>
          </w:p>
        </w:tc>
        <w:tc>
          <w:tcPr>
            <w:tcW w:w="7176" w:type="dxa"/>
            <w:hideMark/>
          </w:tcPr>
          <w:p w14:paraId="098B7DEE" w14:textId="4FB78AA5" w:rsidR="00FB046F" w:rsidRDefault="00FB046F">
            <w:pPr>
              <w:pStyle w:val="1-TableContent"/>
              <w:rPr>
                <w:b/>
                <w:sz w:val="22"/>
              </w:rPr>
            </w:pPr>
            <w:r>
              <w:rPr>
                <w:b/>
                <w:sz w:val="22"/>
              </w:rPr>
              <w:t>8/1/202</w:t>
            </w:r>
            <w:r w:rsidR="004A4394">
              <w:rPr>
                <w:b/>
                <w:sz w:val="22"/>
              </w:rPr>
              <w:t>4</w:t>
            </w:r>
            <w:r>
              <w:rPr>
                <w:b/>
                <w:sz w:val="22"/>
              </w:rPr>
              <w:t xml:space="preserve"> to 8/1/202</w:t>
            </w:r>
            <w:r w:rsidR="004A4394">
              <w:rPr>
                <w:b/>
                <w:sz w:val="22"/>
              </w:rPr>
              <w:t>5</w:t>
            </w:r>
          </w:p>
        </w:tc>
      </w:tr>
    </w:tbl>
    <w:p w14:paraId="63E37370" w14:textId="2D3BC5C6" w:rsidR="00FB046F" w:rsidRDefault="00FB046F" w:rsidP="00773EA9">
      <w:pPr>
        <w:pStyle w:val="1-BodyText"/>
      </w:pPr>
    </w:p>
    <w:p w14:paraId="27D0857A" w14:textId="77777777" w:rsidR="00FB046F" w:rsidRDefault="00FB046F" w:rsidP="00773EA9">
      <w:pPr>
        <w:pStyle w:val="1-SubHeader"/>
      </w:pPr>
      <w:r>
        <w:t>Named Insureds</w:t>
      </w:r>
    </w:p>
    <w:tbl>
      <w:tblPr>
        <w:tblW w:w="0" w:type="auto"/>
        <w:tblLayout w:type="fixed"/>
        <w:tblLook w:val="04A0" w:firstRow="1" w:lastRow="0" w:firstColumn="1" w:lastColumn="0" w:noHBand="0" w:noVBand="1"/>
      </w:tblPr>
      <w:tblGrid>
        <w:gridCol w:w="6414"/>
        <w:gridCol w:w="3080"/>
      </w:tblGrid>
      <w:tr w:rsidR="00773EA9" w14:paraId="0C269EDF" w14:textId="77777777" w:rsidTr="004A4394">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59D617B" w14:textId="77777777" w:rsidR="00FB046F" w:rsidRDefault="00FB046F" w:rsidP="004A4394">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1B15C17" w14:textId="77777777" w:rsidR="00FB046F" w:rsidRDefault="00FB046F" w:rsidP="004A4394">
            <w:pPr>
              <w:pStyle w:val="1-TableHeader"/>
              <w:jc w:val="center"/>
            </w:pPr>
            <w:r>
              <w:t>Interest</w:t>
            </w:r>
          </w:p>
        </w:tc>
      </w:tr>
      <w:tr w:rsidR="00773EA9" w14:paraId="24BC1C54" w14:textId="77777777" w:rsidTr="004A4394">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0A9938D" w14:textId="77777777" w:rsidR="00FB046F" w:rsidRDefault="00FB046F" w:rsidP="004A4394">
            <w:pPr>
              <w:pStyle w:val="1-TableContent"/>
              <w:jc w:val="center"/>
            </w:pPr>
            <w:r>
              <w:t>Brown Fox, PLLC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48E5E15" w14:textId="77777777" w:rsidR="00FB046F" w:rsidRDefault="00FB046F" w:rsidP="004A4394">
            <w:pPr>
              <w:pStyle w:val="1-TableContent"/>
              <w:jc w:val="center"/>
            </w:pPr>
            <w:r>
              <w:t>First Named Insured</w:t>
            </w:r>
          </w:p>
        </w:tc>
      </w:tr>
    </w:tbl>
    <w:p w14:paraId="324545A4" w14:textId="77777777" w:rsidR="00FB046F" w:rsidRDefault="00FB046F" w:rsidP="00773EA9">
      <w:pPr>
        <w:pStyle w:val="1-BodyText"/>
      </w:pPr>
    </w:p>
    <w:p w14:paraId="268D6937" w14:textId="77777777" w:rsidR="00FB046F" w:rsidRDefault="00FB046F" w:rsidP="00773EA9">
      <w:pPr>
        <w:pStyle w:val="1-SubHeader"/>
        <w:rPr>
          <w:snapToGrid w:val="0"/>
        </w:rPr>
      </w:pPr>
      <w:r>
        <w:t>Coverages</w:t>
      </w:r>
    </w:p>
    <w:tbl>
      <w:tblPr>
        <w:tblStyle w:val="1-TableBase"/>
        <w:tblW w:w="0" w:type="auto"/>
        <w:tblLayout w:type="fixed"/>
        <w:tblLook w:val="04A0" w:firstRow="1" w:lastRow="0" w:firstColumn="1" w:lastColumn="0" w:noHBand="0" w:noVBand="1"/>
      </w:tblPr>
      <w:tblGrid>
        <w:gridCol w:w="6414"/>
        <w:gridCol w:w="3080"/>
      </w:tblGrid>
      <w:tr w:rsidR="00773EA9" w14:paraId="3288A24F" w14:textId="77777777" w:rsidTr="004A4394">
        <w:trPr>
          <w:cnfStyle w:val="100000000000" w:firstRow="1" w:lastRow="0" w:firstColumn="0" w:lastColumn="0" w:oddVBand="0" w:evenVBand="0" w:oddHBand="0" w:evenHBand="0" w:firstRowFirstColumn="0" w:firstRowLastColumn="0" w:lastRowFirstColumn="0" w:lastRowLastColumn="0"/>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A0A2525" w14:textId="77777777" w:rsidR="00FB046F" w:rsidRDefault="00FB046F" w:rsidP="004A4394">
            <w:pPr>
              <w:pStyle w:val="1-TableHeader"/>
              <w:jc w:val="cent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23FBED5" w14:textId="77777777" w:rsidR="00FB046F" w:rsidRDefault="00FB046F" w:rsidP="004A4394">
            <w:pPr>
              <w:pStyle w:val="1-TableHeader"/>
              <w:jc w:val="center"/>
              <w:rPr>
                <w:snapToGrid w:val="0"/>
              </w:rPr>
            </w:pPr>
            <w:r>
              <w:rPr>
                <w:snapToGrid w:val="0"/>
              </w:rPr>
              <w:t>Limit</w:t>
            </w:r>
          </w:p>
        </w:tc>
      </w:tr>
      <w:tr w:rsidR="00773EA9" w14:paraId="4801E4FC" w14:textId="77777777" w:rsidTr="004A439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3EC77BA1" w14:textId="77777777" w:rsidR="00FB046F" w:rsidRDefault="00FB046F" w:rsidP="004A4394">
            <w:pPr>
              <w:pStyle w:val="1-TableContent"/>
              <w:jc w:val="center"/>
            </w:pPr>
            <w:r>
              <w:t>General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5DE9B8B" w14:textId="77777777" w:rsidR="00FB046F" w:rsidRDefault="00FB046F" w:rsidP="004A4394">
            <w:pPr>
              <w:pStyle w:val="1-TableContent"/>
              <w:jc w:val="center"/>
            </w:pPr>
            <w:r>
              <w:rPr>
                <w:snapToGrid w:val="0"/>
              </w:rPr>
              <w:t>$2,000,000</w:t>
            </w:r>
          </w:p>
        </w:tc>
      </w:tr>
      <w:tr w:rsidR="00773EA9" w14:paraId="72228C61" w14:textId="77777777" w:rsidTr="004A439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BBA67F3" w14:textId="77777777" w:rsidR="00FB046F" w:rsidRDefault="00FB046F" w:rsidP="004A4394">
            <w:pPr>
              <w:pStyle w:val="1-TableContent"/>
              <w:jc w:val="center"/>
            </w:pPr>
            <w:r>
              <w:t>Products / Completed Operations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93284EF" w14:textId="77777777" w:rsidR="00FB046F" w:rsidRDefault="00FB046F" w:rsidP="004A4394">
            <w:pPr>
              <w:pStyle w:val="1-TableContent"/>
              <w:jc w:val="center"/>
            </w:pPr>
            <w:r>
              <w:rPr>
                <w:snapToGrid w:val="0"/>
              </w:rPr>
              <w:t>$2,000,000</w:t>
            </w:r>
          </w:p>
        </w:tc>
      </w:tr>
      <w:tr w:rsidR="00773EA9" w14:paraId="36367330" w14:textId="77777777" w:rsidTr="004A439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327050FD" w14:textId="77777777" w:rsidR="00FB046F" w:rsidRDefault="00FB046F" w:rsidP="004A4394">
            <w:pPr>
              <w:pStyle w:val="1-TableContent"/>
              <w:jc w:val="center"/>
            </w:pPr>
            <w:r>
              <w:t>Each Occurrence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9DFB52E" w14:textId="77777777" w:rsidR="00FB046F" w:rsidRDefault="00FB046F" w:rsidP="004A4394">
            <w:pPr>
              <w:pStyle w:val="1-TableContent"/>
              <w:jc w:val="center"/>
            </w:pPr>
            <w:r>
              <w:rPr>
                <w:snapToGrid w:val="0"/>
              </w:rPr>
              <w:t>$1,000,000</w:t>
            </w:r>
          </w:p>
        </w:tc>
      </w:tr>
      <w:tr w:rsidR="00773EA9" w14:paraId="15EB2FE7" w14:textId="77777777" w:rsidTr="004A439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61EDCB3B" w14:textId="77777777" w:rsidR="00FB046F" w:rsidRDefault="00FB046F" w:rsidP="004A4394">
            <w:pPr>
              <w:pStyle w:val="1-TableContent"/>
              <w:jc w:val="center"/>
            </w:pPr>
            <w:r>
              <w:t>Personal and Advertising Injury</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7A9A8B9E" w14:textId="77777777" w:rsidR="00FB046F" w:rsidRDefault="00FB046F" w:rsidP="004A4394">
            <w:pPr>
              <w:pStyle w:val="1-TableContent"/>
              <w:jc w:val="center"/>
            </w:pPr>
            <w:r>
              <w:rPr>
                <w:snapToGrid w:val="0"/>
              </w:rPr>
              <w:t>$1,000,000</w:t>
            </w:r>
          </w:p>
        </w:tc>
      </w:tr>
      <w:tr w:rsidR="00773EA9" w14:paraId="78EF9D91" w14:textId="77777777" w:rsidTr="004A439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7A995C00" w14:textId="77777777" w:rsidR="00FB046F" w:rsidRDefault="00FB046F" w:rsidP="004A4394">
            <w:pPr>
              <w:pStyle w:val="1-TableContent"/>
              <w:jc w:val="center"/>
            </w:pPr>
            <w:r>
              <w:t>Fire Damage (Any One Fire)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686B56D8" w14:textId="77777777" w:rsidR="00FB046F" w:rsidRDefault="00FB046F" w:rsidP="004A4394">
            <w:pPr>
              <w:pStyle w:val="1-TableContent"/>
              <w:jc w:val="center"/>
            </w:pPr>
            <w:r>
              <w:rPr>
                <w:snapToGrid w:val="0"/>
              </w:rPr>
              <w:t>$300,000</w:t>
            </w:r>
          </w:p>
        </w:tc>
      </w:tr>
      <w:tr w:rsidR="00773EA9" w14:paraId="3E9F2D22" w14:textId="77777777" w:rsidTr="004A4394">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B7CC29B" w14:textId="77777777" w:rsidR="00FB046F" w:rsidRDefault="00FB046F" w:rsidP="004A4394">
            <w:pPr>
              <w:pStyle w:val="1-TableContent"/>
              <w:jc w:val="center"/>
            </w:pPr>
            <w:r>
              <w:t>Medical Expense (Any One Person)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C4282C3" w14:textId="77777777" w:rsidR="00FB046F" w:rsidRDefault="00FB046F" w:rsidP="004A4394">
            <w:pPr>
              <w:pStyle w:val="1-TableContent"/>
              <w:jc w:val="center"/>
            </w:pPr>
            <w:r>
              <w:rPr>
                <w:snapToGrid w:val="0"/>
              </w:rPr>
              <w:t>$5,000</w:t>
            </w:r>
          </w:p>
        </w:tc>
      </w:tr>
    </w:tbl>
    <w:p w14:paraId="446E0E6E" w14:textId="77777777" w:rsidR="00FB046F" w:rsidRDefault="00FB046F" w:rsidP="00773EA9">
      <w:pPr>
        <w:pStyle w:val="1-BodyText"/>
        <w:rPr>
          <w:snapToGrid w:val="0"/>
        </w:rPr>
      </w:pPr>
    </w:p>
    <w:p w14:paraId="4D2C7863" w14:textId="77777777" w:rsidR="00FB046F" w:rsidRDefault="00FB046F" w:rsidP="00773EA9">
      <w:pPr>
        <w:pStyle w:val="1-SubHeader"/>
        <w:rPr>
          <w:snapToGrid w:val="0"/>
        </w:rPr>
      </w:pPr>
      <w:r>
        <w:rPr>
          <w:snapToGrid w:val="0"/>
        </w:rPr>
        <w:t>Locations and Exposures</w:t>
      </w:r>
    </w:p>
    <w:tbl>
      <w:tblPr>
        <w:tblW w:w="9499" w:type="dxa"/>
        <w:tblLayout w:type="fixed"/>
        <w:tblLook w:val="04A0" w:firstRow="1" w:lastRow="0" w:firstColumn="1" w:lastColumn="0" w:noHBand="0" w:noVBand="1"/>
      </w:tblPr>
      <w:tblGrid>
        <w:gridCol w:w="636"/>
        <w:gridCol w:w="38"/>
        <w:gridCol w:w="649"/>
        <w:gridCol w:w="5091"/>
        <w:gridCol w:w="1572"/>
        <w:gridCol w:w="34"/>
        <w:gridCol w:w="1479"/>
      </w:tblGrid>
      <w:tr w:rsidR="00773EA9" w14:paraId="6FDF395C" w14:textId="77777777" w:rsidTr="004A4394">
        <w:trPr>
          <w:cantSplit/>
          <w:tblHeader/>
        </w:trPr>
        <w:tc>
          <w:tcPr>
            <w:tcW w:w="674" w:type="dxa"/>
            <w:gridSpan w:val="2"/>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center"/>
            <w:hideMark/>
          </w:tcPr>
          <w:p w14:paraId="3E13536B" w14:textId="77777777" w:rsidR="00FB046F" w:rsidRDefault="00FB046F" w:rsidP="004A4394">
            <w:pPr>
              <w:pStyle w:val="1-TableHeader"/>
              <w:ind w:left="-58"/>
              <w:jc w:val="center"/>
              <w:rPr>
                <w:snapToGrid w:val="0"/>
              </w:rPr>
            </w:pPr>
            <w:r>
              <w:rPr>
                <w:snapToGrid w:val="0"/>
              </w:rPr>
              <w:t>Loc</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6740777" w14:textId="77777777" w:rsidR="00FB046F" w:rsidRDefault="00FB046F" w:rsidP="004A4394">
            <w:pPr>
              <w:pStyle w:val="1-TableHeader"/>
              <w:ind w:left="-58"/>
              <w:jc w:val="center"/>
              <w:rPr>
                <w:snapToGrid w:val="0"/>
              </w:rPr>
            </w:pPr>
            <w:r>
              <w:rPr>
                <w:snapToGrid w:val="0"/>
              </w:rPr>
              <w:t>Bldg</w:t>
            </w: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C4F20AC" w14:textId="77777777" w:rsidR="00FB046F" w:rsidRDefault="00FB046F" w:rsidP="004A4394">
            <w:pPr>
              <w:pStyle w:val="1-TableHeader"/>
              <w:jc w:val="center"/>
              <w:rPr>
                <w:snapToGrid w:val="0"/>
              </w:rPr>
            </w:pPr>
            <w:r>
              <w:rPr>
                <w:snapToGrid w:val="0"/>
              </w:rPr>
              <w:t>Description</w:t>
            </w:r>
          </w:p>
        </w:tc>
        <w:tc>
          <w:tcPr>
            <w:tcW w:w="157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2A5220D" w14:textId="77777777" w:rsidR="00FB046F" w:rsidRDefault="00FB046F" w:rsidP="004A4394">
            <w:pPr>
              <w:pStyle w:val="1-TableHeader"/>
              <w:jc w:val="center"/>
              <w:rPr>
                <w:snapToGrid w:val="0"/>
              </w:rPr>
            </w:pPr>
            <w:r>
              <w:rPr>
                <w:snapToGrid w:val="0"/>
              </w:rPr>
              <w:t>Exposure</w:t>
            </w:r>
          </w:p>
        </w:tc>
        <w:tc>
          <w:tcPr>
            <w:tcW w:w="1513"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44183612" w14:textId="77777777" w:rsidR="00FB046F" w:rsidRDefault="00FB046F" w:rsidP="004A4394">
            <w:pPr>
              <w:pStyle w:val="1-TableHeader"/>
              <w:jc w:val="center"/>
              <w:rPr>
                <w:snapToGrid w:val="0"/>
              </w:rPr>
            </w:pPr>
            <w:r>
              <w:rPr>
                <w:snapToGrid w:val="0"/>
              </w:rPr>
              <w:t>Premium Basis</w:t>
            </w:r>
          </w:p>
        </w:tc>
      </w:tr>
      <w:tr w:rsidR="00773EA9" w14:paraId="57805293" w14:textId="77777777" w:rsidTr="004A4394">
        <w:trPr>
          <w:cantSplit/>
        </w:trPr>
        <w:tc>
          <w:tcPr>
            <w:tcW w:w="63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hideMark/>
          </w:tcPr>
          <w:p w14:paraId="18B82A52" w14:textId="77777777" w:rsidR="00FB046F" w:rsidRDefault="00FB046F" w:rsidP="004A4394">
            <w:pPr>
              <w:pStyle w:val="1-TableContent"/>
              <w:keepNext/>
              <w:keepLines/>
              <w:jc w:val="center"/>
              <w:rPr>
                <w:b/>
                <w:snapToGrid w:val="0"/>
              </w:rPr>
            </w:pPr>
            <w:r>
              <w:rPr>
                <w:b/>
              </w:rPr>
              <w:t>1</w:t>
            </w:r>
          </w:p>
        </w:tc>
        <w:tc>
          <w:tcPr>
            <w:tcW w:w="687" w:type="dxa"/>
            <w:gridSpan w:val="2"/>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C3C3FC9" w14:textId="77777777" w:rsidR="00FB046F" w:rsidRDefault="00FB046F" w:rsidP="004A4394">
            <w:pPr>
              <w:pStyle w:val="1-TableContent"/>
              <w:keepNext/>
              <w:keepLines/>
              <w:jc w:val="center"/>
              <w:rPr>
                <w:b/>
                <w:snapToGrid w:val="0"/>
              </w:rPr>
            </w:pPr>
            <w:r>
              <w:rPr>
                <w:b/>
              </w:rPr>
              <w:t>1</w:t>
            </w:r>
          </w:p>
        </w:tc>
        <w:tc>
          <w:tcPr>
            <w:tcW w:w="8176" w:type="dxa"/>
            <w:gridSpan w:val="4"/>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E680478" w14:textId="27F4CA05" w:rsidR="00FB046F" w:rsidRDefault="004A4394" w:rsidP="004A4394">
            <w:pPr>
              <w:pStyle w:val="1-TableContent"/>
              <w:keepNext/>
              <w:keepLines/>
              <w:rPr>
                <w:b/>
                <w:snapToGrid w:val="0"/>
              </w:rPr>
            </w:pPr>
            <w:r>
              <w:rPr>
                <w:b/>
                <w:noProof/>
              </w:rPr>
              <w:t>8111 Preston Road, Ste 300</w:t>
            </w:r>
            <w:r>
              <w:rPr>
                <w:b/>
                <w:noProof/>
                <w:snapToGrid w:val="0"/>
              </w:rPr>
              <w:t xml:space="preserve"> </w:t>
            </w:r>
            <w:r>
              <w:rPr>
                <w:rFonts w:ascii="Calibri" w:hAnsi="Calibri" w:cs="Calibri"/>
                <w:b/>
                <w:noProof/>
                <w:snapToGrid w:val="0"/>
              </w:rPr>
              <w:t>•</w:t>
            </w:r>
            <w:r>
              <w:rPr>
                <w:b/>
                <w:noProof/>
                <w:snapToGrid w:val="0"/>
              </w:rPr>
              <w:t xml:space="preserve"> </w:t>
            </w:r>
            <w:r>
              <w:rPr>
                <w:b/>
                <w:noProof/>
              </w:rPr>
              <w:t>Dallas</w:t>
            </w:r>
            <w:r>
              <w:rPr>
                <w:b/>
                <w:noProof/>
                <w:snapToGrid w:val="0"/>
              </w:rPr>
              <w:t xml:space="preserve">, Texas  </w:t>
            </w:r>
            <w:r>
              <w:rPr>
                <w:b/>
                <w:noProof/>
              </w:rPr>
              <w:t>75225</w:t>
            </w:r>
          </w:p>
        </w:tc>
      </w:tr>
      <w:tr w:rsidR="00773EA9" w14:paraId="38DF4722" w14:textId="77777777" w:rsidTr="004A4394">
        <w:trPr>
          <w:cantSplit/>
        </w:trPr>
        <w:tc>
          <w:tcPr>
            <w:tcW w:w="1323"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42249EB0" w14:textId="77777777" w:rsidR="00FB046F" w:rsidRDefault="00FB046F" w:rsidP="004A4394">
            <w:pPr>
              <w:pStyle w:val="1-TableContent"/>
              <w:keepNext/>
              <w:keepLines/>
              <w:jc w:val="center"/>
              <w:rPr>
                <w:snapToGrid w:val="0"/>
              </w:rPr>
            </w:pP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1E89B95" w14:textId="77777777" w:rsidR="00FB046F" w:rsidRDefault="00FB046F" w:rsidP="004A4394">
            <w:pPr>
              <w:pStyle w:val="1-TableContent"/>
              <w:keepNext/>
              <w:keepLines/>
              <w:rPr>
                <w:snapToGrid w:val="0"/>
              </w:rPr>
            </w:pPr>
            <w:r>
              <w:t>Lawyers Office</w:t>
            </w:r>
          </w:p>
        </w:tc>
        <w:tc>
          <w:tcPr>
            <w:tcW w:w="160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3A56E36" w14:textId="30206DA3" w:rsidR="00FB046F" w:rsidRDefault="004A4394" w:rsidP="004A4394">
            <w:pPr>
              <w:pStyle w:val="1-TableContent"/>
              <w:keepNext/>
              <w:keepLines/>
              <w:jc w:val="center"/>
              <w:rPr>
                <w:snapToGrid w:val="0"/>
              </w:rPr>
            </w:pPr>
            <w:r>
              <w:rPr>
                <w:noProof/>
                <w:snapToGrid w:val="0"/>
              </w:rPr>
              <w:t>4,210</w:t>
            </w:r>
          </w:p>
        </w:tc>
        <w:tc>
          <w:tcPr>
            <w:tcW w:w="147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C81C13F" w14:textId="47533758" w:rsidR="00FB046F" w:rsidRDefault="004A4394" w:rsidP="004A4394">
            <w:pPr>
              <w:pStyle w:val="1-TableContent"/>
              <w:keepNext/>
              <w:keepLines/>
              <w:jc w:val="center"/>
              <w:rPr>
                <w:snapToGrid w:val="0"/>
              </w:rPr>
            </w:pPr>
            <w:r>
              <w:rPr>
                <w:noProof/>
                <w:snapToGrid w:val="0"/>
              </w:rPr>
              <w:t>Area</w:t>
            </w:r>
          </w:p>
        </w:tc>
      </w:tr>
      <w:tr w:rsidR="00773EA9" w14:paraId="08521C2A" w14:textId="77777777" w:rsidTr="004A4394">
        <w:trPr>
          <w:cantSplit/>
        </w:trPr>
        <w:tc>
          <w:tcPr>
            <w:tcW w:w="63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hideMark/>
          </w:tcPr>
          <w:p w14:paraId="35ECD186" w14:textId="77777777" w:rsidR="00FB046F" w:rsidRDefault="00FB046F" w:rsidP="004A4394">
            <w:pPr>
              <w:pStyle w:val="1-TableContent"/>
              <w:keepNext/>
              <w:keepLines/>
              <w:jc w:val="center"/>
              <w:rPr>
                <w:b/>
                <w:snapToGrid w:val="0"/>
              </w:rPr>
            </w:pPr>
            <w:r>
              <w:rPr>
                <w:b/>
              </w:rPr>
              <w:t>2</w:t>
            </w:r>
          </w:p>
        </w:tc>
        <w:tc>
          <w:tcPr>
            <w:tcW w:w="687" w:type="dxa"/>
            <w:gridSpan w:val="2"/>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92EBFB9" w14:textId="77777777" w:rsidR="00FB046F" w:rsidRDefault="00FB046F" w:rsidP="004A4394">
            <w:pPr>
              <w:pStyle w:val="1-TableContent"/>
              <w:keepNext/>
              <w:keepLines/>
              <w:jc w:val="center"/>
              <w:rPr>
                <w:b/>
                <w:snapToGrid w:val="0"/>
              </w:rPr>
            </w:pPr>
            <w:r>
              <w:rPr>
                <w:b/>
              </w:rPr>
              <w:t>1</w:t>
            </w:r>
          </w:p>
        </w:tc>
        <w:tc>
          <w:tcPr>
            <w:tcW w:w="8176" w:type="dxa"/>
            <w:gridSpan w:val="4"/>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17DF5F8" w14:textId="4AA7D3F5" w:rsidR="00FB046F" w:rsidRDefault="004A4394" w:rsidP="004A4394">
            <w:pPr>
              <w:pStyle w:val="1-TableContent"/>
              <w:keepNext/>
              <w:keepLines/>
              <w:rPr>
                <w:b/>
                <w:snapToGrid w:val="0"/>
              </w:rPr>
            </w:pPr>
            <w:r>
              <w:rPr>
                <w:b/>
                <w:noProof/>
              </w:rPr>
              <w:t xml:space="preserve">5550 Granite Parkway, Suite 175 </w:t>
            </w:r>
            <w:r>
              <w:rPr>
                <w:rFonts w:ascii="Calibri" w:hAnsi="Calibri" w:cs="Calibri"/>
                <w:b/>
                <w:noProof/>
                <w:snapToGrid w:val="0"/>
              </w:rPr>
              <w:t>•</w:t>
            </w:r>
            <w:r>
              <w:rPr>
                <w:b/>
                <w:noProof/>
                <w:snapToGrid w:val="0"/>
              </w:rPr>
              <w:t xml:space="preserve"> </w:t>
            </w:r>
            <w:r>
              <w:rPr>
                <w:b/>
                <w:noProof/>
              </w:rPr>
              <w:t>Plano</w:t>
            </w:r>
            <w:r>
              <w:rPr>
                <w:b/>
                <w:noProof/>
                <w:snapToGrid w:val="0"/>
              </w:rPr>
              <w:t xml:space="preserve">, Texas  </w:t>
            </w:r>
            <w:r>
              <w:rPr>
                <w:b/>
                <w:noProof/>
              </w:rPr>
              <w:t>75024</w:t>
            </w:r>
          </w:p>
        </w:tc>
      </w:tr>
      <w:tr w:rsidR="00773EA9" w14:paraId="08D1E6A3" w14:textId="77777777" w:rsidTr="004A4394">
        <w:trPr>
          <w:cantSplit/>
        </w:trPr>
        <w:tc>
          <w:tcPr>
            <w:tcW w:w="1323"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510F2E7B" w14:textId="77777777" w:rsidR="00FB046F" w:rsidRDefault="00FB046F" w:rsidP="004A4394">
            <w:pPr>
              <w:pStyle w:val="1-TableContent"/>
              <w:keepNext/>
              <w:keepLines/>
              <w:jc w:val="center"/>
              <w:rPr>
                <w:snapToGrid w:val="0"/>
              </w:rPr>
            </w:pP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E76F980" w14:textId="77777777" w:rsidR="00FB046F" w:rsidRDefault="00FB046F" w:rsidP="004A4394">
            <w:pPr>
              <w:pStyle w:val="1-TableContent"/>
              <w:keepNext/>
              <w:keepLines/>
              <w:rPr>
                <w:snapToGrid w:val="0"/>
              </w:rPr>
            </w:pPr>
            <w:r>
              <w:t>Lawyers Office</w:t>
            </w:r>
          </w:p>
        </w:tc>
        <w:tc>
          <w:tcPr>
            <w:tcW w:w="160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54E9504" w14:textId="1725AC98" w:rsidR="00FB046F" w:rsidRDefault="004A4394" w:rsidP="004A4394">
            <w:pPr>
              <w:pStyle w:val="1-TableContent"/>
              <w:keepNext/>
              <w:keepLines/>
              <w:jc w:val="center"/>
              <w:rPr>
                <w:snapToGrid w:val="0"/>
              </w:rPr>
            </w:pPr>
            <w:r>
              <w:rPr>
                <w:noProof/>
                <w:snapToGrid w:val="0"/>
              </w:rPr>
              <w:t>6,384</w:t>
            </w:r>
          </w:p>
        </w:tc>
        <w:tc>
          <w:tcPr>
            <w:tcW w:w="147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2B79B68" w14:textId="35F132D5" w:rsidR="00FB046F" w:rsidRDefault="004A4394" w:rsidP="004A4394">
            <w:pPr>
              <w:pStyle w:val="1-TableContent"/>
              <w:keepNext/>
              <w:keepLines/>
              <w:jc w:val="center"/>
              <w:rPr>
                <w:snapToGrid w:val="0"/>
              </w:rPr>
            </w:pPr>
            <w:r>
              <w:rPr>
                <w:noProof/>
                <w:snapToGrid w:val="0"/>
              </w:rPr>
              <w:t>Area</w:t>
            </w:r>
          </w:p>
        </w:tc>
      </w:tr>
    </w:tbl>
    <w:p w14:paraId="4479B5B2" w14:textId="06F66FBB" w:rsidR="004A4394" w:rsidRDefault="004A4394" w:rsidP="00773EA9">
      <w:pPr>
        <w:pStyle w:val="1-BodyText"/>
        <w:rPr>
          <w:noProof/>
        </w:rPr>
      </w:pPr>
    </w:p>
    <w:p w14:paraId="09FE838D" w14:textId="4BBACCE1" w:rsidR="00FB046F" w:rsidRDefault="00FB046F" w:rsidP="004A4394">
      <w:pPr>
        <w:pStyle w:val="1-BodyText"/>
      </w:pPr>
    </w:p>
    <w:p w14:paraId="7177FD0F" w14:textId="77777777" w:rsidR="00FB046F" w:rsidRPr="00773EA9" w:rsidRDefault="00FB046F" w:rsidP="00773EA9">
      <w:pPr>
        <w:sectPr w:rsidR="00FB046F" w:rsidRPr="00773EA9" w:rsidSect="00394A8D">
          <w:pgSz w:w="12240" w:h="15840"/>
          <w:pgMar w:top="1440" w:right="1440" w:bottom="1296" w:left="1296" w:header="720" w:footer="720" w:gutter="0"/>
          <w:cols w:space="720"/>
          <w:docGrid w:linePitch="360"/>
        </w:sectPr>
      </w:pPr>
    </w:p>
    <w:p w14:paraId="697236F2" w14:textId="77777777" w:rsidR="00FB046F" w:rsidRDefault="00FB046F" w:rsidP="00815E9D">
      <w:pPr>
        <w:pStyle w:val="1-PageHeader"/>
      </w:pPr>
      <w:bookmarkStart w:id="8" w:name="_Toc172706961"/>
      <w:r>
        <w:lastRenderedPageBreak/>
        <w:t>Commercial Auto</w:t>
      </w:r>
      <w:bookmarkEnd w:id="8"/>
    </w:p>
    <w:tbl>
      <w:tblPr>
        <w:tblW w:w="0" w:type="auto"/>
        <w:tblLayout w:type="fixed"/>
        <w:tblLook w:val="04A0" w:firstRow="1" w:lastRow="0" w:firstColumn="1" w:lastColumn="0" w:noHBand="0" w:noVBand="1"/>
      </w:tblPr>
      <w:tblGrid>
        <w:gridCol w:w="2328"/>
        <w:gridCol w:w="7176"/>
      </w:tblGrid>
      <w:tr w:rsidR="00815E9D" w14:paraId="5E71D864" w14:textId="77777777" w:rsidTr="00815E9D">
        <w:tc>
          <w:tcPr>
            <w:tcW w:w="2328" w:type="dxa"/>
            <w:hideMark/>
          </w:tcPr>
          <w:p w14:paraId="5DB2D72D" w14:textId="77777777" w:rsidR="00FB046F" w:rsidRDefault="00FB046F">
            <w:pPr>
              <w:pStyle w:val="1-TableContent"/>
              <w:rPr>
                <w:b/>
                <w:sz w:val="22"/>
              </w:rPr>
            </w:pPr>
            <w:r>
              <w:rPr>
                <w:b/>
                <w:sz w:val="22"/>
              </w:rPr>
              <w:t>Issuing Company</w:t>
            </w:r>
          </w:p>
        </w:tc>
        <w:tc>
          <w:tcPr>
            <w:tcW w:w="7176" w:type="dxa"/>
            <w:hideMark/>
          </w:tcPr>
          <w:p w14:paraId="30F5BD74" w14:textId="77777777" w:rsidR="00FB046F" w:rsidRDefault="00FB046F">
            <w:pPr>
              <w:pStyle w:val="1-TableContent"/>
              <w:rPr>
                <w:b/>
                <w:sz w:val="22"/>
              </w:rPr>
            </w:pPr>
            <w:r>
              <w:rPr>
                <w:b/>
                <w:sz w:val="22"/>
              </w:rPr>
              <w:t>Hanover Lloyds Insurance Company</w:t>
            </w:r>
          </w:p>
        </w:tc>
      </w:tr>
      <w:tr w:rsidR="00815E9D" w14:paraId="7E172A6F" w14:textId="77777777" w:rsidTr="00815E9D">
        <w:tc>
          <w:tcPr>
            <w:tcW w:w="2328" w:type="dxa"/>
            <w:hideMark/>
          </w:tcPr>
          <w:p w14:paraId="50875895" w14:textId="77777777" w:rsidR="00FB046F" w:rsidRDefault="00FB046F">
            <w:pPr>
              <w:pStyle w:val="1-TableContent"/>
              <w:rPr>
                <w:b/>
                <w:sz w:val="22"/>
              </w:rPr>
            </w:pPr>
            <w:r>
              <w:rPr>
                <w:b/>
                <w:sz w:val="22"/>
              </w:rPr>
              <w:t>Policy Number</w:t>
            </w:r>
          </w:p>
        </w:tc>
        <w:tc>
          <w:tcPr>
            <w:tcW w:w="7176" w:type="dxa"/>
            <w:hideMark/>
          </w:tcPr>
          <w:p w14:paraId="735E2750" w14:textId="50D26454" w:rsidR="00FB046F" w:rsidRDefault="00FB046F">
            <w:pPr>
              <w:pStyle w:val="1-TableContent"/>
              <w:rPr>
                <w:b/>
                <w:sz w:val="22"/>
              </w:rPr>
            </w:pPr>
            <w:r>
              <w:rPr>
                <w:b/>
                <w:sz w:val="22"/>
              </w:rPr>
              <w:t>OHD-A960711-0</w:t>
            </w:r>
            <w:r w:rsidR="00313B25">
              <w:rPr>
                <w:b/>
                <w:sz w:val="22"/>
              </w:rPr>
              <w:t>9</w:t>
            </w:r>
          </w:p>
        </w:tc>
      </w:tr>
      <w:tr w:rsidR="00815E9D" w14:paraId="23CA1AAE" w14:textId="77777777" w:rsidTr="00815E9D">
        <w:tc>
          <w:tcPr>
            <w:tcW w:w="2328" w:type="dxa"/>
            <w:hideMark/>
          </w:tcPr>
          <w:p w14:paraId="59C3E6A0" w14:textId="77777777" w:rsidR="00FB046F" w:rsidRDefault="00FB046F">
            <w:pPr>
              <w:pStyle w:val="1-TableContent"/>
              <w:rPr>
                <w:b/>
                <w:sz w:val="22"/>
              </w:rPr>
            </w:pPr>
            <w:r>
              <w:rPr>
                <w:b/>
                <w:sz w:val="22"/>
              </w:rPr>
              <w:t>Policy Term</w:t>
            </w:r>
          </w:p>
        </w:tc>
        <w:tc>
          <w:tcPr>
            <w:tcW w:w="7176" w:type="dxa"/>
            <w:hideMark/>
          </w:tcPr>
          <w:p w14:paraId="4B735D2B" w14:textId="303BE892" w:rsidR="00FB046F" w:rsidRDefault="00FB046F">
            <w:pPr>
              <w:pStyle w:val="1-TableContent"/>
              <w:rPr>
                <w:b/>
                <w:sz w:val="22"/>
              </w:rPr>
            </w:pPr>
            <w:r>
              <w:rPr>
                <w:b/>
                <w:sz w:val="22"/>
              </w:rPr>
              <w:t>8/1/202</w:t>
            </w:r>
            <w:r w:rsidR="004A4394">
              <w:rPr>
                <w:b/>
                <w:sz w:val="22"/>
              </w:rPr>
              <w:t>4</w:t>
            </w:r>
            <w:r>
              <w:rPr>
                <w:b/>
                <w:sz w:val="22"/>
              </w:rPr>
              <w:t xml:space="preserve"> to 8/1/202</w:t>
            </w:r>
            <w:r w:rsidR="004A4394">
              <w:rPr>
                <w:b/>
                <w:sz w:val="22"/>
              </w:rPr>
              <w:t>5</w:t>
            </w:r>
          </w:p>
        </w:tc>
      </w:tr>
    </w:tbl>
    <w:p w14:paraId="1B6E59CF" w14:textId="5C5F3ACF" w:rsidR="00FB046F" w:rsidRDefault="00FB046F" w:rsidP="00815E9D">
      <w:pPr>
        <w:pStyle w:val="1-BodyText"/>
      </w:pPr>
    </w:p>
    <w:p w14:paraId="73781072" w14:textId="77777777" w:rsidR="00FB046F" w:rsidRDefault="00FB046F" w:rsidP="00815E9D">
      <w:pPr>
        <w:pStyle w:val="1-SubHeader"/>
      </w:pPr>
      <w:r>
        <w:t>Named Insureds</w:t>
      </w:r>
    </w:p>
    <w:tbl>
      <w:tblPr>
        <w:tblW w:w="0" w:type="auto"/>
        <w:tblLayout w:type="fixed"/>
        <w:tblLook w:val="04A0" w:firstRow="1" w:lastRow="0" w:firstColumn="1" w:lastColumn="0" w:noHBand="0" w:noVBand="1"/>
      </w:tblPr>
      <w:tblGrid>
        <w:gridCol w:w="6414"/>
        <w:gridCol w:w="3080"/>
      </w:tblGrid>
      <w:tr w:rsidR="00815E9D" w14:paraId="3DD61F5A" w14:textId="77777777" w:rsidTr="004A4394">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601BD2BC" w14:textId="77777777" w:rsidR="00FB046F" w:rsidRDefault="00FB046F" w:rsidP="004A4394">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67050BD" w14:textId="77777777" w:rsidR="00FB046F" w:rsidRDefault="00FB046F" w:rsidP="004A4394">
            <w:pPr>
              <w:pStyle w:val="1-TableHeader"/>
              <w:jc w:val="center"/>
            </w:pPr>
            <w:r>
              <w:t>Interest</w:t>
            </w:r>
          </w:p>
        </w:tc>
      </w:tr>
      <w:tr w:rsidR="00815E9D" w14:paraId="452A8B39" w14:textId="77777777" w:rsidTr="004A4394">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A7D9E7A" w14:textId="77777777" w:rsidR="00FB046F" w:rsidRDefault="00FB046F" w:rsidP="004A4394">
            <w:pPr>
              <w:pStyle w:val="1-TableContent"/>
              <w:jc w:val="center"/>
            </w:pPr>
            <w:r>
              <w:t>Brown Fox, PLLC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035A5E8" w14:textId="77777777" w:rsidR="00FB046F" w:rsidRDefault="00FB046F" w:rsidP="004A4394">
            <w:pPr>
              <w:pStyle w:val="1-TableContent"/>
              <w:jc w:val="center"/>
            </w:pPr>
            <w:r>
              <w:t>First Named Insured</w:t>
            </w:r>
          </w:p>
        </w:tc>
      </w:tr>
    </w:tbl>
    <w:p w14:paraId="54D0162A" w14:textId="77777777" w:rsidR="00FB046F" w:rsidRDefault="00FB046F" w:rsidP="00815E9D">
      <w:pPr>
        <w:pStyle w:val="1-BodyText"/>
      </w:pPr>
    </w:p>
    <w:p w14:paraId="4DEF371A" w14:textId="77777777" w:rsidR="00FB046F" w:rsidRDefault="00FB046F" w:rsidP="00815E9D">
      <w:pPr>
        <w:pStyle w:val="1-SubHeader"/>
      </w:pPr>
      <w:r>
        <w:t>Coverages</w:t>
      </w:r>
    </w:p>
    <w:tbl>
      <w:tblPr>
        <w:tblStyle w:val="1-TableBase"/>
        <w:tblW w:w="0" w:type="auto"/>
        <w:tblLayout w:type="fixed"/>
        <w:tblLook w:val="04A0" w:firstRow="1" w:lastRow="0" w:firstColumn="1" w:lastColumn="0" w:noHBand="0" w:noVBand="1"/>
      </w:tblPr>
      <w:tblGrid>
        <w:gridCol w:w="6270"/>
        <w:gridCol w:w="1409"/>
        <w:gridCol w:w="1815"/>
      </w:tblGrid>
      <w:tr w:rsidR="00815E9D" w14:paraId="290FA4A2" w14:textId="77777777" w:rsidTr="004A4394">
        <w:trPr>
          <w:cnfStyle w:val="100000000000" w:firstRow="1" w:lastRow="0" w:firstColumn="0" w:lastColumn="0" w:oddVBand="0" w:evenVBand="0" w:oddHBand="0" w:evenHBand="0" w:firstRowFirstColumn="0" w:firstRowLastColumn="0" w:lastRowFirstColumn="0" w:lastRowLastColumn="0"/>
        </w:trPr>
        <w:tc>
          <w:tcPr>
            <w:tcW w:w="62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6D21C539" w14:textId="77777777" w:rsidR="00FB046F" w:rsidRDefault="00FB046F" w:rsidP="004A4394">
            <w:pPr>
              <w:pStyle w:val="1-TableHeader"/>
              <w:jc w:val="center"/>
              <w:rPr>
                <w:snapToGrid w:val="0"/>
              </w:rPr>
            </w:pPr>
            <w:r>
              <w:rPr>
                <w:snapToGrid w:val="0"/>
              </w:rPr>
              <w:t>Description</w:t>
            </w:r>
          </w:p>
        </w:tc>
        <w:tc>
          <w:tcPr>
            <w:tcW w:w="140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4398014F" w14:textId="77777777" w:rsidR="00FB046F" w:rsidRDefault="00FB046F" w:rsidP="004A4394">
            <w:pPr>
              <w:pStyle w:val="1-TableHeader"/>
              <w:jc w:val="center"/>
            </w:pPr>
            <w:r>
              <w:t>Symbol</w:t>
            </w:r>
          </w:p>
        </w:tc>
        <w:tc>
          <w:tcPr>
            <w:tcW w:w="181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3977193A" w14:textId="77777777" w:rsidR="00FB046F" w:rsidRDefault="00FB046F" w:rsidP="004A4394">
            <w:pPr>
              <w:pStyle w:val="1-TableHeader"/>
              <w:jc w:val="center"/>
            </w:pPr>
            <w:r>
              <w:t>Limit</w:t>
            </w:r>
          </w:p>
        </w:tc>
      </w:tr>
      <w:tr w:rsidR="00815E9D" w14:paraId="5AA19B2A" w14:textId="77777777" w:rsidTr="004A4394">
        <w:tc>
          <w:tcPr>
            <w:tcW w:w="62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582B972B" w14:textId="4E882219" w:rsidR="00FB046F" w:rsidRDefault="004A4394" w:rsidP="004A4394">
            <w:pPr>
              <w:pStyle w:val="1-TableContent"/>
              <w:jc w:val="center"/>
              <w:rPr>
                <w:snapToGrid w:val="0"/>
              </w:rPr>
            </w:pPr>
            <w:r>
              <w:rPr>
                <w:noProof/>
              </w:rPr>
              <w:t>Combined Single Limit</w:t>
            </w:r>
          </w:p>
        </w:tc>
        <w:tc>
          <w:tcPr>
            <w:tcW w:w="140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B532EEE" w14:textId="1687F3C7" w:rsidR="00FB046F" w:rsidRDefault="004A4394" w:rsidP="004A4394">
            <w:pPr>
              <w:pStyle w:val="1-TableContent"/>
              <w:jc w:val="center"/>
            </w:pPr>
            <w:r>
              <w:rPr>
                <w:noProof/>
              </w:rPr>
              <w:t>8, 9</w:t>
            </w:r>
          </w:p>
        </w:tc>
        <w:tc>
          <w:tcPr>
            <w:tcW w:w="181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613C1FEC" w14:textId="77777777" w:rsidR="00FB046F" w:rsidRDefault="00FB046F" w:rsidP="004A4394">
            <w:pPr>
              <w:pStyle w:val="1-TableContent"/>
              <w:jc w:val="center"/>
              <w:rPr>
                <w:snapToGrid w:val="0"/>
              </w:rPr>
            </w:pPr>
            <w:r>
              <w:t>$1,000,000</w:t>
            </w:r>
          </w:p>
        </w:tc>
      </w:tr>
      <w:tr w:rsidR="00815E9D" w14:paraId="20D48BF4" w14:textId="77777777" w:rsidTr="004A4394">
        <w:tc>
          <w:tcPr>
            <w:tcW w:w="62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DB96808" w14:textId="5852A7E2" w:rsidR="00FB046F" w:rsidRDefault="00FB046F" w:rsidP="004A4394">
            <w:pPr>
              <w:pStyle w:val="1-TableContent"/>
              <w:jc w:val="center"/>
            </w:pPr>
            <w:r>
              <w:rPr>
                <w:snapToGrid w:val="0"/>
              </w:rPr>
              <w:t>Hired / Borrowed Auto Liability</w:t>
            </w:r>
          </w:p>
        </w:tc>
        <w:tc>
          <w:tcPr>
            <w:tcW w:w="140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1CD8BD5F" w14:textId="325FBC90" w:rsidR="00FB046F" w:rsidRDefault="00313B25" w:rsidP="004A4394">
            <w:pPr>
              <w:pStyle w:val="1-TableContent"/>
              <w:jc w:val="center"/>
            </w:pPr>
            <w:r>
              <w:t>8</w:t>
            </w:r>
          </w:p>
        </w:tc>
        <w:tc>
          <w:tcPr>
            <w:tcW w:w="181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41E59D69" w14:textId="2CA03611" w:rsidR="00FB046F" w:rsidRDefault="004A4394" w:rsidP="004A4394">
            <w:pPr>
              <w:pStyle w:val="1-TableContent"/>
              <w:jc w:val="center"/>
              <w:rPr>
                <w:snapToGrid w:val="0"/>
              </w:rPr>
            </w:pPr>
            <w:r>
              <w:rPr>
                <w:noProof/>
                <w:snapToGrid w:val="0"/>
              </w:rPr>
              <w:t>Included</w:t>
            </w:r>
          </w:p>
        </w:tc>
      </w:tr>
      <w:tr w:rsidR="00815E9D" w14:paraId="63CBCEB5" w14:textId="77777777" w:rsidTr="004A4394">
        <w:tc>
          <w:tcPr>
            <w:tcW w:w="627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509DC12" w14:textId="77777777" w:rsidR="00FB046F" w:rsidRDefault="00FB046F" w:rsidP="004A4394">
            <w:pPr>
              <w:pStyle w:val="1-TableContent"/>
              <w:jc w:val="center"/>
              <w:rPr>
                <w:snapToGrid w:val="0"/>
              </w:rPr>
            </w:pPr>
            <w:r>
              <w:rPr>
                <w:snapToGrid w:val="0"/>
              </w:rPr>
              <w:t>Non-owned Auto Liability</w:t>
            </w:r>
          </w:p>
        </w:tc>
        <w:tc>
          <w:tcPr>
            <w:tcW w:w="140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364C5C81" w14:textId="1DD1B62F" w:rsidR="00FB046F" w:rsidRDefault="00313B25" w:rsidP="004A4394">
            <w:pPr>
              <w:pStyle w:val="1-TableContent"/>
              <w:jc w:val="center"/>
            </w:pPr>
            <w:r>
              <w:t>9</w:t>
            </w:r>
          </w:p>
        </w:tc>
        <w:tc>
          <w:tcPr>
            <w:tcW w:w="181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A85A305" w14:textId="5180C102" w:rsidR="00FB046F" w:rsidRDefault="004A4394" w:rsidP="004A4394">
            <w:pPr>
              <w:pStyle w:val="1-TableContent"/>
              <w:jc w:val="center"/>
              <w:rPr>
                <w:snapToGrid w:val="0"/>
              </w:rPr>
            </w:pPr>
            <w:r>
              <w:rPr>
                <w:noProof/>
                <w:snapToGrid w:val="0"/>
              </w:rPr>
              <w:t>Included</w:t>
            </w:r>
          </w:p>
        </w:tc>
      </w:tr>
    </w:tbl>
    <w:p w14:paraId="1CC5D211" w14:textId="77777777" w:rsidR="00FB046F" w:rsidRDefault="00FB046F" w:rsidP="00815E9D">
      <w:pPr>
        <w:pStyle w:val="1-BodyText"/>
        <w:rPr>
          <w:snapToGrid w:val="0"/>
        </w:rPr>
      </w:pPr>
    </w:p>
    <w:tbl>
      <w:tblPr>
        <w:tblStyle w:val="1-TableBase"/>
        <w:tblW w:w="0" w:type="auto"/>
        <w:tblLayout w:type="fixed"/>
        <w:tblLook w:val="01A0" w:firstRow="1" w:lastRow="0" w:firstColumn="1" w:lastColumn="1" w:noHBand="0" w:noVBand="0"/>
      </w:tblPr>
      <w:tblGrid>
        <w:gridCol w:w="2785"/>
        <w:gridCol w:w="3863"/>
        <w:gridCol w:w="2846"/>
      </w:tblGrid>
      <w:tr w:rsidR="00815E9D" w14:paraId="08E3699D" w14:textId="77777777" w:rsidTr="00815E9D">
        <w:trPr>
          <w:cnfStyle w:val="100000000000" w:firstRow="1" w:lastRow="0" w:firstColumn="0" w:lastColumn="0" w:oddVBand="0" w:evenVBand="0" w:oddHBand="0" w:evenHBand="0" w:firstRowFirstColumn="0" w:firstRowLastColumn="0" w:lastRowFirstColumn="0" w:lastRowLastColumn="0"/>
        </w:trPr>
        <w:tc>
          <w:tcPr>
            <w:tcW w:w="9494"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C18A79F" w14:textId="77777777" w:rsidR="00FB046F" w:rsidRDefault="00FB046F">
            <w:pPr>
              <w:pStyle w:val="1-TableHeader"/>
              <w:jc w:val="center"/>
              <w:rPr>
                <w:szCs w:val="16"/>
              </w:rPr>
            </w:pPr>
            <w:r>
              <w:rPr>
                <w:szCs w:val="16"/>
              </w:rPr>
              <w:t>*Symbol Definition</w:t>
            </w:r>
          </w:p>
        </w:tc>
      </w:tr>
      <w:tr w:rsidR="00815E9D" w14:paraId="120D3398" w14:textId="77777777" w:rsidTr="004A4394">
        <w:tc>
          <w:tcPr>
            <w:tcW w:w="27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757606A" w14:textId="77777777" w:rsidR="00FB046F" w:rsidRDefault="00FB046F">
            <w:pPr>
              <w:pStyle w:val="1-TableContent"/>
              <w:rPr>
                <w:sz w:val="16"/>
              </w:rPr>
            </w:pPr>
            <w:r>
              <w:rPr>
                <w:sz w:val="16"/>
              </w:rPr>
              <w:t>(1) Any Auto</w:t>
            </w:r>
          </w:p>
        </w:tc>
        <w:tc>
          <w:tcPr>
            <w:tcW w:w="386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E1A74B7" w14:textId="77777777" w:rsidR="00FB046F" w:rsidRDefault="00FB046F">
            <w:pPr>
              <w:pStyle w:val="1-TableContent"/>
              <w:rPr>
                <w:sz w:val="16"/>
              </w:rPr>
            </w:pPr>
            <w:r>
              <w:rPr>
                <w:sz w:val="16"/>
              </w:rPr>
              <w:t>(4) Owned Autos Other Than Private Passenger</w:t>
            </w:r>
          </w:p>
        </w:tc>
        <w:tc>
          <w:tcPr>
            <w:tcW w:w="284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7FC386B" w14:textId="77777777" w:rsidR="00FB046F" w:rsidRDefault="00FB046F">
            <w:pPr>
              <w:pStyle w:val="1-TableContent"/>
              <w:rPr>
                <w:sz w:val="16"/>
              </w:rPr>
            </w:pPr>
            <w:r>
              <w:rPr>
                <w:sz w:val="16"/>
              </w:rPr>
              <w:t>(7) Autos Specified On Schedule</w:t>
            </w:r>
          </w:p>
        </w:tc>
      </w:tr>
      <w:tr w:rsidR="00815E9D" w14:paraId="7BD08B3A" w14:textId="77777777" w:rsidTr="004A4394">
        <w:tc>
          <w:tcPr>
            <w:tcW w:w="27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F811614" w14:textId="77777777" w:rsidR="00FB046F" w:rsidRDefault="00FB046F">
            <w:pPr>
              <w:pStyle w:val="1-TableContent"/>
              <w:rPr>
                <w:sz w:val="16"/>
              </w:rPr>
            </w:pPr>
            <w:r>
              <w:rPr>
                <w:sz w:val="16"/>
              </w:rPr>
              <w:t>(2) All Owned Autos</w:t>
            </w:r>
          </w:p>
        </w:tc>
        <w:tc>
          <w:tcPr>
            <w:tcW w:w="386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638B829" w14:textId="77777777" w:rsidR="00FB046F" w:rsidRDefault="00FB046F">
            <w:pPr>
              <w:pStyle w:val="1-TableContent"/>
              <w:ind w:right="-58"/>
              <w:rPr>
                <w:sz w:val="16"/>
              </w:rPr>
            </w:pPr>
            <w:r>
              <w:rPr>
                <w:sz w:val="16"/>
              </w:rPr>
              <w:t>(5) All Owned Autos Requiring No-Fault Coverage</w:t>
            </w:r>
          </w:p>
        </w:tc>
        <w:tc>
          <w:tcPr>
            <w:tcW w:w="284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8FDCDE5" w14:textId="77777777" w:rsidR="00FB046F" w:rsidRDefault="00FB046F">
            <w:pPr>
              <w:pStyle w:val="1-TableContent"/>
              <w:rPr>
                <w:sz w:val="16"/>
              </w:rPr>
            </w:pPr>
            <w:r>
              <w:rPr>
                <w:sz w:val="16"/>
              </w:rPr>
              <w:t>(8) Hired Autos</w:t>
            </w:r>
          </w:p>
        </w:tc>
      </w:tr>
      <w:tr w:rsidR="00815E9D" w14:paraId="48F963FB" w14:textId="77777777" w:rsidTr="004A4394">
        <w:tc>
          <w:tcPr>
            <w:tcW w:w="278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A7A2363" w14:textId="77777777" w:rsidR="00FB046F" w:rsidRDefault="00FB046F">
            <w:pPr>
              <w:pStyle w:val="1-TableContent"/>
              <w:ind w:right="-58"/>
              <w:rPr>
                <w:sz w:val="16"/>
              </w:rPr>
            </w:pPr>
            <w:r>
              <w:rPr>
                <w:sz w:val="16"/>
              </w:rPr>
              <w:t>(3) Owned Private Passenger Autos</w:t>
            </w:r>
          </w:p>
        </w:tc>
        <w:tc>
          <w:tcPr>
            <w:tcW w:w="386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AAC556D" w14:textId="77777777" w:rsidR="00FB046F" w:rsidRDefault="00FB046F">
            <w:pPr>
              <w:pStyle w:val="1-TableContent"/>
              <w:rPr>
                <w:sz w:val="16"/>
              </w:rPr>
            </w:pPr>
            <w:r>
              <w:rPr>
                <w:sz w:val="16"/>
              </w:rPr>
              <w:t>(6) Owned Autos Subject To Compulsory U.M. Law</w:t>
            </w:r>
          </w:p>
        </w:tc>
        <w:tc>
          <w:tcPr>
            <w:tcW w:w="284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055DC84" w14:textId="77777777" w:rsidR="00FB046F" w:rsidRDefault="00FB046F">
            <w:pPr>
              <w:pStyle w:val="1-TableContent"/>
              <w:rPr>
                <w:sz w:val="16"/>
              </w:rPr>
            </w:pPr>
            <w:r>
              <w:rPr>
                <w:sz w:val="16"/>
              </w:rPr>
              <w:t>(9) Non-Owned Autos</w:t>
            </w:r>
          </w:p>
        </w:tc>
      </w:tr>
    </w:tbl>
    <w:p w14:paraId="227D7E95" w14:textId="77777777" w:rsidR="00FB046F" w:rsidRDefault="00FB046F" w:rsidP="00815E9D">
      <w:pPr>
        <w:pStyle w:val="1-BodyText"/>
        <w:rPr>
          <w:snapToGrid w:val="0"/>
        </w:rPr>
      </w:pPr>
    </w:p>
    <w:p w14:paraId="79828B6B" w14:textId="77777777" w:rsidR="00FB046F" w:rsidRDefault="00FB046F" w:rsidP="00815E9D">
      <w:pPr>
        <w:pStyle w:val="1-BodyText"/>
      </w:pPr>
    </w:p>
    <w:p w14:paraId="46B6A81A" w14:textId="77777777" w:rsidR="00FB046F" w:rsidRPr="00815E9D" w:rsidRDefault="00FB046F" w:rsidP="00815E9D">
      <w:pPr>
        <w:sectPr w:rsidR="00FB046F" w:rsidRPr="00815E9D" w:rsidSect="00873278">
          <w:pgSz w:w="12240" w:h="15840"/>
          <w:pgMar w:top="1440" w:right="1440" w:bottom="1296" w:left="1296" w:header="720" w:footer="720" w:gutter="0"/>
          <w:cols w:space="720"/>
          <w:docGrid w:linePitch="360"/>
        </w:sectPr>
      </w:pPr>
    </w:p>
    <w:p w14:paraId="16A0F343" w14:textId="77777777" w:rsidR="00FB046F" w:rsidRDefault="00FB046F" w:rsidP="00AE280A">
      <w:pPr>
        <w:pStyle w:val="1-PageHeader"/>
      </w:pPr>
      <w:bookmarkStart w:id="9" w:name="_Toc172706962"/>
      <w:r>
        <w:lastRenderedPageBreak/>
        <w:t>Crime</w:t>
      </w:r>
      <w:bookmarkEnd w:id="9"/>
    </w:p>
    <w:tbl>
      <w:tblPr>
        <w:tblW w:w="0" w:type="auto"/>
        <w:tblLayout w:type="fixed"/>
        <w:tblLook w:val="04A0" w:firstRow="1" w:lastRow="0" w:firstColumn="1" w:lastColumn="0" w:noHBand="0" w:noVBand="1"/>
      </w:tblPr>
      <w:tblGrid>
        <w:gridCol w:w="2328"/>
        <w:gridCol w:w="7176"/>
      </w:tblGrid>
      <w:tr w:rsidR="00FF76CB" w14:paraId="4F2F9E68" w14:textId="77777777" w:rsidTr="00620D56">
        <w:tc>
          <w:tcPr>
            <w:tcW w:w="2328" w:type="dxa"/>
            <w:hideMark/>
          </w:tcPr>
          <w:p w14:paraId="37A11BD2" w14:textId="77777777" w:rsidR="00FB046F" w:rsidRPr="00AE280A" w:rsidRDefault="00FB046F" w:rsidP="00AE280A">
            <w:pPr>
              <w:pStyle w:val="1-TableContent"/>
              <w:rPr>
                <w:b/>
                <w:sz w:val="22"/>
              </w:rPr>
            </w:pPr>
            <w:r>
              <w:rPr>
                <w:b/>
                <w:sz w:val="22"/>
              </w:rPr>
              <w:t>Issuing Company</w:t>
            </w:r>
          </w:p>
        </w:tc>
        <w:tc>
          <w:tcPr>
            <w:tcW w:w="7176" w:type="dxa"/>
            <w:hideMark/>
          </w:tcPr>
          <w:p w14:paraId="3AB50FE5" w14:textId="77777777" w:rsidR="00FB046F" w:rsidRPr="00AE280A" w:rsidRDefault="00FB046F" w:rsidP="00AE280A">
            <w:pPr>
              <w:pStyle w:val="1-TableContent"/>
              <w:rPr>
                <w:b/>
                <w:sz w:val="22"/>
              </w:rPr>
            </w:pPr>
            <w:r>
              <w:rPr>
                <w:b/>
                <w:sz w:val="22"/>
              </w:rPr>
              <w:t>Federal Insurance Company</w:t>
            </w:r>
          </w:p>
        </w:tc>
      </w:tr>
      <w:tr w:rsidR="00FF76CB" w14:paraId="46A722EC" w14:textId="77777777" w:rsidTr="00620D56">
        <w:tc>
          <w:tcPr>
            <w:tcW w:w="2328" w:type="dxa"/>
            <w:hideMark/>
          </w:tcPr>
          <w:p w14:paraId="70DCC9EE" w14:textId="77777777" w:rsidR="00FB046F" w:rsidRPr="00AE280A" w:rsidRDefault="00FB046F" w:rsidP="00AE280A">
            <w:pPr>
              <w:pStyle w:val="1-TableContent"/>
              <w:rPr>
                <w:b/>
                <w:sz w:val="22"/>
              </w:rPr>
            </w:pPr>
            <w:r>
              <w:rPr>
                <w:b/>
                <w:sz w:val="22"/>
              </w:rPr>
              <w:t>Policy Number</w:t>
            </w:r>
          </w:p>
        </w:tc>
        <w:tc>
          <w:tcPr>
            <w:tcW w:w="7176" w:type="dxa"/>
            <w:hideMark/>
          </w:tcPr>
          <w:p w14:paraId="613B9A9B" w14:textId="77777777" w:rsidR="00FB046F" w:rsidRPr="00AE280A" w:rsidRDefault="00FB046F" w:rsidP="00AE280A">
            <w:pPr>
              <w:pStyle w:val="1-TableContent"/>
              <w:rPr>
                <w:b/>
                <w:sz w:val="22"/>
              </w:rPr>
            </w:pPr>
            <w:r>
              <w:rPr>
                <w:b/>
                <w:sz w:val="22"/>
              </w:rPr>
              <w:t>J06277718</w:t>
            </w:r>
          </w:p>
        </w:tc>
      </w:tr>
      <w:tr w:rsidR="00FF76CB" w14:paraId="00085835" w14:textId="77777777" w:rsidTr="00620D56">
        <w:tc>
          <w:tcPr>
            <w:tcW w:w="2328" w:type="dxa"/>
            <w:hideMark/>
          </w:tcPr>
          <w:p w14:paraId="14F37FD1" w14:textId="77777777" w:rsidR="00FB046F" w:rsidRPr="00AE280A" w:rsidRDefault="00FB046F" w:rsidP="00AE280A">
            <w:pPr>
              <w:pStyle w:val="1-TableContent"/>
              <w:rPr>
                <w:b/>
                <w:sz w:val="22"/>
              </w:rPr>
            </w:pPr>
            <w:r>
              <w:rPr>
                <w:b/>
                <w:sz w:val="22"/>
              </w:rPr>
              <w:t>Policy Term</w:t>
            </w:r>
          </w:p>
        </w:tc>
        <w:tc>
          <w:tcPr>
            <w:tcW w:w="7176" w:type="dxa"/>
            <w:hideMark/>
          </w:tcPr>
          <w:p w14:paraId="5C7B44B9" w14:textId="19B3726C" w:rsidR="00FB046F" w:rsidRPr="00AE280A" w:rsidRDefault="00FB046F" w:rsidP="00AE280A">
            <w:pPr>
              <w:pStyle w:val="1-TableContent"/>
              <w:rPr>
                <w:b/>
                <w:sz w:val="22"/>
              </w:rPr>
            </w:pPr>
            <w:r>
              <w:rPr>
                <w:b/>
                <w:sz w:val="22"/>
              </w:rPr>
              <w:t>8/1/202</w:t>
            </w:r>
            <w:r w:rsidR="004A4394">
              <w:rPr>
                <w:b/>
                <w:sz w:val="22"/>
              </w:rPr>
              <w:t>4</w:t>
            </w:r>
            <w:r>
              <w:rPr>
                <w:b/>
                <w:sz w:val="22"/>
              </w:rPr>
              <w:t xml:space="preserve"> to 8/1/202</w:t>
            </w:r>
            <w:r w:rsidR="004A4394">
              <w:rPr>
                <w:b/>
                <w:sz w:val="22"/>
              </w:rPr>
              <w:t>5</w:t>
            </w:r>
          </w:p>
        </w:tc>
      </w:tr>
    </w:tbl>
    <w:p w14:paraId="5B2CAB6A" w14:textId="39C211C0" w:rsidR="00FB046F" w:rsidRDefault="00FB046F" w:rsidP="00AE280A">
      <w:pPr>
        <w:pStyle w:val="1-BodyText"/>
      </w:pPr>
    </w:p>
    <w:p w14:paraId="5BB8EA42" w14:textId="77777777" w:rsidR="00FB046F" w:rsidRDefault="00FB046F" w:rsidP="00AE280A">
      <w:pPr>
        <w:pStyle w:val="1-SubHeader"/>
      </w:pPr>
      <w:r>
        <w:t>Named Insureds</w:t>
      </w:r>
    </w:p>
    <w:tbl>
      <w:tblPr>
        <w:tblW w:w="0" w:type="auto"/>
        <w:tblLayout w:type="fixed"/>
        <w:tblLook w:val="04A0" w:firstRow="1" w:lastRow="0" w:firstColumn="1" w:lastColumn="0" w:noHBand="0" w:noVBand="1"/>
      </w:tblPr>
      <w:tblGrid>
        <w:gridCol w:w="6414"/>
        <w:gridCol w:w="3080"/>
      </w:tblGrid>
      <w:tr w:rsidR="00DF0EF3" w14:paraId="78E3ACC9" w14:textId="77777777" w:rsidTr="004A4394">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5FFFCAE7" w14:textId="77777777" w:rsidR="00FB046F" w:rsidRDefault="00FB046F" w:rsidP="004A4394">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317F374" w14:textId="77777777" w:rsidR="00FB046F" w:rsidRDefault="00FB046F" w:rsidP="004A4394">
            <w:pPr>
              <w:pStyle w:val="1-TableHeader"/>
              <w:jc w:val="center"/>
            </w:pPr>
            <w:r>
              <w:t>Interest</w:t>
            </w:r>
          </w:p>
        </w:tc>
      </w:tr>
      <w:tr w:rsidR="00DF0EF3" w14:paraId="4873FD68" w14:textId="77777777" w:rsidTr="004A4394">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168A0C4" w14:textId="77777777" w:rsidR="00FB046F" w:rsidRDefault="00FB046F" w:rsidP="004A4394">
            <w:pPr>
              <w:pStyle w:val="1-TableContent"/>
              <w:jc w:val="center"/>
            </w:pPr>
            <w:r>
              <w:t>Brown Fox, PLLC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35EC61E2" w14:textId="77777777" w:rsidR="00FB046F" w:rsidRDefault="00FB046F" w:rsidP="004A4394">
            <w:pPr>
              <w:pStyle w:val="1-TableContent"/>
              <w:jc w:val="center"/>
            </w:pPr>
            <w:r>
              <w:t>First Named Insured</w:t>
            </w:r>
          </w:p>
        </w:tc>
      </w:tr>
    </w:tbl>
    <w:p w14:paraId="6F536259" w14:textId="77777777" w:rsidR="00FB046F" w:rsidRDefault="00FB046F" w:rsidP="00AE280A">
      <w:pPr>
        <w:pStyle w:val="1-BodyText"/>
      </w:pPr>
    </w:p>
    <w:p w14:paraId="6CF0D183" w14:textId="77777777" w:rsidR="00FB046F" w:rsidRDefault="00FB046F" w:rsidP="00AE280A">
      <w:pPr>
        <w:pStyle w:val="1-SubHeader"/>
      </w:pPr>
      <w:r>
        <w:t>Coverages</w:t>
      </w:r>
    </w:p>
    <w:tbl>
      <w:tblPr>
        <w:tblW w:w="9496" w:type="dxa"/>
        <w:tblLayout w:type="fixed"/>
        <w:tblLook w:val="04A0" w:firstRow="1" w:lastRow="0" w:firstColumn="1" w:lastColumn="0" w:noHBand="0" w:noVBand="1"/>
      </w:tblPr>
      <w:tblGrid>
        <w:gridCol w:w="667"/>
        <w:gridCol w:w="741"/>
        <w:gridCol w:w="5003"/>
        <w:gridCol w:w="1574"/>
        <w:gridCol w:w="1511"/>
      </w:tblGrid>
      <w:tr w:rsidR="00A24648" w14:paraId="7CBB8027" w14:textId="77777777" w:rsidTr="004A4394">
        <w:trPr>
          <w:cantSplit/>
          <w:tblHeader/>
        </w:trPr>
        <w:tc>
          <w:tcPr>
            <w:tcW w:w="667" w:type="dxa"/>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center"/>
          </w:tcPr>
          <w:p w14:paraId="6DA27F0E" w14:textId="77777777" w:rsidR="00FB046F" w:rsidRDefault="00FB046F" w:rsidP="004A4394">
            <w:pPr>
              <w:pStyle w:val="1-TableHeader"/>
              <w:jc w:val="center"/>
            </w:pPr>
            <w:r>
              <w:t>Loc</w:t>
            </w:r>
          </w:p>
        </w:tc>
        <w:tc>
          <w:tcPr>
            <w:tcW w:w="741"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tcPr>
          <w:p w14:paraId="0DF12EA8" w14:textId="77777777" w:rsidR="00FB046F" w:rsidRDefault="00FB046F" w:rsidP="004A4394">
            <w:pPr>
              <w:pStyle w:val="1-TableHeader"/>
              <w:jc w:val="center"/>
            </w:pPr>
            <w:r>
              <w:t>Bldg</w:t>
            </w:r>
          </w:p>
        </w:tc>
        <w:tc>
          <w:tcPr>
            <w:tcW w:w="500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tcPr>
          <w:p w14:paraId="78978C2A" w14:textId="77777777" w:rsidR="00FB046F" w:rsidRDefault="00FB046F" w:rsidP="004A4394">
            <w:pPr>
              <w:pStyle w:val="1-TableHeader"/>
              <w:jc w:val="center"/>
            </w:pPr>
            <w:r>
              <w:t>Description</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tcPr>
          <w:p w14:paraId="68E91CBE" w14:textId="77777777" w:rsidR="00FB046F" w:rsidRDefault="00FB046F" w:rsidP="004A4394">
            <w:pPr>
              <w:pStyle w:val="1-TableHeader"/>
              <w:jc w:val="center"/>
            </w:pPr>
            <w:r>
              <w:t>Limit</w:t>
            </w:r>
          </w:p>
        </w:tc>
        <w:tc>
          <w:tcPr>
            <w:tcW w:w="1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tcPr>
          <w:p w14:paraId="52009E08" w14:textId="77777777" w:rsidR="00FB046F" w:rsidRDefault="00FB046F" w:rsidP="004A4394">
            <w:pPr>
              <w:pStyle w:val="1-TableHeader"/>
              <w:jc w:val="center"/>
              <w:rPr>
                <w:snapToGrid w:val="0"/>
              </w:rPr>
            </w:pPr>
            <w:r>
              <w:rPr>
                <w:snapToGrid w:val="0"/>
              </w:rPr>
              <w:t>Deductible</w:t>
            </w:r>
          </w:p>
        </w:tc>
      </w:tr>
      <w:tr w:rsidR="00321A93" w:rsidRPr="003A2D7B" w14:paraId="1EC88C49" w14:textId="77777777" w:rsidTr="004A4394">
        <w:trPr>
          <w:cantSplit/>
        </w:trPr>
        <w:tc>
          <w:tcPr>
            <w:tcW w:w="667"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1B75B258" w14:textId="77777777" w:rsidR="00FB046F" w:rsidRPr="00B11870" w:rsidRDefault="00FB046F" w:rsidP="004A4394">
            <w:pPr>
              <w:pStyle w:val="1-TableContent"/>
              <w:keepNext/>
              <w:keepLines/>
              <w:jc w:val="center"/>
              <w:rPr>
                <w:b/>
              </w:rPr>
            </w:pPr>
            <w:r>
              <w:rPr>
                <w:b/>
              </w:rPr>
              <w:t>1</w:t>
            </w:r>
          </w:p>
        </w:tc>
        <w:tc>
          <w:tcPr>
            <w:tcW w:w="741"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0D47A580" w14:textId="77777777" w:rsidR="00FB046F" w:rsidRPr="00B11870" w:rsidRDefault="00FB046F" w:rsidP="004A4394">
            <w:pPr>
              <w:pStyle w:val="1-TableContent"/>
              <w:keepNext/>
              <w:keepLines/>
              <w:jc w:val="center"/>
              <w:rPr>
                <w:b/>
              </w:rPr>
            </w:pPr>
            <w:r>
              <w:rPr>
                <w:b/>
              </w:rPr>
              <w:t>1</w:t>
            </w:r>
          </w:p>
        </w:tc>
        <w:tc>
          <w:tcPr>
            <w:tcW w:w="8088"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10A4D693" w14:textId="3E4C569F" w:rsidR="00FB046F" w:rsidRPr="00B11870" w:rsidRDefault="004A4394" w:rsidP="004A4394">
            <w:pPr>
              <w:pStyle w:val="1-TableContent"/>
              <w:keepNext/>
              <w:keepLines/>
              <w:rPr>
                <w:b/>
              </w:rPr>
            </w:pPr>
            <w:r>
              <w:rPr>
                <w:b/>
                <w:noProof/>
              </w:rPr>
              <w:t>8111 Preston Road, Ste 300</w:t>
            </w:r>
            <w:r>
              <w:rPr>
                <w:b/>
                <w:noProof/>
                <w:snapToGrid w:val="0"/>
              </w:rPr>
              <w:t xml:space="preserve"> </w:t>
            </w:r>
            <w:r>
              <w:rPr>
                <w:rFonts w:ascii="Calibri" w:hAnsi="Calibri" w:cs="Calibri"/>
                <w:b/>
                <w:noProof/>
                <w:snapToGrid w:val="0"/>
              </w:rPr>
              <w:t>•</w:t>
            </w:r>
            <w:r>
              <w:rPr>
                <w:b/>
                <w:noProof/>
                <w:snapToGrid w:val="0"/>
              </w:rPr>
              <w:t xml:space="preserve"> </w:t>
            </w:r>
            <w:r>
              <w:rPr>
                <w:b/>
                <w:noProof/>
              </w:rPr>
              <w:t>Dallas</w:t>
            </w:r>
            <w:r w:rsidRPr="00B11870">
              <w:rPr>
                <w:b/>
                <w:noProof/>
              </w:rPr>
              <w:t xml:space="preserve">, </w:t>
            </w:r>
            <w:r>
              <w:rPr>
                <w:b/>
                <w:noProof/>
              </w:rPr>
              <w:t>TX</w:t>
            </w:r>
          </w:p>
        </w:tc>
      </w:tr>
      <w:tr w:rsidR="00321A93" w14:paraId="2E810E39" w14:textId="77777777" w:rsidTr="004A4394">
        <w:trPr>
          <w:cantSplit/>
        </w:trPr>
        <w:tc>
          <w:tcPr>
            <w:tcW w:w="667"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0EBA9FEB" w14:textId="77777777" w:rsidR="00FB046F" w:rsidRPr="004E6781" w:rsidRDefault="00FB046F" w:rsidP="004A4394">
            <w:pPr>
              <w:pStyle w:val="1-TableContent"/>
              <w:keepNext/>
              <w:keepLines/>
              <w:jc w:val="center"/>
            </w:pPr>
          </w:p>
        </w:tc>
        <w:tc>
          <w:tcPr>
            <w:tcW w:w="741"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2895B438" w14:textId="77777777" w:rsidR="00FB046F" w:rsidRPr="004E6781" w:rsidRDefault="00FB046F"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22F8484" w14:textId="678F7AF9" w:rsidR="00FB046F" w:rsidRPr="004E6781" w:rsidRDefault="004A4394" w:rsidP="004A4394">
            <w:pPr>
              <w:pStyle w:val="1-TableContent"/>
              <w:keepNext/>
              <w:keepLines/>
              <w:tabs>
                <w:tab w:val="left" w:pos="370"/>
              </w:tabs>
            </w:pPr>
            <w:r>
              <w:rPr>
                <w:noProof/>
              </w:rPr>
              <w:t xml:space="preserve">Employee </w:t>
            </w:r>
            <w:r w:rsidR="00313B25">
              <w:rPr>
                <w:noProof/>
              </w:rPr>
              <w:t>Theft</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3FB69F6" w14:textId="77777777" w:rsidR="00FB046F" w:rsidRDefault="00FB046F" w:rsidP="004A4394">
            <w:pPr>
              <w:pStyle w:val="1-TableContent"/>
              <w:jc w:val="center"/>
            </w:pPr>
            <w:r>
              <w:t>$1,000,000</w:t>
            </w:r>
          </w:p>
        </w:tc>
        <w:tc>
          <w:tcPr>
            <w:tcW w:w="1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F1CCA13" w14:textId="77777777" w:rsidR="00FB046F" w:rsidRDefault="00FB046F" w:rsidP="004A4394">
            <w:pPr>
              <w:pStyle w:val="1-TableContent"/>
              <w:jc w:val="center"/>
            </w:pPr>
            <w:r>
              <w:t>$10,000</w:t>
            </w:r>
          </w:p>
        </w:tc>
      </w:tr>
      <w:tr w:rsidR="00313B25" w14:paraId="05418241" w14:textId="77777777" w:rsidTr="004A4394">
        <w:trPr>
          <w:cantSplit/>
        </w:trPr>
        <w:tc>
          <w:tcPr>
            <w:tcW w:w="667"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63BF8BA5" w14:textId="77777777" w:rsidR="00313B25" w:rsidRDefault="00313B25" w:rsidP="004A4394">
            <w:pPr>
              <w:pStyle w:val="1-TableContent"/>
              <w:keepNext/>
              <w:keepLines/>
              <w:jc w:val="center"/>
            </w:pPr>
          </w:p>
        </w:tc>
        <w:tc>
          <w:tcPr>
            <w:tcW w:w="741"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465D1E65" w14:textId="77777777" w:rsidR="00313B25" w:rsidRDefault="00313B25"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D63E047" w14:textId="441DFD58" w:rsidR="00313B25" w:rsidRDefault="00313B25" w:rsidP="004A4394">
            <w:pPr>
              <w:pStyle w:val="1-TableContent"/>
              <w:keepNext/>
              <w:keepLines/>
              <w:tabs>
                <w:tab w:val="left" w:pos="370"/>
              </w:tabs>
              <w:rPr>
                <w:noProof/>
              </w:rPr>
            </w:pPr>
            <w:r>
              <w:rPr>
                <w:noProof/>
              </w:rPr>
              <w:t>Client Theft</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BA010F4" w14:textId="48910BFB" w:rsidR="00313B25" w:rsidRDefault="00313B25" w:rsidP="004A4394">
            <w:pPr>
              <w:pStyle w:val="1-TableContent"/>
              <w:jc w:val="center"/>
            </w:pPr>
            <w:r>
              <w:t>$1,000,000</w:t>
            </w:r>
          </w:p>
        </w:tc>
        <w:tc>
          <w:tcPr>
            <w:tcW w:w="1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46B768EF" w14:textId="7DD3EE85" w:rsidR="00313B25" w:rsidRDefault="00313B25" w:rsidP="004A4394">
            <w:pPr>
              <w:pStyle w:val="1-TableContent"/>
              <w:jc w:val="center"/>
            </w:pPr>
            <w:r>
              <w:t>$10,000</w:t>
            </w:r>
          </w:p>
        </w:tc>
      </w:tr>
      <w:tr w:rsidR="00313B25" w14:paraId="52421451" w14:textId="77777777" w:rsidTr="004A4394">
        <w:trPr>
          <w:cantSplit/>
        </w:trPr>
        <w:tc>
          <w:tcPr>
            <w:tcW w:w="667"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4B851DF1" w14:textId="77777777" w:rsidR="00313B25" w:rsidRDefault="00313B25" w:rsidP="004A4394">
            <w:pPr>
              <w:pStyle w:val="1-TableContent"/>
              <w:keepNext/>
              <w:keepLines/>
              <w:jc w:val="center"/>
            </w:pPr>
          </w:p>
        </w:tc>
        <w:tc>
          <w:tcPr>
            <w:tcW w:w="741"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4CDA8EA0" w14:textId="77777777" w:rsidR="00313B25" w:rsidRDefault="00313B25"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79E756D" w14:textId="77B097CE" w:rsidR="00313B25" w:rsidRDefault="00313B25" w:rsidP="004A4394">
            <w:pPr>
              <w:pStyle w:val="1-TableContent"/>
              <w:keepNext/>
              <w:keepLines/>
              <w:tabs>
                <w:tab w:val="left" w:pos="370"/>
              </w:tabs>
              <w:rPr>
                <w:noProof/>
              </w:rPr>
            </w:pPr>
            <w:r>
              <w:rPr>
                <w:noProof/>
              </w:rPr>
              <w:t>ERISA Fraud or Dishonesty</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150BC69E" w14:textId="37A021E2" w:rsidR="00313B25" w:rsidRDefault="00313B25" w:rsidP="004A4394">
            <w:pPr>
              <w:pStyle w:val="1-TableContent"/>
              <w:jc w:val="center"/>
            </w:pPr>
            <w:r>
              <w:t>$1,000,000</w:t>
            </w:r>
          </w:p>
        </w:tc>
        <w:tc>
          <w:tcPr>
            <w:tcW w:w="1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FCF6426" w14:textId="232C0939" w:rsidR="00313B25" w:rsidRDefault="00313B25" w:rsidP="004A4394">
            <w:pPr>
              <w:pStyle w:val="1-TableContent"/>
              <w:jc w:val="center"/>
            </w:pPr>
            <w:r>
              <w:t>None</w:t>
            </w:r>
          </w:p>
        </w:tc>
      </w:tr>
      <w:tr w:rsidR="00321A93" w14:paraId="28886569" w14:textId="77777777" w:rsidTr="004A4394">
        <w:trPr>
          <w:cantSplit/>
        </w:trPr>
        <w:tc>
          <w:tcPr>
            <w:tcW w:w="667"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4D980A9B" w14:textId="77777777" w:rsidR="00FB046F" w:rsidRDefault="00FB046F" w:rsidP="004A4394">
            <w:pPr>
              <w:pStyle w:val="1-TableContent"/>
              <w:keepNext/>
              <w:keepLines/>
              <w:jc w:val="center"/>
            </w:pPr>
          </w:p>
        </w:tc>
        <w:tc>
          <w:tcPr>
            <w:tcW w:w="741"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5CDBA8E2" w14:textId="77777777" w:rsidR="00FB046F" w:rsidRDefault="00FB046F"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1EAD85D" w14:textId="3D5B43AE" w:rsidR="00FB046F" w:rsidRDefault="004A4394" w:rsidP="004A4394">
            <w:pPr>
              <w:pStyle w:val="1-TableContent"/>
              <w:keepNext/>
              <w:keepLines/>
              <w:tabs>
                <w:tab w:val="left" w:pos="370"/>
              </w:tabs>
            </w:pPr>
            <w:r>
              <w:rPr>
                <w:noProof/>
              </w:rPr>
              <w:t>Forgery or Alteration</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97B6810" w14:textId="77777777" w:rsidR="00FB046F" w:rsidRDefault="00FB046F" w:rsidP="004A4394">
            <w:pPr>
              <w:pStyle w:val="1-TableContent"/>
              <w:jc w:val="center"/>
            </w:pPr>
            <w:r>
              <w:t>$1,000,000</w:t>
            </w:r>
          </w:p>
        </w:tc>
        <w:tc>
          <w:tcPr>
            <w:tcW w:w="1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E540673" w14:textId="77777777" w:rsidR="00FB046F" w:rsidRDefault="00FB046F" w:rsidP="004A4394">
            <w:pPr>
              <w:pStyle w:val="1-TableContent"/>
              <w:jc w:val="center"/>
            </w:pPr>
            <w:r>
              <w:t>$10,000</w:t>
            </w:r>
          </w:p>
        </w:tc>
      </w:tr>
      <w:tr w:rsidR="00321A93" w14:paraId="47830E26" w14:textId="77777777" w:rsidTr="004A4394">
        <w:trPr>
          <w:cantSplit/>
        </w:trPr>
        <w:tc>
          <w:tcPr>
            <w:tcW w:w="667"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13A73BE6" w14:textId="77777777" w:rsidR="00FB046F" w:rsidRDefault="00FB046F" w:rsidP="004A4394">
            <w:pPr>
              <w:pStyle w:val="1-TableContent"/>
              <w:keepNext/>
              <w:keepLines/>
              <w:jc w:val="center"/>
            </w:pPr>
          </w:p>
        </w:tc>
        <w:tc>
          <w:tcPr>
            <w:tcW w:w="741"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11B1965D" w14:textId="77777777" w:rsidR="00FB046F" w:rsidRDefault="00FB046F"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4E21CEA" w14:textId="305AC884" w:rsidR="00FB046F" w:rsidRDefault="004A4394" w:rsidP="004A4394">
            <w:pPr>
              <w:pStyle w:val="1-TableContent"/>
              <w:keepNext/>
              <w:keepLines/>
              <w:tabs>
                <w:tab w:val="left" w:pos="370"/>
              </w:tabs>
            </w:pPr>
            <w:r>
              <w:rPr>
                <w:noProof/>
              </w:rPr>
              <w:t>Theft of Money and Securities - Inside Premises</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17C2083" w14:textId="77777777" w:rsidR="00FB046F" w:rsidRDefault="00FB046F" w:rsidP="004A4394">
            <w:pPr>
              <w:pStyle w:val="1-TableContent"/>
              <w:jc w:val="center"/>
            </w:pPr>
            <w:r>
              <w:t>$1,000,000</w:t>
            </w:r>
          </w:p>
        </w:tc>
        <w:tc>
          <w:tcPr>
            <w:tcW w:w="1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1F823D3" w14:textId="77777777" w:rsidR="00FB046F" w:rsidRDefault="00FB046F" w:rsidP="004A4394">
            <w:pPr>
              <w:pStyle w:val="1-TableContent"/>
              <w:jc w:val="center"/>
            </w:pPr>
            <w:r>
              <w:t>$10,000</w:t>
            </w:r>
          </w:p>
        </w:tc>
      </w:tr>
      <w:tr w:rsidR="00321A93" w14:paraId="5BA31A84" w14:textId="77777777" w:rsidTr="004A4394">
        <w:trPr>
          <w:cantSplit/>
        </w:trPr>
        <w:tc>
          <w:tcPr>
            <w:tcW w:w="667"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261B5DF6" w14:textId="77777777" w:rsidR="00FB046F" w:rsidRDefault="00FB046F" w:rsidP="004A4394">
            <w:pPr>
              <w:pStyle w:val="1-TableContent"/>
              <w:keepNext/>
              <w:keepLines/>
              <w:jc w:val="center"/>
            </w:pPr>
          </w:p>
        </w:tc>
        <w:tc>
          <w:tcPr>
            <w:tcW w:w="741"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02F07EA3" w14:textId="77777777" w:rsidR="00FB046F" w:rsidRDefault="00FB046F"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F36E5A4" w14:textId="085E3806" w:rsidR="00FB046F" w:rsidRDefault="004A4394" w:rsidP="004A4394">
            <w:pPr>
              <w:pStyle w:val="1-TableContent"/>
              <w:keepNext/>
              <w:keepLines/>
              <w:tabs>
                <w:tab w:val="left" w:pos="370"/>
              </w:tabs>
            </w:pPr>
            <w:r>
              <w:rPr>
                <w:noProof/>
              </w:rPr>
              <w:t>Theft of Money and Securities - Outside Premises</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814A7C9" w14:textId="77777777" w:rsidR="00FB046F" w:rsidRDefault="00FB046F" w:rsidP="004A4394">
            <w:pPr>
              <w:pStyle w:val="1-TableContent"/>
              <w:jc w:val="center"/>
            </w:pPr>
            <w:r>
              <w:t>$1,000,000</w:t>
            </w:r>
          </w:p>
        </w:tc>
        <w:tc>
          <w:tcPr>
            <w:tcW w:w="1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B75A762" w14:textId="77777777" w:rsidR="00FB046F" w:rsidRDefault="00FB046F" w:rsidP="004A4394">
            <w:pPr>
              <w:pStyle w:val="1-TableContent"/>
              <w:jc w:val="center"/>
            </w:pPr>
            <w:r>
              <w:t>$10,000</w:t>
            </w:r>
          </w:p>
        </w:tc>
      </w:tr>
      <w:tr w:rsidR="00321A93" w14:paraId="0CDB77DC" w14:textId="77777777" w:rsidTr="004A4394">
        <w:trPr>
          <w:cantSplit/>
        </w:trPr>
        <w:tc>
          <w:tcPr>
            <w:tcW w:w="667"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19D2A249" w14:textId="77777777" w:rsidR="00FB046F" w:rsidRDefault="00FB046F" w:rsidP="004A4394">
            <w:pPr>
              <w:pStyle w:val="1-TableContent"/>
              <w:keepNext/>
              <w:keepLines/>
              <w:jc w:val="center"/>
            </w:pPr>
          </w:p>
        </w:tc>
        <w:tc>
          <w:tcPr>
            <w:tcW w:w="741"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40A88171" w14:textId="77777777" w:rsidR="00FB046F" w:rsidRDefault="00FB046F"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B7AAB5D" w14:textId="43EC9F35" w:rsidR="00FB046F" w:rsidRDefault="004A4394" w:rsidP="004A4394">
            <w:pPr>
              <w:pStyle w:val="1-TableContent"/>
              <w:keepNext/>
              <w:keepLines/>
              <w:tabs>
                <w:tab w:val="left" w:pos="370"/>
              </w:tabs>
            </w:pPr>
            <w:r>
              <w:rPr>
                <w:noProof/>
              </w:rPr>
              <w:t>Computer Fraud</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C0CC40F" w14:textId="77777777" w:rsidR="00FB046F" w:rsidRDefault="00FB046F" w:rsidP="004A4394">
            <w:pPr>
              <w:pStyle w:val="1-TableContent"/>
              <w:jc w:val="center"/>
            </w:pPr>
            <w:r>
              <w:t>$1,000,000</w:t>
            </w:r>
          </w:p>
        </w:tc>
        <w:tc>
          <w:tcPr>
            <w:tcW w:w="1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0CA52E9" w14:textId="77777777" w:rsidR="00FB046F" w:rsidRDefault="00FB046F" w:rsidP="004A4394">
            <w:pPr>
              <w:pStyle w:val="1-TableContent"/>
              <w:jc w:val="center"/>
            </w:pPr>
            <w:r>
              <w:t>$10,000</w:t>
            </w:r>
          </w:p>
        </w:tc>
      </w:tr>
      <w:tr w:rsidR="00321A93" w14:paraId="74FCE394" w14:textId="77777777" w:rsidTr="004A4394">
        <w:trPr>
          <w:cantSplit/>
        </w:trPr>
        <w:tc>
          <w:tcPr>
            <w:tcW w:w="667"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5A91E3C6" w14:textId="77777777" w:rsidR="00FB046F" w:rsidRDefault="00FB046F" w:rsidP="004A4394">
            <w:pPr>
              <w:pStyle w:val="1-TableContent"/>
              <w:keepNext/>
              <w:keepLines/>
              <w:jc w:val="center"/>
            </w:pPr>
          </w:p>
        </w:tc>
        <w:tc>
          <w:tcPr>
            <w:tcW w:w="741"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29DC0D41" w14:textId="77777777" w:rsidR="00FB046F" w:rsidRDefault="00FB046F"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9F546C9" w14:textId="5025E3A8" w:rsidR="00FB046F" w:rsidRDefault="004A4394" w:rsidP="004A4394">
            <w:pPr>
              <w:pStyle w:val="1-TableContent"/>
              <w:keepNext/>
              <w:keepLines/>
              <w:tabs>
                <w:tab w:val="left" w:pos="370"/>
              </w:tabs>
            </w:pPr>
            <w:r>
              <w:rPr>
                <w:noProof/>
              </w:rPr>
              <w:t>Funds Transfer Fraud</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1A9747F" w14:textId="77777777" w:rsidR="00FB046F" w:rsidRDefault="00FB046F" w:rsidP="004A4394">
            <w:pPr>
              <w:pStyle w:val="1-TableContent"/>
              <w:jc w:val="center"/>
            </w:pPr>
            <w:r>
              <w:t>$1,000,000</w:t>
            </w:r>
          </w:p>
        </w:tc>
        <w:tc>
          <w:tcPr>
            <w:tcW w:w="1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CE70021" w14:textId="77777777" w:rsidR="00FB046F" w:rsidRDefault="00FB046F" w:rsidP="004A4394">
            <w:pPr>
              <w:pStyle w:val="1-TableContent"/>
              <w:jc w:val="center"/>
            </w:pPr>
            <w:r>
              <w:t>$10,000</w:t>
            </w:r>
          </w:p>
        </w:tc>
      </w:tr>
      <w:tr w:rsidR="00321A93" w14:paraId="4295F848" w14:textId="77777777" w:rsidTr="004A4394">
        <w:trPr>
          <w:cantSplit/>
        </w:trPr>
        <w:tc>
          <w:tcPr>
            <w:tcW w:w="667" w:type="dxa"/>
            <w:tcBorders>
              <w:top w:val="single" w:sz="4" w:space="0" w:color="7A7D81" w:themeColor="background2"/>
              <w:left w:val="single" w:sz="4" w:space="0" w:color="7A7D81" w:themeColor="background2"/>
              <w:bottom w:val="single" w:sz="4" w:space="0" w:color="F1CBB5"/>
              <w:right w:val="nil"/>
            </w:tcBorders>
            <w:tcMar>
              <w:top w:w="0" w:type="dxa"/>
              <w:left w:w="108" w:type="dxa"/>
              <w:bottom w:w="0" w:type="dxa"/>
              <w:right w:w="108" w:type="dxa"/>
            </w:tcMar>
            <w:vAlign w:val="center"/>
          </w:tcPr>
          <w:p w14:paraId="24B38CB1" w14:textId="77777777" w:rsidR="00FB046F" w:rsidRDefault="00FB046F" w:rsidP="004A4394">
            <w:pPr>
              <w:pStyle w:val="1-TableContent"/>
              <w:keepNext/>
              <w:keepLines/>
              <w:jc w:val="center"/>
            </w:pPr>
          </w:p>
        </w:tc>
        <w:tc>
          <w:tcPr>
            <w:tcW w:w="741" w:type="dxa"/>
            <w:tcBorders>
              <w:top w:val="single" w:sz="4" w:space="0" w:color="7A7D81" w:themeColor="background2"/>
              <w:left w:val="nil"/>
              <w:bottom w:val="single" w:sz="4" w:space="0" w:color="F1CBB5"/>
              <w:right w:val="single" w:sz="4" w:space="0" w:color="7A7D81" w:themeColor="background2"/>
            </w:tcBorders>
            <w:tcMar>
              <w:top w:w="0" w:type="dxa"/>
              <w:left w:w="108" w:type="dxa"/>
              <w:bottom w:w="0" w:type="dxa"/>
              <w:right w:w="108" w:type="dxa"/>
            </w:tcMar>
            <w:vAlign w:val="center"/>
          </w:tcPr>
          <w:p w14:paraId="172939BF" w14:textId="77777777" w:rsidR="00FB046F" w:rsidRDefault="00FB046F"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single" w:sz="4" w:space="0" w:color="F1CBB5"/>
              <w:right w:val="single" w:sz="4" w:space="0" w:color="7A7D81" w:themeColor="background2"/>
            </w:tcBorders>
            <w:tcMar>
              <w:top w:w="0" w:type="dxa"/>
              <w:left w:w="108" w:type="dxa"/>
              <w:bottom w:w="0" w:type="dxa"/>
              <w:right w:w="108" w:type="dxa"/>
            </w:tcMar>
            <w:vAlign w:val="center"/>
            <w:hideMark/>
          </w:tcPr>
          <w:p w14:paraId="239906E4" w14:textId="5A1D2C9D" w:rsidR="00FB046F" w:rsidRDefault="004A4394" w:rsidP="004A4394">
            <w:pPr>
              <w:pStyle w:val="1-TableContent"/>
              <w:keepNext/>
              <w:keepLines/>
              <w:tabs>
                <w:tab w:val="left" w:pos="370"/>
              </w:tabs>
            </w:pPr>
            <w:r>
              <w:rPr>
                <w:noProof/>
              </w:rPr>
              <w:t>Money Orders and Counterfeit Currency</w:t>
            </w:r>
          </w:p>
        </w:tc>
        <w:tc>
          <w:tcPr>
            <w:tcW w:w="1574" w:type="dxa"/>
            <w:tcBorders>
              <w:top w:val="single" w:sz="4" w:space="0" w:color="7A7D81" w:themeColor="background2"/>
              <w:left w:val="single" w:sz="4" w:space="0" w:color="7A7D81" w:themeColor="background2"/>
              <w:bottom w:val="single" w:sz="4" w:space="0" w:color="F1CBB5"/>
              <w:right w:val="single" w:sz="4" w:space="0" w:color="7A7D81" w:themeColor="background2"/>
            </w:tcBorders>
            <w:tcMar>
              <w:top w:w="0" w:type="dxa"/>
              <w:left w:w="108" w:type="dxa"/>
              <w:bottom w:w="0" w:type="dxa"/>
              <w:right w:w="108" w:type="dxa"/>
            </w:tcMar>
            <w:vAlign w:val="center"/>
            <w:hideMark/>
          </w:tcPr>
          <w:p w14:paraId="40AA1CA3" w14:textId="77777777" w:rsidR="00FB046F" w:rsidRDefault="00FB046F" w:rsidP="004A4394">
            <w:pPr>
              <w:pStyle w:val="1-TableContent"/>
              <w:jc w:val="center"/>
            </w:pPr>
            <w:r>
              <w:t>$1,000,000</w:t>
            </w:r>
          </w:p>
        </w:tc>
        <w:tc>
          <w:tcPr>
            <w:tcW w:w="1511" w:type="dxa"/>
            <w:tcBorders>
              <w:top w:val="single" w:sz="4" w:space="0" w:color="7A7D81" w:themeColor="background2"/>
              <w:left w:val="single" w:sz="4" w:space="0" w:color="7A7D81" w:themeColor="background2"/>
              <w:bottom w:val="single" w:sz="4" w:space="0" w:color="F1CBB5"/>
              <w:right w:val="single" w:sz="4" w:space="0" w:color="7A7D81" w:themeColor="background2"/>
            </w:tcBorders>
            <w:tcMar>
              <w:top w:w="0" w:type="dxa"/>
              <w:left w:w="108" w:type="dxa"/>
              <w:bottom w:w="0" w:type="dxa"/>
              <w:right w:w="108" w:type="dxa"/>
            </w:tcMar>
            <w:vAlign w:val="center"/>
            <w:hideMark/>
          </w:tcPr>
          <w:p w14:paraId="591981D0" w14:textId="77777777" w:rsidR="00FB046F" w:rsidRDefault="00FB046F" w:rsidP="004A4394">
            <w:pPr>
              <w:pStyle w:val="1-TableContent"/>
              <w:jc w:val="center"/>
            </w:pPr>
            <w:r>
              <w:t>$10,000</w:t>
            </w:r>
          </w:p>
        </w:tc>
      </w:tr>
      <w:tr w:rsidR="00321A93" w14:paraId="0B9AE148" w14:textId="77777777" w:rsidTr="004A4394">
        <w:trPr>
          <w:cantSplit/>
        </w:trPr>
        <w:tc>
          <w:tcPr>
            <w:tcW w:w="667" w:type="dxa"/>
            <w:tcBorders>
              <w:top w:val="single" w:sz="4" w:space="0" w:color="7A7D81" w:themeColor="background2"/>
              <w:left w:val="single" w:sz="4" w:space="0" w:color="7A7D81" w:themeColor="background2"/>
              <w:bottom w:val="nil"/>
              <w:right w:val="nil"/>
            </w:tcBorders>
            <w:tcMar>
              <w:top w:w="0" w:type="dxa"/>
              <w:left w:w="108" w:type="dxa"/>
              <w:bottom w:w="0" w:type="dxa"/>
              <w:right w:w="108" w:type="dxa"/>
            </w:tcMar>
            <w:vAlign w:val="center"/>
          </w:tcPr>
          <w:p w14:paraId="0E62B554" w14:textId="77777777" w:rsidR="00FB046F" w:rsidRDefault="00FB046F" w:rsidP="004A4394">
            <w:pPr>
              <w:pStyle w:val="1-TableContent"/>
              <w:keepNext/>
              <w:keepLines/>
              <w:jc w:val="center"/>
            </w:pPr>
          </w:p>
        </w:tc>
        <w:tc>
          <w:tcPr>
            <w:tcW w:w="741" w:type="dxa"/>
            <w:tcBorders>
              <w:top w:val="single" w:sz="4" w:space="0" w:color="7A7D81" w:themeColor="background2"/>
              <w:left w:val="nil"/>
              <w:bottom w:val="nil"/>
              <w:right w:val="single" w:sz="4" w:space="0" w:color="7A7D81" w:themeColor="background2"/>
            </w:tcBorders>
            <w:tcMar>
              <w:top w:w="0" w:type="dxa"/>
              <w:left w:w="108" w:type="dxa"/>
              <w:bottom w:w="0" w:type="dxa"/>
              <w:right w:w="108" w:type="dxa"/>
            </w:tcMar>
            <w:vAlign w:val="center"/>
          </w:tcPr>
          <w:p w14:paraId="7BD322D1" w14:textId="77777777" w:rsidR="00FB046F" w:rsidRDefault="00FB046F" w:rsidP="004A4394">
            <w:pPr>
              <w:pStyle w:val="1-TableContent"/>
              <w:keepNext/>
              <w:keepLines/>
              <w:jc w:val="center"/>
            </w:pPr>
          </w:p>
        </w:tc>
        <w:tc>
          <w:tcPr>
            <w:tcW w:w="5003" w:type="dxa"/>
            <w:tcBorders>
              <w:top w:val="single" w:sz="4" w:space="0" w:color="7A7D81" w:themeColor="background2"/>
              <w:left w:val="single" w:sz="4" w:space="0" w:color="7A7D81" w:themeColor="background2"/>
              <w:bottom w:val="nil"/>
              <w:right w:val="single" w:sz="4" w:space="0" w:color="7A7D81" w:themeColor="background2"/>
            </w:tcBorders>
            <w:tcMar>
              <w:top w:w="0" w:type="dxa"/>
              <w:left w:w="108" w:type="dxa"/>
              <w:bottom w:w="0" w:type="dxa"/>
              <w:right w:w="108" w:type="dxa"/>
            </w:tcMar>
            <w:vAlign w:val="center"/>
          </w:tcPr>
          <w:p w14:paraId="6DEB9AD1" w14:textId="2D1A7A8C" w:rsidR="00FB046F" w:rsidRDefault="004A4394" w:rsidP="004A4394">
            <w:pPr>
              <w:pStyle w:val="1-TableContent"/>
              <w:keepNext/>
              <w:keepLines/>
              <w:tabs>
                <w:tab w:val="left" w:pos="370"/>
              </w:tabs>
            </w:pPr>
            <w:r>
              <w:rPr>
                <w:noProof/>
              </w:rPr>
              <w:t>Social Engineering Fraud</w:t>
            </w:r>
          </w:p>
        </w:tc>
        <w:tc>
          <w:tcPr>
            <w:tcW w:w="1574" w:type="dxa"/>
            <w:tcBorders>
              <w:top w:val="single" w:sz="4" w:space="0" w:color="7A7D81" w:themeColor="background2"/>
              <w:left w:val="single" w:sz="4" w:space="0" w:color="7A7D81" w:themeColor="background2"/>
              <w:bottom w:val="nil"/>
              <w:right w:val="single" w:sz="4" w:space="0" w:color="7A7D81" w:themeColor="background2"/>
            </w:tcBorders>
            <w:tcMar>
              <w:top w:w="0" w:type="dxa"/>
              <w:left w:w="108" w:type="dxa"/>
              <w:bottom w:w="0" w:type="dxa"/>
              <w:right w:w="108" w:type="dxa"/>
            </w:tcMar>
            <w:vAlign w:val="center"/>
          </w:tcPr>
          <w:p w14:paraId="029F3D8A" w14:textId="77777777" w:rsidR="00FB046F" w:rsidRDefault="00FB046F" w:rsidP="004A4394">
            <w:pPr>
              <w:pStyle w:val="1-TableContent"/>
              <w:jc w:val="center"/>
            </w:pPr>
            <w:r>
              <w:t>$50,000</w:t>
            </w:r>
          </w:p>
        </w:tc>
        <w:tc>
          <w:tcPr>
            <w:tcW w:w="1511" w:type="dxa"/>
            <w:tcBorders>
              <w:top w:val="single" w:sz="4" w:space="0" w:color="7A7D81" w:themeColor="background2"/>
              <w:left w:val="single" w:sz="4" w:space="0" w:color="7A7D81" w:themeColor="background2"/>
              <w:bottom w:val="nil"/>
              <w:right w:val="single" w:sz="4" w:space="0" w:color="7A7D81" w:themeColor="background2"/>
            </w:tcBorders>
            <w:tcMar>
              <w:top w:w="0" w:type="dxa"/>
              <w:left w:w="108" w:type="dxa"/>
              <w:bottom w:w="0" w:type="dxa"/>
              <w:right w:w="108" w:type="dxa"/>
            </w:tcMar>
            <w:vAlign w:val="center"/>
          </w:tcPr>
          <w:p w14:paraId="3208831E" w14:textId="77777777" w:rsidR="00FB046F" w:rsidRDefault="00FB046F" w:rsidP="004A4394">
            <w:pPr>
              <w:pStyle w:val="1-TableContent"/>
              <w:jc w:val="center"/>
            </w:pPr>
            <w:r>
              <w:t>$10,000</w:t>
            </w:r>
          </w:p>
        </w:tc>
      </w:tr>
      <w:tr w:rsidR="001C7DAF" w14:paraId="61EC602B" w14:textId="77777777" w:rsidTr="004A4394">
        <w:trPr>
          <w:cantSplit/>
        </w:trPr>
        <w:tc>
          <w:tcPr>
            <w:tcW w:w="667" w:type="dxa"/>
            <w:tcBorders>
              <w:top w:val="nil"/>
              <w:left w:val="single" w:sz="4" w:space="0" w:color="7A7D81" w:themeColor="background2"/>
              <w:bottom w:val="single" w:sz="4" w:space="0" w:color="7A7D81" w:themeColor="background2"/>
              <w:right w:val="nil"/>
            </w:tcBorders>
            <w:tcMar>
              <w:top w:w="0" w:type="dxa"/>
              <w:left w:w="108" w:type="dxa"/>
              <w:bottom w:w="0" w:type="dxa"/>
              <w:right w:w="108" w:type="dxa"/>
            </w:tcMar>
          </w:tcPr>
          <w:p w14:paraId="4FC1474B" w14:textId="77777777" w:rsidR="00FB046F" w:rsidRPr="00AE280A" w:rsidRDefault="00FB046F" w:rsidP="00AE280A">
            <w:pPr>
              <w:pStyle w:val="1-TableContent"/>
              <w:spacing w:before="0"/>
              <w:jc w:val="right"/>
              <w:rPr>
                <w:sz w:val="2"/>
              </w:rPr>
            </w:pPr>
            <w:r w:rsidRPr="00AE280A">
              <w:rPr>
                <w:sz w:val="2"/>
              </w:rPr>
              <w:t xml:space="preserve"> </w:t>
            </w:r>
          </w:p>
        </w:tc>
        <w:tc>
          <w:tcPr>
            <w:tcW w:w="741" w:type="dxa"/>
            <w:tcBorders>
              <w:top w:val="nil"/>
              <w:left w:val="nil"/>
              <w:bottom w:val="single" w:sz="4" w:space="0" w:color="7A7D81" w:themeColor="background2"/>
              <w:right w:val="single" w:sz="4" w:space="0" w:color="7A7D81" w:themeColor="background2"/>
            </w:tcBorders>
            <w:tcMar>
              <w:top w:w="0" w:type="dxa"/>
              <w:left w:w="108" w:type="dxa"/>
              <w:bottom w:w="0" w:type="dxa"/>
              <w:right w:w="108" w:type="dxa"/>
            </w:tcMar>
          </w:tcPr>
          <w:p w14:paraId="44D8F4AB" w14:textId="77777777" w:rsidR="00FB046F" w:rsidRPr="00AE280A" w:rsidRDefault="00FB046F" w:rsidP="00AE280A">
            <w:pPr>
              <w:pStyle w:val="1-TableContent"/>
              <w:spacing w:before="0"/>
              <w:jc w:val="right"/>
              <w:rPr>
                <w:sz w:val="2"/>
              </w:rPr>
            </w:pPr>
          </w:p>
        </w:tc>
        <w:tc>
          <w:tcPr>
            <w:tcW w:w="5003" w:type="dxa"/>
            <w:tcBorders>
              <w:top w:val="nil"/>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522F1797" w14:textId="77777777" w:rsidR="00FB046F" w:rsidRPr="00AE280A" w:rsidRDefault="00FB046F" w:rsidP="004A4394">
            <w:pPr>
              <w:pStyle w:val="1-TableContent"/>
              <w:spacing w:before="0"/>
              <w:rPr>
                <w:sz w:val="2"/>
              </w:rPr>
            </w:pPr>
          </w:p>
        </w:tc>
        <w:tc>
          <w:tcPr>
            <w:tcW w:w="1574" w:type="dxa"/>
            <w:tcBorders>
              <w:top w:val="nil"/>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3A8E307" w14:textId="77777777" w:rsidR="00FB046F" w:rsidRPr="00AE280A" w:rsidRDefault="00FB046F" w:rsidP="00AE280A">
            <w:pPr>
              <w:pStyle w:val="1-TableContent"/>
              <w:spacing w:before="0"/>
              <w:jc w:val="right"/>
              <w:rPr>
                <w:sz w:val="2"/>
              </w:rPr>
            </w:pPr>
          </w:p>
        </w:tc>
        <w:tc>
          <w:tcPr>
            <w:tcW w:w="1511" w:type="dxa"/>
            <w:tcBorders>
              <w:top w:val="nil"/>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11A8851" w14:textId="77777777" w:rsidR="00FB046F" w:rsidRPr="00AE280A" w:rsidRDefault="00FB046F" w:rsidP="00AE280A">
            <w:pPr>
              <w:pStyle w:val="1-TableContent"/>
              <w:spacing w:before="0"/>
              <w:jc w:val="right"/>
              <w:rPr>
                <w:sz w:val="2"/>
              </w:rPr>
            </w:pPr>
          </w:p>
        </w:tc>
      </w:tr>
    </w:tbl>
    <w:p w14:paraId="5C8C6944" w14:textId="146A257E" w:rsidR="00FB046F" w:rsidRDefault="00FB046F" w:rsidP="00AE280A">
      <w:pPr>
        <w:pStyle w:val="1-BodyText"/>
      </w:pPr>
      <w:r>
        <w:br w:type="page"/>
      </w:r>
    </w:p>
    <w:p w14:paraId="7E6DB469" w14:textId="77777777" w:rsidR="00FB046F" w:rsidRDefault="00FB046F" w:rsidP="008B5FAD">
      <w:pPr>
        <w:pStyle w:val="1-SubHeader"/>
      </w:pPr>
      <w:r>
        <w:lastRenderedPageBreak/>
        <w:t>Endorsements</w:t>
      </w:r>
    </w:p>
    <w:p w14:paraId="623934B5" w14:textId="77777777" w:rsidR="00FB046F" w:rsidRDefault="00FB046F" w:rsidP="00716CDE">
      <w:pPr>
        <w:pStyle w:val="1-BodyText"/>
      </w:pPr>
    </w:p>
    <w:p w14:paraId="04941514" w14:textId="304C26A1" w:rsidR="004A4394" w:rsidRPr="00716CDE" w:rsidRDefault="00512D5E" w:rsidP="00716CDE">
      <w:pPr>
        <w:pStyle w:val="1-BodyText"/>
        <w:sectPr w:rsidR="004A4394" w:rsidRPr="00716CDE" w:rsidSect="00620D56">
          <w:pgSz w:w="12240" w:h="15840"/>
          <w:pgMar w:top="1440" w:right="1440" w:bottom="1296" w:left="1296" w:header="720" w:footer="720" w:gutter="0"/>
          <w:cols w:space="720"/>
          <w:docGrid w:linePitch="360"/>
        </w:sectPr>
      </w:pPr>
      <w:r w:rsidRPr="00512D5E">
        <w:rPr>
          <w:noProof/>
        </w:rPr>
        <w:drawing>
          <wp:inline distT="0" distB="0" distL="0" distR="0" wp14:anchorId="7472B85D" wp14:editId="285229CB">
            <wp:extent cx="6035040" cy="5616575"/>
            <wp:effectExtent l="0" t="0" r="3810" b="3175"/>
            <wp:docPr id="43358766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7662" name="Picture 1" descr="A screenshot of a document&#10;&#10;Description automatically generated"/>
                    <pic:cNvPicPr/>
                  </pic:nvPicPr>
                  <pic:blipFill>
                    <a:blip r:embed="rId22"/>
                    <a:stretch>
                      <a:fillRect/>
                    </a:stretch>
                  </pic:blipFill>
                  <pic:spPr>
                    <a:xfrm>
                      <a:off x="0" y="0"/>
                      <a:ext cx="6035040" cy="5616575"/>
                    </a:xfrm>
                    <a:prstGeom prst="rect">
                      <a:avLst/>
                    </a:prstGeom>
                  </pic:spPr>
                </pic:pic>
              </a:graphicData>
            </a:graphic>
          </wp:inline>
        </w:drawing>
      </w:r>
    </w:p>
    <w:p w14:paraId="12E5B2E3" w14:textId="77777777" w:rsidR="00FB046F" w:rsidRDefault="00FB046F" w:rsidP="00704D4A">
      <w:pPr>
        <w:pStyle w:val="1-PageHeader"/>
      </w:pPr>
      <w:bookmarkStart w:id="10" w:name="_Toc172706963"/>
      <w:r>
        <w:lastRenderedPageBreak/>
        <w:t>Professional Liability</w:t>
      </w:r>
      <w:bookmarkEnd w:id="10"/>
    </w:p>
    <w:tbl>
      <w:tblPr>
        <w:tblW w:w="0" w:type="auto"/>
        <w:tblLayout w:type="fixed"/>
        <w:tblLook w:val="04A0" w:firstRow="1" w:lastRow="0" w:firstColumn="1" w:lastColumn="0" w:noHBand="0" w:noVBand="1"/>
      </w:tblPr>
      <w:tblGrid>
        <w:gridCol w:w="2328"/>
        <w:gridCol w:w="7176"/>
      </w:tblGrid>
      <w:tr w:rsidR="00F77281" w:rsidRPr="00D87006" w14:paraId="089589EC" w14:textId="77777777" w:rsidTr="00845209">
        <w:tc>
          <w:tcPr>
            <w:tcW w:w="2328" w:type="dxa"/>
            <w:hideMark/>
          </w:tcPr>
          <w:p w14:paraId="110C76A0" w14:textId="77777777" w:rsidR="00FB046F" w:rsidRPr="00704D4A" w:rsidRDefault="00FB046F" w:rsidP="00704D4A">
            <w:pPr>
              <w:pStyle w:val="1-TableContent"/>
              <w:rPr>
                <w:b/>
                <w:sz w:val="22"/>
              </w:rPr>
            </w:pPr>
            <w:r>
              <w:rPr>
                <w:b/>
                <w:sz w:val="22"/>
              </w:rPr>
              <w:t>Issuing Company</w:t>
            </w:r>
          </w:p>
        </w:tc>
        <w:tc>
          <w:tcPr>
            <w:tcW w:w="7176" w:type="dxa"/>
            <w:hideMark/>
          </w:tcPr>
          <w:p w14:paraId="262F8888" w14:textId="5E50DB87" w:rsidR="00FB046F" w:rsidRPr="00704D4A" w:rsidRDefault="00313B25" w:rsidP="00704D4A">
            <w:pPr>
              <w:pStyle w:val="1-TableContent"/>
              <w:rPr>
                <w:b/>
                <w:sz w:val="22"/>
              </w:rPr>
            </w:pPr>
            <w:r>
              <w:rPr>
                <w:b/>
                <w:sz w:val="22"/>
              </w:rPr>
              <w:t>Berkley Insurance Company</w:t>
            </w:r>
            <w:r w:rsidR="00FB046F">
              <w:rPr>
                <w:b/>
                <w:sz w:val="22"/>
              </w:rPr>
              <w:t>.</w:t>
            </w:r>
          </w:p>
        </w:tc>
      </w:tr>
      <w:tr w:rsidR="00F77281" w:rsidRPr="00D87006" w14:paraId="0ECDBF60" w14:textId="77777777" w:rsidTr="00845209">
        <w:tc>
          <w:tcPr>
            <w:tcW w:w="2328" w:type="dxa"/>
            <w:hideMark/>
          </w:tcPr>
          <w:p w14:paraId="6BD8E545" w14:textId="77777777" w:rsidR="00FB046F" w:rsidRPr="00704D4A" w:rsidRDefault="00FB046F" w:rsidP="00704D4A">
            <w:pPr>
              <w:pStyle w:val="1-TableContent"/>
              <w:rPr>
                <w:b/>
                <w:sz w:val="22"/>
              </w:rPr>
            </w:pPr>
            <w:r>
              <w:rPr>
                <w:b/>
                <w:sz w:val="22"/>
              </w:rPr>
              <w:t>Policy Number</w:t>
            </w:r>
          </w:p>
        </w:tc>
        <w:tc>
          <w:tcPr>
            <w:tcW w:w="7176" w:type="dxa"/>
            <w:hideMark/>
          </w:tcPr>
          <w:p w14:paraId="7AE06D4B" w14:textId="0D7741E2" w:rsidR="00FB046F" w:rsidRPr="00704D4A" w:rsidRDefault="00313B25" w:rsidP="00704D4A">
            <w:pPr>
              <w:pStyle w:val="1-TableContent"/>
              <w:rPr>
                <w:b/>
                <w:sz w:val="22"/>
              </w:rPr>
            </w:pPr>
            <w:r>
              <w:rPr>
                <w:b/>
                <w:sz w:val="22"/>
              </w:rPr>
              <w:t>PENDING</w:t>
            </w:r>
          </w:p>
        </w:tc>
      </w:tr>
      <w:tr w:rsidR="00F77281" w:rsidRPr="00D87006" w14:paraId="0AFB2F4A" w14:textId="77777777" w:rsidTr="00845209">
        <w:tc>
          <w:tcPr>
            <w:tcW w:w="2328" w:type="dxa"/>
            <w:hideMark/>
          </w:tcPr>
          <w:p w14:paraId="0633735C" w14:textId="77777777" w:rsidR="00FB046F" w:rsidRPr="00704D4A" w:rsidRDefault="00FB046F" w:rsidP="00704D4A">
            <w:pPr>
              <w:pStyle w:val="1-TableContent"/>
              <w:rPr>
                <w:b/>
                <w:sz w:val="22"/>
              </w:rPr>
            </w:pPr>
            <w:r>
              <w:rPr>
                <w:b/>
                <w:sz w:val="22"/>
              </w:rPr>
              <w:t>Policy Term</w:t>
            </w:r>
          </w:p>
        </w:tc>
        <w:tc>
          <w:tcPr>
            <w:tcW w:w="7176" w:type="dxa"/>
            <w:hideMark/>
          </w:tcPr>
          <w:p w14:paraId="7EDD4DB6" w14:textId="2FFE3161" w:rsidR="00FB046F" w:rsidRPr="00704D4A" w:rsidRDefault="00FB046F" w:rsidP="00704D4A">
            <w:pPr>
              <w:pStyle w:val="1-TableContent"/>
              <w:rPr>
                <w:b/>
                <w:sz w:val="22"/>
              </w:rPr>
            </w:pPr>
            <w:r>
              <w:rPr>
                <w:b/>
                <w:sz w:val="22"/>
              </w:rPr>
              <w:t>8/1/202</w:t>
            </w:r>
            <w:r w:rsidR="00512D5E">
              <w:rPr>
                <w:b/>
                <w:sz w:val="22"/>
              </w:rPr>
              <w:t>4</w:t>
            </w:r>
            <w:r>
              <w:rPr>
                <w:b/>
                <w:sz w:val="22"/>
              </w:rPr>
              <w:t xml:space="preserve"> to 8/1/202</w:t>
            </w:r>
            <w:r w:rsidR="00512D5E">
              <w:rPr>
                <w:b/>
                <w:sz w:val="22"/>
              </w:rPr>
              <w:t>5</w:t>
            </w:r>
          </w:p>
        </w:tc>
      </w:tr>
    </w:tbl>
    <w:p w14:paraId="6151DA36" w14:textId="6275ABCC" w:rsidR="00FB046F" w:rsidRPr="00D87006" w:rsidRDefault="00FB046F" w:rsidP="00704D4A">
      <w:pPr>
        <w:pStyle w:val="1-BodyText"/>
      </w:pPr>
    </w:p>
    <w:p w14:paraId="1C2D2987" w14:textId="77777777" w:rsidR="00FB046F" w:rsidRDefault="00FB046F" w:rsidP="00704D4A">
      <w:pPr>
        <w:pStyle w:val="1-SubHeader"/>
      </w:pPr>
      <w:r>
        <w:t>Named Insureds</w:t>
      </w:r>
    </w:p>
    <w:tbl>
      <w:tblPr>
        <w:tblW w:w="0" w:type="auto"/>
        <w:tblLayout w:type="fixed"/>
        <w:tblLook w:val="04A0" w:firstRow="1" w:lastRow="0" w:firstColumn="1" w:lastColumn="0" w:noHBand="0" w:noVBand="1"/>
      </w:tblPr>
      <w:tblGrid>
        <w:gridCol w:w="6414"/>
        <w:gridCol w:w="3080"/>
      </w:tblGrid>
      <w:tr w:rsidR="00773294" w14:paraId="6756B54F" w14:textId="77777777" w:rsidTr="00512D5E">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B9EE6B4" w14:textId="77777777" w:rsidR="00FB046F" w:rsidRPr="00704D4A" w:rsidRDefault="00FB046F" w:rsidP="00512D5E">
            <w:pPr>
              <w:pStyle w:val="1-TableHeader"/>
              <w:jc w:val="center"/>
            </w:pPr>
            <w:r w:rsidRPr="00704D4A">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6A0545E1" w14:textId="77777777" w:rsidR="00FB046F" w:rsidRPr="00704D4A" w:rsidRDefault="00FB046F" w:rsidP="00512D5E">
            <w:pPr>
              <w:pStyle w:val="1-TableHeader"/>
              <w:jc w:val="center"/>
            </w:pPr>
            <w:r w:rsidRPr="00704D4A">
              <w:t>Interest</w:t>
            </w:r>
          </w:p>
        </w:tc>
      </w:tr>
      <w:tr w:rsidR="00773294" w14:paraId="32645B2F" w14:textId="77777777" w:rsidTr="00512D5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476791C" w14:textId="77777777" w:rsidR="00FB046F" w:rsidRDefault="00FB046F" w:rsidP="00512D5E">
            <w:pPr>
              <w:pStyle w:val="1-TableContent"/>
              <w:jc w:val="center"/>
              <w:rPr>
                <w:szCs w:val="20"/>
              </w:rPr>
            </w:pPr>
            <w:r>
              <w:rPr>
                <w:szCs w:val="20"/>
              </w:rPr>
              <w:t>Brown Fox PLLC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010DFBE" w14:textId="77777777" w:rsidR="00FB046F" w:rsidRDefault="00FB046F" w:rsidP="00512D5E">
            <w:pPr>
              <w:pStyle w:val="1-TableContent"/>
              <w:jc w:val="center"/>
              <w:rPr>
                <w:szCs w:val="20"/>
              </w:rPr>
            </w:pPr>
            <w:r>
              <w:rPr>
                <w:szCs w:val="20"/>
              </w:rPr>
              <w:t>First Named Insured</w:t>
            </w:r>
          </w:p>
        </w:tc>
      </w:tr>
    </w:tbl>
    <w:p w14:paraId="61B2723F" w14:textId="77777777" w:rsidR="00FB046F" w:rsidRDefault="00FB046F" w:rsidP="00704D4A">
      <w:pPr>
        <w:pStyle w:val="1-BodyText"/>
      </w:pPr>
    </w:p>
    <w:p w14:paraId="15D5B913" w14:textId="77777777" w:rsidR="00FB046F" w:rsidRDefault="00FB046F" w:rsidP="00704D4A">
      <w:pPr>
        <w:pStyle w:val="1-SubHeader"/>
      </w:pPr>
      <w:r>
        <w:t>Coverages</w:t>
      </w:r>
    </w:p>
    <w:tbl>
      <w:tblPr>
        <w:tblW w:w="0" w:type="auto"/>
        <w:tblLayout w:type="fixed"/>
        <w:tblLook w:val="04A0" w:firstRow="1" w:lastRow="0" w:firstColumn="1" w:lastColumn="0" w:noHBand="0" w:noVBand="1"/>
      </w:tblPr>
      <w:tblGrid>
        <w:gridCol w:w="6414"/>
        <w:gridCol w:w="3080"/>
      </w:tblGrid>
      <w:tr w:rsidR="00E45AB1" w14:paraId="25233EFF" w14:textId="77777777" w:rsidTr="00512D5E">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4329CDBE" w14:textId="77777777" w:rsidR="00FB046F" w:rsidRDefault="00FB046F" w:rsidP="00512D5E">
            <w:pPr>
              <w:pStyle w:val="1-TableHeader"/>
              <w:jc w:val="cent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35C6C293" w14:textId="77777777" w:rsidR="00FB046F" w:rsidRDefault="00FB046F" w:rsidP="00512D5E">
            <w:pPr>
              <w:pStyle w:val="1-TableHeader"/>
              <w:jc w:val="center"/>
              <w:rPr>
                <w:snapToGrid w:val="0"/>
              </w:rPr>
            </w:pPr>
            <w:r>
              <w:rPr>
                <w:snapToGrid w:val="0"/>
              </w:rPr>
              <w:t>Limit</w:t>
            </w:r>
          </w:p>
        </w:tc>
      </w:tr>
      <w:tr w:rsidR="00CE13B9" w14:paraId="3FCA9447" w14:textId="77777777" w:rsidTr="00512D5E">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7C8405C5" w14:textId="7EFC5343" w:rsidR="00FB046F" w:rsidRDefault="004A4394" w:rsidP="00CE13B9">
            <w:pPr>
              <w:pStyle w:val="1-TableContent"/>
              <w:tabs>
                <w:tab w:val="left" w:pos="375"/>
              </w:tabs>
              <w:rPr>
                <w:snapToGrid w:val="0"/>
              </w:rPr>
            </w:pPr>
            <w:r>
              <w:rPr>
                <w:noProof/>
                <w:snapToGrid w:val="0"/>
              </w:rPr>
              <w:t>Professional Liability</w:t>
            </w:r>
            <w:r w:rsidR="00313B25">
              <w:rPr>
                <w:noProof/>
                <w:snapToGrid w:val="0"/>
              </w:rPr>
              <w:t xml:space="preserve"> (per Claim/Aggregate Limit)</w:t>
            </w:r>
            <w:r>
              <w:rPr>
                <w:noProof/>
                <w:snapToGrid w:val="0"/>
              </w:rPr>
              <w:br/>
            </w:r>
            <w:r>
              <w:rPr>
                <w:noProof/>
                <w:snapToGrid w:val="0"/>
              </w:rPr>
              <w:tab/>
              <w:t>Retention</w:t>
            </w:r>
            <w:r>
              <w:rPr>
                <w:noProof/>
                <w:snapToGrid w:val="0"/>
              </w:rPr>
              <w:br/>
            </w:r>
            <w:r>
              <w:rPr>
                <w:noProof/>
                <w:snapToGrid w:val="0"/>
              </w:rPr>
              <w:tab/>
              <w:t>Retroactive Date</w:t>
            </w:r>
            <w:r>
              <w:rPr>
                <w:noProof/>
                <w:snapToGrid w:val="0"/>
              </w:rPr>
              <w:br/>
            </w:r>
            <w:r>
              <w:rPr>
                <w:noProof/>
                <w:snapToGrid w:val="0"/>
              </w:rPr>
              <w:tab/>
              <w:t>Claims Made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3DA524F" w14:textId="77777777" w:rsidR="00FB046F" w:rsidRDefault="00313B25" w:rsidP="00313B25">
            <w:pPr>
              <w:pStyle w:val="1-TableContent"/>
              <w:spacing w:before="0"/>
              <w:jc w:val="center"/>
              <w:rPr>
                <w:snapToGrid w:val="0"/>
              </w:rPr>
            </w:pPr>
            <w:r>
              <w:rPr>
                <w:snapToGrid w:val="0"/>
              </w:rPr>
              <w:t>$1,000,000</w:t>
            </w:r>
          </w:p>
          <w:p w14:paraId="131914D3" w14:textId="77777777" w:rsidR="00313B25" w:rsidRDefault="00313B25" w:rsidP="00313B25">
            <w:pPr>
              <w:pStyle w:val="1-TableContent"/>
              <w:spacing w:before="0"/>
              <w:jc w:val="center"/>
              <w:rPr>
                <w:snapToGrid w:val="0"/>
              </w:rPr>
            </w:pPr>
            <w:r>
              <w:rPr>
                <w:snapToGrid w:val="0"/>
              </w:rPr>
              <w:t>$15,000</w:t>
            </w:r>
          </w:p>
          <w:p w14:paraId="18340895" w14:textId="77777777" w:rsidR="00313B25" w:rsidRDefault="00313B25" w:rsidP="00313B25">
            <w:pPr>
              <w:pStyle w:val="1-TableContent"/>
              <w:spacing w:before="0"/>
              <w:jc w:val="center"/>
              <w:rPr>
                <w:snapToGrid w:val="0"/>
              </w:rPr>
            </w:pPr>
            <w:r>
              <w:rPr>
                <w:snapToGrid w:val="0"/>
              </w:rPr>
              <w:t>8/1/2015</w:t>
            </w:r>
          </w:p>
          <w:p w14:paraId="6FDE575E" w14:textId="680174DD" w:rsidR="00313B25" w:rsidRDefault="00313B25" w:rsidP="00313B25">
            <w:pPr>
              <w:pStyle w:val="1-TableContent"/>
              <w:spacing w:before="0"/>
              <w:jc w:val="center"/>
              <w:rPr>
                <w:snapToGrid w:val="0"/>
              </w:rPr>
            </w:pPr>
          </w:p>
        </w:tc>
      </w:tr>
    </w:tbl>
    <w:p w14:paraId="684B3637" w14:textId="77777777" w:rsidR="00512D5E" w:rsidRDefault="00512D5E" w:rsidP="003720C4">
      <w:pPr>
        <w:pStyle w:val="1-BodyText"/>
      </w:pPr>
    </w:p>
    <w:p w14:paraId="151915AC" w14:textId="77777777" w:rsidR="00FB046F" w:rsidRDefault="00FB046F" w:rsidP="00600D35">
      <w:pPr>
        <w:pStyle w:val="1-SubHeader"/>
      </w:pPr>
      <w:r>
        <w:t>Endorsements</w:t>
      </w:r>
    </w:p>
    <w:p w14:paraId="69FDDD63" w14:textId="77777777" w:rsidR="00FB046F" w:rsidRDefault="00FB046F" w:rsidP="00600D35">
      <w:pPr>
        <w:pStyle w:val="1-TableContent"/>
      </w:pPr>
    </w:p>
    <w:p w14:paraId="2248C581" w14:textId="77777777" w:rsidR="00512D5E" w:rsidRDefault="00512D5E" w:rsidP="00600D35">
      <w:pPr>
        <w:pStyle w:val="1-TableContent"/>
      </w:pPr>
      <w:r w:rsidRPr="00512D5E">
        <w:rPr>
          <w:noProof/>
        </w:rPr>
        <w:drawing>
          <wp:inline distT="0" distB="0" distL="0" distR="0" wp14:anchorId="5CEEF7CF" wp14:editId="0450D060">
            <wp:extent cx="4786686" cy="2319810"/>
            <wp:effectExtent l="0" t="0" r="0" b="4445"/>
            <wp:docPr id="1612890816" name="Picture 1" descr="A list of information on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90816" name="Picture 1" descr="A list of information on a document&#10;&#10;Description automatically generated"/>
                    <pic:cNvPicPr/>
                  </pic:nvPicPr>
                  <pic:blipFill>
                    <a:blip r:embed="rId23"/>
                    <a:stretch>
                      <a:fillRect/>
                    </a:stretch>
                  </pic:blipFill>
                  <pic:spPr>
                    <a:xfrm>
                      <a:off x="0" y="0"/>
                      <a:ext cx="4796513" cy="2324572"/>
                    </a:xfrm>
                    <a:prstGeom prst="rect">
                      <a:avLst/>
                    </a:prstGeom>
                  </pic:spPr>
                </pic:pic>
              </a:graphicData>
            </a:graphic>
          </wp:inline>
        </w:drawing>
      </w:r>
    </w:p>
    <w:p w14:paraId="7695AAD0" w14:textId="77777777" w:rsidR="00313B25" w:rsidRDefault="00313B25" w:rsidP="00600D35">
      <w:pPr>
        <w:pStyle w:val="1-TableContent"/>
      </w:pPr>
    </w:p>
    <w:p w14:paraId="74CDD5B7" w14:textId="509E55E0" w:rsidR="00313B25" w:rsidRPr="00313B25" w:rsidRDefault="00313B25" w:rsidP="00600D35">
      <w:pPr>
        <w:pStyle w:val="1-TableContent"/>
        <w:rPr>
          <w:b/>
          <w:bCs/>
        </w:rPr>
      </w:pPr>
      <w:r w:rsidRPr="00313B25">
        <w:rPr>
          <w:b/>
          <w:bCs/>
        </w:rPr>
        <w:t>OPTIONAL QUOTE</w:t>
      </w:r>
    </w:p>
    <w:p w14:paraId="3479EE11" w14:textId="358F0400" w:rsidR="00313B25" w:rsidRDefault="00313B25" w:rsidP="00600D35">
      <w:pPr>
        <w:pStyle w:val="1-TableContent"/>
        <w:sectPr w:rsidR="00313B25" w:rsidSect="00845209">
          <w:pgSz w:w="12240" w:h="15840" w:code="1"/>
          <w:pgMar w:top="1440" w:right="1440" w:bottom="1296" w:left="1296" w:header="720" w:footer="720" w:gutter="0"/>
          <w:cols w:space="720"/>
          <w:docGrid w:linePitch="360"/>
        </w:sectPr>
      </w:pPr>
      <w:r w:rsidRPr="00313B25">
        <w:rPr>
          <w:highlight w:val="yellow"/>
        </w:rPr>
        <w:t>$2,000,000 Per Claim/Aggregate Limit; $15,000 Retention $67,965.00</w:t>
      </w:r>
    </w:p>
    <w:p w14:paraId="755F4729" w14:textId="77777777" w:rsidR="00FB046F" w:rsidRDefault="00FB046F" w:rsidP="00E41E80">
      <w:pPr>
        <w:pStyle w:val="1-PageHeader"/>
      </w:pPr>
      <w:bookmarkStart w:id="11" w:name="_Toc172706964"/>
      <w:r>
        <w:lastRenderedPageBreak/>
        <w:t>Additional Coverage to Consider</w:t>
      </w:r>
      <w:bookmarkEnd w:id="11"/>
    </w:p>
    <w:p w14:paraId="6339E0F6" w14:textId="77777777" w:rsidR="00FB046F" w:rsidRDefault="00FB046F" w:rsidP="00E41E80">
      <w:pPr>
        <w:pStyle w:val="1-BodyText"/>
      </w:pPr>
      <w:r>
        <w:t>Below is a list of coverages for your consideration:</w:t>
      </w:r>
    </w:p>
    <w:p w14:paraId="3E781AF4" w14:textId="77777777" w:rsidR="00FB046F" w:rsidRDefault="00FB046F" w:rsidP="00E41E80">
      <w:pPr>
        <w:pStyle w:val="1-BodyText"/>
      </w:pPr>
    </w:p>
    <w:p w14:paraId="20AED776" w14:textId="77777777" w:rsidR="00FB046F" w:rsidRDefault="00FB046F" w:rsidP="00706B0B">
      <w:pPr>
        <w:pStyle w:val="1-Bulleted"/>
      </w:pPr>
      <w:r>
        <w:t>Accident</w:t>
      </w:r>
    </w:p>
    <w:p w14:paraId="6E8C9505" w14:textId="77777777" w:rsidR="00FB046F" w:rsidRDefault="00FB046F" w:rsidP="00706B0B">
      <w:pPr>
        <w:pStyle w:val="1-Bulleted"/>
      </w:pPr>
      <w:r>
        <w:t>Bonds</w:t>
      </w:r>
    </w:p>
    <w:p w14:paraId="223DC1C7" w14:textId="77777777" w:rsidR="00FB046F" w:rsidRDefault="00FB046F" w:rsidP="00706B0B">
      <w:pPr>
        <w:pStyle w:val="1-Bulleted"/>
      </w:pPr>
      <w:r>
        <w:t>Builders Risk</w:t>
      </w:r>
    </w:p>
    <w:p w14:paraId="363FA491" w14:textId="77777777" w:rsidR="00FB046F" w:rsidRDefault="00FB046F" w:rsidP="00706B0B">
      <w:pPr>
        <w:pStyle w:val="1-Bulleted"/>
      </w:pPr>
      <w:r>
        <w:t>Business Income (Loss of Income and Extra Expense)</w:t>
      </w:r>
    </w:p>
    <w:p w14:paraId="42992E22" w14:textId="77777777" w:rsidR="00FB046F" w:rsidRDefault="00FB046F" w:rsidP="00706B0B">
      <w:pPr>
        <w:pStyle w:val="1-Bulleted"/>
      </w:pPr>
      <w:r>
        <w:t>Cargo</w:t>
      </w:r>
    </w:p>
    <w:p w14:paraId="098BB7EE" w14:textId="77777777" w:rsidR="00FB046F" w:rsidRDefault="00FB046F" w:rsidP="00706B0B">
      <w:pPr>
        <w:pStyle w:val="1-Bulleted"/>
      </w:pPr>
      <w:r>
        <w:t>Crime</w:t>
      </w:r>
    </w:p>
    <w:p w14:paraId="501BD650" w14:textId="77777777" w:rsidR="00FB046F" w:rsidRDefault="00FB046F" w:rsidP="00706B0B">
      <w:pPr>
        <w:pStyle w:val="1-Bulleted"/>
      </w:pPr>
      <w:r>
        <w:t>Cyber Liability</w:t>
      </w:r>
    </w:p>
    <w:p w14:paraId="56F9A562" w14:textId="77777777" w:rsidR="00FB046F" w:rsidRDefault="00FB046F" w:rsidP="00706B0B">
      <w:pPr>
        <w:pStyle w:val="1-Bulleted"/>
      </w:pPr>
      <w:r>
        <w:t>Deductible Buy Back</w:t>
      </w:r>
    </w:p>
    <w:p w14:paraId="424A9723" w14:textId="77777777" w:rsidR="00FB046F" w:rsidRDefault="00FB046F" w:rsidP="00706B0B">
      <w:pPr>
        <w:pStyle w:val="1-Bulleted"/>
      </w:pPr>
      <w:r>
        <w:t>Dependent Property</w:t>
      </w:r>
    </w:p>
    <w:p w14:paraId="42950131" w14:textId="77777777" w:rsidR="00FB046F" w:rsidRDefault="00FB046F" w:rsidP="00706B0B">
      <w:pPr>
        <w:pStyle w:val="1-Bulleted"/>
      </w:pPr>
      <w:r>
        <w:t>Directors &amp; Officers Liability</w:t>
      </w:r>
    </w:p>
    <w:p w14:paraId="695B88B8" w14:textId="77777777" w:rsidR="00FB046F" w:rsidRDefault="00FB046F" w:rsidP="00706B0B">
      <w:pPr>
        <w:pStyle w:val="1-Bulleted"/>
      </w:pPr>
      <w:r>
        <w:t>Earthquake</w:t>
      </w:r>
    </w:p>
    <w:p w14:paraId="7798E577" w14:textId="77777777" w:rsidR="00FB046F" w:rsidRDefault="00FB046F" w:rsidP="00706B0B">
      <w:pPr>
        <w:pStyle w:val="1-Bulleted"/>
      </w:pPr>
      <w:r>
        <w:t>Employed Lawyer</w:t>
      </w:r>
    </w:p>
    <w:p w14:paraId="3FA7F247" w14:textId="77777777" w:rsidR="00FB046F" w:rsidRDefault="00FB046F" w:rsidP="00706B0B">
      <w:pPr>
        <w:pStyle w:val="1-Bulleted"/>
      </w:pPr>
      <w:r>
        <w:t>Employee Benefits</w:t>
      </w:r>
      <w:r w:rsidRPr="00414C29">
        <w:t xml:space="preserve"> </w:t>
      </w:r>
      <w:r>
        <w:t>Liability</w:t>
      </w:r>
    </w:p>
    <w:p w14:paraId="290664F0" w14:textId="77777777" w:rsidR="00FB046F" w:rsidRDefault="00FB046F" w:rsidP="00706B0B">
      <w:pPr>
        <w:pStyle w:val="1-Bulleted"/>
      </w:pPr>
      <w:r>
        <w:t>Employment Practices</w:t>
      </w:r>
      <w:r w:rsidRPr="00414C29">
        <w:t xml:space="preserve"> </w:t>
      </w:r>
      <w:r>
        <w:t>Liability</w:t>
      </w:r>
    </w:p>
    <w:p w14:paraId="755B082D" w14:textId="77777777" w:rsidR="00FB046F" w:rsidRDefault="00FB046F" w:rsidP="00706B0B">
      <w:pPr>
        <w:pStyle w:val="1-Bulleted"/>
      </w:pPr>
      <w:r>
        <w:t>Fiduciary Liability</w:t>
      </w:r>
    </w:p>
    <w:p w14:paraId="4055A101" w14:textId="77777777" w:rsidR="00FB046F" w:rsidRDefault="00FB046F" w:rsidP="00706B0B">
      <w:pPr>
        <w:pStyle w:val="1-Bulleted"/>
      </w:pPr>
      <w:r>
        <w:t>Flood</w:t>
      </w:r>
    </w:p>
    <w:p w14:paraId="300E8A8A" w14:textId="77777777" w:rsidR="00FB046F" w:rsidRDefault="00FB046F" w:rsidP="00706B0B">
      <w:pPr>
        <w:pStyle w:val="1-Bulleted"/>
      </w:pPr>
      <w:r>
        <w:t>Foreign Liability or Travel Insurance</w:t>
      </w:r>
    </w:p>
    <w:p w14:paraId="38E5AE8B" w14:textId="77777777" w:rsidR="00FB046F" w:rsidRDefault="00FB046F" w:rsidP="00706B0B">
      <w:pPr>
        <w:pStyle w:val="1-Bulleted"/>
      </w:pPr>
      <w:r>
        <w:t>Group Excess</w:t>
      </w:r>
    </w:p>
    <w:p w14:paraId="5E65DF3D" w14:textId="77777777" w:rsidR="00FB046F" w:rsidRDefault="00FB046F" w:rsidP="00706B0B">
      <w:pPr>
        <w:pStyle w:val="1-Bulleted"/>
      </w:pPr>
      <w:r>
        <w:t>Higher Liability Limits</w:t>
      </w:r>
    </w:p>
    <w:p w14:paraId="053211B6" w14:textId="77777777" w:rsidR="00FB046F" w:rsidRDefault="00FB046F" w:rsidP="00706B0B">
      <w:pPr>
        <w:pStyle w:val="1-Bulleted"/>
      </w:pPr>
      <w:r>
        <w:t>Inland Marine</w:t>
      </w:r>
    </w:p>
    <w:p w14:paraId="6CDE31D4" w14:textId="77777777" w:rsidR="00FB046F" w:rsidRDefault="00FB046F" w:rsidP="00706B0B">
      <w:pPr>
        <w:pStyle w:val="1-Bulleted"/>
      </w:pPr>
      <w:r>
        <w:t>Kidnap and Extortion</w:t>
      </w:r>
    </w:p>
    <w:p w14:paraId="232A937E" w14:textId="77777777" w:rsidR="00FB046F" w:rsidRDefault="00FB046F" w:rsidP="00706B0B">
      <w:pPr>
        <w:pStyle w:val="1-Bulleted"/>
      </w:pPr>
      <w:r>
        <w:t>Pollution Liability</w:t>
      </w:r>
    </w:p>
    <w:p w14:paraId="33691DD1" w14:textId="77777777" w:rsidR="00FB046F" w:rsidRDefault="00FB046F" w:rsidP="00706B0B">
      <w:pPr>
        <w:pStyle w:val="1-Bulleted"/>
      </w:pPr>
      <w:r>
        <w:t>Professional Liability</w:t>
      </w:r>
    </w:p>
    <w:p w14:paraId="62A9BAFB" w14:textId="77777777" w:rsidR="00FB046F" w:rsidRDefault="00FB046F" w:rsidP="00706B0B">
      <w:pPr>
        <w:pStyle w:val="1-Bulleted"/>
      </w:pPr>
      <w:r>
        <w:t>Trade Credit</w:t>
      </w:r>
    </w:p>
    <w:p w14:paraId="24772A25" w14:textId="77777777" w:rsidR="00FB046F" w:rsidRDefault="00FB046F" w:rsidP="00706B0B">
      <w:pPr>
        <w:pStyle w:val="1-Bulleted"/>
      </w:pPr>
      <w:r>
        <w:t>Transit</w:t>
      </w:r>
    </w:p>
    <w:p w14:paraId="0A9883B1" w14:textId="77777777" w:rsidR="00FB046F" w:rsidRDefault="00FB046F" w:rsidP="00706B0B">
      <w:pPr>
        <w:pStyle w:val="1-Bulleted"/>
      </w:pPr>
      <w:r>
        <w:t>Workplace Violence</w:t>
      </w:r>
    </w:p>
    <w:p w14:paraId="32D33C48" w14:textId="77777777" w:rsidR="00FB046F" w:rsidRPr="00CC2105" w:rsidRDefault="00FB046F" w:rsidP="00CC2105">
      <w:pPr>
        <w:pStyle w:val="1-BodyText"/>
        <w:sectPr w:rsidR="00FB046F" w:rsidRPr="00CC2105" w:rsidSect="00706B0B">
          <w:pgSz w:w="12240" w:h="15840"/>
          <w:pgMar w:top="1440" w:right="1440" w:bottom="1296" w:left="1296" w:header="720" w:footer="720" w:gutter="0"/>
          <w:cols w:space="720"/>
          <w:docGrid w:linePitch="360"/>
        </w:sectPr>
      </w:pPr>
    </w:p>
    <w:p w14:paraId="011C7D99" w14:textId="77777777" w:rsidR="00FB046F" w:rsidRDefault="00FB046F" w:rsidP="00F16298">
      <w:pPr>
        <w:pStyle w:val="1-PageHeader"/>
      </w:pPr>
      <w:bookmarkStart w:id="12" w:name="_Toc172706965"/>
      <w:r>
        <w:lastRenderedPageBreak/>
        <w:t>Premium Summary</w:t>
      </w:r>
      <w:bookmarkEnd w:id="12"/>
    </w:p>
    <w:tbl>
      <w:tblPr>
        <w:tblStyle w:val="1-TableBase"/>
        <w:tblW w:w="0" w:type="auto"/>
        <w:tblLayout w:type="fixed"/>
        <w:tblLook w:val="04E0" w:firstRow="1" w:lastRow="1" w:firstColumn="1" w:lastColumn="0" w:noHBand="0" w:noVBand="1"/>
      </w:tblPr>
      <w:tblGrid>
        <w:gridCol w:w="4060"/>
        <w:gridCol w:w="2717"/>
        <w:gridCol w:w="2717"/>
      </w:tblGrid>
      <w:tr w:rsidR="0091325F" w14:paraId="2A3D1C05" w14:textId="77777777" w:rsidTr="00512D5E">
        <w:trPr>
          <w:cnfStyle w:val="100000000000" w:firstRow="1" w:lastRow="0" w:firstColumn="0" w:lastColumn="0" w:oddVBand="0" w:evenVBand="0" w:oddHBand="0" w:evenHBand="0" w:firstRowFirstColumn="0" w:firstRowLastColumn="0" w:lastRowFirstColumn="0" w:lastRowLastColumn="0"/>
        </w:trPr>
        <w:tc>
          <w:tcPr>
            <w:tcW w:w="4060" w:type="dxa"/>
            <w:vAlign w:val="center"/>
            <w:hideMark/>
          </w:tcPr>
          <w:p w14:paraId="6AC19C4D" w14:textId="77777777" w:rsidR="00FB046F" w:rsidRDefault="00FB046F" w:rsidP="00512D5E">
            <w:pPr>
              <w:pStyle w:val="1-TableHeader"/>
              <w:jc w:val="center"/>
              <w:rPr>
                <w:snapToGrid w:val="0"/>
              </w:rPr>
            </w:pPr>
            <w:r>
              <w:rPr>
                <w:snapToGrid w:val="0"/>
              </w:rPr>
              <w:t>Coverage</w:t>
            </w:r>
          </w:p>
        </w:tc>
        <w:tc>
          <w:tcPr>
            <w:tcW w:w="2717" w:type="dxa"/>
            <w:vAlign w:val="center"/>
            <w:hideMark/>
          </w:tcPr>
          <w:p w14:paraId="209632E1" w14:textId="77777777" w:rsidR="00FB046F" w:rsidRDefault="00FB046F" w:rsidP="00512D5E">
            <w:pPr>
              <w:pStyle w:val="1-TableHeader"/>
              <w:jc w:val="center"/>
              <w:rPr>
                <w:snapToGrid w:val="0"/>
              </w:rPr>
            </w:pPr>
            <w:r>
              <w:rPr>
                <w:snapToGrid w:val="0"/>
              </w:rPr>
              <w:t>Expiring Premium</w:t>
            </w:r>
          </w:p>
        </w:tc>
        <w:tc>
          <w:tcPr>
            <w:tcW w:w="2717" w:type="dxa"/>
            <w:vAlign w:val="center"/>
            <w:hideMark/>
          </w:tcPr>
          <w:p w14:paraId="3D2AB3B6" w14:textId="77777777" w:rsidR="00FB046F" w:rsidRDefault="00FB046F" w:rsidP="00512D5E">
            <w:pPr>
              <w:pStyle w:val="1-TableHeader"/>
              <w:jc w:val="center"/>
              <w:rPr>
                <w:snapToGrid w:val="0"/>
              </w:rPr>
            </w:pPr>
            <w:r>
              <w:rPr>
                <w:snapToGrid w:val="0"/>
              </w:rPr>
              <w:t>Renewal Premium</w:t>
            </w:r>
          </w:p>
        </w:tc>
      </w:tr>
      <w:tr w:rsidR="006314A0" w14:paraId="4052DBD8" w14:textId="77777777" w:rsidTr="00512D5E">
        <w:tc>
          <w:tcPr>
            <w:tcW w:w="4060" w:type="dxa"/>
            <w:vAlign w:val="center"/>
            <w:hideMark/>
          </w:tcPr>
          <w:p w14:paraId="0568A990" w14:textId="6E654BA8" w:rsidR="00FB046F" w:rsidRPr="003A57A4" w:rsidRDefault="004A4394" w:rsidP="003A57A4">
            <w:pPr>
              <w:pStyle w:val="1-TableContent"/>
              <w:rPr>
                <w:b/>
                <w:bCs/>
                <w:sz w:val="32"/>
                <w:szCs w:val="32"/>
              </w:rPr>
            </w:pPr>
            <w:r w:rsidRPr="003A57A4">
              <w:rPr>
                <w:b/>
                <w:bCs/>
                <w:noProof/>
                <w:sz w:val="32"/>
                <w:szCs w:val="32"/>
              </w:rPr>
              <w:t>Property</w:t>
            </w:r>
          </w:p>
        </w:tc>
        <w:tc>
          <w:tcPr>
            <w:tcW w:w="2717" w:type="dxa"/>
            <w:vAlign w:val="center"/>
          </w:tcPr>
          <w:p w14:paraId="1B3DA034" w14:textId="51CEF259" w:rsidR="00FB046F" w:rsidRPr="003A57A4" w:rsidRDefault="004A4394" w:rsidP="003A57A4">
            <w:pPr>
              <w:pStyle w:val="1-TableContent"/>
              <w:jc w:val="right"/>
              <w:rPr>
                <w:b/>
                <w:bCs/>
                <w:sz w:val="32"/>
                <w:szCs w:val="32"/>
              </w:rPr>
            </w:pPr>
            <w:r w:rsidRPr="003A57A4">
              <w:rPr>
                <w:b/>
                <w:bCs/>
                <w:noProof/>
                <w:sz w:val="32"/>
                <w:szCs w:val="32"/>
              </w:rPr>
              <w:t>$1,984</w:t>
            </w:r>
          </w:p>
        </w:tc>
        <w:tc>
          <w:tcPr>
            <w:tcW w:w="2717" w:type="dxa"/>
            <w:vAlign w:val="center"/>
          </w:tcPr>
          <w:p w14:paraId="2637A8C9" w14:textId="03DC7D00" w:rsidR="00FB046F" w:rsidRPr="003A57A4" w:rsidRDefault="00512D5E" w:rsidP="003A57A4">
            <w:pPr>
              <w:pStyle w:val="1-TableContent"/>
              <w:jc w:val="right"/>
              <w:rPr>
                <w:b/>
                <w:bCs/>
                <w:sz w:val="32"/>
                <w:szCs w:val="32"/>
              </w:rPr>
            </w:pPr>
            <w:r w:rsidRPr="003A57A4">
              <w:rPr>
                <w:b/>
                <w:bCs/>
                <w:sz w:val="32"/>
                <w:szCs w:val="32"/>
              </w:rPr>
              <w:t>$2,265</w:t>
            </w:r>
          </w:p>
        </w:tc>
      </w:tr>
      <w:tr w:rsidR="006314A0" w14:paraId="6890EE05" w14:textId="77777777" w:rsidTr="00512D5E">
        <w:tc>
          <w:tcPr>
            <w:tcW w:w="4060" w:type="dxa"/>
            <w:vAlign w:val="center"/>
            <w:hideMark/>
          </w:tcPr>
          <w:p w14:paraId="45C8C97B" w14:textId="3F66DA22" w:rsidR="00FB046F" w:rsidRPr="003A57A4" w:rsidRDefault="004A4394" w:rsidP="003A57A4">
            <w:pPr>
              <w:pStyle w:val="1-TableContent"/>
              <w:rPr>
                <w:b/>
                <w:bCs/>
                <w:sz w:val="32"/>
                <w:szCs w:val="32"/>
              </w:rPr>
            </w:pPr>
            <w:r w:rsidRPr="003A57A4">
              <w:rPr>
                <w:b/>
                <w:bCs/>
                <w:noProof/>
                <w:sz w:val="32"/>
                <w:szCs w:val="32"/>
              </w:rPr>
              <w:t>General Liability</w:t>
            </w:r>
          </w:p>
        </w:tc>
        <w:tc>
          <w:tcPr>
            <w:tcW w:w="2717" w:type="dxa"/>
            <w:vAlign w:val="center"/>
          </w:tcPr>
          <w:p w14:paraId="42E64F9F" w14:textId="4735DB1B" w:rsidR="00FB046F" w:rsidRPr="003A57A4" w:rsidRDefault="004A4394" w:rsidP="003A57A4">
            <w:pPr>
              <w:pStyle w:val="1-TableContent"/>
              <w:jc w:val="right"/>
              <w:rPr>
                <w:b/>
                <w:bCs/>
                <w:sz w:val="32"/>
                <w:szCs w:val="32"/>
              </w:rPr>
            </w:pPr>
            <w:r w:rsidRPr="003A57A4">
              <w:rPr>
                <w:b/>
                <w:bCs/>
                <w:noProof/>
                <w:sz w:val="32"/>
                <w:szCs w:val="32"/>
              </w:rPr>
              <w:t>Included</w:t>
            </w:r>
          </w:p>
        </w:tc>
        <w:tc>
          <w:tcPr>
            <w:tcW w:w="2717" w:type="dxa"/>
            <w:vAlign w:val="center"/>
          </w:tcPr>
          <w:p w14:paraId="18895BBC" w14:textId="6CF393BC" w:rsidR="00FB046F" w:rsidRPr="003A57A4" w:rsidRDefault="00512D5E" w:rsidP="003A57A4">
            <w:pPr>
              <w:pStyle w:val="1-TableContent"/>
              <w:jc w:val="right"/>
              <w:rPr>
                <w:b/>
                <w:bCs/>
                <w:sz w:val="32"/>
                <w:szCs w:val="32"/>
              </w:rPr>
            </w:pPr>
            <w:r w:rsidRPr="003A57A4">
              <w:rPr>
                <w:b/>
                <w:bCs/>
                <w:sz w:val="32"/>
                <w:szCs w:val="32"/>
              </w:rPr>
              <w:t>Included</w:t>
            </w:r>
          </w:p>
        </w:tc>
      </w:tr>
      <w:tr w:rsidR="006314A0" w14:paraId="58307EA8" w14:textId="77777777" w:rsidTr="00512D5E">
        <w:tc>
          <w:tcPr>
            <w:tcW w:w="4060" w:type="dxa"/>
            <w:vAlign w:val="center"/>
            <w:hideMark/>
          </w:tcPr>
          <w:p w14:paraId="1B0834E6" w14:textId="2F17AC31" w:rsidR="00FB046F" w:rsidRPr="003A57A4" w:rsidRDefault="004A4394" w:rsidP="003A57A4">
            <w:pPr>
              <w:pStyle w:val="1-TableContent"/>
              <w:rPr>
                <w:b/>
                <w:bCs/>
                <w:sz w:val="32"/>
                <w:szCs w:val="32"/>
              </w:rPr>
            </w:pPr>
            <w:r w:rsidRPr="003A57A4">
              <w:rPr>
                <w:b/>
                <w:bCs/>
                <w:noProof/>
                <w:sz w:val="32"/>
                <w:szCs w:val="32"/>
              </w:rPr>
              <w:t>Business Auto</w:t>
            </w:r>
          </w:p>
        </w:tc>
        <w:tc>
          <w:tcPr>
            <w:tcW w:w="2717" w:type="dxa"/>
            <w:vAlign w:val="center"/>
          </w:tcPr>
          <w:p w14:paraId="24E2116E" w14:textId="454266FD" w:rsidR="00FB046F" w:rsidRPr="003A57A4" w:rsidRDefault="004A4394" w:rsidP="003A57A4">
            <w:pPr>
              <w:pStyle w:val="1-TableContent"/>
              <w:jc w:val="right"/>
              <w:rPr>
                <w:b/>
                <w:bCs/>
                <w:sz w:val="32"/>
                <w:szCs w:val="32"/>
              </w:rPr>
            </w:pPr>
            <w:r w:rsidRPr="003A57A4">
              <w:rPr>
                <w:b/>
                <w:bCs/>
                <w:noProof/>
                <w:sz w:val="32"/>
                <w:szCs w:val="32"/>
              </w:rPr>
              <w:t>Included</w:t>
            </w:r>
          </w:p>
        </w:tc>
        <w:tc>
          <w:tcPr>
            <w:tcW w:w="2717" w:type="dxa"/>
            <w:vAlign w:val="center"/>
          </w:tcPr>
          <w:p w14:paraId="0FC37371" w14:textId="2C480B84" w:rsidR="00FB046F" w:rsidRPr="003A57A4" w:rsidRDefault="00512D5E" w:rsidP="003A57A4">
            <w:pPr>
              <w:pStyle w:val="1-TableContent"/>
              <w:jc w:val="right"/>
              <w:rPr>
                <w:b/>
                <w:bCs/>
                <w:sz w:val="32"/>
                <w:szCs w:val="32"/>
              </w:rPr>
            </w:pPr>
            <w:r w:rsidRPr="003A57A4">
              <w:rPr>
                <w:b/>
                <w:bCs/>
                <w:sz w:val="32"/>
                <w:szCs w:val="32"/>
              </w:rPr>
              <w:t>Included</w:t>
            </w:r>
          </w:p>
        </w:tc>
      </w:tr>
      <w:tr w:rsidR="006314A0" w14:paraId="03DD04F9" w14:textId="77777777" w:rsidTr="00512D5E">
        <w:tc>
          <w:tcPr>
            <w:tcW w:w="4060" w:type="dxa"/>
            <w:vAlign w:val="center"/>
            <w:hideMark/>
          </w:tcPr>
          <w:p w14:paraId="5777CD3E" w14:textId="0D3603F6" w:rsidR="00FB046F" w:rsidRPr="003A57A4" w:rsidRDefault="004A4394" w:rsidP="003A57A4">
            <w:pPr>
              <w:pStyle w:val="1-TableContent"/>
              <w:rPr>
                <w:b/>
                <w:bCs/>
                <w:sz w:val="32"/>
                <w:szCs w:val="32"/>
              </w:rPr>
            </w:pPr>
            <w:r w:rsidRPr="003A57A4">
              <w:rPr>
                <w:rFonts w:hint="eastAsia"/>
                <w:b/>
                <w:bCs/>
                <w:noProof/>
                <w:sz w:val="32"/>
                <w:szCs w:val="32"/>
              </w:rPr>
              <w:t>Crime</w:t>
            </w:r>
          </w:p>
        </w:tc>
        <w:tc>
          <w:tcPr>
            <w:tcW w:w="2717" w:type="dxa"/>
            <w:vAlign w:val="center"/>
          </w:tcPr>
          <w:p w14:paraId="2A09B80A" w14:textId="3F582C1C" w:rsidR="00FB046F" w:rsidRPr="003A57A4" w:rsidRDefault="004A4394" w:rsidP="003A57A4">
            <w:pPr>
              <w:pStyle w:val="1-TableContent"/>
              <w:jc w:val="right"/>
              <w:rPr>
                <w:b/>
                <w:bCs/>
                <w:sz w:val="32"/>
                <w:szCs w:val="32"/>
              </w:rPr>
            </w:pPr>
            <w:r w:rsidRPr="003A57A4">
              <w:rPr>
                <w:rFonts w:hint="eastAsia"/>
                <w:b/>
                <w:bCs/>
                <w:noProof/>
                <w:sz w:val="32"/>
                <w:szCs w:val="32"/>
              </w:rPr>
              <w:t>$</w:t>
            </w:r>
            <w:r w:rsidRPr="003A57A4">
              <w:rPr>
                <w:b/>
                <w:bCs/>
                <w:noProof/>
                <w:sz w:val="32"/>
                <w:szCs w:val="32"/>
              </w:rPr>
              <w:t>2,585</w:t>
            </w:r>
          </w:p>
        </w:tc>
        <w:tc>
          <w:tcPr>
            <w:tcW w:w="2717" w:type="dxa"/>
            <w:vAlign w:val="center"/>
          </w:tcPr>
          <w:p w14:paraId="51E61C6B" w14:textId="09592B84" w:rsidR="00FB046F" w:rsidRPr="003A57A4" w:rsidRDefault="00512D5E" w:rsidP="003A57A4">
            <w:pPr>
              <w:pStyle w:val="1-TableContent"/>
              <w:jc w:val="right"/>
              <w:rPr>
                <w:b/>
                <w:bCs/>
                <w:sz w:val="32"/>
                <w:szCs w:val="32"/>
              </w:rPr>
            </w:pPr>
            <w:r w:rsidRPr="003A57A4">
              <w:rPr>
                <w:b/>
                <w:bCs/>
                <w:sz w:val="32"/>
                <w:szCs w:val="32"/>
              </w:rPr>
              <w:t>$2,585</w:t>
            </w:r>
          </w:p>
        </w:tc>
      </w:tr>
      <w:tr w:rsidR="006314A0" w14:paraId="1CCB2D51" w14:textId="77777777" w:rsidTr="00512D5E">
        <w:tc>
          <w:tcPr>
            <w:tcW w:w="4060" w:type="dxa"/>
            <w:vAlign w:val="center"/>
            <w:hideMark/>
          </w:tcPr>
          <w:p w14:paraId="51147E9A" w14:textId="710660E9" w:rsidR="00FB046F" w:rsidRPr="003A57A4" w:rsidRDefault="004A4394" w:rsidP="003A57A4">
            <w:pPr>
              <w:pStyle w:val="1-TableContent"/>
              <w:rPr>
                <w:b/>
                <w:bCs/>
                <w:sz w:val="32"/>
                <w:szCs w:val="32"/>
              </w:rPr>
            </w:pPr>
            <w:r w:rsidRPr="003A57A4">
              <w:rPr>
                <w:b/>
                <w:bCs/>
                <w:noProof/>
                <w:sz w:val="32"/>
                <w:szCs w:val="32"/>
              </w:rPr>
              <w:t>Professional Liability</w:t>
            </w:r>
          </w:p>
        </w:tc>
        <w:tc>
          <w:tcPr>
            <w:tcW w:w="2717" w:type="dxa"/>
            <w:vAlign w:val="center"/>
          </w:tcPr>
          <w:p w14:paraId="1A49B1FD" w14:textId="5A5282C1" w:rsidR="00FB046F" w:rsidRPr="003A57A4" w:rsidRDefault="004A4394" w:rsidP="003A57A4">
            <w:pPr>
              <w:pStyle w:val="1-TableContent"/>
              <w:jc w:val="right"/>
              <w:rPr>
                <w:b/>
                <w:bCs/>
                <w:sz w:val="32"/>
                <w:szCs w:val="32"/>
              </w:rPr>
            </w:pPr>
            <w:r w:rsidRPr="003A57A4">
              <w:rPr>
                <w:b/>
                <w:bCs/>
                <w:noProof/>
                <w:sz w:val="32"/>
                <w:szCs w:val="32"/>
              </w:rPr>
              <w:t>$46,275</w:t>
            </w:r>
          </w:p>
        </w:tc>
        <w:tc>
          <w:tcPr>
            <w:tcW w:w="2717" w:type="dxa"/>
            <w:vAlign w:val="center"/>
          </w:tcPr>
          <w:p w14:paraId="183DFACC" w14:textId="7455827C" w:rsidR="00FB046F" w:rsidRPr="003A57A4" w:rsidRDefault="00313B25" w:rsidP="003A57A4">
            <w:pPr>
              <w:pStyle w:val="1-TableContent"/>
              <w:jc w:val="right"/>
              <w:rPr>
                <w:b/>
                <w:bCs/>
                <w:sz w:val="32"/>
                <w:szCs w:val="32"/>
                <w:highlight w:val="yellow"/>
              </w:rPr>
            </w:pPr>
            <w:r w:rsidRPr="003A57A4">
              <w:rPr>
                <w:b/>
                <w:bCs/>
                <w:sz w:val="32"/>
                <w:szCs w:val="32"/>
              </w:rPr>
              <w:t>$53,123.00</w:t>
            </w:r>
          </w:p>
        </w:tc>
      </w:tr>
      <w:tr w:rsidR="003A57A4" w14:paraId="3109F9E1" w14:textId="77777777" w:rsidTr="00512D5E">
        <w:tc>
          <w:tcPr>
            <w:tcW w:w="4060" w:type="dxa"/>
            <w:vAlign w:val="center"/>
          </w:tcPr>
          <w:p w14:paraId="0EE219B9" w14:textId="701C7746" w:rsidR="003A57A4" w:rsidRDefault="003A57A4" w:rsidP="003A57A4">
            <w:pPr>
              <w:pStyle w:val="1-TableContent"/>
              <w:jc w:val="right"/>
              <w:rPr>
                <w:noProof/>
              </w:rPr>
            </w:pPr>
            <w:r>
              <w:rPr>
                <w:noProof/>
              </w:rPr>
              <w:t>Number of Lawyers</w:t>
            </w:r>
          </w:p>
        </w:tc>
        <w:tc>
          <w:tcPr>
            <w:tcW w:w="2717" w:type="dxa"/>
            <w:vAlign w:val="center"/>
          </w:tcPr>
          <w:p w14:paraId="1301759F" w14:textId="0FDCE690" w:rsidR="003A57A4" w:rsidRDefault="003A57A4" w:rsidP="003A57A4">
            <w:pPr>
              <w:pStyle w:val="1-TableContent"/>
              <w:jc w:val="right"/>
              <w:rPr>
                <w:noProof/>
              </w:rPr>
            </w:pPr>
            <w:r>
              <w:rPr>
                <w:noProof/>
              </w:rPr>
              <w:t>18</w:t>
            </w:r>
          </w:p>
        </w:tc>
        <w:tc>
          <w:tcPr>
            <w:tcW w:w="2717" w:type="dxa"/>
            <w:vAlign w:val="center"/>
          </w:tcPr>
          <w:p w14:paraId="3A0A1D11" w14:textId="7B01993A" w:rsidR="003A57A4" w:rsidRPr="00313B25" w:rsidRDefault="003A57A4" w:rsidP="003A57A4">
            <w:pPr>
              <w:pStyle w:val="1-TableContent"/>
              <w:jc w:val="right"/>
            </w:pPr>
            <w:r>
              <w:t>22</w:t>
            </w:r>
          </w:p>
        </w:tc>
      </w:tr>
      <w:tr w:rsidR="003A57A4" w14:paraId="69C65CF4" w14:textId="77777777" w:rsidTr="00512D5E">
        <w:tc>
          <w:tcPr>
            <w:tcW w:w="4060" w:type="dxa"/>
            <w:vAlign w:val="center"/>
          </w:tcPr>
          <w:p w14:paraId="5A58A2D8" w14:textId="5FC28DCD" w:rsidR="003A57A4" w:rsidRDefault="003A57A4" w:rsidP="003A57A4">
            <w:pPr>
              <w:pStyle w:val="1-TableContent"/>
              <w:jc w:val="right"/>
              <w:rPr>
                <w:noProof/>
              </w:rPr>
            </w:pPr>
            <w:r>
              <w:rPr>
                <w:noProof/>
              </w:rPr>
              <w:t>Premium per Lawyers</w:t>
            </w:r>
          </w:p>
        </w:tc>
        <w:tc>
          <w:tcPr>
            <w:tcW w:w="2717" w:type="dxa"/>
            <w:vAlign w:val="center"/>
          </w:tcPr>
          <w:p w14:paraId="156C1DED" w14:textId="2B022410" w:rsidR="003A57A4" w:rsidRDefault="003A57A4" w:rsidP="003A57A4">
            <w:pPr>
              <w:pStyle w:val="1-TableContent"/>
              <w:jc w:val="right"/>
              <w:rPr>
                <w:noProof/>
              </w:rPr>
            </w:pPr>
            <w:r>
              <w:rPr>
                <w:noProof/>
              </w:rPr>
              <w:t>$2,570</w:t>
            </w:r>
          </w:p>
        </w:tc>
        <w:tc>
          <w:tcPr>
            <w:tcW w:w="2717" w:type="dxa"/>
            <w:vAlign w:val="center"/>
          </w:tcPr>
          <w:p w14:paraId="6FC4BE53" w14:textId="3A6AF760" w:rsidR="003A57A4" w:rsidRPr="00313B25" w:rsidRDefault="003A57A4" w:rsidP="003A57A4">
            <w:pPr>
              <w:pStyle w:val="1-TableContent"/>
              <w:jc w:val="right"/>
            </w:pPr>
            <w:r>
              <w:t>$2,414</w:t>
            </w:r>
          </w:p>
        </w:tc>
      </w:tr>
      <w:tr w:rsidR="0091325F" w14:paraId="16F126F4" w14:textId="77777777" w:rsidTr="00512D5E">
        <w:trPr>
          <w:cnfStyle w:val="010000000000" w:firstRow="0" w:lastRow="1" w:firstColumn="0" w:lastColumn="0" w:oddVBand="0" w:evenVBand="0" w:oddHBand="0" w:evenHBand="0" w:firstRowFirstColumn="0" w:firstRowLastColumn="0" w:lastRowFirstColumn="0" w:lastRowLastColumn="0"/>
        </w:trPr>
        <w:tc>
          <w:tcPr>
            <w:tcW w:w="4060" w:type="dxa"/>
            <w:shd w:val="clear" w:color="auto" w:fill="auto"/>
            <w:vAlign w:val="center"/>
            <w:hideMark/>
          </w:tcPr>
          <w:p w14:paraId="3348AE98" w14:textId="77777777" w:rsidR="00FB046F" w:rsidRPr="00536384" w:rsidRDefault="00FB046F" w:rsidP="00512D5E">
            <w:pPr>
              <w:pStyle w:val="1-TableContent"/>
              <w:jc w:val="center"/>
              <w:rPr>
                <w:b/>
                <w:sz w:val="48"/>
                <w:szCs w:val="48"/>
              </w:rPr>
            </w:pPr>
            <w:r w:rsidRPr="00536384">
              <w:rPr>
                <w:b/>
                <w:sz w:val="48"/>
                <w:szCs w:val="48"/>
              </w:rPr>
              <w:t>Grand Total</w:t>
            </w:r>
          </w:p>
        </w:tc>
        <w:tc>
          <w:tcPr>
            <w:tcW w:w="2717" w:type="dxa"/>
            <w:shd w:val="clear" w:color="auto" w:fill="auto"/>
            <w:vAlign w:val="center"/>
          </w:tcPr>
          <w:p w14:paraId="065EBE2F" w14:textId="500DFA9D" w:rsidR="00FB046F" w:rsidRPr="00536384" w:rsidRDefault="00512D5E" w:rsidP="00512D5E">
            <w:pPr>
              <w:pStyle w:val="1-TableContent"/>
              <w:jc w:val="center"/>
              <w:rPr>
                <w:b/>
                <w:sz w:val="48"/>
                <w:szCs w:val="48"/>
              </w:rPr>
            </w:pPr>
            <w:r w:rsidRPr="00536384">
              <w:rPr>
                <w:b/>
                <w:sz w:val="48"/>
                <w:szCs w:val="48"/>
              </w:rPr>
              <w:t>$50,844</w:t>
            </w:r>
          </w:p>
        </w:tc>
        <w:tc>
          <w:tcPr>
            <w:tcW w:w="2717" w:type="dxa"/>
            <w:shd w:val="clear" w:color="auto" w:fill="auto"/>
            <w:vAlign w:val="center"/>
          </w:tcPr>
          <w:p w14:paraId="7BB2D70E" w14:textId="7886372F" w:rsidR="00FB046F" w:rsidRPr="00536384" w:rsidRDefault="00313B25" w:rsidP="00512D5E">
            <w:pPr>
              <w:pStyle w:val="1-TableContent"/>
              <w:jc w:val="center"/>
              <w:rPr>
                <w:b/>
                <w:sz w:val="48"/>
                <w:szCs w:val="48"/>
              </w:rPr>
            </w:pPr>
            <w:r w:rsidRPr="00536384">
              <w:rPr>
                <w:b/>
                <w:sz w:val="48"/>
                <w:szCs w:val="48"/>
              </w:rPr>
              <w:t>$57,973</w:t>
            </w:r>
          </w:p>
        </w:tc>
      </w:tr>
    </w:tbl>
    <w:p w14:paraId="3C7023A6" w14:textId="77777777" w:rsidR="00FB046F" w:rsidRDefault="00FB046F" w:rsidP="006314A0">
      <w:pPr>
        <w:pStyle w:val="1-TableContent"/>
      </w:pPr>
    </w:p>
    <w:p w14:paraId="35147C4F" w14:textId="77777777" w:rsidR="00FB046F" w:rsidRDefault="00FB046F" w:rsidP="008E169E">
      <w:pPr>
        <w:pStyle w:val="1-SubHeader"/>
      </w:pPr>
      <w:r>
        <w:t>Payment Options</w:t>
      </w:r>
    </w:p>
    <w:tbl>
      <w:tblPr>
        <w:tblStyle w:val="1-TableBase"/>
        <w:tblW w:w="0" w:type="auto"/>
        <w:tblLayout w:type="fixed"/>
        <w:tblLook w:val="04A0" w:firstRow="1" w:lastRow="0" w:firstColumn="1" w:lastColumn="0" w:noHBand="0" w:noVBand="1"/>
      </w:tblPr>
      <w:tblGrid>
        <w:gridCol w:w="2598"/>
        <w:gridCol w:w="3765"/>
        <w:gridCol w:w="1517"/>
        <w:gridCol w:w="1517"/>
      </w:tblGrid>
      <w:tr w:rsidR="00512D5E" w14:paraId="509A84F8" w14:textId="0F82F51D" w:rsidTr="00C74519">
        <w:trPr>
          <w:cnfStyle w:val="100000000000" w:firstRow="1" w:lastRow="0" w:firstColumn="0" w:lastColumn="0" w:oddVBand="0" w:evenVBand="0" w:oddHBand="0" w:evenHBand="0" w:firstRowFirstColumn="0" w:firstRowLastColumn="0" w:lastRowFirstColumn="0" w:lastRowLastColumn="0"/>
        </w:trPr>
        <w:tc>
          <w:tcPr>
            <w:tcW w:w="2598" w:type="dxa"/>
            <w:vAlign w:val="center"/>
            <w:hideMark/>
          </w:tcPr>
          <w:p w14:paraId="6DF1B6D7" w14:textId="77777777" w:rsidR="00512D5E" w:rsidRDefault="00512D5E" w:rsidP="00512D5E">
            <w:pPr>
              <w:pStyle w:val="1-TableHeader"/>
              <w:jc w:val="center"/>
              <w:rPr>
                <w:snapToGrid w:val="0"/>
              </w:rPr>
            </w:pPr>
            <w:r>
              <w:rPr>
                <w:snapToGrid w:val="0"/>
              </w:rPr>
              <w:t>Down Payment Amount</w:t>
            </w:r>
          </w:p>
        </w:tc>
        <w:tc>
          <w:tcPr>
            <w:tcW w:w="3765" w:type="dxa"/>
            <w:vAlign w:val="center"/>
            <w:hideMark/>
          </w:tcPr>
          <w:p w14:paraId="6D0055A2" w14:textId="3F9DDB12" w:rsidR="00512D5E" w:rsidRDefault="00512D5E" w:rsidP="00512D5E">
            <w:pPr>
              <w:pStyle w:val="1-TableHeader"/>
              <w:jc w:val="center"/>
              <w:rPr>
                <w:snapToGrid w:val="0"/>
              </w:rPr>
            </w:pPr>
            <w:r>
              <w:rPr>
                <w:snapToGrid w:val="0"/>
              </w:rPr>
              <w:t>Check Payable to</w:t>
            </w:r>
          </w:p>
        </w:tc>
        <w:tc>
          <w:tcPr>
            <w:tcW w:w="1517" w:type="dxa"/>
            <w:vAlign w:val="center"/>
            <w:hideMark/>
          </w:tcPr>
          <w:p w14:paraId="40E207AF" w14:textId="77777777" w:rsidR="00512D5E" w:rsidRDefault="00512D5E" w:rsidP="00512D5E">
            <w:pPr>
              <w:pStyle w:val="1-TableHeader"/>
              <w:ind w:left="-58"/>
              <w:jc w:val="center"/>
              <w:rPr>
                <w:snapToGrid w:val="0"/>
              </w:rPr>
            </w:pPr>
            <w:r>
              <w:rPr>
                <w:snapToGrid w:val="0"/>
              </w:rPr>
              <w:t># of Installments</w:t>
            </w:r>
          </w:p>
        </w:tc>
        <w:tc>
          <w:tcPr>
            <w:tcW w:w="1517" w:type="dxa"/>
          </w:tcPr>
          <w:p w14:paraId="2E021DF2" w14:textId="1D39A27D" w:rsidR="00512D5E" w:rsidRDefault="00512D5E" w:rsidP="00512D5E">
            <w:pPr>
              <w:pStyle w:val="1-TableHeader"/>
              <w:ind w:left="-58"/>
              <w:jc w:val="center"/>
              <w:rPr>
                <w:snapToGrid w:val="0"/>
              </w:rPr>
            </w:pPr>
            <w:r>
              <w:rPr>
                <w:snapToGrid w:val="0"/>
              </w:rPr>
              <w:t>Installment Fee</w:t>
            </w:r>
          </w:p>
        </w:tc>
      </w:tr>
      <w:tr w:rsidR="00512D5E" w14:paraId="0C7AB9EE" w14:textId="2243A089" w:rsidTr="00C74519">
        <w:tc>
          <w:tcPr>
            <w:tcW w:w="2598" w:type="dxa"/>
            <w:vAlign w:val="center"/>
            <w:hideMark/>
          </w:tcPr>
          <w:p w14:paraId="52EC062B" w14:textId="011AA6AF" w:rsidR="00512D5E" w:rsidRDefault="00512D5E" w:rsidP="00512D5E">
            <w:pPr>
              <w:pStyle w:val="1-TableContent"/>
              <w:jc w:val="center"/>
              <w:rPr>
                <w:rFonts w:eastAsia="Calibri"/>
              </w:rPr>
            </w:pPr>
            <w:r>
              <w:rPr>
                <w:rFonts w:eastAsia="Calibri"/>
              </w:rPr>
              <w:t>$2,265</w:t>
            </w:r>
            <w:r w:rsidR="00313B25">
              <w:rPr>
                <w:rFonts w:eastAsia="Calibri"/>
              </w:rPr>
              <w:t>.00</w:t>
            </w:r>
          </w:p>
        </w:tc>
        <w:tc>
          <w:tcPr>
            <w:tcW w:w="3765" w:type="dxa"/>
            <w:vAlign w:val="center"/>
          </w:tcPr>
          <w:p w14:paraId="43B584ED" w14:textId="71EF66FF" w:rsidR="00512D5E" w:rsidRDefault="00512D5E" w:rsidP="00512D5E">
            <w:pPr>
              <w:pStyle w:val="1-TableContent"/>
              <w:jc w:val="center"/>
            </w:pPr>
            <w:r>
              <w:t>Hanover Insurance Group</w:t>
            </w:r>
          </w:p>
        </w:tc>
        <w:tc>
          <w:tcPr>
            <w:tcW w:w="1517" w:type="dxa"/>
            <w:vAlign w:val="center"/>
          </w:tcPr>
          <w:p w14:paraId="25B941C1" w14:textId="084F3E53" w:rsidR="00512D5E" w:rsidRDefault="00512D5E" w:rsidP="00512D5E">
            <w:pPr>
              <w:pStyle w:val="1-TableContent"/>
              <w:jc w:val="center"/>
            </w:pPr>
            <w:r>
              <w:t>1</w:t>
            </w:r>
          </w:p>
        </w:tc>
        <w:tc>
          <w:tcPr>
            <w:tcW w:w="1517" w:type="dxa"/>
          </w:tcPr>
          <w:p w14:paraId="17727686" w14:textId="1FC74A29" w:rsidR="00512D5E" w:rsidRDefault="00512D5E" w:rsidP="00512D5E">
            <w:pPr>
              <w:pStyle w:val="1-TableContent"/>
              <w:jc w:val="center"/>
            </w:pPr>
            <w:r>
              <w:t>N/A</w:t>
            </w:r>
          </w:p>
        </w:tc>
      </w:tr>
    </w:tbl>
    <w:p w14:paraId="5B3BA97D" w14:textId="77777777" w:rsidR="00FB046F" w:rsidRDefault="00FB046F" w:rsidP="008E169E">
      <w:pPr>
        <w:pStyle w:val="1-BodyText"/>
      </w:pPr>
    </w:p>
    <w:tbl>
      <w:tblPr>
        <w:tblStyle w:val="1-TableBase"/>
        <w:tblW w:w="0" w:type="auto"/>
        <w:tblLayout w:type="fixed"/>
        <w:tblLook w:val="04A0" w:firstRow="1" w:lastRow="0" w:firstColumn="1" w:lastColumn="0" w:noHBand="0" w:noVBand="1"/>
      </w:tblPr>
      <w:tblGrid>
        <w:gridCol w:w="2598"/>
        <w:gridCol w:w="3765"/>
        <w:gridCol w:w="1517"/>
        <w:gridCol w:w="1517"/>
      </w:tblGrid>
      <w:tr w:rsidR="00512D5E" w14:paraId="36C6D1D6" w14:textId="77777777" w:rsidTr="00381795">
        <w:trPr>
          <w:cnfStyle w:val="100000000000" w:firstRow="1" w:lastRow="0" w:firstColumn="0" w:lastColumn="0" w:oddVBand="0" w:evenVBand="0" w:oddHBand="0" w:evenHBand="0" w:firstRowFirstColumn="0" w:firstRowLastColumn="0" w:lastRowFirstColumn="0" w:lastRowLastColumn="0"/>
        </w:trPr>
        <w:tc>
          <w:tcPr>
            <w:tcW w:w="2598" w:type="dxa"/>
            <w:vAlign w:val="center"/>
            <w:hideMark/>
          </w:tcPr>
          <w:p w14:paraId="3A49B420" w14:textId="77777777" w:rsidR="00512D5E" w:rsidRDefault="00512D5E" w:rsidP="00381795">
            <w:pPr>
              <w:pStyle w:val="1-TableHeader"/>
              <w:jc w:val="center"/>
              <w:rPr>
                <w:snapToGrid w:val="0"/>
              </w:rPr>
            </w:pPr>
            <w:r>
              <w:rPr>
                <w:snapToGrid w:val="0"/>
              </w:rPr>
              <w:t>Down Payment Amount</w:t>
            </w:r>
          </w:p>
        </w:tc>
        <w:tc>
          <w:tcPr>
            <w:tcW w:w="3765" w:type="dxa"/>
            <w:vAlign w:val="center"/>
            <w:hideMark/>
          </w:tcPr>
          <w:p w14:paraId="388FF16A" w14:textId="77777777" w:rsidR="00512D5E" w:rsidRDefault="00512D5E" w:rsidP="00381795">
            <w:pPr>
              <w:pStyle w:val="1-TableHeader"/>
              <w:jc w:val="center"/>
              <w:rPr>
                <w:snapToGrid w:val="0"/>
              </w:rPr>
            </w:pPr>
            <w:r>
              <w:rPr>
                <w:snapToGrid w:val="0"/>
              </w:rPr>
              <w:t>Check Payable to</w:t>
            </w:r>
          </w:p>
        </w:tc>
        <w:tc>
          <w:tcPr>
            <w:tcW w:w="1517" w:type="dxa"/>
            <w:vAlign w:val="center"/>
            <w:hideMark/>
          </w:tcPr>
          <w:p w14:paraId="052D356B" w14:textId="77777777" w:rsidR="00512D5E" w:rsidRDefault="00512D5E" w:rsidP="00381795">
            <w:pPr>
              <w:pStyle w:val="1-TableHeader"/>
              <w:ind w:left="-58"/>
              <w:jc w:val="center"/>
              <w:rPr>
                <w:snapToGrid w:val="0"/>
              </w:rPr>
            </w:pPr>
            <w:r>
              <w:rPr>
                <w:snapToGrid w:val="0"/>
              </w:rPr>
              <w:t># of Installments</w:t>
            </w:r>
          </w:p>
        </w:tc>
        <w:tc>
          <w:tcPr>
            <w:tcW w:w="1517" w:type="dxa"/>
          </w:tcPr>
          <w:p w14:paraId="32670F68" w14:textId="77777777" w:rsidR="00512D5E" w:rsidRDefault="00512D5E" w:rsidP="00381795">
            <w:pPr>
              <w:pStyle w:val="1-TableHeader"/>
              <w:ind w:left="-58"/>
              <w:jc w:val="center"/>
              <w:rPr>
                <w:snapToGrid w:val="0"/>
              </w:rPr>
            </w:pPr>
            <w:r>
              <w:rPr>
                <w:snapToGrid w:val="0"/>
              </w:rPr>
              <w:t>Installment Fee</w:t>
            </w:r>
          </w:p>
        </w:tc>
      </w:tr>
      <w:tr w:rsidR="00512D5E" w14:paraId="2F7FFB2A" w14:textId="77777777" w:rsidTr="00381795">
        <w:tc>
          <w:tcPr>
            <w:tcW w:w="2598" w:type="dxa"/>
            <w:vAlign w:val="center"/>
            <w:hideMark/>
          </w:tcPr>
          <w:p w14:paraId="046CDC68" w14:textId="1E42C9F7" w:rsidR="00512D5E" w:rsidRDefault="00512D5E" w:rsidP="00381795">
            <w:pPr>
              <w:pStyle w:val="1-TableContent"/>
              <w:jc w:val="center"/>
              <w:rPr>
                <w:rFonts w:eastAsia="Calibri"/>
              </w:rPr>
            </w:pPr>
            <w:r>
              <w:rPr>
                <w:rFonts w:eastAsia="Calibri"/>
              </w:rPr>
              <w:t>$2,585</w:t>
            </w:r>
            <w:r w:rsidR="00313B25">
              <w:rPr>
                <w:rFonts w:eastAsia="Calibri"/>
              </w:rPr>
              <w:t>.00</w:t>
            </w:r>
          </w:p>
        </w:tc>
        <w:tc>
          <w:tcPr>
            <w:tcW w:w="3765" w:type="dxa"/>
            <w:vAlign w:val="center"/>
          </w:tcPr>
          <w:p w14:paraId="5F503734" w14:textId="00A49646" w:rsidR="00512D5E" w:rsidRDefault="00512D5E" w:rsidP="00381795">
            <w:pPr>
              <w:pStyle w:val="1-TableContent"/>
              <w:jc w:val="center"/>
            </w:pPr>
            <w:r>
              <w:t>Chubb Insurance Co</w:t>
            </w:r>
          </w:p>
        </w:tc>
        <w:tc>
          <w:tcPr>
            <w:tcW w:w="1517" w:type="dxa"/>
            <w:vAlign w:val="center"/>
          </w:tcPr>
          <w:p w14:paraId="2362B34A" w14:textId="4525BA25" w:rsidR="00512D5E" w:rsidRDefault="00512D5E" w:rsidP="00381795">
            <w:pPr>
              <w:pStyle w:val="1-TableContent"/>
              <w:jc w:val="center"/>
            </w:pPr>
            <w:r>
              <w:t>1</w:t>
            </w:r>
          </w:p>
        </w:tc>
        <w:tc>
          <w:tcPr>
            <w:tcW w:w="1517" w:type="dxa"/>
          </w:tcPr>
          <w:p w14:paraId="1C84D8DB" w14:textId="1AC31A98" w:rsidR="00512D5E" w:rsidRDefault="00512D5E" w:rsidP="00381795">
            <w:pPr>
              <w:pStyle w:val="1-TableContent"/>
              <w:jc w:val="center"/>
            </w:pPr>
            <w:r>
              <w:t>N/A</w:t>
            </w:r>
          </w:p>
        </w:tc>
      </w:tr>
    </w:tbl>
    <w:p w14:paraId="541B66F5" w14:textId="77777777" w:rsidR="00512D5E" w:rsidRDefault="00512D5E" w:rsidP="008E169E">
      <w:pPr>
        <w:pStyle w:val="1-BodyText"/>
      </w:pPr>
    </w:p>
    <w:tbl>
      <w:tblPr>
        <w:tblStyle w:val="1-TableBase"/>
        <w:tblW w:w="0" w:type="auto"/>
        <w:tblLayout w:type="fixed"/>
        <w:tblLook w:val="04A0" w:firstRow="1" w:lastRow="0" w:firstColumn="1" w:lastColumn="0" w:noHBand="0" w:noVBand="1"/>
      </w:tblPr>
      <w:tblGrid>
        <w:gridCol w:w="2598"/>
        <w:gridCol w:w="3765"/>
        <w:gridCol w:w="1517"/>
        <w:gridCol w:w="1517"/>
      </w:tblGrid>
      <w:tr w:rsidR="00512D5E" w14:paraId="16669476" w14:textId="77777777" w:rsidTr="00381795">
        <w:trPr>
          <w:cnfStyle w:val="100000000000" w:firstRow="1" w:lastRow="0" w:firstColumn="0" w:lastColumn="0" w:oddVBand="0" w:evenVBand="0" w:oddHBand="0" w:evenHBand="0" w:firstRowFirstColumn="0" w:firstRowLastColumn="0" w:lastRowFirstColumn="0" w:lastRowLastColumn="0"/>
        </w:trPr>
        <w:tc>
          <w:tcPr>
            <w:tcW w:w="2598" w:type="dxa"/>
            <w:vAlign w:val="center"/>
            <w:hideMark/>
          </w:tcPr>
          <w:p w14:paraId="3E0C43DD" w14:textId="77777777" w:rsidR="00512D5E" w:rsidRDefault="00512D5E" w:rsidP="00381795">
            <w:pPr>
              <w:pStyle w:val="1-TableHeader"/>
              <w:jc w:val="center"/>
              <w:rPr>
                <w:snapToGrid w:val="0"/>
              </w:rPr>
            </w:pPr>
            <w:r>
              <w:rPr>
                <w:snapToGrid w:val="0"/>
              </w:rPr>
              <w:t>Down Payment Amount</w:t>
            </w:r>
          </w:p>
        </w:tc>
        <w:tc>
          <w:tcPr>
            <w:tcW w:w="3765" w:type="dxa"/>
            <w:vAlign w:val="center"/>
            <w:hideMark/>
          </w:tcPr>
          <w:p w14:paraId="77944E26" w14:textId="77777777" w:rsidR="00512D5E" w:rsidRDefault="00512D5E" w:rsidP="00381795">
            <w:pPr>
              <w:pStyle w:val="1-TableHeader"/>
              <w:jc w:val="center"/>
              <w:rPr>
                <w:snapToGrid w:val="0"/>
              </w:rPr>
            </w:pPr>
            <w:r>
              <w:rPr>
                <w:snapToGrid w:val="0"/>
              </w:rPr>
              <w:t>Check Payable to</w:t>
            </w:r>
          </w:p>
        </w:tc>
        <w:tc>
          <w:tcPr>
            <w:tcW w:w="1517" w:type="dxa"/>
            <w:vAlign w:val="center"/>
            <w:hideMark/>
          </w:tcPr>
          <w:p w14:paraId="0F86F1FB" w14:textId="77777777" w:rsidR="00512D5E" w:rsidRDefault="00512D5E" w:rsidP="00381795">
            <w:pPr>
              <w:pStyle w:val="1-TableHeader"/>
              <w:ind w:left="-58"/>
              <w:jc w:val="center"/>
              <w:rPr>
                <w:snapToGrid w:val="0"/>
              </w:rPr>
            </w:pPr>
            <w:r>
              <w:rPr>
                <w:snapToGrid w:val="0"/>
              </w:rPr>
              <w:t># of Installments</w:t>
            </w:r>
          </w:p>
        </w:tc>
        <w:tc>
          <w:tcPr>
            <w:tcW w:w="1517" w:type="dxa"/>
          </w:tcPr>
          <w:p w14:paraId="46FDEC7F" w14:textId="77777777" w:rsidR="00512D5E" w:rsidRDefault="00512D5E" w:rsidP="00381795">
            <w:pPr>
              <w:pStyle w:val="1-TableHeader"/>
              <w:ind w:left="-58"/>
              <w:jc w:val="center"/>
              <w:rPr>
                <w:snapToGrid w:val="0"/>
              </w:rPr>
            </w:pPr>
            <w:r>
              <w:rPr>
                <w:snapToGrid w:val="0"/>
              </w:rPr>
              <w:t>Installment Fee</w:t>
            </w:r>
          </w:p>
        </w:tc>
      </w:tr>
      <w:tr w:rsidR="00512D5E" w14:paraId="421D701D" w14:textId="77777777" w:rsidTr="00381795">
        <w:tc>
          <w:tcPr>
            <w:tcW w:w="2598" w:type="dxa"/>
            <w:vAlign w:val="center"/>
            <w:hideMark/>
          </w:tcPr>
          <w:p w14:paraId="785A41EA" w14:textId="6C414BE9" w:rsidR="00512D5E" w:rsidRDefault="00512D5E" w:rsidP="00381795">
            <w:pPr>
              <w:pStyle w:val="1-TableContent"/>
              <w:jc w:val="center"/>
              <w:rPr>
                <w:rFonts w:eastAsia="Calibri"/>
              </w:rPr>
            </w:pPr>
            <w:r>
              <w:rPr>
                <w:rFonts w:eastAsia="Calibri"/>
              </w:rPr>
              <w:t>$</w:t>
            </w:r>
            <w:r w:rsidR="00313B25">
              <w:rPr>
                <w:rFonts w:eastAsia="Calibri"/>
              </w:rPr>
              <w:t>53,123.00</w:t>
            </w:r>
          </w:p>
        </w:tc>
        <w:tc>
          <w:tcPr>
            <w:tcW w:w="3765" w:type="dxa"/>
            <w:vAlign w:val="center"/>
          </w:tcPr>
          <w:p w14:paraId="399FA00D" w14:textId="6F539D7B" w:rsidR="00512D5E" w:rsidRDefault="00512D5E" w:rsidP="00381795">
            <w:pPr>
              <w:pStyle w:val="1-TableContent"/>
              <w:jc w:val="center"/>
            </w:pPr>
            <w:r>
              <w:t>Swingle Collins &amp; Associates</w:t>
            </w:r>
          </w:p>
        </w:tc>
        <w:tc>
          <w:tcPr>
            <w:tcW w:w="1517" w:type="dxa"/>
            <w:vAlign w:val="center"/>
          </w:tcPr>
          <w:p w14:paraId="3BCBD7E2" w14:textId="785139CE" w:rsidR="00512D5E" w:rsidRDefault="00512D5E" w:rsidP="00381795">
            <w:pPr>
              <w:pStyle w:val="1-TableContent"/>
              <w:jc w:val="center"/>
            </w:pPr>
            <w:r>
              <w:t>1</w:t>
            </w:r>
          </w:p>
        </w:tc>
        <w:tc>
          <w:tcPr>
            <w:tcW w:w="1517" w:type="dxa"/>
          </w:tcPr>
          <w:p w14:paraId="1625C5AE" w14:textId="3B938150" w:rsidR="00512D5E" w:rsidRDefault="00512D5E" w:rsidP="00381795">
            <w:pPr>
              <w:pStyle w:val="1-TableContent"/>
              <w:jc w:val="center"/>
            </w:pPr>
            <w:r>
              <w:t>N/A</w:t>
            </w:r>
          </w:p>
        </w:tc>
      </w:tr>
    </w:tbl>
    <w:p w14:paraId="4DF7FF5C" w14:textId="77777777" w:rsidR="00512D5E" w:rsidRDefault="00512D5E" w:rsidP="008E169E">
      <w:pPr>
        <w:pStyle w:val="1-BodyText"/>
      </w:pPr>
    </w:p>
    <w:p w14:paraId="1AE20BEF" w14:textId="75CD69A6" w:rsidR="00FB046F" w:rsidRPr="00F14F0A" w:rsidRDefault="00FB046F" w:rsidP="00F14F0A">
      <w:pPr>
        <w:pStyle w:val="1-TableContent"/>
        <w:jc w:val="center"/>
        <w:rPr>
          <w:i/>
        </w:rPr>
      </w:pPr>
      <w:r w:rsidRPr="00F14F0A">
        <w:rPr>
          <w:i/>
        </w:rPr>
        <w:t>This proposal is provided as an overview of your policy. You must refer to the provisions found in your policy for the details of your coverage, terms, conditions, and exclusions that apply.</w:t>
      </w:r>
    </w:p>
    <w:p w14:paraId="65ACE752" w14:textId="77777777" w:rsidR="00FB046F" w:rsidRPr="00923901" w:rsidRDefault="00FB046F" w:rsidP="006314A0">
      <w:pPr>
        <w:pStyle w:val="1-TableContent"/>
        <w:sectPr w:rsidR="00FB046F" w:rsidRPr="00923901" w:rsidSect="000F590F">
          <w:pgSz w:w="12240" w:h="15840" w:code="1"/>
          <w:pgMar w:top="1440" w:right="1440" w:bottom="1296" w:left="1296" w:header="720" w:footer="720" w:gutter="0"/>
          <w:cols w:space="720"/>
          <w:docGrid w:linePitch="360"/>
        </w:sectPr>
      </w:pPr>
    </w:p>
    <w:p w14:paraId="7386FC46" w14:textId="77777777" w:rsidR="00FB046F" w:rsidRPr="006A4C4A" w:rsidRDefault="00FB046F" w:rsidP="007311CC">
      <w:pPr>
        <w:pStyle w:val="1-PageHeader"/>
        <w:rPr>
          <w:color w:val="375258"/>
        </w:rPr>
      </w:pPr>
      <w:bookmarkStart w:id="13" w:name="_Toc172706966"/>
      <w:r w:rsidRPr="006A4C4A">
        <w:rPr>
          <w:color w:val="375258"/>
        </w:rPr>
        <w:lastRenderedPageBreak/>
        <w:t>Marketing Summary</w:t>
      </w:r>
      <w:bookmarkEnd w:id="13"/>
    </w:p>
    <w:tbl>
      <w:tblPr>
        <w:tblStyle w:val="1-TableBase"/>
        <w:tblW w:w="0" w:type="auto"/>
        <w:tblLayout w:type="fixed"/>
        <w:tblLook w:val="04A0" w:firstRow="1" w:lastRow="0" w:firstColumn="1" w:lastColumn="0" w:noHBand="0" w:noVBand="1"/>
      </w:tblPr>
      <w:tblGrid>
        <w:gridCol w:w="3226"/>
        <w:gridCol w:w="6268"/>
      </w:tblGrid>
      <w:tr w:rsidR="00A6309D" w:rsidRPr="00A6309D" w14:paraId="7CA60A9F" w14:textId="77777777" w:rsidTr="000C722F">
        <w:trPr>
          <w:cnfStyle w:val="100000000000" w:firstRow="1" w:lastRow="0" w:firstColumn="0" w:lastColumn="0" w:oddVBand="0" w:evenVBand="0" w:oddHBand="0" w:evenHBand="0" w:firstRowFirstColumn="0" w:firstRowLastColumn="0" w:lastRowFirstColumn="0" w:lastRowLastColumn="0"/>
        </w:trPr>
        <w:tc>
          <w:tcPr>
            <w:tcW w:w="3226" w:type="dxa"/>
            <w:hideMark/>
          </w:tcPr>
          <w:p w14:paraId="4D551F6D" w14:textId="77777777" w:rsidR="00FB046F" w:rsidRPr="006A4C4A" w:rsidRDefault="00FB046F" w:rsidP="00EC237A">
            <w:pPr>
              <w:pStyle w:val="1-TableHeader"/>
              <w:jc w:val="center"/>
              <w:rPr>
                <w:snapToGrid w:val="0"/>
              </w:rPr>
            </w:pPr>
            <w:r w:rsidRPr="006A4C4A">
              <w:rPr>
                <w:snapToGrid w:val="0"/>
              </w:rPr>
              <w:t>Carrier</w:t>
            </w:r>
          </w:p>
        </w:tc>
        <w:tc>
          <w:tcPr>
            <w:tcW w:w="6268" w:type="dxa"/>
            <w:hideMark/>
          </w:tcPr>
          <w:p w14:paraId="55A38159" w14:textId="77777777" w:rsidR="00FB046F" w:rsidRPr="006A4C4A" w:rsidRDefault="00FB046F" w:rsidP="00EC237A">
            <w:pPr>
              <w:pStyle w:val="1-TableHeader"/>
              <w:jc w:val="center"/>
              <w:rPr>
                <w:snapToGrid w:val="0"/>
              </w:rPr>
            </w:pPr>
            <w:r w:rsidRPr="006A4C4A">
              <w:rPr>
                <w:snapToGrid w:val="0"/>
              </w:rPr>
              <w:t>Comments</w:t>
            </w:r>
          </w:p>
        </w:tc>
      </w:tr>
      <w:tr w:rsidR="00313B25" w:rsidRPr="00313B25" w14:paraId="56685023" w14:textId="77777777" w:rsidTr="000C722F">
        <w:tc>
          <w:tcPr>
            <w:tcW w:w="9494" w:type="dxa"/>
            <w:gridSpan w:val="2"/>
            <w:hideMark/>
          </w:tcPr>
          <w:p w14:paraId="08F2670F" w14:textId="222CC715" w:rsidR="00FB046F" w:rsidRPr="00313B25" w:rsidRDefault="004A4394" w:rsidP="00EC237A">
            <w:pPr>
              <w:pStyle w:val="1-TableHeader"/>
              <w:jc w:val="center"/>
              <w:rPr>
                <w:color w:val="auto"/>
              </w:rPr>
            </w:pPr>
            <w:r w:rsidRPr="00313B25">
              <w:rPr>
                <w:noProof/>
                <w:color w:val="auto"/>
              </w:rPr>
              <w:t>P</w:t>
            </w:r>
            <w:r w:rsidR="00313B25">
              <w:rPr>
                <w:noProof/>
                <w:color w:val="auto"/>
              </w:rPr>
              <w:t>rofessional liability</w:t>
            </w:r>
          </w:p>
        </w:tc>
      </w:tr>
      <w:tr w:rsidR="00A6309D" w:rsidRPr="00A6309D" w14:paraId="371593FF" w14:textId="77777777" w:rsidTr="000C722F">
        <w:tc>
          <w:tcPr>
            <w:tcW w:w="3226" w:type="dxa"/>
          </w:tcPr>
          <w:p w14:paraId="7AD73690" w14:textId="202404E5" w:rsidR="00FB046F" w:rsidRPr="006A4C4A" w:rsidRDefault="00313B25" w:rsidP="00EC237A">
            <w:pPr>
              <w:pStyle w:val="1-TableContent"/>
            </w:pPr>
            <w:r>
              <w:rPr>
                <w:noProof/>
              </w:rPr>
              <w:t>AmTrust (Incumbent)</w:t>
            </w:r>
          </w:p>
        </w:tc>
        <w:tc>
          <w:tcPr>
            <w:tcW w:w="6268" w:type="dxa"/>
          </w:tcPr>
          <w:p w14:paraId="2D552913" w14:textId="11A0149F" w:rsidR="00FB046F" w:rsidRPr="006A4C4A" w:rsidRDefault="00FB046F" w:rsidP="00F806D2">
            <w:pPr>
              <w:pStyle w:val="1-TableContent"/>
              <w:jc w:val="right"/>
            </w:pPr>
            <w:r>
              <w:t>Non-Renewed</w:t>
            </w:r>
          </w:p>
        </w:tc>
      </w:tr>
      <w:tr w:rsidR="00A6309D" w:rsidRPr="00A6309D" w14:paraId="1CD7F82D" w14:textId="77777777" w:rsidTr="000C722F">
        <w:tc>
          <w:tcPr>
            <w:tcW w:w="3226" w:type="dxa"/>
          </w:tcPr>
          <w:p w14:paraId="51DB6C29" w14:textId="4A648B9D" w:rsidR="00FB046F" w:rsidRPr="006A4C4A" w:rsidRDefault="00FB046F" w:rsidP="00F806D2">
            <w:pPr>
              <w:pStyle w:val="1-TableContent"/>
            </w:pPr>
            <w:r>
              <w:rPr>
                <w:noProof/>
              </w:rPr>
              <w:t>Argonaut</w:t>
            </w:r>
          </w:p>
        </w:tc>
        <w:tc>
          <w:tcPr>
            <w:tcW w:w="6268" w:type="dxa"/>
          </w:tcPr>
          <w:p w14:paraId="69D14885" w14:textId="7CDDAC08" w:rsidR="00FB046F" w:rsidRPr="006A4C4A" w:rsidRDefault="00FB046F" w:rsidP="00F806D2">
            <w:pPr>
              <w:pStyle w:val="1-TableContent"/>
              <w:jc w:val="right"/>
            </w:pPr>
            <w:r>
              <w:t>Declined – Unable to provide terms</w:t>
            </w:r>
          </w:p>
        </w:tc>
      </w:tr>
      <w:tr w:rsidR="00A6309D" w:rsidRPr="00A6309D" w14:paraId="4BE1B214" w14:textId="77777777" w:rsidTr="000C722F">
        <w:tc>
          <w:tcPr>
            <w:tcW w:w="3226" w:type="dxa"/>
          </w:tcPr>
          <w:p w14:paraId="2458925E" w14:textId="59EEA20F" w:rsidR="00FB046F" w:rsidRPr="006A4C4A" w:rsidRDefault="00FB046F" w:rsidP="00F806D2">
            <w:pPr>
              <w:pStyle w:val="1-TableContent"/>
            </w:pPr>
            <w:r>
              <w:rPr>
                <w:noProof/>
              </w:rPr>
              <w:t>Ascot</w:t>
            </w:r>
          </w:p>
        </w:tc>
        <w:tc>
          <w:tcPr>
            <w:tcW w:w="6268" w:type="dxa"/>
          </w:tcPr>
          <w:p w14:paraId="74F3E694" w14:textId="250122D6" w:rsidR="00FB046F" w:rsidRPr="006A4C4A" w:rsidRDefault="00FB046F" w:rsidP="00F806D2">
            <w:pPr>
              <w:pStyle w:val="1-TableContent"/>
              <w:jc w:val="right"/>
            </w:pPr>
            <w:r w:rsidRPr="00536384">
              <w:rPr>
                <w:highlight w:val="yellow"/>
              </w:rPr>
              <w:t>Indicated $50,000 Deductible/Patent Exclusion</w:t>
            </w:r>
          </w:p>
        </w:tc>
      </w:tr>
      <w:tr w:rsidR="00A6309D" w:rsidRPr="00A6309D" w14:paraId="4FD77151" w14:textId="77777777" w:rsidTr="000C722F">
        <w:tc>
          <w:tcPr>
            <w:tcW w:w="3226" w:type="dxa"/>
          </w:tcPr>
          <w:p w14:paraId="74C4B691" w14:textId="1E7F278D" w:rsidR="00FB046F" w:rsidRPr="006A4C4A" w:rsidRDefault="00FB046F" w:rsidP="003101DD">
            <w:pPr>
              <w:pStyle w:val="1-TableContent"/>
            </w:pPr>
            <w:r>
              <w:rPr>
                <w:noProof/>
              </w:rPr>
              <w:t>Allied World (AWAC/Darwin)</w:t>
            </w:r>
          </w:p>
        </w:tc>
        <w:tc>
          <w:tcPr>
            <w:tcW w:w="6268" w:type="dxa"/>
          </w:tcPr>
          <w:p w14:paraId="399CCFAA" w14:textId="3ABB69B9" w:rsidR="00FB046F" w:rsidRPr="006A4C4A" w:rsidRDefault="00FB046F" w:rsidP="00F806D2">
            <w:pPr>
              <w:pStyle w:val="1-TableContent"/>
              <w:jc w:val="right"/>
            </w:pPr>
            <w:r>
              <w:t>Declined – Unable to provide terms</w:t>
            </w:r>
          </w:p>
        </w:tc>
      </w:tr>
      <w:tr w:rsidR="00A6309D" w:rsidRPr="00A6309D" w14:paraId="39FC6B01" w14:textId="77777777" w:rsidTr="000C722F">
        <w:tc>
          <w:tcPr>
            <w:tcW w:w="3226" w:type="dxa"/>
          </w:tcPr>
          <w:p w14:paraId="172311FC" w14:textId="53809D16" w:rsidR="00FB046F" w:rsidRPr="006A4C4A" w:rsidRDefault="00FB046F" w:rsidP="003101DD">
            <w:pPr>
              <w:pStyle w:val="1-TableContent"/>
            </w:pPr>
            <w:r>
              <w:rPr>
                <w:noProof/>
              </w:rPr>
              <w:t>AUW</w:t>
            </w:r>
          </w:p>
        </w:tc>
        <w:tc>
          <w:tcPr>
            <w:tcW w:w="6268" w:type="dxa"/>
          </w:tcPr>
          <w:p w14:paraId="3775B70E" w14:textId="08D1FB21" w:rsidR="00FB046F" w:rsidRPr="006A4C4A" w:rsidRDefault="00FB046F" w:rsidP="00F806D2">
            <w:pPr>
              <w:pStyle w:val="1-TableContent"/>
              <w:jc w:val="right"/>
            </w:pPr>
            <w:r>
              <w:t>Declined - Too small</w:t>
            </w:r>
          </w:p>
        </w:tc>
      </w:tr>
      <w:tr w:rsidR="00A6309D" w:rsidRPr="00A6309D" w14:paraId="63B35152" w14:textId="77777777" w:rsidTr="000C722F">
        <w:tc>
          <w:tcPr>
            <w:tcW w:w="3226" w:type="dxa"/>
          </w:tcPr>
          <w:p w14:paraId="23A1D3D1" w14:textId="00E6E780" w:rsidR="00FB046F" w:rsidRPr="006A4C4A" w:rsidRDefault="00FB046F" w:rsidP="003101DD">
            <w:pPr>
              <w:pStyle w:val="1-TableContent"/>
            </w:pPr>
            <w:r>
              <w:rPr>
                <w:noProof/>
              </w:rPr>
              <w:t>AXA XL</w:t>
            </w:r>
          </w:p>
        </w:tc>
        <w:tc>
          <w:tcPr>
            <w:tcW w:w="6268" w:type="dxa"/>
          </w:tcPr>
          <w:p w14:paraId="1247B339" w14:textId="12A51659" w:rsidR="00FB046F" w:rsidRPr="006A4C4A" w:rsidRDefault="00FB046F" w:rsidP="00F806D2">
            <w:pPr>
              <w:pStyle w:val="1-TableContent"/>
              <w:jc w:val="right"/>
            </w:pPr>
            <w:r>
              <w:t>Declined – Unable to provide terms</w:t>
            </w:r>
          </w:p>
        </w:tc>
      </w:tr>
      <w:tr w:rsidR="00A6309D" w:rsidRPr="00A6309D" w14:paraId="05104641" w14:textId="77777777" w:rsidTr="000C722F">
        <w:tc>
          <w:tcPr>
            <w:tcW w:w="3226" w:type="dxa"/>
          </w:tcPr>
          <w:p w14:paraId="26C20E71" w14:textId="5E207431" w:rsidR="00FB046F" w:rsidRPr="006A4C4A" w:rsidRDefault="00FB046F" w:rsidP="003101DD">
            <w:pPr>
              <w:pStyle w:val="1-TableContent"/>
            </w:pPr>
            <w:r>
              <w:rPr>
                <w:noProof/>
              </w:rPr>
              <w:t>Berkley</w:t>
            </w:r>
          </w:p>
        </w:tc>
        <w:tc>
          <w:tcPr>
            <w:tcW w:w="6268" w:type="dxa"/>
          </w:tcPr>
          <w:p w14:paraId="7DB0DCB7" w14:textId="7BEAD66D" w:rsidR="00FB046F" w:rsidRPr="006A4C4A" w:rsidRDefault="00FB046F" w:rsidP="00F806D2">
            <w:pPr>
              <w:pStyle w:val="1-TableContent"/>
              <w:jc w:val="right"/>
            </w:pPr>
            <w:r>
              <w:t>Quoted – Please see Proposal</w:t>
            </w:r>
          </w:p>
        </w:tc>
      </w:tr>
      <w:tr w:rsidR="00A6309D" w:rsidRPr="00A6309D" w14:paraId="43F60707" w14:textId="77777777" w:rsidTr="000C722F">
        <w:tc>
          <w:tcPr>
            <w:tcW w:w="3226" w:type="dxa"/>
          </w:tcPr>
          <w:p w14:paraId="5C63E322" w14:textId="779CE7C6" w:rsidR="00FB046F" w:rsidRPr="006A4C4A" w:rsidRDefault="00FB046F" w:rsidP="00F806D2">
            <w:pPr>
              <w:pStyle w:val="1-TableContent"/>
            </w:pPr>
            <w:r>
              <w:rPr>
                <w:noProof/>
              </w:rPr>
              <w:t>Cap Specialty</w:t>
            </w:r>
          </w:p>
        </w:tc>
        <w:tc>
          <w:tcPr>
            <w:tcW w:w="6268" w:type="dxa"/>
          </w:tcPr>
          <w:p w14:paraId="7F0D800A" w14:textId="12398F06" w:rsidR="00FB046F" w:rsidRPr="006A4C4A" w:rsidRDefault="00FB046F" w:rsidP="00F806D2">
            <w:pPr>
              <w:pStyle w:val="1-TableContent"/>
              <w:jc w:val="right"/>
            </w:pPr>
            <w:r w:rsidRPr="00536384">
              <w:rPr>
                <w:highlight w:val="yellow"/>
              </w:rPr>
              <w:t>Declined – Can’t Compete – Indicated $125,000+ premium</w:t>
            </w:r>
          </w:p>
        </w:tc>
      </w:tr>
      <w:tr w:rsidR="00A6309D" w:rsidRPr="00A6309D" w14:paraId="6A20E822" w14:textId="77777777" w:rsidTr="000C722F">
        <w:tc>
          <w:tcPr>
            <w:tcW w:w="3226" w:type="dxa"/>
          </w:tcPr>
          <w:p w14:paraId="50787A13" w14:textId="6C5D6476" w:rsidR="00FB046F" w:rsidRPr="006A4C4A" w:rsidRDefault="00FB046F" w:rsidP="00F806D2">
            <w:pPr>
              <w:pStyle w:val="1-TableContent"/>
            </w:pPr>
            <w:r>
              <w:rPr>
                <w:noProof/>
              </w:rPr>
              <w:t>Chubb</w:t>
            </w:r>
          </w:p>
        </w:tc>
        <w:tc>
          <w:tcPr>
            <w:tcW w:w="6268" w:type="dxa"/>
          </w:tcPr>
          <w:p w14:paraId="38EFFF46" w14:textId="6564F023" w:rsidR="00FB046F" w:rsidRPr="006A4C4A" w:rsidRDefault="00FB046F" w:rsidP="00F806D2">
            <w:pPr>
              <w:pStyle w:val="1-TableContent"/>
              <w:jc w:val="right"/>
            </w:pPr>
            <w:r>
              <w:t>Declined – Unable to provide terms</w:t>
            </w:r>
          </w:p>
        </w:tc>
      </w:tr>
      <w:tr w:rsidR="00A6309D" w:rsidRPr="00A6309D" w14:paraId="04E91387" w14:textId="77777777" w:rsidTr="000C722F">
        <w:tc>
          <w:tcPr>
            <w:tcW w:w="3226" w:type="dxa"/>
          </w:tcPr>
          <w:p w14:paraId="111335E2" w14:textId="6A12912C" w:rsidR="00FB046F" w:rsidRPr="006A4C4A" w:rsidRDefault="00FB046F" w:rsidP="003101DD">
            <w:pPr>
              <w:pStyle w:val="1-TableContent"/>
            </w:pPr>
            <w:proofErr w:type="spellStart"/>
            <w:r>
              <w:t>CoreSpecialty</w:t>
            </w:r>
            <w:proofErr w:type="spellEnd"/>
          </w:p>
        </w:tc>
        <w:tc>
          <w:tcPr>
            <w:tcW w:w="6268" w:type="dxa"/>
          </w:tcPr>
          <w:p w14:paraId="2906CCBC" w14:textId="2359E9EE" w:rsidR="00FB046F" w:rsidRPr="006A4C4A" w:rsidRDefault="00FB046F" w:rsidP="00F806D2">
            <w:pPr>
              <w:pStyle w:val="1-TableContent"/>
              <w:jc w:val="right"/>
            </w:pPr>
            <w:r w:rsidRPr="00536384">
              <w:rPr>
                <w:highlight w:val="yellow"/>
              </w:rPr>
              <w:t>Indicated $100,000+ Premium</w:t>
            </w:r>
          </w:p>
        </w:tc>
      </w:tr>
      <w:tr w:rsidR="00A6309D" w:rsidRPr="00A6309D" w14:paraId="551E26E5" w14:textId="77777777" w:rsidTr="000C722F">
        <w:tc>
          <w:tcPr>
            <w:tcW w:w="3226" w:type="dxa"/>
          </w:tcPr>
          <w:p w14:paraId="7C9EE39A" w14:textId="5DA1F92D" w:rsidR="00FB046F" w:rsidRPr="006A4C4A" w:rsidRDefault="00FB046F" w:rsidP="00F806D2">
            <w:pPr>
              <w:pStyle w:val="1-TableContent"/>
            </w:pPr>
            <w:r>
              <w:t>Crum &amp; Forster</w:t>
            </w:r>
          </w:p>
        </w:tc>
        <w:tc>
          <w:tcPr>
            <w:tcW w:w="6268" w:type="dxa"/>
          </w:tcPr>
          <w:p w14:paraId="768E88AC" w14:textId="29E11D39" w:rsidR="00FB046F" w:rsidRPr="006A4C4A" w:rsidRDefault="00FB046F" w:rsidP="00F806D2">
            <w:pPr>
              <w:pStyle w:val="1-TableContent"/>
              <w:jc w:val="right"/>
            </w:pPr>
            <w:r>
              <w:t>Declined – Unable to provide terms</w:t>
            </w:r>
          </w:p>
        </w:tc>
      </w:tr>
      <w:tr w:rsidR="00A6309D" w:rsidRPr="00A6309D" w14:paraId="669379D7" w14:textId="77777777" w:rsidTr="000C722F">
        <w:tc>
          <w:tcPr>
            <w:tcW w:w="3226" w:type="dxa"/>
          </w:tcPr>
          <w:p w14:paraId="00C6F523" w14:textId="12E2AAD7" w:rsidR="00FB046F" w:rsidRPr="006A4C4A" w:rsidRDefault="00FB046F" w:rsidP="00F806D2">
            <w:pPr>
              <w:pStyle w:val="1-TableContent"/>
            </w:pPr>
            <w:r>
              <w:t>Everest Re</w:t>
            </w:r>
          </w:p>
        </w:tc>
        <w:tc>
          <w:tcPr>
            <w:tcW w:w="6268" w:type="dxa"/>
          </w:tcPr>
          <w:p w14:paraId="6BB7004D" w14:textId="58A8BAE1" w:rsidR="00FB046F" w:rsidRPr="006A4C4A" w:rsidRDefault="00FB046F" w:rsidP="00F806D2">
            <w:pPr>
              <w:pStyle w:val="1-TableContent"/>
              <w:jc w:val="right"/>
            </w:pPr>
            <w:r>
              <w:t>Declined – Out of Appetite</w:t>
            </w:r>
          </w:p>
        </w:tc>
      </w:tr>
      <w:tr w:rsidR="00A6309D" w:rsidRPr="00A6309D" w14:paraId="614F5941" w14:textId="77777777" w:rsidTr="000C722F">
        <w:tc>
          <w:tcPr>
            <w:tcW w:w="3226" w:type="dxa"/>
          </w:tcPr>
          <w:p w14:paraId="0FBEE755" w14:textId="24100F5E" w:rsidR="00FB046F" w:rsidRPr="006A4C4A" w:rsidRDefault="00FB046F" w:rsidP="003101DD">
            <w:pPr>
              <w:pStyle w:val="1-TableContent"/>
            </w:pPr>
            <w:r>
              <w:t>Hamilton</w:t>
            </w:r>
          </w:p>
        </w:tc>
        <w:tc>
          <w:tcPr>
            <w:tcW w:w="6268" w:type="dxa"/>
          </w:tcPr>
          <w:p w14:paraId="29BD616D" w14:textId="34AEDD08" w:rsidR="00FB046F" w:rsidRPr="006A4C4A" w:rsidRDefault="00FB046F" w:rsidP="00F806D2">
            <w:pPr>
              <w:pStyle w:val="1-TableContent"/>
              <w:jc w:val="right"/>
            </w:pPr>
            <w:r>
              <w:t>Declined – Can’t Compete with Berkley pricing</w:t>
            </w:r>
          </w:p>
        </w:tc>
      </w:tr>
      <w:tr w:rsidR="00A6309D" w:rsidRPr="00A6309D" w14:paraId="1D71A5E2" w14:textId="77777777" w:rsidTr="000C722F">
        <w:tc>
          <w:tcPr>
            <w:tcW w:w="3226" w:type="dxa"/>
          </w:tcPr>
          <w:p w14:paraId="3C1FF778" w14:textId="29E819FF" w:rsidR="00FB046F" w:rsidRPr="006A4C4A" w:rsidRDefault="00FB046F" w:rsidP="00F806D2">
            <w:pPr>
              <w:pStyle w:val="1-TableContent"/>
            </w:pPr>
            <w:proofErr w:type="spellStart"/>
            <w:r>
              <w:t>Huntersure</w:t>
            </w:r>
            <w:proofErr w:type="spellEnd"/>
          </w:p>
        </w:tc>
        <w:tc>
          <w:tcPr>
            <w:tcW w:w="6268" w:type="dxa"/>
          </w:tcPr>
          <w:p w14:paraId="31657CCE" w14:textId="64452A5A" w:rsidR="00FB046F" w:rsidRPr="006A4C4A" w:rsidRDefault="00FB046F" w:rsidP="00F806D2">
            <w:pPr>
              <w:pStyle w:val="1-TableContent"/>
              <w:jc w:val="right"/>
            </w:pPr>
            <w:r>
              <w:t>Declined – out of Appetite</w:t>
            </w:r>
          </w:p>
        </w:tc>
      </w:tr>
      <w:tr w:rsidR="00A6309D" w:rsidRPr="00A6309D" w14:paraId="361F77A5" w14:textId="77777777" w:rsidTr="000C722F">
        <w:tc>
          <w:tcPr>
            <w:tcW w:w="3226" w:type="dxa"/>
          </w:tcPr>
          <w:p w14:paraId="2BF587AD" w14:textId="4A6C99E2" w:rsidR="00FB046F" w:rsidRPr="006A4C4A" w:rsidRDefault="00FB046F" w:rsidP="00F806D2">
            <w:pPr>
              <w:pStyle w:val="1-TableContent"/>
            </w:pPr>
            <w:r>
              <w:t>Ironshore</w:t>
            </w:r>
          </w:p>
        </w:tc>
        <w:tc>
          <w:tcPr>
            <w:tcW w:w="6268" w:type="dxa"/>
          </w:tcPr>
          <w:p w14:paraId="0562B0A6" w14:textId="6F589A40" w:rsidR="00FB046F" w:rsidRPr="006A4C4A" w:rsidRDefault="00FB046F" w:rsidP="00F806D2">
            <w:pPr>
              <w:pStyle w:val="1-TableContent"/>
              <w:jc w:val="right"/>
            </w:pPr>
            <w:r>
              <w:t>Declined – Pricing</w:t>
            </w:r>
          </w:p>
        </w:tc>
      </w:tr>
      <w:tr w:rsidR="00FB046F" w:rsidRPr="00A6309D" w14:paraId="13319C57" w14:textId="77777777" w:rsidTr="000C722F">
        <w:tc>
          <w:tcPr>
            <w:tcW w:w="3226" w:type="dxa"/>
          </w:tcPr>
          <w:p w14:paraId="510D4EF8" w14:textId="63FE9C65" w:rsidR="00FB046F" w:rsidRDefault="00FB046F" w:rsidP="00F806D2">
            <w:pPr>
              <w:pStyle w:val="1-TableContent"/>
            </w:pPr>
            <w:r>
              <w:t>James River</w:t>
            </w:r>
          </w:p>
        </w:tc>
        <w:tc>
          <w:tcPr>
            <w:tcW w:w="6268" w:type="dxa"/>
          </w:tcPr>
          <w:p w14:paraId="069B69AC" w14:textId="669630B8" w:rsidR="00FB046F" w:rsidRDefault="00FB046F" w:rsidP="00F806D2">
            <w:pPr>
              <w:pStyle w:val="1-TableContent"/>
              <w:jc w:val="right"/>
            </w:pPr>
            <w:r>
              <w:t>Declined – Can’t Compete with Berkley pricing</w:t>
            </w:r>
          </w:p>
        </w:tc>
      </w:tr>
      <w:tr w:rsidR="00FB046F" w:rsidRPr="00A6309D" w14:paraId="10931FA4" w14:textId="77777777" w:rsidTr="000C722F">
        <w:tc>
          <w:tcPr>
            <w:tcW w:w="3226" w:type="dxa"/>
          </w:tcPr>
          <w:p w14:paraId="550F6DFF" w14:textId="5BF07FAD" w:rsidR="00FB046F" w:rsidRDefault="00FB046F" w:rsidP="00F806D2">
            <w:pPr>
              <w:pStyle w:val="1-TableContent"/>
            </w:pPr>
            <w:proofErr w:type="spellStart"/>
            <w:r>
              <w:t>Lawyerguard</w:t>
            </w:r>
            <w:proofErr w:type="spellEnd"/>
          </w:p>
        </w:tc>
        <w:tc>
          <w:tcPr>
            <w:tcW w:w="6268" w:type="dxa"/>
          </w:tcPr>
          <w:p w14:paraId="4BFBA91A" w14:textId="345F0111" w:rsidR="00FB046F" w:rsidRDefault="00FB046F" w:rsidP="00F806D2">
            <w:pPr>
              <w:pStyle w:val="1-TableContent"/>
              <w:jc w:val="right"/>
            </w:pPr>
            <w:r>
              <w:t>Declined – Unable to provide terms</w:t>
            </w:r>
          </w:p>
        </w:tc>
      </w:tr>
      <w:tr w:rsidR="00FB046F" w:rsidRPr="00A6309D" w14:paraId="4F1917C0" w14:textId="77777777" w:rsidTr="000C722F">
        <w:tc>
          <w:tcPr>
            <w:tcW w:w="3226" w:type="dxa"/>
          </w:tcPr>
          <w:p w14:paraId="63AB0B4D" w14:textId="2BE98854" w:rsidR="00FB046F" w:rsidRDefault="00FB046F" w:rsidP="00F806D2">
            <w:pPr>
              <w:pStyle w:val="1-TableContent"/>
            </w:pPr>
            <w:r>
              <w:t>Lawyers Protective</w:t>
            </w:r>
          </w:p>
        </w:tc>
        <w:tc>
          <w:tcPr>
            <w:tcW w:w="6268" w:type="dxa"/>
          </w:tcPr>
          <w:p w14:paraId="33DD6283" w14:textId="391FD762" w:rsidR="00FB046F" w:rsidRDefault="00FB046F" w:rsidP="00F806D2">
            <w:pPr>
              <w:pStyle w:val="1-TableContent"/>
              <w:jc w:val="right"/>
            </w:pPr>
            <w:r>
              <w:t>Declined – Unable to provide terms</w:t>
            </w:r>
          </w:p>
        </w:tc>
      </w:tr>
      <w:tr w:rsidR="00FB046F" w:rsidRPr="00A6309D" w14:paraId="1E62AF78" w14:textId="77777777" w:rsidTr="000C722F">
        <w:tc>
          <w:tcPr>
            <w:tcW w:w="3226" w:type="dxa"/>
          </w:tcPr>
          <w:p w14:paraId="40F47ABE" w14:textId="7C2015CC" w:rsidR="00FB046F" w:rsidRDefault="00FB046F" w:rsidP="00F806D2">
            <w:pPr>
              <w:pStyle w:val="1-TableContent"/>
            </w:pPr>
            <w:r>
              <w:t>Lawyers Mutual</w:t>
            </w:r>
          </w:p>
        </w:tc>
        <w:tc>
          <w:tcPr>
            <w:tcW w:w="6268" w:type="dxa"/>
          </w:tcPr>
          <w:p w14:paraId="7E159E31" w14:textId="215D29B8" w:rsidR="00FB046F" w:rsidRDefault="00FB046F" w:rsidP="00F806D2">
            <w:pPr>
              <w:pStyle w:val="1-TableContent"/>
              <w:jc w:val="right"/>
            </w:pPr>
            <w:r>
              <w:t>Declined</w:t>
            </w:r>
          </w:p>
        </w:tc>
      </w:tr>
      <w:tr w:rsidR="00FB046F" w:rsidRPr="00A6309D" w14:paraId="0CD340F5" w14:textId="77777777" w:rsidTr="000C722F">
        <w:tc>
          <w:tcPr>
            <w:tcW w:w="3226" w:type="dxa"/>
          </w:tcPr>
          <w:p w14:paraId="60A5F759" w14:textId="7D886B68" w:rsidR="00FB046F" w:rsidRDefault="00FB046F" w:rsidP="00F806D2">
            <w:pPr>
              <w:pStyle w:val="1-TableContent"/>
            </w:pPr>
            <w:r>
              <w:t>Markel</w:t>
            </w:r>
          </w:p>
        </w:tc>
        <w:tc>
          <w:tcPr>
            <w:tcW w:w="6268" w:type="dxa"/>
          </w:tcPr>
          <w:p w14:paraId="5A0F022C" w14:textId="4B865F0E" w:rsidR="00FB046F" w:rsidRDefault="00FB046F" w:rsidP="00F806D2">
            <w:pPr>
              <w:pStyle w:val="1-TableContent"/>
              <w:jc w:val="right"/>
            </w:pPr>
            <w:r>
              <w:t>Declined – Unable to provide terms`</w:t>
            </w:r>
          </w:p>
        </w:tc>
      </w:tr>
      <w:tr w:rsidR="00FB046F" w:rsidRPr="00A6309D" w14:paraId="7484F5CF" w14:textId="77777777" w:rsidTr="000C722F">
        <w:tc>
          <w:tcPr>
            <w:tcW w:w="3226" w:type="dxa"/>
          </w:tcPr>
          <w:p w14:paraId="227F46EE" w14:textId="2A421510" w:rsidR="00FB046F" w:rsidRDefault="00FB046F" w:rsidP="00F806D2">
            <w:pPr>
              <w:pStyle w:val="1-TableContent"/>
            </w:pPr>
            <w:proofErr w:type="spellStart"/>
            <w:r>
              <w:t>Minico</w:t>
            </w:r>
            <w:proofErr w:type="spellEnd"/>
          </w:p>
        </w:tc>
        <w:tc>
          <w:tcPr>
            <w:tcW w:w="6268" w:type="dxa"/>
          </w:tcPr>
          <w:p w14:paraId="07D0E8F0" w14:textId="07BFAD16" w:rsidR="00FB046F" w:rsidRDefault="00FB046F" w:rsidP="00F806D2">
            <w:pPr>
              <w:pStyle w:val="1-TableContent"/>
              <w:jc w:val="right"/>
            </w:pPr>
            <w:r>
              <w:t>Declined – Patent Exposures</w:t>
            </w:r>
          </w:p>
        </w:tc>
      </w:tr>
      <w:tr w:rsidR="00FB046F" w:rsidRPr="00A6309D" w14:paraId="62C6DEC8" w14:textId="77777777" w:rsidTr="000C722F">
        <w:tc>
          <w:tcPr>
            <w:tcW w:w="3226" w:type="dxa"/>
          </w:tcPr>
          <w:p w14:paraId="6A52D0A6" w14:textId="79338431" w:rsidR="00FB046F" w:rsidRDefault="00FB046F" w:rsidP="00F806D2">
            <w:pPr>
              <w:pStyle w:val="1-TableContent"/>
            </w:pPr>
            <w:r>
              <w:t>Old Republic</w:t>
            </w:r>
          </w:p>
        </w:tc>
        <w:tc>
          <w:tcPr>
            <w:tcW w:w="6268" w:type="dxa"/>
          </w:tcPr>
          <w:p w14:paraId="061B5CE1" w14:textId="0C862973" w:rsidR="00FB046F" w:rsidRDefault="00FB046F" w:rsidP="00F806D2">
            <w:pPr>
              <w:pStyle w:val="1-TableContent"/>
              <w:jc w:val="right"/>
            </w:pPr>
            <w:r w:rsidRPr="00536384">
              <w:rPr>
                <w:highlight w:val="yellow"/>
              </w:rPr>
              <w:t>Indicated $1M limit at $47-$50k Premium</w:t>
            </w:r>
          </w:p>
        </w:tc>
      </w:tr>
      <w:tr w:rsidR="00FB046F" w:rsidRPr="00A6309D" w14:paraId="73EAF856" w14:textId="77777777" w:rsidTr="000C722F">
        <w:tc>
          <w:tcPr>
            <w:tcW w:w="3226" w:type="dxa"/>
          </w:tcPr>
          <w:p w14:paraId="3C4093C7" w14:textId="72EAB363" w:rsidR="00FB046F" w:rsidRDefault="00FB046F" w:rsidP="00F806D2">
            <w:pPr>
              <w:pStyle w:val="1-TableContent"/>
            </w:pPr>
            <w:proofErr w:type="spellStart"/>
            <w:r>
              <w:t>ProDefender</w:t>
            </w:r>
            <w:proofErr w:type="spellEnd"/>
          </w:p>
        </w:tc>
        <w:tc>
          <w:tcPr>
            <w:tcW w:w="6268" w:type="dxa"/>
          </w:tcPr>
          <w:p w14:paraId="1471FC5B" w14:textId="3ADC7533" w:rsidR="00FB046F" w:rsidRDefault="00FB046F" w:rsidP="00F806D2">
            <w:pPr>
              <w:pStyle w:val="1-TableContent"/>
              <w:jc w:val="right"/>
            </w:pPr>
            <w:r>
              <w:t>Declined – Open Claim</w:t>
            </w:r>
          </w:p>
        </w:tc>
      </w:tr>
      <w:tr w:rsidR="00FB046F" w:rsidRPr="00A6309D" w14:paraId="2C6D2B6B" w14:textId="77777777" w:rsidTr="000C722F">
        <w:tc>
          <w:tcPr>
            <w:tcW w:w="3226" w:type="dxa"/>
          </w:tcPr>
          <w:p w14:paraId="7F6B26D6" w14:textId="4141B14F" w:rsidR="00FB046F" w:rsidRDefault="00FB046F" w:rsidP="00F806D2">
            <w:pPr>
              <w:pStyle w:val="1-TableContent"/>
            </w:pPr>
            <w:proofErr w:type="spellStart"/>
            <w:r>
              <w:t>Proquest</w:t>
            </w:r>
            <w:proofErr w:type="spellEnd"/>
          </w:p>
        </w:tc>
        <w:tc>
          <w:tcPr>
            <w:tcW w:w="6268" w:type="dxa"/>
          </w:tcPr>
          <w:p w14:paraId="4CBDE7A9" w14:textId="103C03D6" w:rsidR="00FB046F" w:rsidRDefault="00FB046F" w:rsidP="00F806D2">
            <w:pPr>
              <w:pStyle w:val="1-TableContent"/>
              <w:jc w:val="right"/>
            </w:pPr>
            <w:r>
              <w:t>Declined – Unable to provide terms</w:t>
            </w:r>
          </w:p>
        </w:tc>
      </w:tr>
      <w:tr w:rsidR="00FB046F" w:rsidRPr="00A6309D" w14:paraId="1270F9E8" w14:textId="77777777" w:rsidTr="000C722F">
        <w:tc>
          <w:tcPr>
            <w:tcW w:w="3226" w:type="dxa"/>
          </w:tcPr>
          <w:p w14:paraId="0B355055" w14:textId="37EE886A" w:rsidR="00FB046F" w:rsidRDefault="00FB046F" w:rsidP="00F806D2">
            <w:pPr>
              <w:pStyle w:val="1-TableContent"/>
            </w:pPr>
            <w:r>
              <w:t>Richmond National</w:t>
            </w:r>
          </w:p>
        </w:tc>
        <w:tc>
          <w:tcPr>
            <w:tcW w:w="6268" w:type="dxa"/>
          </w:tcPr>
          <w:p w14:paraId="17577D5C" w14:textId="1ABED56F" w:rsidR="00FB046F" w:rsidRDefault="00FB046F" w:rsidP="00F806D2">
            <w:pPr>
              <w:pStyle w:val="1-TableContent"/>
              <w:jc w:val="right"/>
            </w:pPr>
            <w:r>
              <w:t>Declined – Unable to provide terms</w:t>
            </w:r>
          </w:p>
        </w:tc>
      </w:tr>
      <w:tr w:rsidR="00FB046F" w:rsidRPr="00A6309D" w14:paraId="22F8DF7E" w14:textId="77777777" w:rsidTr="000C722F">
        <w:tc>
          <w:tcPr>
            <w:tcW w:w="3226" w:type="dxa"/>
          </w:tcPr>
          <w:p w14:paraId="73E1132A" w14:textId="23F1805A" w:rsidR="00FB046F" w:rsidRDefault="00FB046F" w:rsidP="00F806D2">
            <w:pPr>
              <w:pStyle w:val="1-TableContent"/>
            </w:pPr>
            <w:r>
              <w:t>Sompo</w:t>
            </w:r>
          </w:p>
        </w:tc>
        <w:tc>
          <w:tcPr>
            <w:tcW w:w="6268" w:type="dxa"/>
          </w:tcPr>
          <w:p w14:paraId="1CA938E8" w14:textId="02D5B26C" w:rsidR="00FB046F" w:rsidRDefault="00FB046F" w:rsidP="00F806D2">
            <w:pPr>
              <w:pStyle w:val="1-TableContent"/>
              <w:jc w:val="right"/>
            </w:pPr>
            <w:r>
              <w:t>Declined – Unable to provide terms</w:t>
            </w:r>
          </w:p>
        </w:tc>
      </w:tr>
      <w:tr w:rsidR="00FB046F" w:rsidRPr="00A6309D" w14:paraId="0EE5315F" w14:textId="77777777" w:rsidTr="000C722F">
        <w:tc>
          <w:tcPr>
            <w:tcW w:w="3226" w:type="dxa"/>
          </w:tcPr>
          <w:p w14:paraId="7D31898B" w14:textId="0D13F5D5" w:rsidR="00FB046F" w:rsidRDefault="00FB046F" w:rsidP="00F806D2">
            <w:pPr>
              <w:pStyle w:val="1-TableContent"/>
            </w:pPr>
            <w:r>
              <w:lastRenderedPageBreak/>
              <w:t>Starr</w:t>
            </w:r>
          </w:p>
        </w:tc>
        <w:tc>
          <w:tcPr>
            <w:tcW w:w="6268" w:type="dxa"/>
          </w:tcPr>
          <w:p w14:paraId="70768BFC" w14:textId="51CAAC11" w:rsidR="00FB046F" w:rsidRDefault="00FB046F" w:rsidP="00F806D2">
            <w:pPr>
              <w:pStyle w:val="1-TableContent"/>
              <w:jc w:val="right"/>
            </w:pPr>
            <w:r>
              <w:t>Declined – Unable to provide terms</w:t>
            </w:r>
          </w:p>
        </w:tc>
      </w:tr>
      <w:tr w:rsidR="00FB046F" w:rsidRPr="00A6309D" w14:paraId="3E4D6080" w14:textId="77777777" w:rsidTr="000C722F">
        <w:tc>
          <w:tcPr>
            <w:tcW w:w="3226" w:type="dxa"/>
          </w:tcPr>
          <w:p w14:paraId="5B1D83ED" w14:textId="5311B522" w:rsidR="00FB046F" w:rsidRDefault="00FB046F" w:rsidP="00F806D2">
            <w:pPr>
              <w:pStyle w:val="1-TableContent"/>
            </w:pPr>
            <w:r>
              <w:t>Swiss Re</w:t>
            </w:r>
          </w:p>
        </w:tc>
        <w:tc>
          <w:tcPr>
            <w:tcW w:w="6268" w:type="dxa"/>
          </w:tcPr>
          <w:p w14:paraId="165B0EA4" w14:textId="695EA9BF" w:rsidR="00FB046F" w:rsidRDefault="00FB046F" w:rsidP="00F806D2">
            <w:pPr>
              <w:pStyle w:val="1-TableContent"/>
              <w:jc w:val="right"/>
            </w:pPr>
            <w:r>
              <w:t>Declined – Unable to provide terms</w:t>
            </w:r>
          </w:p>
        </w:tc>
      </w:tr>
      <w:tr w:rsidR="00FB046F" w:rsidRPr="00A6309D" w14:paraId="7DDF510B" w14:textId="77777777" w:rsidTr="000C722F">
        <w:tc>
          <w:tcPr>
            <w:tcW w:w="3226" w:type="dxa"/>
          </w:tcPr>
          <w:p w14:paraId="3ED88A15" w14:textId="717CC6AE" w:rsidR="00FB046F" w:rsidRDefault="00FB046F" w:rsidP="00F806D2">
            <w:pPr>
              <w:pStyle w:val="1-TableContent"/>
            </w:pPr>
            <w:r>
              <w:t>Travelers</w:t>
            </w:r>
          </w:p>
        </w:tc>
        <w:tc>
          <w:tcPr>
            <w:tcW w:w="6268" w:type="dxa"/>
          </w:tcPr>
          <w:p w14:paraId="14363015" w14:textId="4D4BFFF3" w:rsidR="00FB046F" w:rsidRDefault="00FB046F" w:rsidP="00F806D2">
            <w:pPr>
              <w:pStyle w:val="1-TableContent"/>
              <w:jc w:val="right"/>
            </w:pPr>
            <w:r>
              <w:t>Declined – Claims</w:t>
            </w:r>
          </w:p>
        </w:tc>
      </w:tr>
      <w:tr w:rsidR="00FB046F" w:rsidRPr="00A6309D" w14:paraId="39C4DB98" w14:textId="77777777" w:rsidTr="000C722F">
        <w:tc>
          <w:tcPr>
            <w:tcW w:w="3226" w:type="dxa"/>
          </w:tcPr>
          <w:p w14:paraId="01D72717" w14:textId="3D8DF6DA" w:rsidR="00FB046F" w:rsidRDefault="00FB046F" w:rsidP="00F806D2">
            <w:pPr>
              <w:pStyle w:val="1-TableContent"/>
            </w:pPr>
            <w:r>
              <w:t>Zurich</w:t>
            </w:r>
          </w:p>
        </w:tc>
        <w:tc>
          <w:tcPr>
            <w:tcW w:w="6268" w:type="dxa"/>
          </w:tcPr>
          <w:p w14:paraId="36035AF3" w14:textId="0A43D061" w:rsidR="00FB046F" w:rsidRDefault="00FB046F" w:rsidP="00F806D2">
            <w:pPr>
              <w:pStyle w:val="1-TableContent"/>
              <w:jc w:val="right"/>
            </w:pPr>
            <w:r>
              <w:t>Declined – Unable to provide terms</w:t>
            </w:r>
          </w:p>
        </w:tc>
      </w:tr>
    </w:tbl>
    <w:p w14:paraId="25B22B51" w14:textId="77777777" w:rsidR="00FB046F" w:rsidRPr="00A6309D" w:rsidRDefault="00FB046F" w:rsidP="007311CC">
      <w:pPr>
        <w:pStyle w:val="1-BodyText"/>
        <w:rPr>
          <w:color w:val="auto"/>
        </w:rPr>
      </w:pPr>
    </w:p>
    <w:p w14:paraId="3F347AC6" w14:textId="77777777" w:rsidR="00FB046F" w:rsidRPr="00A6309D" w:rsidRDefault="00FB046F" w:rsidP="00C25AEE">
      <w:pPr>
        <w:pStyle w:val="1-BodyText"/>
        <w:jc w:val="center"/>
        <w:rPr>
          <w:i/>
          <w:color w:val="auto"/>
        </w:rPr>
      </w:pPr>
      <w:r w:rsidRPr="00A6309D">
        <w:rPr>
          <w:i/>
          <w:color w:val="auto"/>
        </w:rPr>
        <w:t>This proposal is provided as an overview of your policy.  You must refer to the provisions found in your policy for the details of your coverage, terms, conditions, and exclusions that apply.</w:t>
      </w:r>
    </w:p>
    <w:p w14:paraId="2B4A8D24" w14:textId="77777777" w:rsidR="00FB046F" w:rsidRPr="00A6309D" w:rsidRDefault="00FB046F" w:rsidP="004B53F4">
      <w:pPr>
        <w:pStyle w:val="1-BodyText"/>
        <w:rPr>
          <w:color w:val="auto"/>
        </w:rPr>
        <w:sectPr w:rsidR="00FB046F" w:rsidRPr="00A6309D" w:rsidSect="000C722F">
          <w:pgSz w:w="12240" w:h="15840" w:code="1"/>
          <w:pgMar w:top="1440" w:right="1440" w:bottom="1296" w:left="1296" w:header="720" w:footer="720" w:gutter="0"/>
          <w:cols w:space="720"/>
          <w:docGrid w:linePitch="360"/>
        </w:sectPr>
      </w:pPr>
    </w:p>
    <w:p w14:paraId="2F7B008C" w14:textId="7B4DB423" w:rsidR="00FB046F" w:rsidRDefault="00FB046F" w:rsidP="000A19C2">
      <w:pPr>
        <w:pStyle w:val="1-PageHeader"/>
      </w:pPr>
      <w:bookmarkStart w:id="14" w:name="_Toc172706967"/>
      <w:r>
        <w:lastRenderedPageBreak/>
        <w:t>We’re Here for You 24/7</w:t>
      </w:r>
      <w:bookmarkEnd w:id="14"/>
    </w:p>
    <w:p w14:paraId="71DF8EAB" w14:textId="5F101687" w:rsidR="00FB046F" w:rsidRDefault="00FB046F" w:rsidP="006D66A8">
      <w:pPr>
        <w:pStyle w:val="1-BodyText"/>
      </w:pPr>
      <w:r>
        <w:t>We place a high priority on providing superior service, and on being there for you whenever you need us. We’re always happy to take your calls, answer emails and resolve any issues during standard business hours. Outside office hours, we make it easy to get the information you need with 24/7 account access through your computer or device.</w:t>
      </w:r>
    </w:p>
    <w:p w14:paraId="28711954" w14:textId="77777777" w:rsidR="00FB046F" w:rsidRDefault="00FB046F" w:rsidP="006D66A8">
      <w:pPr>
        <w:pStyle w:val="1-BodyText"/>
      </w:pPr>
    </w:p>
    <w:p w14:paraId="15E571E0" w14:textId="51CFE2CF" w:rsidR="00FB046F" w:rsidRDefault="00FB046F" w:rsidP="006D66A8">
      <w:pPr>
        <w:pStyle w:val="1-BodyText"/>
      </w:pPr>
      <w:r>
        <w:t>Whether at your office, at home, or on the road you can log into your account anytime, anywhere to:</w:t>
      </w:r>
    </w:p>
    <w:p w14:paraId="4D8C83D0" w14:textId="77777777" w:rsidR="00FB046F" w:rsidRDefault="00FB046F" w:rsidP="006D66A8">
      <w:pPr>
        <w:pStyle w:val="1-BodyText"/>
      </w:pPr>
    </w:p>
    <w:p w14:paraId="1E4E675C" w14:textId="77777777" w:rsidR="00FB046F" w:rsidRDefault="00FB046F" w:rsidP="006D66A8">
      <w:pPr>
        <w:pStyle w:val="1-Bulleted"/>
      </w:pPr>
      <w:r>
        <w:t>Review your coverage and current policy information.</w:t>
      </w:r>
    </w:p>
    <w:p w14:paraId="40DFE4C0" w14:textId="77777777" w:rsidR="00FB046F" w:rsidRDefault="00FB046F" w:rsidP="006D66A8">
      <w:pPr>
        <w:pStyle w:val="1-Bulleted"/>
      </w:pPr>
      <w:r>
        <w:t>Request changes to your policies or contact information.</w:t>
      </w:r>
    </w:p>
    <w:p w14:paraId="685779A8" w14:textId="77777777" w:rsidR="00FB046F" w:rsidRDefault="00FB046F" w:rsidP="006D66A8">
      <w:pPr>
        <w:pStyle w:val="1-Bulleted"/>
      </w:pPr>
      <w:r>
        <w:t>Create and send certificates of insurance and auto ID cards on demand.</w:t>
      </w:r>
    </w:p>
    <w:p w14:paraId="7EE30F0C" w14:textId="77777777" w:rsidR="00FB046F" w:rsidRDefault="00FB046F" w:rsidP="006D66A8">
      <w:pPr>
        <w:pStyle w:val="1-Bulleted"/>
      </w:pPr>
      <w:r>
        <w:t xml:space="preserve">Report a claim or loss </w:t>
      </w:r>
    </w:p>
    <w:p w14:paraId="67C54A93" w14:textId="77777777" w:rsidR="00FB046F" w:rsidRDefault="00FB046F" w:rsidP="006D66A8">
      <w:pPr>
        <w:pStyle w:val="1-BodyText"/>
      </w:pPr>
    </w:p>
    <w:p w14:paraId="03C100DF" w14:textId="0EC78DD4" w:rsidR="00FB046F" w:rsidRPr="00815E9D" w:rsidRDefault="00FB046F" w:rsidP="00512D5E">
      <w:pPr>
        <w:pStyle w:val="1-BodyText"/>
      </w:pPr>
      <w:r>
        <w:t>Your time is valuable. Our goal is to help you quickly and easily get the information or resources you need, whether you’re dealing with us in person, on the phone or online</w:t>
      </w:r>
      <w:r>
        <w:rPr>
          <w:noProof/>
        </w:rPr>
        <w:drawing>
          <wp:anchor distT="0" distB="0" distL="114300" distR="114300" simplePos="0" relativeHeight="251658752" behindDoc="0" locked="0" layoutInCell="1" allowOverlap="1" wp14:anchorId="504661FD" wp14:editId="187BBCA3">
            <wp:simplePos x="0" y="0"/>
            <wp:positionH relativeFrom="column">
              <wp:align>center</wp:align>
            </wp:positionH>
            <wp:positionV relativeFrom="page">
              <wp:posOffset>5486400</wp:posOffset>
            </wp:positionV>
            <wp:extent cx="6035040" cy="3712464"/>
            <wp:effectExtent l="0" t="0" r="3810" b="2540"/>
            <wp:wrapNone/>
            <wp:docPr id="18" name="07944bbb-82fe-4497-9e62-a7c714ee9c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35040" cy="3712464"/>
                    </a:xfrm>
                    <a:prstGeom prst="rect">
                      <a:avLst/>
                    </a:prstGeom>
                  </pic:spPr>
                </pic:pic>
              </a:graphicData>
            </a:graphic>
            <wp14:sizeRelV relativeFrom="margin">
              <wp14:pctHeight>0</wp14:pctHeight>
            </wp14:sizeRelV>
          </wp:anchor>
        </w:drawing>
      </w:r>
    </w:p>
    <w:sectPr w:rsidR="00FB046F" w:rsidRPr="00815E9D" w:rsidSect="00873278">
      <w:pgSz w:w="12240" w:h="15840"/>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2D6F4" w14:textId="77777777" w:rsidR="00D65F52" w:rsidRDefault="00D65F52" w:rsidP="00D65F52">
      <w:pPr>
        <w:spacing w:after="0" w:line="240" w:lineRule="auto"/>
      </w:pPr>
      <w:r>
        <w:separator/>
      </w:r>
    </w:p>
  </w:endnote>
  <w:endnote w:type="continuationSeparator" w:id="0">
    <w:p w14:paraId="0D87BAF7" w14:textId="77777777" w:rsidR="00D65F52" w:rsidRDefault="00D65F52"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78C15" w14:textId="77777777" w:rsidR="00171680" w:rsidRDefault="001716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43109" w14:textId="77777777" w:rsidR="00171680" w:rsidRDefault="00171680" w:rsidP="00171680">
    <w:pPr>
      <w:pStyle w:val="1-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71E70" w14:textId="77777777" w:rsidR="00D65F52" w:rsidRDefault="00D65F52" w:rsidP="00D65F52">
      <w:pPr>
        <w:spacing w:after="0" w:line="240" w:lineRule="auto"/>
      </w:pPr>
      <w:r>
        <w:separator/>
      </w:r>
    </w:p>
  </w:footnote>
  <w:footnote w:type="continuationSeparator" w:id="0">
    <w:p w14:paraId="11890F28" w14:textId="77777777" w:rsidR="00D65F52" w:rsidRDefault="00D65F52"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AF041" w14:textId="77777777" w:rsidR="00171680" w:rsidRDefault="001716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9" name="2135226d-b4a4-4083-b4ba-e423fcb83a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715DB" w14:textId="77777777" w:rsidR="00171680" w:rsidRDefault="00171680" w:rsidP="00171680">
    <w:pPr>
      <w:pStyle w:val="1-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23324D8"/>
    <w:multiLevelType w:val="hybridMultilevel"/>
    <w:tmpl w:val="07B06646"/>
    <w:lvl w:ilvl="0" w:tplc="50760E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2113EAC"/>
    <w:multiLevelType w:val="hybridMultilevel"/>
    <w:tmpl w:val="AFFC0A94"/>
    <w:lvl w:ilvl="0" w:tplc="922E5F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62647">
    <w:abstractNumId w:val="8"/>
  </w:num>
  <w:num w:numId="2" w16cid:durableId="1243838110">
    <w:abstractNumId w:val="8"/>
  </w:num>
  <w:num w:numId="3" w16cid:durableId="1060908671">
    <w:abstractNumId w:val="8"/>
  </w:num>
  <w:num w:numId="4" w16cid:durableId="1913612554">
    <w:abstractNumId w:val="8"/>
  </w:num>
  <w:num w:numId="5" w16cid:durableId="1897280357">
    <w:abstractNumId w:val="17"/>
  </w:num>
  <w:num w:numId="6" w16cid:durableId="2099281334">
    <w:abstractNumId w:val="17"/>
  </w:num>
  <w:num w:numId="7" w16cid:durableId="78714872">
    <w:abstractNumId w:val="1"/>
  </w:num>
  <w:num w:numId="8" w16cid:durableId="948315186">
    <w:abstractNumId w:val="8"/>
  </w:num>
  <w:num w:numId="9" w16cid:durableId="1648625409">
    <w:abstractNumId w:val="8"/>
  </w:num>
  <w:num w:numId="10" w16cid:durableId="1344091797">
    <w:abstractNumId w:val="5"/>
  </w:num>
  <w:num w:numId="11" w16cid:durableId="1278759463">
    <w:abstractNumId w:val="8"/>
  </w:num>
  <w:num w:numId="12" w16cid:durableId="763189874">
    <w:abstractNumId w:val="14"/>
  </w:num>
  <w:num w:numId="13" w16cid:durableId="212812609">
    <w:abstractNumId w:val="16"/>
  </w:num>
  <w:num w:numId="14" w16cid:durableId="1730155085">
    <w:abstractNumId w:val="8"/>
  </w:num>
  <w:num w:numId="15" w16cid:durableId="399835587">
    <w:abstractNumId w:val="8"/>
  </w:num>
  <w:num w:numId="16" w16cid:durableId="1759981388">
    <w:abstractNumId w:val="8"/>
  </w:num>
  <w:num w:numId="17" w16cid:durableId="251479262">
    <w:abstractNumId w:val="8"/>
  </w:num>
  <w:num w:numId="18" w16cid:durableId="1946039715">
    <w:abstractNumId w:val="8"/>
  </w:num>
  <w:num w:numId="19" w16cid:durableId="709648128">
    <w:abstractNumId w:val="8"/>
  </w:num>
  <w:num w:numId="20" w16cid:durableId="147064666">
    <w:abstractNumId w:val="8"/>
  </w:num>
  <w:num w:numId="21" w16cid:durableId="1461724916">
    <w:abstractNumId w:val="8"/>
  </w:num>
  <w:num w:numId="22" w16cid:durableId="1169753123">
    <w:abstractNumId w:val="8"/>
  </w:num>
  <w:num w:numId="23" w16cid:durableId="217401700">
    <w:abstractNumId w:val="8"/>
  </w:num>
  <w:num w:numId="24" w16cid:durableId="1301763667">
    <w:abstractNumId w:val="8"/>
  </w:num>
  <w:num w:numId="25" w16cid:durableId="490677769">
    <w:abstractNumId w:val="10"/>
  </w:num>
  <w:num w:numId="26" w16cid:durableId="186722363">
    <w:abstractNumId w:val="11"/>
  </w:num>
  <w:num w:numId="27" w16cid:durableId="633368426">
    <w:abstractNumId w:val="18"/>
  </w:num>
  <w:num w:numId="28" w16cid:durableId="1559703123">
    <w:abstractNumId w:val="12"/>
  </w:num>
  <w:num w:numId="29" w16cid:durableId="79374227">
    <w:abstractNumId w:val="8"/>
  </w:num>
  <w:num w:numId="30" w16cid:durableId="223877468">
    <w:abstractNumId w:val="8"/>
  </w:num>
  <w:num w:numId="31" w16cid:durableId="835846382">
    <w:abstractNumId w:val="6"/>
  </w:num>
  <w:num w:numId="32" w16cid:durableId="99566420">
    <w:abstractNumId w:val="7"/>
  </w:num>
  <w:num w:numId="33" w16cid:durableId="768892961">
    <w:abstractNumId w:val="8"/>
  </w:num>
  <w:num w:numId="34" w16cid:durableId="2036810801">
    <w:abstractNumId w:val="8"/>
  </w:num>
  <w:num w:numId="35" w16cid:durableId="534931553">
    <w:abstractNumId w:val="6"/>
  </w:num>
  <w:num w:numId="36" w16cid:durableId="1670787518">
    <w:abstractNumId w:val="7"/>
  </w:num>
  <w:num w:numId="37" w16cid:durableId="1308703004">
    <w:abstractNumId w:val="8"/>
  </w:num>
  <w:num w:numId="38" w16cid:durableId="24063603">
    <w:abstractNumId w:val="13"/>
  </w:num>
  <w:num w:numId="39" w16cid:durableId="2063211030">
    <w:abstractNumId w:val="15"/>
  </w:num>
  <w:num w:numId="40" w16cid:durableId="1118640734">
    <w:abstractNumId w:val="9"/>
  </w:num>
  <w:num w:numId="41" w16cid:durableId="2036348402">
    <w:abstractNumId w:val="9"/>
  </w:num>
  <w:num w:numId="42" w16cid:durableId="1864318817">
    <w:abstractNumId w:val="3"/>
  </w:num>
  <w:num w:numId="43" w16cid:durableId="169418130">
    <w:abstractNumId w:val="4"/>
  </w:num>
  <w:num w:numId="44" w16cid:durableId="14700512">
    <w:abstractNumId w:val="0"/>
  </w:num>
  <w:num w:numId="45" w16cid:durableId="1277522432">
    <w:abstractNumId w:val="2"/>
  </w:num>
  <w:num w:numId="46" w16cid:durableId="1308247618">
    <w:abstractNumId w:val="8"/>
  </w:num>
  <w:num w:numId="47" w16cid:durableId="998776371">
    <w:abstractNumId w:val="5"/>
  </w:num>
  <w:num w:numId="48" w16cid:durableId="910384377">
    <w:abstractNumId w:val="8"/>
  </w:num>
  <w:num w:numId="49" w16cid:durableId="147064666">
    <w:abstractNumId w:val="8"/>
  </w:num>
  <w:num w:numId="50" w16cid:durableId="14617249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147B7"/>
    <w:rsid w:val="000572B5"/>
    <w:rsid w:val="00062FCB"/>
    <w:rsid w:val="000674A2"/>
    <w:rsid w:val="000D39A8"/>
    <w:rsid w:val="000E6F23"/>
    <w:rsid w:val="000F1A36"/>
    <w:rsid w:val="001068BF"/>
    <w:rsid w:val="001150EF"/>
    <w:rsid w:val="0015245C"/>
    <w:rsid w:val="001654DD"/>
    <w:rsid w:val="00171680"/>
    <w:rsid w:val="00192010"/>
    <w:rsid w:val="001934C6"/>
    <w:rsid w:val="001D5B37"/>
    <w:rsid w:val="00247D1C"/>
    <w:rsid w:val="00254F22"/>
    <w:rsid w:val="00267E54"/>
    <w:rsid w:val="002708A3"/>
    <w:rsid w:val="00271E65"/>
    <w:rsid w:val="002742C4"/>
    <w:rsid w:val="00276486"/>
    <w:rsid w:val="002B1F90"/>
    <w:rsid w:val="002B5D4A"/>
    <w:rsid w:val="002C1A08"/>
    <w:rsid w:val="002D6D80"/>
    <w:rsid w:val="002D7551"/>
    <w:rsid w:val="002F0C8A"/>
    <w:rsid w:val="00313B25"/>
    <w:rsid w:val="00320048"/>
    <w:rsid w:val="003275DC"/>
    <w:rsid w:val="00351C82"/>
    <w:rsid w:val="003865FF"/>
    <w:rsid w:val="003A57A4"/>
    <w:rsid w:val="003B0F9F"/>
    <w:rsid w:val="003C749E"/>
    <w:rsid w:val="003E0232"/>
    <w:rsid w:val="003F1C0F"/>
    <w:rsid w:val="00406A3E"/>
    <w:rsid w:val="00447429"/>
    <w:rsid w:val="004646C7"/>
    <w:rsid w:val="00480A3B"/>
    <w:rsid w:val="00490473"/>
    <w:rsid w:val="004A4394"/>
    <w:rsid w:val="004F6B59"/>
    <w:rsid w:val="00512D5E"/>
    <w:rsid w:val="00536384"/>
    <w:rsid w:val="00553593"/>
    <w:rsid w:val="005938CC"/>
    <w:rsid w:val="005B7FA6"/>
    <w:rsid w:val="00651811"/>
    <w:rsid w:val="00655B77"/>
    <w:rsid w:val="00670A17"/>
    <w:rsid w:val="00670A4D"/>
    <w:rsid w:val="00762776"/>
    <w:rsid w:val="007D63E9"/>
    <w:rsid w:val="00807DD4"/>
    <w:rsid w:val="008143D1"/>
    <w:rsid w:val="008367F7"/>
    <w:rsid w:val="008434B4"/>
    <w:rsid w:val="00844CE0"/>
    <w:rsid w:val="00894C23"/>
    <w:rsid w:val="00896602"/>
    <w:rsid w:val="008C0C63"/>
    <w:rsid w:val="008C2172"/>
    <w:rsid w:val="008C7A05"/>
    <w:rsid w:val="009605C5"/>
    <w:rsid w:val="0097428F"/>
    <w:rsid w:val="00996E65"/>
    <w:rsid w:val="009C2C67"/>
    <w:rsid w:val="009C5270"/>
    <w:rsid w:val="009D1573"/>
    <w:rsid w:val="009D7F22"/>
    <w:rsid w:val="009F2D66"/>
    <w:rsid w:val="00A7382C"/>
    <w:rsid w:val="00A9443F"/>
    <w:rsid w:val="00AE677B"/>
    <w:rsid w:val="00B257EE"/>
    <w:rsid w:val="00B57763"/>
    <w:rsid w:val="00B66258"/>
    <w:rsid w:val="00BD028B"/>
    <w:rsid w:val="00BD6320"/>
    <w:rsid w:val="00C054F4"/>
    <w:rsid w:val="00C77056"/>
    <w:rsid w:val="00CC5B78"/>
    <w:rsid w:val="00D0182B"/>
    <w:rsid w:val="00D65F52"/>
    <w:rsid w:val="00D731B1"/>
    <w:rsid w:val="00D92242"/>
    <w:rsid w:val="00D92C52"/>
    <w:rsid w:val="00DF0A39"/>
    <w:rsid w:val="00DF7D6C"/>
    <w:rsid w:val="00E12AF3"/>
    <w:rsid w:val="00E31D31"/>
    <w:rsid w:val="00E37EE3"/>
    <w:rsid w:val="00E5472B"/>
    <w:rsid w:val="00E912D4"/>
    <w:rsid w:val="00EE1193"/>
    <w:rsid w:val="00F07607"/>
    <w:rsid w:val="00FA2838"/>
    <w:rsid w:val="00FB046F"/>
    <w:rsid w:val="00FB772B"/>
    <w:rsid w:val="00FC6EDF"/>
    <w:rsid w:val="00FD1259"/>
    <w:rsid w:val="00FE2090"/>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paragraph" w:styleId="Heading1">
    <w:name w:val="heading 1"/>
    <w:basedOn w:val="Normal"/>
    <w:next w:val="Normal"/>
    <w:link w:val="Heading1Char"/>
    <w:uiPriority w:val="99"/>
    <w:qFormat/>
    <w:rsid w:val="00ED27C2"/>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9"/>
    <w:semiHidden/>
    <w:unhideWhenUsed/>
    <w:qFormat/>
    <w:rsid w:val="00ED27C2"/>
    <w:pPr>
      <w:spacing w:before="200" w:after="0"/>
      <w:outlineLvl w:val="1"/>
    </w:pPr>
    <w:rPr>
      <w:rFonts w:ascii="Cambria" w:hAnsi="Cambria"/>
      <w:b/>
      <w:bCs/>
      <w:sz w:val="26"/>
      <w:szCs w:val="26"/>
    </w:rPr>
  </w:style>
  <w:style w:type="paragraph" w:styleId="Heading3">
    <w:name w:val="heading 3"/>
    <w:basedOn w:val="Normal"/>
    <w:next w:val="Normal"/>
    <w:link w:val="Heading3Char"/>
    <w:uiPriority w:val="99"/>
    <w:semiHidden/>
    <w:unhideWhenUsed/>
    <w:qFormat/>
    <w:rsid w:val="00ED27C2"/>
    <w:pPr>
      <w:spacing w:before="200" w:after="0" w:line="268" w:lineRule="auto"/>
      <w:outlineLvl w:val="2"/>
    </w:pPr>
    <w:rPr>
      <w:rFonts w:ascii="Cambria" w:hAnsi="Cambria"/>
      <w:b/>
      <w:bCs/>
    </w:rPr>
  </w:style>
  <w:style w:type="paragraph" w:styleId="Heading4">
    <w:name w:val="heading 4"/>
    <w:basedOn w:val="Normal"/>
    <w:next w:val="Normal"/>
    <w:link w:val="Heading4Char"/>
    <w:uiPriority w:val="99"/>
    <w:semiHidden/>
    <w:unhideWhenUsed/>
    <w:qFormat/>
    <w:rsid w:val="00ED27C2"/>
    <w:pPr>
      <w:spacing w:before="200" w:after="0"/>
      <w:outlineLvl w:val="3"/>
    </w:pPr>
    <w:rPr>
      <w:rFonts w:ascii="Cambria" w:hAnsi="Cambria"/>
      <w:b/>
      <w:bCs/>
      <w:i/>
      <w:iCs/>
    </w:rPr>
  </w:style>
  <w:style w:type="paragraph" w:styleId="Heading5">
    <w:name w:val="heading 5"/>
    <w:basedOn w:val="Normal"/>
    <w:next w:val="Normal"/>
    <w:link w:val="Heading5Char"/>
    <w:uiPriority w:val="99"/>
    <w:semiHidden/>
    <w:unhideWhenUsed/>
    <w:qFormat/>
    <w:rsid w:val="00ED27C2"/>
    <w:pPr>
      <w:spacing w:before="200" w:after="0"/>
      <w:outlineLvl w:val="4"/>
    </w:pPr>
    <w:rPr>
      <w:rFonts w:ascii="Cambria" w:hAnsi="Cambria"/>
      <w:b/>
      <w:bCs/>
      <w:color w:val="7F7F7F"/>
    </w:rPr>
  </w:style>
  <w:style w:type="paragraph" w:styleId="Heading6">
    <w:name w:val="heading 6"/>
    <w:basedOn w:val="Normal"/>
    <w:next w:val="Normal"/>
    <w:link w:val="Heading6Char"/>
    <w:uiPriority w:val="99"/>
    <w:semiHidden/>
    <w:unhideWhenUsed/>
    <w:qFormat/>
    <w:rsid w:val="00ED27C2"/>
    <w:pPr>
      <w:spacing w:after="0" w:line="268" w:lineRule="auto"/>
      <w:outlineLvl w:val="5"/>
    </w:pPr>
    <w:rPr>
      <w:rFonts w:ascii="Cambria" w:hAnsi="Cambria"/>
      <w:b/>
      <w:bCs/>
      <w:i/>
      <w:iCs/>
      <w:color w:val="7F7F7F"/>
    </w:rPr>
  </w:style>
  <w:style w:type="paragraph" w:styleId="Heading7">
    <w:name w:val="heading 7"/>
    <w:basedOn w:val="Normal"/>
    <w:next w:val="Normal"/>
    <w:link w:val="Heading7Char"/>
    <w:uiPriority w:val="99"/>
    <w:semiHidden/>
    <w:unhideWhenUsed/>
    <w:qFormat/>
    <w:rsid w:val="00ED27C2"/>
    <w:pPr>
      <w:spacing w:after="0"/>
      <w:outlineLvl w:val="6"/>
    </w:pPr>
    <w:rPr>
      <w:rFonts w:ascii="Cambria" w:hAnsi="Cambria"/>
      <w:i/>
      <w:iCs/>
    </w:rPr>
  </w:style>
  <w:style w:type="paragraph" w:styleId="Heading8">
    <w:name w:val="heading 8"/>
    <w:basedOn w:val="Normal"/>
    <w:next w:val="Normal"/>
    <w:link w:val="Heading8Char"/>
    <w:uiPriority w:val="99"/>
    <w:semiHidden/>
    <w:unhideWhenUsed/>
    <w:qFormat/>
    <w:rsid w:val="00ED27C2"/>
    <w:pPr>
      <w:spacing w:after="0"/>
      <w:outlineLvl w:val="7"/>
    </w:pPr>
    <w:rPr>
      <w:rFonts w:ascii="Cambria" w:hAnsi="Cambria"/>
      <w:sz w:val="20"/>
      <w:szCs w:val="20"/>
    </w:rPr>
  </w:style>
  <w:style w:type="paragraph" w:styleId="Heading9">
    <w:name w:val="heading 9"/>
    <w:basedOn w:val="Normal"/>
    <w:next w:val="Normal"/>
    <w:link w:val="Heading9Char"/>
    <w:uiPriority w:val="99"/>
    <w:semiHidden/>
    <w:unhideWhenUsed/>
    <w:qFormat/>
    <w:rsid w:val="00ED27C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paragraph" w:styleId="Header">
    <w:name w:val="header"/>
    <w:basedOn w:val="Normal"/>
    <w:link w:val="HeaderChar"/>
    <w:uiPriority w:val="99"/>
    <w:unhideWhenUsed/>
    <w:rsid w:val="00EA4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BB9"/>
    <w:rPr>
      <w:rFonts w:eastAsia="Times New Roman"/>
      <w:sz w:val="22"/>
      <w:szCs w:val="22"/>
    </w:rPr>
  </w:style>
  <w:style w:type="paragraph" w:styleId="Footer">
    <w:name w:val="footer"/>
    <w:basedOn w:val="Normal"/>
    <w:link w:val="FooterChar"/>
    <w:uiPriority w:val="99"/>
    <w:unhideWhenUsed/>
    <w:rsid w:val="00EA4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BB9"/>
    <w:rPr>
      <w:rFonts w:eastAsia="Times New Roman"/>
      <w:sz w:val="22"/>
      <w:szCs w:val="22"/>
    </w:rPr>
  </w:style>
  <w:style w:type="paragraph" w:customStyle="1" w:styleId="msonormal0">
    <w:name w:val="msonormal"/>
    <w:basedOn w:val="Normal"/>
    <w:rsid w:val="00141D3C"/>
    <w:pPr>
      <w:spacing w:before="100" w:beforeAutospacing="1" w:after="100" w:afterAutospacing="1" w:line="240" w:lineRule="auto"/>
    </w:pPr>
    <w:rPr>
      <w:rFonts w:ascii="Times New Roman" w:hAnsi="Times New Roman"/>
      <w:sz w:val="24"/>
      <w:szCs w:val="24"/>
    </w:rPr>
  </w:style>
  <w:style w:type="character" w:customStyle="1" w:styleId="Heading1Char">
    <w:name w:val="Heading 1 Char"/>
    <w:basedOn w:val="DefaultParagraphFont"/>
    <w:link w:val="Heading1"/>
    <w:uiPriority w:val="99"/>
    <w:locked/>
    <w:rsid w:val="00ED27C2"/>
    <w:rPr>
      <w:rFonts w:ascii="Cambria" w:eastAsia="Times New Roman" w:hAnsi="Cambria"/>
      <w:b/>
      <w:bCs/>
      <w:sz w:val="28"/>
      <w:szCs w:val="28"/>
    </w:rPr>
  </w:style>
  <w:style w:type="character" w:customStyle="1" w:styleId="Heading2Char">
    <w:name w:val="Heading 2 Char"/>
    <w:basedOn w:val="DefaultParagraphFont"/>
    <w:link w:val="Heading2"/>
    <w:uiPriority w:val="99"/>
    <w:semiHidden/>
    <w:locked/>
    <w:rsid w:val="00ED27C2"/>
    <w:rPr>
      <w:rFonts w:ascii="Cambria" w:eastAsia="Times New Roman" w:hAnsi="Cambria"/>
      <w:b/>
      <w:bCs/>
      <w:sz w:val="26"/>
      <w:szCs w:val="26"/>
    </w:rPr>
  </w:style>
  <w:style w:type="character" w:customStyle="1" w:styleId="Heading3Char">
    <w:name w:val="Heading 3 Char"/>
    <w:basedOn w:val="DefaultParagraphFont"/>
    <w:link w:val="Heading3"/>
    <w:uiPriority w:val="99"/>
    <w:semiHidden/>
    <w:locked/>
    <w:rsid w:val="00ED27C2"/>
    <w:rPr>
      <w:rFonts w:ascii="Cambria" w:eastAsia="Times New Roman" w:hAnsi="Cambria"/>
      <w:b/>
      <w:bCs/>
      <w:sz w:val="22"/>
      <w:szCs w:val="22"/>
    </w:rPr>
  </w:style>
  <w:style w:type="character" w:customStyle="1" w:styleId="Heading4Char">
    <w:name w:val="Heading 4 Char"/>
    <w:basedOn w:val="DefaultParagraphFont"/>
    <w:link w:val="Heading4"/>
    <w:uiPriority w:val="99"/>
    <w:semiHidden/>
    <w:locked/>
    <w:rsid w:val="00ED27C2"/>
    <w:rPr>
      <w:rFonts w:ascii="Cambria" w:eastAsia="Times New Roman" w:hAnsi="Cambria"/>
      <w:b/>
      <w:bCs/>
      <w:i/>
      <w:iCs/>
      <w:sz w:val="22"/>
      <w:szCs w:val="22"/>
    </w:rPr>
  </w:style>
  <w:style w:type="character" w:customStyle="1" w:styleId="Heading5Char">
    <w:name w:val="Heading 5 Char"/>
    <w:basedOn w:val="DefaultParagraphFont"/>
    <w:link w:val="Heading5"/>
    <w:uiPriority w:val="99"/>
    <w:semiHidden/>
    <w:locked/>
    <w:rsid w:val="00ED27C2"/>
    <w:rPr>
      <w:rFonts w:ascii="Cambria" w:eastAsia="Times New Roman" w:hAnsi="Cambria"/>
      <w:b/>
      <w:bCs/>
      <w:color w:val="7F7F7F"/>
      <w:sz w:val="22"/>
      <w:szCs w:val="22"/>
    </w:rPr>
  </w:style>
  <w:style w:type="character" w:customStyle="1" w:styleId="Heading6Char">
    <w:name w:val="Heading 6 Char"/>
    <w:basedOn w:val="DefaultParagraphFont"/>
    <w:link w:val="Heading6"/>
    <w:uiPriority w:val="99"/>
    <w:semiHidden/>
    <w:locked/>
    <w:rsid w:val="00ED27C2"/>
    <w:rPr>
      <w:rFonts w:ascii="Cambria" w:eastAsia="Times New Roman" w:hAnsi="Cambria"/>
      <w:b/>
      <w:bCs/>
      <w:i/>
      <w:iCs/>
      <w:color w:val="7F7F7F"/>
      <w:sz w:val="22"/>
      <w:szCs w:val="22"/>
    </w:rPr>
  </w:style>
  <w:style w:type="character" w:customStyle="1" w:styleId="Heading7Char">
    <w:name w:val="Heading 7 Char"/>
    <w:basedOn w:val="DefaultParagraphFont"/>
    <w:link w:val="Heading7"/>
    <w:uiPriority w:val="99"/>
    <w:semiHidden/>
    <w:locked/>
    <w:rsid w:val="00ED27C2"/>
    <w:rPr>
      <w:rFonts w:ascii="Cambria" w:eastAsia="Times New Roman" w:hAnsi="Cambria"/>
      <w:i/>
      <w:iCs/>
      <w:sz w:val="22"/>
      <w:szCs w:val="22"/>
    </w:rPr>
  </w:style>
  <w:style w:type="character" w:customStyle="1" w:styleId="Heading8Char">
    <w:name w:val="Heading 8 Char"/>
    <w:basedOn w:val="DefaultParagraphFont"/>
    <w:link w:val="Heading8"/>
    <w:uiPriority w:val="99"/>
    <w:semiHidden/>
    <w:locked/>
    <w:rsid w:val="00ED27C2"/>
    <w:rPr>
      <w:rFonts w:ascii="Cambria" w:eastAsia="Times New Roman" w:hAnsi="Cambria"/>
    </w:rPr>
  </w:style>
  <w:style w:type="character" w:customStyle="1" w:styleId="Heading9Char">
    <w:name w:val="Heading 9 Char"/>
    <w:basedOn w:val="DefaultParagraphFont"/>
    <w:link w:val="Heading9"/>
    <w:uiPriority w:val="99"/>
    <w:semiHidden/>
    <w:locked/>
    <w:rsid w:val="00ED27C2"/>
    <w:rPr>
      <w:rFonts w:ascii="Cambria" w:eastAsia="Times New Roman" w:hAnsi="Cambria"/>
      <w:i/>
      <w:iCs/>
      <w:spacing w:val="5"/>
    </w:rPr>
  </w:style>
  <w:style w:type="character" w:styleId="PlaceholderText">
    <w:name w:val="Placeholder Text"/>
    <w:basedOn w:val="DefaultParagraphFont"/>
    <w:uiPriority w:val="99"/>
    <w:semiHidden/>
    <w:rsid w:val="00CB3C76"/>
    <w:rPr>
      <w:color w:val="808080"/>
    </w:rPr>
  </w:style>
  <w:style w:type="character" w:styleId="UnresolvedMention">
    <w:name w:val="Unresolved Mention"/>
    <w:basedOn w:val="DefaultParagraphFont"/>
    <w:uiPriority w:val="99"/>
    <w:semiHidden/>
    <w:unhideWhenUsed/>
    <w:rsid w:val="004A4394"/>
    <w:rPr>
      <w:color w:val="605E5C"/>
      <w:shd w:val="clear" w:color="auto" w:fill="E1DFDD"/>
    </w:rPr>
  </w:style>
  <w:style w:type="character" w:styleId="CommentReference">
    <w:name w:val="annotation reference"/>
    <w:basedOn w:val="DefaultParagraphFont"/>
    <w:uiPriority w:val="99"/>
    <w:semiHidden/>
    <w:unhideWhenUsed/>
    <w:rsid w:val="00512D5E"/>
    <w:rPr>
      <w:sz w:val="16"/>
      <w:szCs w:val="16"/>
    </w:rPr>
  </w:style>
  <w:style w:type="paragraph" w:styleId="CommentText">
    <w:name w:val="annotation text"/>
    <w:basedOn w:val="Normal"/>
    <w:link w:val="CommentTextChar"/>
    <w:uiPriority w:val="99"/>
    <w:unhideWhenUsed/>
    <w:rsid w:val="00512D5E"/>
    <w:pPr>
      <w:spacing w:line="240" w:lineRule="auto"/>
    </w:pPr>
    <w:rPr>
      <w:sz w:val="20"/>
      <w:szCs w:val="20"/>
    </w:rPr>
  </w:style>
  <w:style w:type="character" w:customStyle="1" w:styleId="CommentTextChar">
    <w:name w:val="Comment Text Char"/>
    <w:basedOn w:val="DefaultParagraphFont"/>
    <w:link w:val="CommentText"/>
    <w:uiPriority w:val="99"/>
    <w:rsid w:val="00512D5E"/>
  </w:style>
  <w:style w:type="paragraph" w:styleId="CommentSubject">
    <w:name w:val="annotation subject"/>
    <w:basedOn w:val="CommentText"/>
    <w:next w:val="CommentText"/>
    <w:link w:val="CommentSubjectChar"/>
    <w:uiPriority w:val="99"/>
    <w:semiHidden/>
    <w:unhideWhenUsed/>
    <w:rsid w:val="00512D5E"/>
    <w:rPr>
      <w:b/>
      <w:bCs/>
    </w:rPr>
  </w:style>
  <w:style w:type="character" w:customStyle="1" w:styleId="CommentSubjectChar">
    <w:name w:val="Comment Subject Char"/>
    <w:basedOn w:val="CommentTextChar"/>
    <w:link w:val="CommentSubject"/>
    <w:uiPriority w:val="99"/>
    <w:semiHidden/>
    <w:rsid w:val="00512D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mailto:egrady@swinglecollins.com"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mailto:kcardwell@swinglecollins.com"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hyperlink" Target="mailto:services@swinglecollins.com" TargetMode="External"/><Relationship Id="rId29" Type="http://schemas.openxmlformats.org/officeDocument/2006/relationships/customXml" Target="../customXml/item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jp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customXml" Target="../customXml/item4.xml"/><Relationship Id="rId10" Type="http://schemas.openxmlformats.org/officeDocument/2006/relationships/header" Target="header1.xml"/><Relationship Id="rId19" Type="http://schemas.openxmlformats.org/officeDocument/2006/relationships/hyperlink" Target="mailto:jstaggs@swinglecollins.com"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2.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3.xml><?xml version="1.0" encoding="utf-8"?>
<ds:datastoreItem xmlns:ds="http://schemas.openxmlformats.org/officeDocument/2006/customXml" ds:itemID="{1FD2F997-875F-4335-8347-59E4AF2822C3}"/>
</file>

<file path=customXml/itemProps4.xml><?xml version="1.0" encoding="utf-8"?>
<ds:datastoreItem xmlns:ds="http://schemas.openxmlformats.org/officeDocument/2006/customXml" ds:itemID="{9F23CF01-83E1-46CE-B0DE-2D28E2846656}"/>
</file>

<file path=customXml/itemProps5.xml><?xml version="1.0" encoding="utf-8"?>
<ds:datastoreItem xmlns:ds="http://schemas.openxmlformats.org/officeDocument/2006/customXml" ds:itemID="{EF1FA5D5-8FF7-48FA-823C-DC08F827BBA6}"/>
</file>

<file path=docProps/app.xml><?xml version="1.0" encoding="utf-8"?>
<Properties xmlns="http://schemas.openxmlformats.org/officeDocument/2006/extended-properties" xmlns:vt="http://schemas.openxmlformats.org/officeDocument/2006/docPropsVTypes">
  <Template>ASI.SMART.Client.Integration.Word.WordUI</Template>
  <TotalTime>0</TotalTime>
  <Pages>17</Pages>
  <Words>1901</Words>
  <Characters>10837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12713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Kyle Cardwell</cp:lastModifiedBy>
  <cp:revision>2</cp:revision>
  <cp:lastPrinted>2024-07-29T20:18:00Z</cp:lastPrinted>
  <dcterms:created xsi:type="dcterms:W3CDTF">2024-07-29T20:18:00Z</dcterms:created>
  <dcterms:modified xsi:type="dcterms:W3CDTF">2024-07-29T20:18:00Z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