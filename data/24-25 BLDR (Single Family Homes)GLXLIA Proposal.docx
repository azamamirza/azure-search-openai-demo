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FF305" w14:textId="0C19F227"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e6cfbf79-b543-4952-b2d7-7de9696c59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7BEBDB90"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262B2E">
        <w:rPr>
          <w:rFonts w:hint="eastAsia"/>
        </w:rPr>
        <w:t>Kyle L Cardwell</w:t>
      </w:r>
      <w:r w:rsidR="001068BF" w:rsidRPr="00171680">
        <w:br/>
      </w:r>
      <w:r w:rsidR="00262B2E">
        <w:rPr>
          <w:rFonts w:hint="eastAsia"/>
        </w:rPr>
        <w:t>kcardwell@swinglecollins.com</w:t>
      </w:r>
    </w:p>
    <w:p w14:paraId="50D0170B" w14:textId="67FF8DDF" w:rsidR="005938CC" w:rsidRPr="00171680" w:rsidRDefault="00262B2E"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5D2FE7" w:rsidP="006D1E80">
      <w:pPr>
        <w:pStyle w:val="1-PageHeader"/>
        <w:outlineLvl w:val="9"/>
      </w:pPr>
      <w:r>
        <w:lastRenderedPageBreak/>
        <w:t>Table of Contents</w:t>
      </w:r>
    </w:p>
    <w:p w14:paraId="61995A76" w14:textId="6A9DAB5A"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"1-1" \h \z \u </w:instrText>
      </w:r>
      <w:r>
        <w:fldChar w:fldCharType="separate"/>
      </w:r>
      <w:hyperlink w:anchor="_Toc174357009" w:history="1">
        <w:r w:rsidR="00262B2E" w:rsidRPr="00A94AB5">
          <w:rPr>
            <w:rStyle w:val="Hyperlink"/>
            <w:noProof/>
          </w:rPr>
          <w:t>Why Choose Swingle Collins?</w:t>
        </w:r>
        <w:r w:rsidR="00262B2E">
          <w:rPr>
            <w:noProof/>
            <w:webHidden/>
          </w:rPr>
          <w:tab/>
        </w:r>
        <w:r w:rsidR="00262B2E">
          <w:rPr>
            <w:noProof/>
            <w:webHidden/>
          </w:rPr>
          <w:fldChar w:fldCharType="begin"/>
        </w:r>
        <w:r w:rsidR="00262B2E">
          <w:rPr>
            <w:noProof/>
            <w:webHidden/>
          </w:rPr>
          <w:instrText xml:space="preserve"> PAGEREF _Toc174357009 \h </w:instrText>
        </w:r>
        <w:r w:rsidR="00262B2E">
          <w:rPr>
            <w:noProof/>
            <w:webHidden/>
          </w:rPr>
        </w:r>
        <w:r w:rsidR="00262B2E">
          <w:rPr>
            <w:noProof/>
            <w:webHidden/>
          </w:rPr>
          <w:fldChar w:fldCharType="separate"/>
        </w:r>
        <w:r w:rsidR="00262B2E">
          <w:rPr>
            <w:noProof/>
            <w:webHidden/>
          </w:rPr>
          <w:t>3</w:t>
        </w:r>
        <w:r w:rsidR="00262B2E">
          <w:rPr>
            <w:noProof/>
            <w:webHidden/>
          </w:rPr>
          <w:fldChar w:fldCharType="end"/>
        </w:r>
      </w:hyperlink>
    </w:p>
    <w:p w14:paraId="533048CB" w14:textId="4EEA003D"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0" w:history="1">
        <w:r w:rsidR="00262B2E" w:rsidRPr="00A94AB5">
          <w:rPr>
            <w:rStyle w:val="Hyperlink"/>
            <w:noProof/>
          </w:rPr>
          <w:t>Your Trusted &amp; Knowledgeable Advisors</w:t>
        </w:r>
        <w:r w:rsidR="00262B2E">
          <w:rPr>
            <w:noProof/>
            <w:webHidden/>
          </w:rPr>
          <w:tab/>
        </w:r>
        <w:r w:rsidR="00262B2E">
          <w:rPr>
            <w:noProof/>
            <w:webHidden/>
          </w:rPr>
          <w:fldChar w:fldCharType="begin"/>
        </w:r>
        <w:r w:rsidR="00262B2E">
          <w:rPr>
            <w:noProof/>
            <w:webHidden/>
          </w:rPr>
          <w:instrText xml:space="preserve"> PAGEREF _Toc174357010 \h </w:instrText>
        </w:r>
        <w:r w:rsidR="00262B2E">
          <w:rPr>
            <w:noProof/>
            <w:webHidden/>
          </w:rPr>
        </w:r>
        <w:r w:rsidR="00262B2E">
          <w:rPr>
            <w:noProof/>
            <w:webHidden/>
          </w:rPr>
          <w:fldChar w:fldCharType="separate"/>
        </w:r>
        <w:r w:rsidR="00262B2E">
          <w:rPr>
            <w:noProof/>
            <w:webHidden/>
          </w:rPr>
          <w:t>4</w:t>
        </w:r>
        <w:r w:rsidR="00262B2E">
          <w:rPr>
            <w:noProof/>
            <w:webHidden/>
          </w:rPr>
          <w:fldChar w:fldCharType="end"/>
        </w:r>
      </w:hyperlink>
    </w:p>
    <w:p w14:paraId="7E656B1C" w14:textId="77B3FAD2"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1" w:history="1">
        <w:r w:rsidR="00262B2E" w:rsidRPr="00A94AB5">
          <w:rPr>
            <w:rStyle w:val="Hyperlink"/>
            <w:noProof/>
          </w:rPr>
          <w:t>Thorough &amp; Accurate Coverage</w:t>
        </w:r>
        <w:r w:rsidR="00262B2E">
          <w:rPr>
            <w:noProof/>
            <w:webHidden/>
          </w:rPr>
          <w:tab/>
        </w:r>
        <w:r w:rsidR="00262B2E">
          <w:rPr>
            <w:noProof/>
            <w:webHidden/>
          </w:rPr>
          <w:fldChar w:fldCharType="begin"/>
        </w:r>
        <w:r w:rsidR="00262B2E">
          <w:rPr>
            <w:noProof/>
            <w:webHidden/>
          </w:rPr>
          <w:instrText xml:space="preserve"> PAGEREF _Toc174357011 \h </w:instrText>
        </w:r>
        <w:r w:rsidR="00262B2E">
          <w:rPr>
            <w:noProof/>
            <w:webHidden/>
          </w:rPr>
        </w:r>
        <w:r w:rsidR="00262B2E">
          <w:rPr>
            <w:noProof/>
            <w:webHidden/>
          </w:rPr>
          <w:fldChar w:fldCharType="separate"/>
        </w:r>
        <w:r w:rsidR="00262B2E">
          <w:rPr>
            <w:noProof/>
            <w:webHidden/>
          </w:rPr>
          <w:t>5</w:t>
        </w:r>
        <w:r w:rsidR="00262B2E">
          <w:rPr>
            <w:noProof/>
            <w:webHidden/>
          </w:rPr>
          <w:fldChar w:fldCharType="end"/>
        </w:r>
      </w:hyperlink>
    </w:p>
    <w:p w14:paraId="13CB096F" w14:textId="066F76BB"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2" w:history="1">
        <w:r w:rsidR="00262B2E" w:rsidRPr="00A94AB5">
          <w:rPr>
            <w:rStyle w:val="Hyperlink"/>
            <w:noProof/>
          </w:rPr>
          <w:t>General Liability</w:t>
        </w:r>
        <w:r w:rsidR="00262B2E">
          <w:rPr>
            <w:noProof/>
            <w:webHidden/>
          </w:rPr>
          <w:tab/>
        </w:r>
        <w:r w:rsidR="00262B2E">
          <w:rPr>
            <w:noProof/>
            <w:webHidden/>
          </w:rPr>
          <w:fldChar w:fldCharType="begin"/>
        </w:r>
        <w:r w:rsidR="00262B2E">
          <w:rPr>
            <w:noProof/>
            <w:webHidden/>
          </w:rPr>
          <w:instrText xml:space="preserve"> PAGEREF _Toc174357012 \h </w:instrText>
        </w:r>
        <w:r w:rsidR="00262B2E">
          <w:rPr>
            <w:noProof/>
            <w:webHidden/>
          </w:rPr>
        </w:r>
        <w:r w:rsidR="00262B2E">
          <w:rPr>
            <w:noProof/>
            <w:webHidden/>
          </w:rPr>
          <w:fldChar w:fldCharType="separate"/>
        </w:r>
        <w:r w:rsidR="00262B2E">
          <w:rPr>
            <w:noProof/>
            <w:webHidden/>
          </w:rPr>
          <w:t>6</w:t>
        </w:r>
        <w:r w:rsidR="00262B2E">
          <w:rPr>
            <w:noProof/>
            <w:webHidden/>
          </w:rPr>
          <w:fldChar w:fldCharType="end"/>
        </w:r>
      </w:hyperlink>
    </w:p>
    <w:p w14:paraId="6F35AF54" w14:textId="7116E585"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3" w:history="1">
        <w:r w:rsidR="00262B2E" w:rsidRPr="00A94AB5">
          <w:rPr>
            <w:rStyle w:val="Hyperlink"/>
            <w:noProof/>
          </w:rPr>
          <w:t>Umbrella / Excess Liability</w:t>
        </w:r>
        <w:r w:rsidR="00262B2E">
          <w:rPr>
            <w:noProof/>
            <w:webHidden/>
          </w:rPr>
          <w:tab/>
        </w:r>
        <w:r w:rsidR="00262B2E">
          <w:rPr>
            <w:noProof/>
            <w:webHidden/>
          </w:rPr>
          <w:fldChar w:fldCharType="begin"/>
        </w:r>
        <w:r w:rsidR="00262B2E">
          <w:rPr>
            <w:noProof/>
            <w:webHidden/>
          </w:rPr>
          <w:instrText xml:space="preserve"> PAGEREF _Toc174357013 \h </w:instrText>
        </w:r>
        <w:r w:rsidR="00262B2E">
          <w:rPr>
            <w:noProof/>
            <w:webHidden/>
          </w:rPr>
        </w:r>
        <w:r w:rsidR="00262B2E">
          <w:rPr>
            <w:noProof/>
            <w:webHidden/>
          </w:rPr>
          <w:fldChar w:fldCharType="separate"/>
        </w:r>
        <w:r w:rsidR="00262B2E">
          <w:rPr>
            <w:noProof/>
            <w:webHidden/>
          </w:rPr>
          <w:t>9</w:t>
        </w:r>
        <w:r w:rsidR="00262B2E">
          <w:rPr>
            <w:noProof/>
            <w:webHidden/>
          </w:rPr>
          <w:fldChar w:fldCharType="end"/>
        </w:r>
      </w:hyperlink>
    </w:p>
    <w:p w14:paraId="799418B5" w14:textId="193791F8"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4" w:history="1">
        <w:r w:rsidR="00262B2E" w:rsidRPr="00A94AB5">
          <w:rPr>
            <w:rStyle w:val="Hyperlink"/>
            <w:noProof/>
          </w:rPr>
          <w:t>Builder’s Risk</w:t>
        </w:r>
        <w:r w:rsidR="00262B2E">
          <w:rPr>
            <w:noProof/>
            <w:webHidden/>
          </w:rPr>
          <w:tab/>
        </w:r>
        <w:r w:rsidR="00262B2E">
          <w:rPr>
            <w:noProof/>
            <w:webHidden/>
          </w:rPr>
          <w:fldChar w:fldCharType="begin"/>
        </w:r>
        <w:r w:rsidR="00262B2E">
          <w:rPr>
            <w:noProof/>
            <w:webHidden/>
          </w:rPr>
          <w:instrText xml:space="preserve"> PAGEREF _Toc174357014 \h </w:instrText>
        </w:r>
        <w:r w:rsidR="00262B2E">
          <w:rPr>
            <w:noProof/>
            <w:webHidden/>
          </w:rPr>
        </w:r>
        <w:r w:rsidR="00262B2E">
          <w:rPr>
            <w:noProof/>
            <w:webHidden/>
          </w:rPr>
          <w:fldChar w:fldCharType="separate"/>
        </w:r>
        <w:r w:rsidR="00262B2E">
          <w:rPr>
            <w:noProof/>
            <w:webHidden/>
          </w:rPr>
          <w:t>11</w:t>
        </w:r>
        <w:r w:rsidR="00262B2E">
          <w:rPr>
            <w:noProof/>
            <w:webHidden/>
          </w:rPr>
          <w:fldChar w:fldCharType="end"/>
        </w:r>
      </w:hyperlink>
    </w:p>
    <w:p w14:paraId="4184C6DF" w14:textId="321E2F1B"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5" w:history="1">
        <w:r w:rsidR="00262B2E" w:rsidRPr="00A94AB5">
          <w:rPr>
            <w:rStyle w:val="Hyperlink"/>
            <w:noProof/>
          </w:rPr>
          <w:t>Additional Coverage to Consider</w:t>
        </w:r>
        <w:r w:rsidR="00262B2E">
          <w:rPr>
            <w:noProof/>
            <w:webHidden/>
          </w:rPr>
          <w:tab/>
        </w:r>
        <w:r w:rsidR="00262B2E">
          <w:rPr>
            <w:noProof/>
            <w:webHidden/>
          </w:rPr>
          <w:fldChar w:fldCharType="begin"/>
        </w:r>
        <w:r w:rsidR="00262B2E">
          <w:rPr>
            <w:noProof/>
            <w:webHidden/>
          </w:rPr>
          <w:instrText xml:space="preserve"> PAGEREF _Toc174357015 \h </w:instrText>
        </w:r>
        <w:r w:rsidR="00262B2E">
          <w:rPr>
            <w:noProof/>
            <w:webHidden/>
          </w:rPr>
        </w:r>
        <w:r w:rsidR="00262B2E">
          <w:rPr>
            <w:noProof/>
            <w:webHidden/>
          </w:rPr>
          <w:fldChar w:fldCharType="separate"/>
        </w:r>
        <w:r w:rsidR="00262B2E">
          <w:rPr>
            <w:noProof/>
            <w:webHidden/>
          </w:rPr>
          <w:t>12</w:t>
        </w:r>
        <w:r w:rsidR="00262B2E">
          <w:rPr>
            <w:noProof/>
            <w:webHidden/>
          </w:rPr>
          <w:fldChar w:fldCharType="end"/>
        </w:r>
      </w:hyperlink>
    </w:p>
    <w:p w14:paraId="1DCE413D" w14:textId="31A1AA23"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6" w:history="1">
        <w:r w:rsidR="00262B2E" w:rsidRPr="00A94AB5">
          <w:rPr>
            <w:rStyle w:val="Hyperlink"/>
            <w:noProof/>
          </w:rPr>
          <w:t>Premium Summary</w:t>
        </w:r>
        <w:r w:rsidR="00262B2E">
          <w:rPr>
            <w:noProof/>
            <w:webHidden/>
          </w:rPr>
          <w:tab/>
        </w:r>
        <w:r w:rsidR="00262B2E">
          <w:rPr>
            <w:noProof/>
            <w:webHidden/>
          </w:rPr>
          <w:fldChar w:fldCharType="begin"/>
        </w:r>
        <w:r w:rsidR="00262B2E">
          <w:rPr>
            <w:noProof/>
            <w:webHidden/>
          </w:rPr>
          <w:instrText xml:space="preserve"> PAGEREF _Toc174357016 \h </w:instrText>
        </w:r>
        <w:r w:rsidR="00262B2E">
          <w:rPr>
            <w:noProof/>
            <w:webHidden/>
          </w:rPr>
        </w:r>
        <w:r w:rsidR="00262B2E">
          <w:rPr>
            <w:noProof/>
            <w:webHidden/>
          </w:rPr>
          <w:fldChar w:fldCharType="separate"/>
        </w:r>
        <w:r w:rsidR="00262B2E">
          <w:rPr>
            <w:noProof/>
            <w:webHidden/>
          </w:rPr>
          <w:t>13</w:t>
        </w:r>
        <w:r w:rsidR="00262B2E">
          <w:rPr>
            <w:noProof/>
            <w:webHidden/>
          </w:rPr>
          <w:fldChar w:fldCharType="end"/>
        </w:r>
      </w:hyperlink>
    </w:p>
    <w:p w14:paraId="0CA98E0A" w14:textId="60C4BFEB" w:rsidR="00262B2E" w:rsidRDefault="005D2FE7">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4357017" w:history="1">
        <w:r w:rsidR="00262B2E" w:rsidRPr="00A94AB5">
          <w:rPr>
            <w:rStyle w:val="Hyperlink"/>
            <w:noProof/>
          </w:rPr>
          <w:t>We’re Here for You 24/7</w:t>
        </w:r>
        <w:r w:rsidR="00262B2E">
          <w:rPr>
            <w:noProof/>
            <w:webHidden/>
          </w:rPr>
          <w:tab/>
        </w:r>
        <w:r w:rsidR="00262B2E">
          <w:rPr>
            <w:noProof/>
            <w:webHidden/>
          </w:rPr>
          <w:fldChar w:fldCharType="begin"/>
        </w:r>
        <w:r w:rsidR="00262B2E">
          <w:rPr>
            <w:noProof/>
            <w:webHidden/>
          </w:rPr>
          <w:instrText xml:space="preserve"> PAGEREF _Toc174357017 \h </w:instrText>
        </w:r>
        <w:r w:rsidR="00262B2E">
          <w:rPr>
            <w:noProof/>
            <w:webHidden/>
          </w:rPr>
        </w:r>
        <w:r w:rsidR="00262B2E">
          <w:rPr>
            <w:noProof/>
            <w:webHidden/>
          </w:rPr>
          <w:fldChar w:fldCharType="separate"/>
        </w:r>
        <w:r w:rsidR="00262B2E">
          <w:rPr>
            <w:noProof/>
            <w:webHidden/>
          </w:rPr>
          <w:t>14</w:t>
        </w:r>
        <w:r w:rsidR="00262B2E">
          <w:rPr>
            <w:noProof/>
            <w:webHidden/>
          </w:rPr>
          <w:fldChar w:fldCharType="end"/>
        </w:r>
      </w:hyperlink>
    </w:p>
    <w:p w14:paraId="2F8969FB" w14:textId="5FBAD70B" w:rsidR="005D2FE7" w:rsidRPr="006D1E80" w:rsidRDefault="005D2FE7" w:rsidP="006D1E80">
      <w:pPr>
        <w:pStyle w:val="1-BodyText"/>
        <w:sectPr w:rsidR="000E49B8" w:rsidRPr="006D1E80" w:rsidSect="006D1E80">
          <w:pgSz w:w="12240" w:h="15840"/>
          <w:pgMar w:top="1440" w:right="1440" w:bottom="1296" w:left="1296" w:header="720" w:footer="720" w:gutter="0"/>
          <w:cols w:space="720"/>
          <w:docGrid w:linePitch="360"/>
        </w:sectPr>
      </w:pPr>
      <w:r>
        <w:fldChar w:fldCharType="end"/>
      </w:r>
    </w:p>
    <w:p w14:paraId="42677770" w14:textId="21F3F283" w:rsidR="005D2FE7" w:rsidRDefault="005D2FE7" w:rsidP="000A15CE">
      <w:pPr>
        <w:pStyle w:val="1-PageHeader"/>
      </w:pPr>
      <w:bookmarkStart w:id="0" w:name="_Toc174357009"/>
      <w:r>
        <w:lastRenderedPageBreak/>
        <w:t>Why Choose Swingle Collins?</w:t>
      </w:r>
      <w:bookmarkEnd w:id="0"/>
    </w:p>
    <w:p w14:paraId="0D75AF20" w14:textId="42873492" w:rsidR="005D2FE7" w:rsidRPr="00950925" w:rsidRDefault="005D2FE7" w:rsidP="00950925">
      <w:pPr>
        <w:pStyle w:val="1-BodyText"/>
      </w:pPr>
      <w:r w:rsidRPr="00950925">
        <w:t>As one of the largest privately-owned insurance agencies in Texas, Swingle Collins &amp; Associates is able to provide solutions for even the most unique and complex risks. Our status as an independent firm allows us to offer the type of tailored service and coverage options that our clients both expect and deserve.</w:t>
      </w:r>
    </w:p>
    <w:p w14:paraId="76CC0F66" w14:textId="77777777" w:rsidR="005D2FE7" w:rsidRPr="00950925" w:rsidRDefault="005D2FE7" w:rsidP="00950925">
      <w:pPr>
        <w:pStyle w:val="1-BodyText"/>
      </w:pPr>
    </w:p>
    <w:p w14:paraId="0D77C5C7" w14:textId="14F83557" w:rsidR="005D2FE7" w:rsidRPr="00950925" w:rsidRDefault="005D2FE7" w:rsidP="00950925">
      <w:pPr>
        <w:pStyle w:val="1-BodyText"/>
      </w:pPr>
      <w:r w:rsidRPr="00950925">
        <w:t xml:space="preserve">Because of our </w:t>
      </w:r>
      <w:r w:rsidRPr="00950925">
        <w:t>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5D2FE7" w:rsidRPr="00950925" w:rsidRDefault="005D2FE7" w:rsidP="00950925">
      <w:pPr>
        <w:pStyle w:val="1-BodyText"/>
      </w:pPr>
    </w:p>
    <w:p w14:paraId="43065E8D" w14:textId="6FE49169" w:rsidR="005D2FE7" w:rsidRPr="00950925" w:rsidRDefault="005D2FE7"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5D2FE7" w:rsidRPr="00950925" w:rsidRDefault="005D2FE7" w:rsidP="00950925">
      <w:pPr>
        <w:pStyle w:val="1-BodyText"/>
      </w:pPr>
    </w:p>
    <w:p w14:paraId="7B8C4FB5" w14:textId="1C3998AB" w:rsidR="005D2FE7" w:rsidRDefault="005D2FE7" w:rsidP="005423F4">
      <w:pPr>
        <w:pStyle w:val="1-BodyText"/>
        <w:sectPr w:rsidR="000E49B8"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da49fdde-1752-4b59-85d3-6f89edef9b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5D2FE7" w:rsidRDefault="005D2FE7" w:rsidP="00321295">
      <w:pPr>
        <w:pStyle w:val="1-PageHeader"/>
      </w:pPr>
      <w:bookmarkStart w:id="1" w:name="_Toc174357010"/>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5D2FE7" w:rsidRPr="00E40E4F" w:rsidRDefault="005D2FE7" w:rsidP="00E40E4F">
            <w:pPr>
              <w:pStyle w:val="1-TableContent"/>
            </w:pPr>
          </w:p>
        </w:tc>
        <w:tc>
          <w:tcPr>
            <w:tcW w:w="236" w:type="dxa"/>
            <w:tcBorders>
              <w:left w:val="single" w:sz="4" w:space="0" w:color="375258" w:themeColor="text2"/>
            </w:tcBorders>
          </w:tcPr>
          <w:p w14:paraId="31869369" w14:textId="77777777" w:rsidR="005D2FE7" w:rsidRPr="00E40E4F" w:rsidRDefault="005D2FE7" w:rsidP="00E40E4F">
            <w:pPr>
              <w:pStyle w:val="1-TableContent"/>
            </w:pPr>
          </w:p>
        </w:tc>
        <w:tc>
          <w:tcPr>
            <w:tcW w:w="9022" w:type="dxa"/>
          </w:tcPr>
          <w:p w14:paraId="12D1E16A" w14:textId="7AE9C640" w:rsidR="005D2FE7" w:rsidRPr="00E40E4F" w:rsidRDefault="005D2FE7"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5D2FE7" w:rsidRPr="00E40E4F" w:rsidRDefault="005D2FE7" w:rsidP="007111EE">
            <w:pPr>
              <w:pStyle w:val="1-TableContent"/>
              <w:spacing w:before="0"/>
            </w:pPr>
          </w:p>
        </w:tc>
        <w:tc>
          <w:tcPr>
            <w:tcW w:w="236" w:type="dxa"/>
            <w:tcBorders>
              <w:left w:val="single" w:sz="4" w:space="0" w:color="375258" w:themeColor="text2"/>
            </w:tcBorders>
          </w:tcPr>
          <w:p w14:paraId="57ECC1E7" w14:textId="77777777" w:rsidR="005D2FE7" w:rsidRPr="00E40E4F" w:rsidRDefault="005D2FE7" w:rsidP="007111EE">
            <w:pPr>
              <w:pStyle w:val="1-TableContent"/>
              <w:spacing w:before="0"/>
            </w:pPr>
          </w:p>
        </w:tc>
        <w:tc>
          <w:tcPr>
            <w:tcW w:w="9022" w:type="dxa"/>
          </w:tcPr>
          <w:p w14:paraId="30D7A4A5" w14:textId="756B2C27" w:rsidR="005D2FE7" w:rsidRPr="00E40E4F" w:rsidRDefault="005D2FE7" w:rsidP="007111EE">
            <w:pPr>
              <w:pStyle w:val="1-TableContent"/>
              <w:spacing w:before="0" w:line="240" w:lineRule="auto"/>
              <w:rPr>
                <w:i/>
                <w:iCs/>
              </w:rPr>
            </w:pPr>
            <w:r w:rsidRPr="00E40E4F">
              <w:rPr>
                <w:i/>
                <w:iCs/>
                <w:color w:val="375258" w:themeColor="text2"/>
              </w:rPr>
              <w:t xml:space="preserve">Your coverage expert </w:t>
            </w:r>
            <w:r w:rsidRPr="00E40E4F">
              <w:rPr>
                <w:i/>
                <w:iCs/>
                <w:color w:val="375258" w:themeColor="text2"/>
              </w:rPr>
              <w:t>and partner.</w:t>
            </w:r>
          </w:p>
        </w:tc>
      </w:tr>
      <w:tr w:rsidR="00E40E4F" w14:paraId="38BA8CC6" w14:textId="77777777" w:rsidTr="00E40E4F">
        <w:tc>
          <w:tcPr>
            <w:tcW w:w="236" w:type="dxa"/>
            <w:tcBorders>
              <w:right w:val="single" w:sz="4" w:space="0" w:color="375258" w:themeColor="text2"/>
            </w:tcBorders>
          </w:tcPr>
          <w:p w14:paraId="70F94403" w14:textId="77777777" w:rsidR="005D2FE7" w:rsidRPr="00E40E4F" w:rsidRDefault="005D2FE7" w:rsidP="007111EE">
            <w:pPr>
              <w:pStyle w:val="1-TableContent"/>
              <w:spacing w:before="0"/>
            </w:pPr>
          </w:p>
        </w:tc>
        <w:tc>
          <w:tcPr>
            <w:tcW w:w="236" w:type="dxa"/>
            <w:tcBorders>
              <w:left w:val="single" w:sz="4" w:space="0" w:color="375258" w:themeColor="text2"/>
            </w:tcBorders>
          </w:tcPr>
          <w:p w14:paraId="25B31E61" w14:textId="77777777" w:rsidR="005D2FE7" w:rsidRPr="00E40E4F" w:rsidRDefault="005D2FE7" w:rsidP="007111EE">
            <w:pPr>
              <w:pStyle w:val="1-TableContent"/>
              <w:spacing w:before="0"/>
            </w:pPr>
          </w:p>
        </w:tc>
        <w:tc>
          <w:tcPr>
            <w:tcW w:w="9022" w:type="dxa"/>
          </w:tcPr>
          <w:p w14:paraId="63A1294E" w14:textId="5D8788D7" w:rsidR="005D2FE7" w:rsidRPr="00E40E4F" w:rsidRDefault="00262B2E" w:rsidP="007111EE">
            <w:pPr>
              <w:pStyle w:val="1-TableContent"/>
              <w:spacing w:before="360" w:line="240" w:lineRule="auto"/>
              <w:rPr>
                <w:b/>
                <w:bCs/>
              </w:rPr>
            </w:pPr>
            <w:r w:rsidRPr="00262B2E">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5D2FE7" w:rsidRPr="00E40E4F" w:rsidRDefault="005D2FE7" w:rsidP="007111EE">
            <w:pPr>
              <w:pStyle w:val="1-TableContent"/>
              <w:spacing w:before="0"/>
            </w:pPr>
          </w:p>
        </w:tc>
        <w:tc>
          <w:tcPr>
            <w:tcW w:w="236" w:type="dxa"/>
            <w:tcBorders>
              <w:left w:val="single" w:sz="4" w:space="0" w:color="375258" w:themeColor="text2"/>
            </w:tcBorders>
          </w:tcPr>
          <w:p w14:paraId="7E827304" w14:textId="77777777" w:rsidR="005D2FE7" w:rsidRPr="00E40E4F" w:rsidRDefault="005D2FE7" w:rsidP="007111EE">
            <w:pPr>
              <w:pStyle w:val="1-TableContent"/>
              <w:spacing w:before="0"/>
            </w:pPr>
          </w:p>
        </w:tc>
        <w:tc>
          <w:tcPr>
            <w:tcW w:w="9022" w:type="dxa"/>
          </w:tcPr>
          <w:p w14:paraId="6D834F92" w14:textId="2D16F6DD" w:rsidR="005D2FE7" w:rsidRPr="00E40E4F" w:rsidRDefault="00262B2E"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5D2FE7" w:rsidRPr="00E40E4F" w:rsidRDefault="005D2FE7" w:rsidP="007111EE">
            <w:pPr>
              <w:pStyle w:val="1-TableContent"/>
              <w:spacing w:before="0"/>
            </w:pPr>
          </w:p>
        </w:tc>
        <w:tc>
          <w:tcPr>
            <w:tcW w:w="236" w:type="dxa"/>
            <w:tcBorders>
              <w:left w:val="single" w:sz="4" w:space="0" w:color="375258" w:themeColor="text2"/>
            </w:tcBorders>
          </w:tcPr>
          <w:p w14:paraId="260B3A6A" w14:textId="77777777" w:rsidR="005D2FE7" w:rsidRPr="00E40E4F" w:rsidRDefault="005D2FE7" w:rsidP="007111EE">
            <w:pPr>
              <w:pStyle w:val="1-TableContent"/>
              <w:spacing w:before="0"/>
            </w:pPr>
          </w:p>
        </w:tc>
        <w:tc>
          <w:tcPr>
            <w:tcW w:w="9022" w:type="dxa"/>
          </w:tcPr>
          <w:p w14:paraId="17CCB9F8" w14:textId="0363C915" w:rsidR="005D2FE7" w:rsidRPr="00E40E4F" w:rsidRDefault="005D2FE7" w:rsidP="007111EE">
            <w:pPr>
              <w:pStyle w:val="1-TableContent"/>
              <w:spacing w:before="60" w:line="240" w:lineRule="auto"/>
            </w:pPr>
            <w:hyperlink r:id="rId17" w:history="1">
              <w:r w:rsidR="00262B2E" w:rsidRPr="007264F9">
                <w:rPr>
                  <w:rStyle w:val="Hyperlink"/>
                  <w:rFonts w:hint="eastAsia"/>
                </w:rPr>
                <w:t>kcardwell@swinglecollins.com</w:t>
              </w:r>
            </w:hyperlink>
          </w:p>
        </w:tc>
      </w:tr>
      <w:tr w:rsidR="00E40E4F" w14:paraId="3A5742D9" w14:textId="77777777" w:rsidTr="00E40E4F">
        <w:tc>
          <w:tcPr>
            <w:tcW w:w="236" w:type="dxa"/>
            <w:tcBorders>
              <w:right w:val="single" w:sz="4" w:space="0" w:color="375258" w:themeColor="text2"/>
            </w:tcBorders>
          </w:tcPr>
          <w:p w14:paraId="4090C37E" w14:textId="77777777" w:rsidR="005D2FE7" w:rsidRPr="00E40E4F" w:rsidRDefault="005D2FE7" w:rsidP="007111EE">
            <w:pPr>
              <w:pStyle w:val="1-TableContent"/>
              <w:spacing w:before="0"/>
            </w:pPr>
          </w:p>
        </w:tc>
        <w:tc>
          <w:tcPr>
            <w:tcW w:w="236" w:type="dxa"/>
            <w:tcBorders>
              <w:left w:val="single" w:sz="4" w:space="0" w:color="375258" w:themeColor="text2"/>
            </w:tcBorders>
          </w:tcPr>
          <w:p w14:paraId="0CA89430" w14:textId="77777777" w:rsidR="005D2FE7" w:rsidRPr="00E40E4F" w:rsidRDefault="005D2FE7" w:rsidP="007111EE">
            <w:pPr>
              <w:pStyle w:val="1-TableContent"/>
              <w:spacing w:before="0"/>
            </w:pPr>
          </w:p>
        </w:tc>
        <w:tc>
          <w:tcPr>
            <w:tcW w:w="9022" w:type="dxa"/>
          </w:tcPr>
          <w:p w14:paraId="3A49BFFE" w14:textId="2B89D2F3" w:rsidR="005D2FE7" w:rsidRPr="00E40E4F" w:rsidRDefault="005D2FE7" w:rsidP="007111EE">
            <w:pPr>
              <w:pStyle w:val="1-TableContent"/>
              <w:spacing w:before="0" w:line="240" w:lineRule="auto"/>
            </w:pPr>
            <w:r>
              <w:t xml:space="preserve"> </w:t>
            </w:r>
          </w:p>
        </w:tc>
      </w:tr>
    </w:tbl>
    <w:p w14:paraId="517B04F3" w14:textId="40F9BDD4" w:rsidR="005D2FE7" w:rsidRDefault="005D2FE7" w:rsidP="003F56D3">
      <w:pPr>
        <w:pStyle w:val="1-BodyText"/>
      </w:pPr>
    </w:p>
    <w:p w14:paraId="47F43CEA" w14:textId="2285E0E1" w:rsidR="005D2FE7" w:rsidRDefault="005D2FE7"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5D2FE7" w:rsidRPr="00E40E4F" w:rsidRDefault="005D2FE7" w:rsidP="007111EE">
            <w:pPr>
              <w:pStyle w:val="1-TableContent"/>
              <w:spacing w:before="0"/>
            </w:pPr>
          </w:p>
        </w:tc>
        <w:tc>
          <w:tcPr>
            <w:tcW w:w="236" w:type="dxa"/>
            <w:tcBorders>
              <w:left w:val="single" w:sz="4" w:space="0" w:color="375258" w:themeColor="text2"/>
            </w:tcBorders>
          </w:tcPr>
          <w:p w14:paraId="0250C07D" w14:textId="77777777" w:rsidR="005D2FE7" w:rsidRPr="00E40E4F" w:rsidRDefault="005D2FE7" w:rsidP="007111EE">
            <w:pPr>
              <w:pStyle w:val="1-TableContent"/>
              <w:spacing w:before="0"/>
            </w:pPr>
          </w:p>
        </w:tc>
        <w:tc>
          <w:tcPr>
            <w:tcW w:w="9022" w:type="dxa"/>
          </w:tcPr>
          <w:p w14:paraId="6EF53FF8" w14:textId="3B346EFA" w:rsidR="005D2FE7" w:rsidRPr="00E40E4F" w:rsidRDefault="005D2FE7"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5D2FE7" w:rsidRPr="00E40E4F" w:rsidRDefault="005D2FE7" w:rsidP="007111EE">
            <w:pPr>
              <w:pStyle w:val="1-TableContent"/>
              <w:spacing w:before="0"/>
            </w:pPr>
          </w:p>
        </w:tc>
        <w:tc>
          <w:tcPr>
            <w:tcW w:w="236" w:type="dxa"/>
            <w:tcBorders>
              <w:left w:val="single" w:sz="4" w:space="0" w:color="375258" w:themeColor="text2"/>
            </w:tcBorders>
          </w:tcPr>
          <w:p w14:paraId="4A1E446F" w14:textId="77777777" w:rsidR="005D2FE7" w:rsidRPr="00E40E4F" w:rsidRDefault="005D2FE7" w:rsidP="007111EE">
            <w:pPr>
              <w:pStyle w:val="1-TableContent"/>
              <w:spacing w:before="0"/>
            </w:pPr>
          </w:p>
        </w:tc>
        <w:tc>
          <w:tcPr>
            <w:tcW w:w="9022" w:type="dxa"/>
          </w:tcPr>
          <w:p w14:paraId="0634217B" w14:textId="776F8C07" w:rsidR="005D2FE7" w:rsidRPr="00E40E4F" w:rsidRDefault="005D2FE7"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5D2FE7" w:rsidRPr="00E40E4F" w:rsidRDefault="005D2FE7" w:rsidP="007111EE">
            <w:pPr>
              <w:pStyle w:val="1-TableContent"/>
              <w:spacing w:before="0"/>
            </w:pPr>
          </w:p>
        </w:tc>
        <w:tc>
          <w:tcPr>
            <w:tcW w:w="236" w:type="dxa"/>
            <w:tcBorders>
              <w:left w:val="single" w:sz="4" w:space="0" w:color="375258" w:themeColor="text2"/>
            </w:tcBorders>
          </w:tcPr>
          <w:p w14:paraId="5F0394AD" w14:textId="77777777" w:rsidR="005D2FE7" w:rsidRPr="00E40E4F" w:rsidRDefault="005D2FE7" w:rsidP="007111EE">
            <w:pPr>
              <w:pStyle w:val="1-TableContent"/>
              <w:spacing w:before="0"/>
            </w:pPr>
          </w:p>
        </w:tc>
        <w:tc>
          <w:tcPr>
            <w:tcW w:w="9022" w:type="dxa"/>
          </w:tcPr>
          <w:p w14:paraId="276BA2AA" w14:textId="15243F9C" w:rsidR="005D2FE7" w:rsidRPr="00E40E4F" w:rsidRDefault="00262B2E" w:rsidP="007111EE">
            <w:pPr>
              <w:pStyle w:val="1-TableContent"/>
              <w:spacing w:before="360" w:line="240" w:lineRule="auto"/>
              <w:rPr>
                <w:b/>
                <w:bCs/>
              </w:rPr>
            </w:pPr>
            <w:r w:rsidRPr="00262B2E">
              <w:rPr>
                <w:rFonts w:hint="eastAsia"/>
                <w:b/>
                <w:bCs/>
              </w:rPr>
              <w:t>Aldina Selimic</w:t>
            </w:r>
            <w:r>
              <w:rPr>
                <w:b/>
                <w:bCs/>
              </w:rPr>
              <w:t xml:space="preserve">  CISR</w:t>
            </w:r>
          </w:p>
        </w:tc>
      </w:tr>
      <w:tr w:rsidR="00E40E4F" w14:paraId="49383C01" w14:textId="77777777" w:rsidTr="00E40E4F">
        <w:tc>
          <w:tcPr>
            <w:tcW w:w="236" w:type="dxa"/>
            <w:tcBorders>
              <w:right w:val="single" w:sz="4" w:space="0" w:color="375258" w:themeColor="text2"/>
            </w:tcBorders>
          </w:tcPr>
          <w:p w14:paraId="6FFCBE12" w14:textId="77777777" w:rsidR="005D2FE7" w:rsidRPr="00E40E4F" w:rsidRDefault="005D2FE7" w:rsidP="007111EE">
            <w:pPr>
              <w:pStyle w:val="1-TableContent"/>
              <w:spacing w:before="0"/>
            </w:pPr>
          </w:p>
        </w:tc>
        <w:tc>
          <w:tcPr>
            <w:tcW w:w="236" w:type="dxa"/>
            <w:tcBorders>
              <w:left w:val="single" w:sz="4" w:space="0" w:color="375258" w:themeColor="text2"/>
            </w:tcBorders>
          </w:tcPr>
          <w:p w14:paraId="4E14B1EC" w14:textId="77777777" w:rsidR="005D2FE7" w:rsidRPr="00E40E4F" w:rsidRDefault="005D2FE7" w:rsidP="007111EE">
            <w:pPr>
              <w:pStyle w:val="1-TableContent"/>
              <w:spacing w:before="0"/>
            </w:pPr>
          </w:p>
        </w:tc>
        <w:tc>
          <w:tcPr>
            <w:tcW w:w="9022" w:type="dxa"/>
          </w:tcPr>
          <w:p w14:paraId="0AFA8E78" w14:textId="24822E40" w:rsidR="005D2FE7" w:rsidRPr="00E40E4F" w:rsidRDefault="00262B2E" w:rsidP="007111EE">
            <w:pPr>
              <w:pStyle w:val="1-TableContent"/>
              <w:spacing w:before="60" w:line="240" w:lineRule="auto"/>
            </w:pPr>
            <w:r>
              <w:rPr>
                <w:rFonts w:hint="eastAsia"/>
              </w:rPr>
              <w:t>(972) 715-8782</w:t>
            </w:r>
          </w:p>
        </w:tc>
      </w:tr>
      <w:tr w:rsidR="00E40E4F" w14:paraId="444924BF" w14:textId="77777777" w:rsidTr="00E40E4F">
        <w:tc>
          <w:tcPr>
            <w:tcW w:w="236" w:type="dxa"/>
            <w:tcBorders>
              <w:right w:val="single" w:sz="4" w:space="0" w:color="375258" w:themeColor="text2"/>
            </w:tcBorders>
          </w:tcPr>
          <w:p w14:paraId="0D62C4DD" w14:textId="77777777" w:rsidR="005D2FE7" w:rsidRPr="00E40E4F" w:rsidRDefault="005D2FE7" w:rsidP="007111EE">
            <w:pPr>
              <w:pStyle w:val="1-TableContent"/>
              <w:spacing w:before="0"/>
            </w:pPr>
          </w:p>
        </w:tc>
        <w:tc>
          <w:tcPr>
            <w:tcW w:w="236" w:type="dxa"/>
            <w:tcBorders>
              <w:left w:val="single" w:sz="4" w:space="0" w:color="375258" w:themeColor="text2"/>
            </w:tcBorders>
          </w:tcPr>
          <w:p w14:paraId="2127053D" w14:textId="77777777" w:rsidR="005D2FE7" w:rsidRPr="00E40E4F" w:rsidRDefault="005D2FE7" w:rsidP="007111EE">
            <w:pPr>
              <w:pStyle w:val="1-TableContent"/>
              <w:spacing w:before="0"/>
            </w:pPr>
          </w:p>
        </w:tc>
        <w:tc>
          <w:tcPr>
            <w:tcW w:w="9022" w:type="dxa"/>
          </w:tcPr>
          <w:p w14:paraId="7100BC6A" w14:textId="092900C4" w:rsidR="005D2FE7" w:rsidRPr="00E40E4F" w:rsidRDefault="005D2FE7" w:rsidP="007111EE">
            <w:pPr>
              <w:pStyle w:val="1-TableContent"/>
              <w:spacing w:before="60" w:line="240" w:lineRule="auto"/>
            </w:pPr>
            <w:hyperlink r:id="rId18" w:history="1">
              <w:r w:rsidR="00262B2E" w:rsidRPr="007264F9">
                <w:rPr>
                  <w:rStyle w:val="Hyperlink"/>
                  <w:rFonts w:hint="eastAsia"/>
                </w:rPr>
                <w:t>aselimic@swinglecollins.com</w:t>
              </w:r>
            </w:hyperlink>
          </w:p>
        </w:tc>
      </w:tr>
      <w:tr w:rsidR="00E40E4F" w14:paraId="28A7679D" w14:textId="77777777" w:rsidTr="00E40E4F">
        <w:tc>
          <w:tcPr>
            <w:tcW w:w="236" w:type="dxa"/>
            <w:tcBorders>
              <w:right w:val="single" w:sz="4" w:space="0" w:color="375258" w:themeColor="text2"/>
            </w:tcBorders>
          </w:tcPr>
          <w:p w14:paraId="45137F24" w14:textId="77777777" w:rsidR="005D2FE7" w:rsidRPr="00E40E4F" w:rsidRDefault="005D2FE7" w:rsidP="007111EE">
            <w:pPr>
              <w:pStyle w:val="1-TableContent"/>
              <w:spacing w:before="0"/>
            </w:pPr>
          </w:p>
        </w:tc>
        <w:tc>
          <w:tcPr>
            <w:tcW w:w="236" w:type="dxa"/>
            <w:tcBorders>
              <w:left w:val="single" w:sz="4" w:space="0" w:color="375258" w:themeColor="text2"/>
            </w:tcBorders>
          </w:tcPr>
          <w:p w14:paraId="1801540F" w14:textId="77777777" w:rsidR="005D2FE7" w:rsidRPr="00E40E4F" w:rsidRDefault="005D2FE7" w:rsidP="007111EE">
            <w:pPr>
              <w:pStyle w:val="1-TableContent"/>
              <w:spacing w:before="0"/>
            </w:pPr>
          </w:p>
        </w:tc>
        <w:tc>
          <w:tcPr>
            <w:tcW w:w="9022" w:type="dxa"/>
          </w:tcPr>
          <w:p w14:paraId="06027DF9" w14:textId="77777777" w:rsidR="005D2FE7" w:rsidRPr="00E40E4F" w:rsidRDefault="005D2FE7" w:rsidP="007111EE">
            <w:pPr>
              <w:pStyle w:val="1-TableContent"/>
              <w:spacing w:before="0"/>
            </w:pPr>
            <w:r>
              <w:t xml:space="preserve"> </w:t>
            </w:r>
          </w:p>
        </w:tc>
      </w:tr>
    </w:tbl>
    <w:p w14:paraId="0510D8A1" w14:textId="1FF6290B" w:rsidR="005D2FE7" w:rsidRDefault="005D2FE7" w:rsidP="003F56D3">
      <w:pPr>
        <w:pStyle w:val="1-BodyText"/>
      </w:pPr>
    </w:p>
    <w:p w14:paraId="41913EB2" w14:textId="7C1F193D" w:rsidR="005D2FE7" w:rsidRDefault="005D2FE7"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5D2FE7" w:rsidRPr="00E40E4F" w:rsidRDefault="005D2FE7" w:rsidP="007111EE">
            <w:pPr>
              <w:pStyle w:val="1-TableContent"/>
              <w:spacing w:before="0"/>
            </w:pPr>
          </w:p>
        </w:tc>
        <w:tc>
          <w:tcPr>
            <w:tcW w:w="236" w:type="dxa"/>
            <w:tcBorders>
              <w:left w:val="single" w:sz="4" w:space="0" w:color="375258" w:themeColor="text2"/>
            </w:tcBorders>
          </w:tcPr>
          <w:p w14:paraId="0F8D8498" w14:textId="77777777" w:rsidR="005D2FE7" w:rsidRPr="00E40E4F" w:rsidRDefault="005D2FE7" w:rsidP="007111EE">
            <w:pPr>
              <w:pStyle w:val="1-TableContent"/>
              <w:spacing w:before="0"/>
            </w:pPr>
          </w:p>
        </w:tc>
        <w:tc>
          <w:tcPr>
            <w:tcW w:w="9022" w:type="dxa"/>
          </w:tcPr>
          <w:p w14:paraId="43246FBE" w14:textId="1F2A309B" w:rsidR="005D2FE7" w:rsidRPr="00E40E4F" w:rsidRDefault="005D2FE7"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5D2FE7" w:rsidRPr="00E40E4F" w:rsidRDefault="005D2FE7" w:rsidP="007111EE">
            <w:pPr>
              <w:pStyle w:val="1-TableContent"/>
              <w:spacing w:before="0"/>
            </w:pPr>
          </w:p>
        </w:tc>
        <w:tc>
          <w:tcPr>
            <w:tcW w:w="236" w:type="dxa"/>
            <w:tcBorders>
              <w:left w:val="single" w:sz="4" w:space="0" w:color="375258" w:themeColor="text2"/>
            </w:tcBorders>
          </w:tcPr>
          <w:p w14:paraId="5F40D7EA" w14:textId="77777777" w:rsidR="005D2FE7" w:rsidRPr="00E40E4F" w:rsidRDefault="005D2FE7" w:rsidP="007111EE">
            <w:pPr>
              <w:pStyle w:val="1-TableContent"/>
              <w:spacing w:before="0"/>
            </w:pPr>
          </w:p>
        </w:tc>
        <w:tc>
          <w:tcPr>
            <w:tcW w:w="9022" w:type="dxa"/>
          </w:tcPr>
          <w:p w14:paraId="55A8132F" w14:textId="493194E6" w:rsidR="005D2FE7" w:rsidRPr="00E40E4F" w:rsidRDefault="005D2FE7"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5D2FE7" w:rsidRPr="00E40E4F" w:rsidRDefault="005D2FE7" w:rsidP="007111EE">
            <w:pPr>
              <w:pStyle w:val="1-TableContent"/>
              <w:spacing w:before="0"/>
            </w:pPr>
          </w:p>
        </w:tc>
        <w:tc>
          <w:tcPr>
            <w:tcW w:w="236" w:type="dxa"/>
            <w:tcBorders>
              <w:left w:val="single" w:sz="4" w:space="0" w:color="375258" w:themeColor="text2"/>
            </w:tcBorders>
          </w:tcPr>
          <w:p w14:paraId="0FF1A4EF" w14:textId="77777777" w:rsidR="005D2FE7" w:rsidRPr="00E40E4F" w:rsidRDefault="005D2FE7" w:rsidP="007111EE">
            <w:pPr>
              <w:pStyle w:val="1-TableContent"/>
              <w:spacing w:before="0"/>
            </w:pPr>
          </w:p>
        </w:tc>
        <w:tc>
          <w:tcPr>
            <w:tcW w:w="9022" w:type="dxa"/>
          </w:tcPr>
          <w:p w14:paraId="4451238A" w14:textId="1A546FB2" w:rsidR="005D2FE7" w:rsidRPr="00E40E4F" w:rsidRDefault="00262B2E" w:rsidP="007111EE">
            <w:pPr>
              <w:pStyle w:val="1-TableContent"/>
              <w:spacing w:before="360" w:line="240" w:lineRule="auto"/>
              <w:rPr>
                <w:b/>
                <w:bCs/>
              </w:rPr>
            </w:pPr>
            <w:r w:rsidRPr="00262B2E">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5D2FE7" w:rsidRPr="00E40E4F" w:rsidRDefault="005D2FE7" w:rsidP="007111EE">
            <w:pPr>
              <w:pStyle w:val="1-TableContent"/>
              <w:spacing w:before="0"/>
            </w:pPr>
          </w:p>
        </w:tc>
        <w:tc>
          <w:tcPr>
            <w:tcW w:w="236" w:type="dxa"/>
            <w:tcBorders>
              <w:left w:val="single" w:sz="4" w:space="0" w:color="375258" w:themeColor="text2"/>
            </w:tcBorders>
          </w:tcPr>
          <w:p w14:paraId="18ECDB99" w14:textId="77777777" w:rsidR="005D2FE7" w:rsidRPr="00E40E4F" w:rsidRDefault="005D2FE7" w:rsidP="007111EE">
            <w:pPr>
              <w:pStyle w:val="1-TableContent"/>
              <w:spacing w:before="0"/>
            </w:pPr>
          </w:p>
        </w:tc>
        <w:tc>
          <w:tcPr>
            <w:tcW w:w="9022" w:type="dxa"/>
          </w:tcPr>
          <w:p w14:paraId="51B131C8" w14:textId="27DAAFD7" w:rsidR="005D2FE7" w:rsidRPr="00E40E4F" w:rsidRDefault="00262B2E"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5D2FE7" w:rsidRPr="00E40E4F" w:rsidRDefault="005D2FE7" w:rsidP="007111EE">
            <w:pPr>
              <w:pStyle w:val="1-TableContent"/>
              <w:spacing w:before="0"/>
            </w:pPr>
          </w:p>
        </w:tc>
        <w:tc>
          <w:tcPr>
            <w:tcW w:w="236" w:type="dxa"/>
            <w:tcBorders>
              <w:left w:val="single" w:sz="4" w:space="0" w:color="375258" w:themeColor="text2"/>
            </w:tcBorders>
          </w:tcPr>
          <w:p w14:paraId="7867188E" w14:textId="77777777" w:rsidR="005D2FE7" w:rsidRPr="00E40E4F" w:rsidRDefault="005D2FE7" w:rsidP="007111EE">
            <w:pPr>
              <w:pStyle w:val="1-TableContent"/>
              <w:spacing w:before="0"/>
            </w:pPr>
          </w:p>
        </w:tc>
        <w:tc>
          <w:tcPr>
            <w:tcW w:w="9022" w:type="dxa"/>
          </w:tcPr>
          <w:p w14:paraId="2625ED6F" w14:textId="40A7511C" w:rsidR="005D2FE7" w:rsidRPr="00E40E4F" w:rsidRDefault="005D2FE7" w:rsidP="007111EE">
            <w:pPr>
              <w:pStyle w:val="1-TableContent"/>
              <w:spacing w:before="60" w:line="240" w:lineRule="auto"/>
            </w:pPr>
            <w:hyperlink r:id="rId19" w:history="1">
              <w:r w:rsidR="00262B2E" w:rsidRPr="007264F9">
                <w:rPr>
                  <w:rStyle w:val="Hyperlink"/>
                  <w:rFonts w:hint="eastAsia"/>
                </w:rPr>
                <w:t>jstaggs@swinglecollins.com</w:t>
              </w:r>
            </w:hyperlink>
          </w:p>
        </w:tc>
      </w:tr>
      <w:tr w:rsidR="00E40E4F" w14:paraId="7F11C1AB" w14:textId="77777777" w:rsidTr="007111EE">
        <w:tc>
          <w:tcPr>
            <w:tcW w:w="236" w:type="dxa"/>
            <w:tcBorders>
              <w:right w:val="single" w:sz="4" w:space="0" w:color="375258" w:themeColor="text2"/>
            </w:tcBorders>
          </w:tcPr>
          <w:p w14:paraId="17DAED02" w14:textId="77777777" w:rsidR="005D2FE7" w:rsidRPr="00E40E4F" w:rsidRDefault="005D2FE7" w:rsidP="007111EE">
            <w:pPr>
              <w:pStyle w:val="1-TableContent"/>
              <w:spacing w:before="0"/>
            </w:pPr>
          </w:p>
        </w:tc>
        <w:tc>
          <w:tcPr>
            <w:tcW w:w="236" w:type="dxa"/>
            <w:tcBorders>
              <w:left w:val="single" w:sz="4" w:space="0" w:color="375258" w:themeColor="text2"/>
            </w:tcBorders>
          </w:tcPr>
          <w:p w14:paraId="44C31CA6" w14:textId="77777777" w:rsidR="005D2FE7" w:rsidRPr="00E40E4F" w:rsidRDefault="005D2FE7" w:rsidP="007111EE">
            <w:pPr>
              <w:pStyle w:val="1-TableContent"/>
              <w:spacing w:before="0"/>
            </w:pPr>
          </w:p>
        </w:tc>
        <w:tc>
          <w:tcPr>
            <w:tcW w:w="9022" w:type="dxa"/>
          </w:tcPr>
          <w:p w14:paraId="0C2EEB9E" w14:textId="77777777" w:rsidR="005D2FE7" w:rsidRPr="00E40E4F" w:rsidRDefault="005D2FE7" w:rsidP="007111EE">
            <w:pPr>
              <w:pStyle w:val="1-TableContent"/>
              <w:spacing w:before="0"/>
            </w:pPr>
            <w:r>
              <w:t xml:space="preserve"> </w:t>
            </w:r>
          </w:p>
        </w:tc>
      </w:tr>
    </w:tbl>
    <w:p w14:paraId="50182C8D" w14:textId="2421FD8B" w:rsidR="005D2FE7" w:rsidRDefault="005D2FE7" w:rsidP="007111EE">
      <w:pPr>
        <w:pStyle w:val="1-BodyText"/>
        <w:spacing w:before="0"/>
        <w:contextualSpacing w:val="0"/>
      </w:pPr>
    </w:p>
    <w:p w14:paraId="47087791" w14:textId="2ADFC6C0" w:rsidR="005D2FE7" w:rsidRDefault="005D2FE7"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5D2FE7" w:rsidRPr="00E40E4F" w:rsidRDefault="005D2FE7" w:rsidP="007111EE">
            <w:pPr>
              <w:pStyle w:val="1-TableContent"/>
              <w:spacing w:before="0"/>
            </w:pPr>
          </w:p>
        </w:tc>
        <w:tc>
          <w:tcPr>
            <w:tcW w:w="236" w:type="dxa"/>
            <w:tcBorders>
              <w:left w:val="single" w:sz="4" w:space="0" w:color="375258" w:themeColor="text2"/>
            </w:tcBorders>
          </w:tcPr>
          <w:p w14:paraId="3E96C174" w14:textId="77777777" w:rsidR="005D2FE7" w:rsidRPr="00E40E4F" w:rsidRDefault="005D2FE7" w:rsidP="007111EE">
            <w:pPr>
              <w:pStyle w:val="1-TableContent"/>
              <w:spacing w:before="0"/>
            </w:pPr>
          </w:p>
        </w:tc>
        <w:tc>
          <w:tcPr>
            <w:tcW w:w="9022" w:type="dxa"/>
          </w:tcPr>
          <w:p w14:paraId="3888674B" w14:textId="4677D489" w:rsidR="005D2FE7" w:rsidRPr="00E40E4F" w:rsidRDefault="005D2FE7"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5D2FE7" w:rsidRPr="00E40E4F" w:rsidRDefault="005D2FE7" w:rsidP="007111EE">
            <w:pPr>
              <w:pStyle w:val="1-TableContent"/>
              <w:spacing w:before="0"/>
            </w:pPr>
          </w:p>
        </w:tc>
        <w:tc>
          <w:tcPr>
            <w:tcW w:w="236" w:type="dxa"/>
            <w:tcBorders>
              <w:left w:val="single" w:sz="4" w:space="0" w:color="375258" w:themeColor="text2"/>
            </w:tcBorders>
          </w:tcPr>
          <w:p w14:paraId="072BE73C" w14:textId="77777777" w:rsidR="005D2FE7" w:rsidRPr="00E40E4F" w:rsidRDefault="005D2FE7" w:rsidP="007111EE">
            <w:pPr>
              <w:pStyle w:val="1-TableContent"/>
              <w:spacing w:before="0"/>
            </w:pPr>
          </w:p>
        </w:tc>
        <w:tc>
          <w:tcPr>
            <w:tcW w:w="9022" w:type="dxa"/>
          </w:tcPr>
          <w:p w14:paraId="3A52A02B" w14:textId="606F586C" w:rsidR="005D2FE7" w:rsidRPr="00E40E4F" w:rsidRDefault="005D2FE7"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5D2FE7" w:rsidRPr="00E40E4F" w:rsidRDefault="005D2FE7" w:rsidP="007111EE">
            <w:pPr>
              <w:pStyle w:val="1-TableContent"/>
              <w:spacing w:before="0"/>
            </w:pPr>
          </w:p>
        </w:tc>
        <w:tc>
          <w:tcPr>
            <w:tcW w:w="236" w:type="dxa"/>
            <w:tcBorders>
              <w:left w:val="single" w:sz="4" w:space="0" w:color="375258" w:themeColor="text2"/>
            </w:tcBorders>
          </w:tcPr>
          <w:p w14:paraId="45134383" w14:textId="77777777" w:rsidR="005D2FE7" w:rsidRPr="00E40E4F" w:rsidRDefault="005D2FE7" w:rsidP="007111EE">
            <w:pPr>
              <w:pStyle w:val="1-TableContent"/>
              <w:spacing w:before="0"/>
            </w:pPr>
          </w:p>
        </w:tc>
        <w:tc>
          <w:tcPr>
            <w:tcW w:w="9022" w:type="dxa"/>
          </w:tcPr>
          <w:p w14:paraId="0F11CD0A" w14:textId="30250C04" w:rsidR="005D2FE7" w:rsidRPr="00E40E4F" w:rsidRDefault="005D2FE7"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5D2FE7" w:rsidRPr="00E40E4F" w:rsidRDefault="005D2FE7" w:rsidP="007111EE">
            <w:pPr>
              <w:pStyle w:val="1-TableContent"/>
              <w:spacing w:before="0"/>
            </w:pPr>
          </w:p>
        </w:tc>
        <w:tc>
          <w:tcPr>
            <w:tcW w:w="236" w:type="dxa"/>
            <w:tcBorders>
              <w:left w:val="single" w:sz="4" w:space="0" w:color="375258" w:themeColor="text2"/>
            </w:tcBorders>
          </w:tcPr>
          <w:p w14:paraId="4EEDC00A" w14:textId="77777777" w:rsidR="005D2FE7" w:rsidRPr="00E40E4F" w:rsidRDefault="005D2FE7" w:rsidP="007111EE">
            <w:pPr>
              <w:pStyle w:val="1-TableContent"/>
              <w:spacing w:before="0"/>
            </w:pPr>
          </w:p>
        </w:tc>
        <w:tc>
          <w:tcPr>
            <w:tcW w:w="9022" w:type="dxa"/>
          </w:tcPr>
          <w:p w14:paraId="11ED2A1C" w14:textId="674B5C36" w:rsidR="005D2FE7" w:rsidRPr="00E40E4F" w:rsidRDefault="005D2FE7" w:rsidP="007111EE">
            <w:pPr>
              <w:pStyle w:val="1-TableContent"/>
              <w:spacing w:before="60" w:line="240" w:lineRule="auto"/>
            </w:pPr>
            <w:hyperlink r:id="rId20" w:history="1">
              <w:r w:rsidR="00262B2E" w:rsidRPr="007264F9">
                <w:rPr>
                  <w:rStyle w:val="Hyperlink"/>
                </w:rPr>
                <w:t>services@swinglecollins.com</w:t>
              </w:r>
            </w:hyperlink>
          </w:p>
        </w:tc>
      </w:tr>
      <w:tr w:rsidR="00E40E4F" w14:paraId="66832B11" w14:textId="77777777" w:rsidTr="00DF58C0">
        <w:tc>
          <w:tcPr>
            <w:tcW w:w="236" w:type="dxa"/>
            <w:tcBorders>
              <w:right w:val="single" w:sz="4" w:space="0" w:color="375258" w:themeColor="text2"/>
            </w:tcBorders>
          </w:tcPr>
          <w:p w14:paraId="7422B59A" w14:textId="77777777" w:rsidR="005D2FE7" w:rsidRPr="00E40E4F" w:rsidRDefault="005D2FE7" w:rsidP="007111EE">
            <w:pPr>
              <w:pStyle w:val="1-TableContent"/>
              <w:spacing w:before="0"/>
            </w:pPr>
          </w:p>
        </w:tc>
        <w:tc>
          <w:tcPr>
            <w:tcW w:w="236" w:type="dxa"/>
            <w:tcBorders>
              <w:left w:val="single" w:sz="4" w:space="0" w:color="375258" w:themeColor="text2"/>
            </w:tcBorders>
          </w:tcPr>
          <w:p w14:paraId="729DCFFA" w14:textId="77777777" w:rsidR="005D2FE7" w:rsidRPr="00E40E4F" w:rsidRDefault="005D2FE7" w:rsidP="007111EE">
            <w:pPr>
              <w:pStyle w:val="1-TableContent"/>
              <w:spacing w:before="0"/>
            </w:pPr>
          </w:p>
        </w:tc>
        <w:tc>
          <w:tcPr>
            <w:tcW w:w="9022" w:type="dxa"/>
          </w:tcPr>
          <w:p w14:paraId="2B408D8D" w14:textId="77777777" w:rsidR="005D2FE7" w:rsidRPr="00E40E4F" w:rsidRDefault="005D2FE7" w:rsidP="007111EE">
            <w:pPr>
              <w:pStyle w:val="1-TableContent"/>
              <w:spacing w:before="0"/>
            </w:pPr>
            <w:r>
              <w:t xml:space="preserve"> </w:t>
            </w:r>
          </w:p>
        </w:tc>
      </w:tr>
    </w:tbl>
    <w:p w14:paraId="65D87BC1" w14:textId="77777777" w:rsidR="005D2FE7" w:rsidRPr="003F56D3" w:rsidRDefault="005D2FE7" w:rsidP="007111EE">
      <w:pPr>
        <w:pStyle w:val="1-BodyText"/>
        <w:spacing w:before="0"/>
        <w:sectPr w:rsidR="000E49B8" w:rsidRPr="003F56D3" w:rsidSect="00E40E4F">
          <w:pgSz w:w="12240" w:h="15840" w:code="1"/>
          <w:pgMar w:top="1440" w:right="1440" w:bottom="1296" w:left="1296" w:header="720" w:footer="720" w:gutter="0"/>
          <w:cols w:space="720"/>
          <w:docGrid w:linePitch="360"/>
        </w:sectPr>
      </w:pPr>
    </w:p>
    <w:p w14:paraId="21B95A6A" w14:textId="2D395824" w:rsidR="000572B5" w:rsidRDefault="005D2FE7" w:rsidP="00F96E04">
      <w:pPr>
        <w:pStyle w:val="1-PageHeader"/>
      </w:pPr>
      <w:bookmarkStart w:id="2" w:name="_Toc174357011"/>
      <w:r>
        <w:lastRenderedPageBreak/>
        <w:t>Thorough &amp; Accurate Coverage</w:t>
      </w:r>
      <w:bookmarkEnd w:id="2"/>
    </w:p>
    <w:p w14:paraId="124E9465" w14:textId="29926C49" w:rsidR="005D2FE7" w:rsidRPr="00F96E04" w:rsidRDefault="005D2FE7"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evaluate and accept risks on the basis of the information you’ve given; any outdated information could lead to complications in the event of a loss.</w:t>
      </w:r>
    </w:p>
    <w:p w14:paraId="6B9FA51B" w14:textId="77777777" w:rsidR="005D2FE7" w:rsidRPr="00F96E04" w:rsidRDefault="005D2FE7" w:rsidP="00F96E04">
      <w:pPr>
        <w:pStyle w:val="1-BodyText"/>
      </w:pPr>
    </w:p>
    <w:p w14:paraId="668DE269" w14:textId="03AD884A" w:rsidR="005D2FE7" w:rsidRDefault="005D2FE7"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5D2FE7" w:rsidRPr="00C474E8" w:rsidRDefault="005D2FE7" w:rsidP="00C474E8">
      <w:pPr>
        <w:pStyle w:val="1-BodyText"/>
      </w:pPr>
    </w:p>
    <w:p w14:paraId="6C33BBAC" w14:textId="5D025DBA" w:rsidR="005D2FE7" w:rsidRPr="00F96E04" w:rsidRDefault="005D2FE7" w:rsidP="00F96E04">
      <w:pPr>
        <w:pStyle w:val="1-Bulleted"/>
      </w:pPr>
      <w:r w:rsidRPr="00F96E04">
        <w:t>Change of mailing and/or billing address.</w:t>
      </w:r>
    </w:p>
    <w:p w14:paraId="17B3940C" w14:textId="3ED2924B" w:rsidR="005D2FE7" w:rsidRPr="00F96E04" w:rsidRDefault="005D2FE7" w:rsidP="00F96E04">
      <w:pPr>
        <w:pStyle w:val="1-Bulleted"/>
      </w:pPr>
      <w:r w:rsidRPr="00F96E04">
        <w:t>Changes in your personnel who are responsible for insurance decisions.</w:t>
      </w:r>
    </w:p>
    <w:p w14:paraId="5F434CD3" w14:textId="2F432C67" w:rsidR="005D2FE7" w:rsidRPr="00F96E04" w:rsidRDefault="005D2FE7" w:rsidP="00F96E04">
      <w:pPr>
        <w:pStyle w:val="1-Bulleted"/>
      </w:pPr>
      <w:r w:rsidRPr="00F96E04">
        <w:t>Personnel traveling overseas, on temporary assignment overseas, or working on military bases.</w:t>
      </w:r>
    </w:p>
    <w:p w14:paraId="33E72AE5" w14:textId="3F0B2723" w:rsidR="005D2FE7" w:rsidRPr="00F96E04" w:rsidRDefault="005D2FE7" w:rsidP="00F96E04">
      <w:pPr>
        <w:pStyle w:val="1-Bulleted"/>
      </w:pPr>
      <w:r w:rsidRPr="00F96E04">
        <w:t>Acquisitions, creation of new companies or subsidiaries, and/or mergers in which you are involved, or that change the legal corporate structure in any way.</w:t>
      </w:r>
    </w:p>
    <w:p w14:paraId="466570C7" w14:textId="32133565" w:rsidR="005D2FE7" w:rsidRPr="00F96E04" w:rsidRDefault="005D2FE7"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5D2FE7" w:rsidRPr="00F96E04" w:rsidRDefault="005D2FE7" w:rsidP="00F96E04">
      <w:pPr>
        <w:pStyle w:val="1-Bulleted"/>
      </w:pPr>
      <w:r w:rsidRPr="00F96E04">
        <w:t>Increase in the value of a building or business personal property, for both scheduled and unnamed locations.</w:t>
      </w:r>
    </w:p>
    <w:p w14:paraId="07AEBEB1" w14:textId="06B9C49B" w:rsidR="005D2FE7" w:rsidRPr="00F96E04" w:rsidRDefault="005D2FE7" w:rsidP="00F96E04">
      <w:pPr>
        <w:pStyle w:val="1-Bulleted"/>
      </w:pPr>
      <w:r w:rsidRPr="00F96E04">
        <w:t>Transfer of business personal property, inventory</w:t>
      </w:r>
      <w:r>
        <w:t>,</w:t>
      </w:r>
      <w:r w:rsidRPr="00F96E04">
        <w:t xml:space="preserve"> or stock to a new or temporary location.</w:t>
      </w:r>
    </w:p>
    <w:p w14:paraId="55D646E5" w14:textId="740683EF" w:rsidR="005D2FE7" w:rsidRPr="00F96E04" w:rsidRDefault="005D2FE7"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5D2FE7" w:rsidRPr="00F96E04" w:rsidRDefault="005D2FE7" w:rsidP="00F96E04">
      <w:pPr>
        <w:pStyle w:val="1-Bulleted"/>
      </w:pPr>
      <w:r w:rsidRPr="00F96E04">
        <w:t>Changes in processes, occupancy, products</w:t>
      </w:r>
      <w:r>
        <w:t>,</w:t>
      </w:r>
      <w:r w:rsidRPr="00F96E04">
        <w:t xml:space="preserve"> or business operations.</w:t>
      </w:r>
    </w:p>
    <w:p w14:paraId="4CBCD6BC" w14:textId="5C9009B9" w:rsidR="005D2FE7" w:rsidRPr="00F96E04" w:rsidRDefault="005D2FE7" w:rsidP="00F96E04">
      <w:pPr>
        <w:pStyle w:val="1-Bulleted"/>
      </w:pPr>
      <w:r w:rsidRPr="00F96E04">
        <w:t>Addition, alteration or temporary disconnection of fire or burglary protection systems.</w:t>
      </w:r>
    </w:p>
    <w:p w14:paraId="0386B5C1" w14:textId="1CD1EF34" w:rsidR="005D2FE7" w:rsidRPr="00F96E04" w:rsidRDefault="005D2FE7" w:rsidP="00F96E04">
      <w:pPr>
        <w:pStyle w:val="1-Bulleted"/>
      </w:pPr>
      <w:r w:rsidRPr="00F96E04">
        <w:t>Use of aircraft or watercraft, whether or not you own them.</w:t>
      </w:r>
    </w:p>
    <w:p w14:paraId="61F75D37" w14:textId="3CD24E12" w:rsidR="005D2FE7" w:rsidRPr="00F96E04" w:rsidRDefault="005D2FE7" w:rsidP="00F96E04">
      <w:pPr>
        <w:pStyle w:val="1-Bulleted"/>
      </w:pPr>
      <w:r w:rsidRPr="00F96E04">
        <w:t>Major changes in the value or nature of goods being shipped.</w:t>
      </w:r>
    </w:p>
    <w:p w14:paraId="69BFF858" w14:textId="6B09DA82" w:rsidR="005D2FE7" w:rsidRPr="00F96E04" w:rsidRDefault="005D2FE7" w:rsidP="00F96E04">
      <w:pPr>
        <w:pStyle w:val="1-Bulleted"/>
      </w:pPr>
      <w:r w:rsidRPr="00F96E04">
        <w:t>Employment of personnel in states in which you were previously not doing business.</w:t>
      </w:r>
    </w:p>
    <w:p w14:paraId="04A7415B" w14:textId="7410A27D" w:rsidR="005D2FE7" w:rsidRPr="00F96E04" w:rsidRDefault="005D2FE7" w:rsidP="00F96E04">
      <w:pPr>
        <w:pStyle w:val="1-Bulleted"/>
      </w:pPr>
      <w:r w:rsidRPr="00F96E04">
        <w:t>Election or appointment of a new CEO or COO, or any change in control of either the company’s Board of Directors or stock ownership.</w:t>
      </w:r>
    </w:p>
    <w:p w14:paraId="1F82FD6D" w14:textId="3D367997" w:rsidR="005D2FE7" w:rsidRPr="00F96E04" w:rsidRDefault="005D2FE7" w:rsidP="00F96E04">
      <w:pPr>
        <w:pStyle w:val="1-Bulleted"/>
      </w:pPr>
      <w:r w:rsidRPr="00F96E04">
        <w:t>Changes in ERISA Plan Assets.</w:t>
      </w:r>
    </w:p>
    <w:p w14:paraId="7F410F5E" w14:textId="6DE36A26" w:rsidR="005D2FE7" w:rsidRPr="00F96E04" w:rsidRDefault="005D2FE7" w:rsidP="00F96E04">
      <w:pPr>
        <w:pStyle w:val="1-Bulleted"/>
      </w:pPr>
      <w:r w:rsidRPr="00F96E04">
        <w:t>Addition of new drivers for the company.</w:t>
      </w:r>
    </w:p>
    <w:p w14:paraId="0BF71C3F" w14:textId="7DF78201" w:rsidR="005D2FE7" w:rsidRPr="00F96E04" w:rsidRDefault="005D2FE7" w:rsidP="00F96E04">
      <w:pPr>
        <w:pStyle w:val="1-Bulleted"/>
        <w:sectPr w:rsidR="000E49B8"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58138A0B" w14:textId="77777777" w:rsidR="005D2FE7" w:rsidRDefault="005D2FE7" w:rsidP="00773EA9">
      <w:pPr>
        <w:pStyle w:val="1-PageHeader"/>
      </w:pPr>
      <w:bookmarkStart w:id="3" w:name="_Toc174357012"/>
      <w:r>
        <w:lastRenderedPageBreak/>
        <w:t>General Liability</w:t>
      </w:r>
      <w:bookmarkEnd w:id="3"/>
    </w:p>
    <w:tbl>
      <w:tblPr>
        <w:tblW w:w="0" w:type="auto"/>
        <w:tblLayout w:type="fixed"/>
        <w:tblLook w:val="04A0" w:firstRow="1" w:lastRow="0" w:firstColumn="1" w:lastColumn="0" w:noHBand="0" w:noVBand="1"/>
      </w:tblPr>
      <w:tblGrid>
        <w:gridCol w:w="2328"/>
        <w:gridCol w:w="7176"/>
      </w:tblGrid>
      <w:tr w:rsidR="00773EA9" w14:paraId="4C742786" w14:textId="77777777" w:rsidTr="00773EA9">
        <w:tc>
          <w:tcPr>
            <w:tcW w:w="2328" w:type="dxa"/>
            <w:hideMark/>
          </w:tcPr>
          <w:p w14:paraId="00A3A4D6" w14:textId="77777777" w:rsidR="005D2FE7" w:rsidRDefault="005D2FE7">
            <w:pPr>
              <w:pStyle w:val="1-TableContent"/>
              <w:rPr>
                <w:b/>
                <w:sz w:val="22"/>
              </w:rPr>
            </w:pPr>
            <w:r>
              <w:rPr>
                <w:b/>
                <w:sz w:val="22"/>
              </w:rPr>
              <w:t>Issuing Company</w:t>
            </w:r>
          </w:p>
        </w:tc>
        <w:tc>
          <w:tcPr>
            <w:tcW w:w="7176" w:type="dxa"/>
            <w:hideMark/>
          </w:tcPr>
          <w:p w14:paraId="20F75B3E" w14:textId="77777777" w:rsidR="005D2FE7" w:rsidRDefault="005D2FE7">
            <w:pPr>
              <w:pStyle w:val="1-TableContent"/>
              <w:rPr>
                <w:b/>
                <w:sz w:val="22"/>
              </w:rPr>
            </w:pPr>
            <w:r>
              <w:rPr>
                <w:b/>
                <w:sz w:val="22"/>
              </w:rPr>
              <w:t>United Specialty Ins Co</w:t>
            </w:r>
          </w:p>
        </w:tc>
      </w:tr>
      <w:tr w:rsidR="00773EA9" w14:paraId="645772A9" w14:textId="77777777" w:rsidTr="00773EA9">
        <w:tc>
          <w:tcPr>
            <w:tcW w:w="2328" w:type="dxa"/>
            <w:hideMark/>
          </w:tcPr>
          <w:p w14:paraId="1F1D2865" w14:textId="77777777" w:rsidR="005D2FE7" w:rsidRDefault="005D2FE7">
            <w:pPr>
              <w:pStyle w:val="1-TableContent"/>
              <w:rPr>
                <w:b/>
                <w:sz w:val="22"/>
              </w:rPr>
            </w:pPr>
            <w:r>
              <w:rPr>
                <w:b/>
                <w:sz w:val="22"/>
              </w:rPr>
              <w:t>Policy Number</w:t>
            </w:r>
          </w:p>
        </w:tc>
        <w:tc>
          <w:tcPr>
            <w:tcW w:w="7176" w:type="dxa"/>
            <w:hideMark/>
          </w:tcPr>
          <w:p w14:paraId="3CA36B48" w14:textId="77777777" w:rsidR="005D2FE7" w:rsidRDefault="005D2FE7">
            <w:pPr>
              <w:pStyle w:val="1-TableContent"/>
              <w:rPr>
                <w:b/>
                <w:sz w:val="22"/>
              </w:rPr>
            </w:pPr>
            <w:r>
              <w:rPr>
                <w:b/>
                <w:sz w:val="22"/>
              </w:rPr>
              <w:t>ATN2326840</w:t>
            </w:r>
          </w:p>
        </w:tc>
      </w:tr>
      <w:tr w:rsidR="00773EA9" w14:paraId="476AB661" w14:textId="77777777" w:rsidTr="00773EA9">
        <w:tc>
          <w:tcPr>
            <w:tcW w:w="2328" w:type="dxa"/>
            <w:hideMark/>
          </w:tcPr>
          <w:p w14:paraId="09D69E81" w14:textId="77777777" w:rsidR="005D2FE7" w:rsidRDefault="005D2FE7">
            <w:pPr>
              <w:pStyle w:val="1-TableContent"/>
              <w:rPr>
                <w:b/>
                <w:sz w:val="22"/>
              </w:rPr>
            </w:pPr>
            <w:r>
              <w:rPr>
                <w:b/>
                <w:sz w:val="22"/>
              </w:rPr>
              <w:t>Policy Term</w:t>
            </w:r>
          </w:p>
        </w:tc>
        <w:tc>
          <w:tcPr>
            <w:tcW w:w="7176" w:type="dxa"/>
            <w:hideMark/>
          </w:tcPr>
          <w:p w14:paraId="098B7DEE" w14:textId="7A152498" w:rsidR="005D2FE7" w:rsidRDefault="005D2FE7">
            <w:pPr>
              <w:pStyle w:val="1-TableContent"/>
              <w:rPr>
                <w:b/>
                <w:sz w:val="22"/>
              </w:rPr>
            </w:pPr>
            <w:r>
              <w:rPr>
                <w:b/>
                <w:sz w:val="22"/>
              </w:rPr>
              <w:t>9/1/202</w:t>
            </w:r>
            <w:r w:rsidR="00262B2E">
              <w:rPr>
                <w:b/>
                <w:sz w:val="22"/>
              </w:rPr>
              <w:t>4</w:t>
            </w:r>
            <w:r>
              <w:rPr>
                <w:b/>
                <w:sz w:val="22"/>
              </w:rPr>
              <w:t xml:space="preserve"> to 9/1/202</w:t>
            </w:r>
            <w:r w:rsidR="00262B2E">
              <w:rPr>
                <w:b/>
                <w:sz w:val="22"/>
              </w:rPr>
              <w:t>5</w:t>
            </w:r>
          </w:p>
        </w:tc>
      </w:tr>
    </w:tbl>
    <w:p w14:paraId="63E37370" w14:textId="205C428A" w:rsidR="005D2FE7" w:rsidRDefault="005D2FE7" w:rsidP="00773EA9">
      <w:pPr>
        <w:pStyle w:val="1-BodyText"/>
      </w:pPr>
    </w:p>
    <w:p w14:paraId="27D0857A" w14:textId="77777777" w:rsidR="005D2FE7" w:rsidRDefault="005D2FE7" w:rsidP="00773EA9">
      <w:pPr>
        <w:pStyle w:val="1-SubHeader"/>
      </w:pPr>
      <w:r>
        <w:t>Named Insureds</w:t>
      </w:r>
    </w:p>
    <w:tbl>
      <w:tblPr>
        <w:tblW w:w="0" w:type="auto"/>
        <w:tblLayout w:type="fixed"/>
        <w:tblLook w:val="04A0" w:firstRow="1" w:lastRow="0" w:firstColumn="1" w:lastColumn="0" w:noHBand="0" w:noVBand="1"/>
      </w:tblPr>
      <w:tblGrid>
        <w:gridCol w:w="6414"/>
        <w:gridCol w:w="3080"/>
      </w:tblGrid>
      <w:tr w:rsidR="00773EA9" w14:paraId="0C269EDF" w14:textId="77777777" w:rsidTr="00262B2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59D617B" w14:textId="77777777" w:rsidR="005D2FE7" w:rsidRDefault="005D2FE7" w:rsidP="00262B2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1B15C17" w14:textId="77777777" w:rsidR="005D2FE7" w:rsidRDefault="005D2FE7" w:rsidP="00262B2E">
            <w:pPr>
              <w:pStyle w:val="1-TableHeader"/>
              <w:jc w:val="center"/>
            </w:pPr>
            <w:r>
              <w:t>Interest</w:t>
            </w:r>
          </w:p>
        </w:tc>
      </w:tr>
      <w:tr w:rsidR="00773EA9" w14:paraId="24BC1C54"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0A9938D" w14:textId="77777777" w:rsidR="005D2FE7" w:rsidRDefault="005D2FE7" w:rsidP="00262B2E">
            <w:pPr>
              <w:pStyle w:val="1-TableContent"/>
              <w:jc w:val="center"/>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48E5E15" w14:textId="77777777" w:rsidR="005D2FE7" w:rsidRDefault="005D2FE7" w:rsidP="00262B2E">
            <w:pPr>
              <w:pStyle w:val="1-TableContent"/>
              <w:jc w:val="center"/>
            </w:pPr>
            <w:r>
              <w:t xml:space="preserve">First </w:t>
            </w:r>
            <w:r>
              <w:t>Named Insured</w:t>
            </w:r>
          </w:p>
        </w:tc>
      </w:tr>
    </w:tbl>
    <w:p w14:paraId="324545A4" w14:textId="77777777" w:rsidR="005D2FE7" w:rsidRDefault="005D2FE7" w:rsidP="00773EA9">
      <w:pPr>
        <w:pStyle w:val="1-BodyText"/>
      </w:pPr>
    </w:p>
    <w:p w14:paraId="268D6937" w14:textId="77777777" w:rsidR="005D2FE7" w:rsidRDefault="005D2FE7" w:rsidP="00773EA9">
      <w:pPr>
        <w:pStyle w:val="1-SubHeader"/>
        <w:rPr>
          <w:snapToGrid w:val="0"/>
        </w:rPr>
      </w:pPr>
      <w:r>
        <w:t>Coverages</w:t>
      </w:r>
    </w:p>
    <w:tbl>
      <w:tblPr>
        <w:tblStyle w:val="1-TableBase"/>
        <w:tblW w:w="0" w:type="auto"/>
        <w:tblLayout w:type="fixed"/>
        <w:tblLook w:val="04A0" w:firstRow="1" w:lastRow="0" w:firstColumn="1" w:lastColumn="0" w:noHBand="0" w:noVBand="1"/>
      </w:tblPr>
      <w:tblGrid>
        <w:gridCol w:w="6414"/>
        <w:gridCol w:w="3080"/>
      </w:tblGrid>
      <w:tr w:rsidR="00773EA9" w14:paraId="3288A24F" w14:textId="77777777" w:rsidTr="00262B2E">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A0A2525" w14:textId="77777777" w:rsidR="005D2FE7" w:rsidRDefault="005D2FE7" w:rsidP="00262B2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23FBED5" w14:textId="77777777" w:rsidR="005D2FE7" w:rsidRDefault="005D2FE7" w:rsidP="00262B2E">
            <w:pPr>
              <w:pStyle w:val="1-TableHeader"/>
              <w:jc w:val="center"/>
              <w:rPr>
                <w:snapToGrid w:val="0"/>
              </w:rPr>
            </w:pPr>
            <w:r>
              <w:rPr>
                <w:snapToGrid w:val="0"/>
              </w:rPr>
              <w:t>Limit</w:t>
            </w:r>
          </w:p>
        </w:tc>
      </w:tr>
      <w:tr w:rsidR="00773EA9" w14:paraId="4801E4FC"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EC77BA1" w14:textId="77777777" w:rsidR="005D2FE7" w:rsidRDefault="005D2FE7" w:rsidP="00262B2E">
            <w:pPr>
              <w:pStyle w:val="1-TableContent"/>
              <w:jc w:val="center"/>
            </w:pPr>
            <w:r>
              <w:t>General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5DE9B8B" w14:textId="77777777" w:rsidR="005D2FE7" w:rsidRDefault="005D2FE7" w:rsidP="00262B2E">
            <w:pPr>
              <w:pStyle w:val="1-TableContent"/>
              <w:jc w:val="center"/>
            </w:pPr>
            <w:r>
              <w:rPr>
                <w:snapToGrid w:val="0"/>
              </w:rPr>
              <w:t>$2,000,000</w:t>
            </w:r>
          </w:p>
        </w:tc>
      </w:tr>
      <w:tr w:rsidR="00773EA9" w14:paraId="72228C61"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BBA67F3" w14:textId="77777777" w:rsidR="005D2FE7" w:rsidRDefault="005D2FE7" w:rsidP="00262B2E">
            <w:pPr>
              <w:pStyle w:val="1-TableContent"/>
              <w:jc w:val="center"/>
            </w:pPr>
            <w:r>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93284EF" w14:textId="77777777" w:rsidR="005D2FE7" w:rsidRDefault="005D2FE7" w:rsidP="00262B2E">
            <w:pPr>
              <w:pStyle w:val="1-TableContent"/>
              <w:jc w:val="center"/>
            </w:pPr>
            <w:r>
              <w:rPr>
                <w:snapToGrid w:val="0"/>
              </w:rPr>
              <w:t>$2,000,000</w:t>
            </w:r>
          </w:p>
        </w:tc>
      </w:tr>
      <w:tr w:rsidR="00773EA9" w14:paraId="36367330"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27050FD" w14:textId="77777777" w:rsidR="005D2FE7" w:rsidRDefault="005D2FE7" w:rsidP="00262B2E">
            <w:pPr>
              <w:pStyle w:val="1-TableContent"/>
              <w:jc w:val="center"/>
            </w:pPr>
            <w:r>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9DFB52E" w14:textId="77777777" w:rsidR="005D2FE7" w:rsidRDefault="005D2FE7" w:rsidP="00262B2E">
            <w:pPr>
              <w:pStyle w:val="1-TableContent"/>
              <w:jc w:val="center"/>
            </w:pPr>
            <w:r>
              <w:rPr>
                <w:snapToGrid w:val="0"/>
              </w:rPr>
              <w:t>$1,000,000</w:t>
            </w:r>
          </w:p>
        </w:tc>
      </w:tr>
      <w:tr w:rsidR="00773EA9" w14:paraId="15EB2FE7"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1EDCB3B" w14:textId="77777777" w:rsidR="005D2FE7" w:rsidRDefault="005D2FE7" w:rsidP="00262B2E">
            <w:pPr>
              <w:pStyle w:val="1-TableContent"/>
              <w:jc w:val="center"/>
            </w:pPr>
            <w:r>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A9A8B9E" w14:textId="77777777" w:rsidR="005D2FE7" w:rsidRDefault="005D2FE7" w:rsidP="00262B2E">
            <w:pPr>
              <w:pStyle w:val="1-TableContent"/>
              <w:jc w:val="center"/>
            </w:pPr>
            <w:r>
              <w:rPr>
                <w:snapToGrid w:val="0"/>
              </w:rPr>
              <w:t>$1,000,000</w:t>
            </w:r>
          </w:p>
        </w:tc>
      </w:tr>
      <w:tr w:rsidR="00773EA9" w14:paraId="78EF9D91"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A995C00" w14:textId="77777777" w:rsidR="005D2FE7" w:rsidRDefault="005D2FE7" w:rsidP="00262B2E">
            <w:pPr>
              <w:pStyle w:val="1-TableContent"/>
              <w:jc w:val="center"/>
            </w:pPr>
            <w:r>
              <w:t>Fire Damage (Any One Fire)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86B56D8" w14:textId="77777777" w:rsidR="005D2FE7" w:rsidRDefault="005D2FE7" w:rsidP="00262B2E">
            <w:pPr>
              <w:pStyle w:val="1-TableContent"/>
              <w:jc w:val="center"/>
            </w:pPr>
            <w:r>
              <w:rPr>
                <w:snapToGrid w:val="0"/>
              </w:rPr>
              <w:t>$100,000</w:t>
            </w:r>
          </w:p>
        </w:tc>
      </w:tr>
      <w:tr w:rsidR="00773EA9" w14:paraId="3E9F2D22"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B7CC29B" w14:textId="77777777" w:rsidR="005D2FE7" w:rsidRDefault="005D2FE7" w:rsidP="00262B2E">
            <w:pPr>
              <w:pStyle w:val="1-TableContent"/>
              <w:jc w:val="center"/>
            </w:pPr>
            <w:r>
              <w:t xml:space="preserve">Medical </w:t>
            </w:r>
            <w:r>
              <w:t>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C4282C3" w14:textId="77777777" w:rsidR="005D2FE7" w:rsidRDefault="005D2FE7" w:rsidP="00262B2E">
            <w:pPr>
              <w:pStyle w:val="1-TableContent"/>
              <w:jc w:val="center"/>
            </w:pPr>
            <w:r>
              <w:rPr>
                <w:snapToGrid w:val="0"/>
              </w:rPr>
              <w:t>$5,000</w:t>
            </w:r>
          </w:p>
        </w:tc>
      </w:tr>
      <w:tr w:rsidR="00773EA9" w14:paraId="4CFAA3F4"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E79BC68" w14:textId="77777777" w:rsidR="005D2FE7" w:rsidRDefault="005D2FE7" w:rsidP="00262B2E">
            <w:pPr>
              <w:pStyle w:val="1-TableContent"/>
              <w:jc w:val="center"/>
            </w:pPr>
            <w:r>
              <w:t>Property Damage 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F3DB2A2" w14:textId="77777777" w:rsidR="005D2FE7" w:rsidRDefault="005D2FE7" w:rsidP="00262B2E">
            <w:pPr>
              <w:pStyle w:val="1-TableContent"/>
              <w:jc w:val="center"/>
            </w:pPr>
            <w:r>
              <w:rPr>
                <w:snapToGrid w:val="0"/>
              </w:rPr>
              <w:t>$5,000</w:t>
            </w:r>
          </w:p>
        </w:tc>
      </w:tr>
      <w:tr w:rsidR="00773EA9" w14:paraId="78328039" w14:textId="77777777" w:rsidTr="00262B2E">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6709CD6" w14:textId="77777777" w:rsidR="005D2FE7" w:rsidRDefault="005D2FE7" w:rsidP="00262B2E">
            <w:pPr>
              <w:pStyle w:val="1-TableContent"/>
              <w:jc w:val="center"/>
            </w:pPr>
            <w:r>
              <w:t>Bodily Injury 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93D855F" w14:textId="77777777" w:rsidR="005D2FE7" w:rsidRDefault="005D2FE7" w:rsidP="00262B2E">
            <w:pPr>
              <w:pStyle w:val="1-TableContent"/>
              <w:jc w:val="center"/>
            </w:pPr>
            <w:r>
              <w:rPr>
                <w:snapToGrid w:val="0"/>
              </w:rPr>
              <w:t>$5,000</w:t>
            </w:r>
          </w:p>
        </w:tc>
      </w:tr>
    </w:tbl>
    <w:p w14:paraId="446E0E6E" w14:textId="77777777" w:rsidR="005D2FE7" w:rsidRDefault="005D2FE7" w:rsidP="00773EA9">
      <w:pPr>
        <w:pStyle w:val="1-BodyText"/>
        <w:rPr>
          <w:snapToGrid w:val="0"/>
        </w:rPr>
      </w:pPr>
    </w:p>
    <w:p w14:paraId="4D2C7863" w14:textId="77777777" w:rsidR="005D2FE7" w:rsidRDefault="005D2FE7" w:rsidP="00773EA9">
      <w:pPr>
        <w:pStyle w:val="1-SubHeader"/>
        <w:rPr>
          <w:snapToGrid w:val="0"/>
        </w:rPr>
      </w:pPr>
      <w:r>
        <w:rPr>
          <w:snapToGrid w:val="0"/>
        </w:rPr>
        <w:t>Locations and Exposures</w:t>
      </w:r>
    </w:p>
    <w:tbl>
      <w:tblPr>
        <w:tblW w:w="9499" w:type="dxa"/>
        <w:tblLayout w:type="fixed"/>
        <w:tblLook w:val="04A0" w:firstRow="1" w:lastRow="0" w:firstColumn="1" w:lastColumn="0" w:noHBand="0" w:noVBand="1"/>
      </w:tblPr>
      <w:tblGrid>
        <w:gridCol w:w="636"/>
        <w:gridCol w:w="38"/>
        <w:gridCol w:w="649"/>
        <w:gridCol w:w="5091"/>
        <w:gridCol w:w="1572"/>
        <w:gridCol w:w="34"/>
        <w:gridCol w:w="1479"/>
      </w:tblGrid>
      <w:tr w:rsidR="00773EA9" w14:paraId="6FDF395C" w14:textId="77777777" w:rsidTr="00262B2E">
        <w:trPr>
          <w:cantSplit/>
          <w:tblHeader/>
        </w:trPr>
        <w:tc>
          <w:tcPr>
            <w:tcW w:w="674" w:type="dxa"/>
            <w:gridSpan w:val="2"/>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hideMark/>
          </w:tcPr>
          <w:p w14:paraId="3E13536B" w14:textId="77777777" w:rsidR="005D2FE7" w:rsidRDefault="005D2FE7" w:rsidP="00262B2E">
            <w:pPr>
              <w:pStyle w:val="1-TableHeader"/>
              <w:ind w:left="-58"/>
              <w:jc w:val="center"/>
              <w:rPr>
                <w:snapToGrid w:val="0"/>
              </w:rPr>
            </w:pPr>
            <w:r>
              <w:rPr>
                <w:snapToGrid w:val="0"/>
              </w:rP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6740777" w14:textId="77777777" w:rsidR="005D2FE7" w:rsidRDefault="005D2FE7" w:rsidP="00262B2E">
            <w:pPr>
              <w:pStyle w:val="1-TableHeader"/>
              <w:ind w:left="-58"/>
              <w:jc w:val="center"/>
              <w:rPr>
                <w:snapToGrid w:val="0"/>
              </w:rPr>
            </w:pPr>
            <w:r>
              <w:rPr>
                <w:snapToGrid w:val="0"/>
              </w:rPr>
              <w:t>Bldg</w:t>
            </w: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C4F20AC" w14:textId="77777777" w:rsidR="005D2FE7" w:rsidRDefault="005D2FE7" w:rsidP="00262B2E">
            <w:pPr>
              <w:pStyle w:val="1-TableHeader"/>
              <w:jc w:val="center"/>
              <w:rPr>
                <w:snapToGrid w:val="0"/>
              </w:rPr>
            </w:pPr>
            <w:r>
              <w:rPr>
                <w:snapToGrid w:val="0"/>
              </w:rPr>
              <w:t>Description</w:t>
            </w:r>
          </w:p>
        </w:tc>
        <w:tc>
          <w:tcPr>
            <w:tcW w:w="157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2A5220D" w14:textId="77777777" w:rsidR="005D2FE7" w:rsidRDefault="005D2FE7" w:rsidP="00262B2E">
            <w:pPr>
              <w:pStyle w:val="1-TableHeader"/>
              <w:jc w:val="center"/>
              <w:rPr>
                <w:snapToGrid w:val="0"/>
              </w:rPr>
            </w:pPr>
            <w:r>
              <w:rPr>
                <w:snapToGrid w:val="0"/>
              </w:rPr>
              <w:t>Exposure</w:t>
            </w:r>
          </w:p>
        </w:tc>
        <w:tc>
          <w:tcPr>
            <w:tcW w:w="1513"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44183612" w14:textId="77777777" w:rsidR="005D2FE7" w:rsidRDefault="005D2FE7" w:rsidP="00262B2E">
            <w:pPr>
              <w:pStyle w:val="1-TableHeader"/>
              <w:jc w:val="center"/>
              <w:rPr>
                <w:snapToGrid w:val="0"/>
              </w:rPr>
            </w:pPr>
            <w:r>
              <w:rPr>
                <w:snapToGrid w:val="0"/>
              </w:rPr>
              <w:t>Premium Basis</w:t>
            </w:r>
          </w:p>
        </w:tc>
      </w:tr>
      <w:tr w:rsidR="00773EA9" w14:paraId="57805293" w14:textId="77777777" w:rsidTr="00262B2E">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18B82A52" w14:textId="77777777" w:rsidR="005D2FE7" w:rsidRDefault="005D2FE7" w:rsidP="00262B2E">
            <w:pPr>
              <w:pStyle w:val="1-TableContent"/>
              <w:keepNext/>
              <w:keepLines/>
              <w:jc w:val="center"/>
              <w:rPr>
                <w:b/>
                <w:snapToGrid w:val="0"/>
              </w:rPr>
            </w:pPr>
            <w:r>
              <w:rPr>
                <w:b/>
              </w:rPr>
              <w:t>1</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C3C3FC9" w14:textId="77777777" w:rsidR="005D2FE7" w:rsidRDefault="005D2FE7" w:rsidP="00262B2E">
            <w:pPr>
              <w:pStyle w:val="1-TableContent"/>
              <w:keepNext/>
              <w:keepLines/>
              <w:jc w:val="center"/>
              <w:rPr>
                <w:b/>
                <w:snapToGrid w:val="0"/>
              </w:rPr>
            </w:pPr>
            <w:r>
              <w:rPr>
                <w:b/>
              </w:rPr>
              <w:t>1</w:t>
            </w:r>
          </w:p>
        </w:tc>
        <w:tc>
          <w:tcPr>
            <w:tcW w:w="8176"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E680478" w14:textId="529A0283" w:rsidR="005D2FE7" w:rsidRDefault="00262B2E" w:rsidP="00262B2E">
            <w:pPr>
              <w:pStyle w:val="1-TableContent"/>
              <w:keepNext/>
              <w:keepLines/>
              <w:rPr>
                <w:b/>
                <w:snapToGrid w:val="0"/>
              </w:rPr>
            </w:pPr>
            <w:r>
              <w:rPr>
                <w:b/>
                <w:noProof/>
              </w:rPr>
              <w:t>5001 LBJ Freeway, Suite 850</w:t>
            </w:r>
            <w:r>
              <w:rPr>
                <w:b/>
                <w:noProof/>
                <w:snapToGrid w:val="0"/>
              </w:rPr>
              <w:t xml:space="preserve"> </w:t>
            </w:r>
            <w:r>
              <w:rPr>
                <w:rFonts w:ascii="Calibri" w:hAnsi="Calibri" w:cs="Calibri"/>
                <w:b/>
                <w:noProof/>
                <w:snapToGrid w:val="0"/>
              </w:rPr>
              <w:t>•</w:t>
            </w:r>
            <w:r>
              <w:rPr>
                <w:b/>
                <w:noProof/>
                <w:snapToGrid w:val="0"/>
              </w:rPr>
              <w:t xml:space="preserve"> </w:t>
            </w:r>
            <w:r>
              <w:rPr>
                <w:b/>
                <w:noProof/>
              </w:rPr>
              <w:t>Dallas</w:t>
            </w:r>
            <w:r>
              <w:rPr>
                <w:b/>
                <w:noProof/>
                <w:snapToGrid w:val="0"/>
              </w:rPr>
              <w:t xml:space="preserve">, Texas  </w:t>
            </w:r>
            <w:r>
              <w:rPr>
                <w:b/>
                <w:noProof/>
              </w:rPr>
              <w:t>75244</w:t>
            </w:r>
          </w:p>
        </w:tc>
      </w:tr>
      <w:tr w:rsidR="00773EA9" w14:paraId="38DF4722" w14:textId="77777777" w:rsidTr="00262B2E">
        <w:trPr>
          <w:cantSplit/>
        </w:trPr>
        <w:tc>
          <w:tcPr>
            <w:tcW w:w="1323"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2249EB0" w14:textId="77777777" w:rsidR="005D2FE7" w:rsidRDefault="005D2FE7" w:rsidP="00262B2E">
            <w:pPr>
              <w:pStyle w:val="1-TableContent"/>
              <w:keepNext/>
              <w:keepLines/>
              <w:jc w:val="center"/>
              <w:rPr>
                <w:snapToGrid w:val="0"/>
              </w:rPr>
            </w:pP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1E89B95" w14:textId="77777777" w:rsidR="005D2FE7" w:rsidRDefault="005D2FE7" w:rsidP="00262B2E">
            <w:pPr>
              <w:pStyle w:val="1-TableContent"/>
              <w:keepNext/>
              <w:keepLines/>
              <w:jc w:val="center"/>
              <w:rPr>
                <w:snapToGrid w:val="0"/>
              </w:rPr>
            </w:pPr>
            <w:r>
              <w:t xml:space="preserve">Construction - Home </w:t>
            </w:r>
            <w:r>
              <w:t>Builder</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3A56E36" w14:textId="39869BA6" w:rsidR="005D2FE7" w:rsidRDefault="00262B2E" w:rsidP="00262B2E">
            <w:pPr>
              <w:pStyle w:val="1-TableContent"/>
              <w:keepNext/>
              <w:keepLines/>
              <w:jc w:val="center"/>
              <w:rPr>
                <w:snapToGrid w:val="0"/>
              </w:rPr>
            </w:pPr>
            <w:r>
              <w:rPr>
                <w:noProof/>
                <w:snapToGrid w:val="0"/>
              </w:rPr>
              <w:t>$13,000,000</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C81C13F" w14:textId="46D3D836" w:rsidR="005D2FE7" w:rsidRDefault="00262B2E" w:rsidP="00262B2E">
            <w:pPr>
              <w:pStyle w:val="1-TableContent"/>
              <w:keepNext/>
              <w:keepLines/>
              <w:jc w:val="center"/>
              <w:rPr>
                <w:snapToGrid w:val="0"/>
              </w:rPr>
            </w:pPr>
            <w:r>
              <w:rPr>
                <w:noProof/>
                <w:snapToGrid w:val="0"/>
              </w:rPr>
              <w:t>Receipts</w:t>
            </w:r>
          </w:p>
        </w:tc>
      </w:tr>
    </w:tbl>
    <w:p w14:paraId="52702965" w14:textId="08D85332" w:rsidR="00262B2E" w:rsidRDefault="00262B2E" w:rsidP="00773EA9">
      <w:pPr>
        <w:pStyle w:val="1-BodyText"/>
        <w:rPr>
          <w:noProof/>
        </w:rPr>
      </w:pPr>
    </w:p>
    <w:p w14:paraId="33F0F876" w14:textId="77777777" w:rsidR="00262B2E" w:rsidRDefault="00262B2E" w:rsidP="00773EA9">
      <w:pPr>
        <w:pStyle w:val="1-SubHeader"/>
        <w:rPr>
          <w:noProof/>
        </w:rPr>
      </w:pPr>
      <w:r>
        <w:rPr>
          <w:noProof/>
        </w:rPr>
        <w:t>Additional Interests</w:t>
      </w:r>
    </w:p>
    <w:tbl>
      <w:tblPr>
        <w:tblW w:w="0" w:type="auto"/>
        <w:tblLayout w:type="fixed"/>
        <w:tblLook w:val="04A0" w:firstRow="1" w:lastRow="0" w:firstColumn="1" w:lastColumn="0" w:noHBand="0" w:noVBand="1"/>
      </w:tblPr>
      <w:tblGrid>
        <w:gridCol w:w="3830"/>
        <w:gridCol w:w="5664"/>
      </w:tblGrid>
      <w:tr w:rsidR="00262B2E" w14:paraId="3E63C14E" w14:textId="77777777" w:rsidTr="00262B2E">
        <w:trPr>
          <w:cantSplit/>
          <w:tblHeader/>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E788881" w14:textId="77777777" w:rsidR="00262B2E" w:rsidRDefault="00262B2E" w:rsidP="00262B2E">
            <w:pPr>
              <w:pStyle w:val="1-TableHeader"/>
              <w:jc w:val="center"/>
              <w:rPr>
                <w:noProof/>
              </w:rPr>
            </w:pPr>
            <w:r>
              <w:rPr>
                <w:noProof/>
              </w:rPr>
              <w:t>Interest</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1199B33" w14:textId="77777777" w:rsidR="00262B2E" w:rsidRDefault="00262B2E" w:rsidP="00262B2E">
            <w:pPr>
              <w:pStyle w:val="1-TableHeader"/>
              <w:jc w:val="center"/>
              <w:rPr>
                <w:caps w:val="0"/>
                <w:noProof/>
              </w:rPr>
            </w:pPr>
            <w:r>
              <w:rPr>
                <w:noProof/>
              </w:rPr>
              <w:t>Name and Address</w:t>
            </w:r>
          </w:p>
        </w:tc>
      </w:tr>
      <w:tr w:rsidR="00262B2E" w14:paraId="200D3DCB" w14:textId="77777777" w:rsidTr="00262B2E">
        <w:trPr>
          <w:cantSplit/>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3FB95A5" w14:textId="270165FE" w:rsidR="00262B2E" w:rsidRDefault="00262B2E" w:rsidP="00262B2E">
            <w:pPr>
              <w:pStyle w:val="1-TableContent"/>
              <w:jc w:val="center"/>
              <w:rPr>
                <w:noProof/>
              </w:rPr>
            </w:pPr>
            <w:r>
              <w:rPr>
                <w:noProof/>
              </w:rPr>
              <w:t>Additional Insured</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5A89948" w14:textId="77777777" w:rsidR="00262B2E" w:rsidRDefault="00262B2E" w:rsidP="00262B2E">
            <w:pPr>
              <w:pStyle w:val="1-TableContent"/>
              <w:jc w:val="center"/>
              <w:rPr>
                <w:noProof/>
              </w:rPr>
            </w:pPr>
            <w:r>
              <w:rPr>
                <w:noProof/>
              </w:rPr>
              <w:t>LBJ Heritage, LLC</w:t>
            </w:r>
            <w:r>
              <w:rPr>
                <w:noProof/>
              </w:rPr>
              <w:br/>
              <w:t>C/O: myCOI</w:t>
            </w:r>
            <w:r>
              <w:rPr>
                <w:noProof/>
              </w:rPr>
              <w:br/>
              <w:t>1075 Broad Ripple Avenue, Suite 313</w:t>
            </w:r>
            <w:r>
              <w:rPr>
                <w:noProof/>
              </w:rPr>
              <w:br/>
              <w:t>Indianapolis, IN  46220</w:t>
            </w:r>
          </w:p>
        </w:tc>
      </w:tr>
    </w:tbl>
    <w:p w14:paraId="4961595D" w14:textId="3DD498C1" w:rsidR="00262B2E" w:rsidRDefault="00262B2E" w:rsidP="00262B2E">
      <w:pPr>
        <w:pStyle w:val="1-SubHeader"/>
        <w:rPr>
          <w:snapToGrid w:val="0"/>
        </w:rPr>
      </w:pPr>
      <w:r>
        <w:rPr>
          <w:snapToGrid w:val="0"/>
        </w:rPr>
        <w:lastRenderedPageBreak/>
        <w:t>Endorsements</w:t>
      </w:r>
    </w:p>
    <w:p w14:paraId="116C7199" w14:textId="2510316F" w:rsidR="00262B2E" w:rsidRDefault="00262B2E" w:rsidP="00773EA9">
      <w:r w:rsidRPr="00262B2E">
        <w:rPr>
          <w:noProof/>
        </w:rPr>
        <w:drawing>
          <wp:inline distT="0" distB="0" distL="0" distR="0" wp14:anchorId="7945366E" wp14:editId="1834B53C">
            <wp:extent cx="6027313" cy="7683175"/>
            <wp:effectExtent l="0" t="0" r="0" b="0"/>
            <wp:docPr id="164329951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99519" name="Picture 1" descr="A document with text on it&#10;&#10;Description automatically generated"/>
                    <pic:cNvPicPr/>
                  </pic:nvPicPr>
                  <pic:blipFill>
                    <a:blip r:embed="rId21"/>
                    <a:stretch>
                      <a:fillRect/>
                    </a:stretch>
                  </pic:blipFill>
                  <pic:spPr>
                    <a:xfrm>
                      <a:off x="0" y="0"/>
                      <a:ext cx="6033503" cy="7691065"/>
                    </a:xfrm>
                    <a:prstGeom prst="rect">
                      <a:avLst/>
                    </a:prstGeom>
                  </pic:spPr>
                </pic:pic>
              </a:graphicData>
            </a:graphic>
          </wp:inline>
        </w:drawing>
      </w:r>
    </w:p>
    <w:p w14:paraId="7177FD0F" w14:textId="00ABED55" w:rsidR="00262B2E" w:rsidRPr="00773EA9" w:rsidRDefault="00262B2E" w:rsidP="00773EA9">
      <w:pPr>
        <w:sectPr w:rsidR="00262B2E" w:rsidRPr="00773EA9" w:rsidSect="00394A8D">
          <w:pgSz w:w="12240" w:h="15840"/>
          <w:pgMar w:top="1440" w:right="1440" w:bottom="1296" w:left="1296" w:header="720" w:footer="720" w:gutter="0"/>
          <w:cols w:space="720"/>
          <w:docGrid w:linePitch="360"/>
        </w:sectPr>
      </w:pPr>
      <w:r w:rsidRPr="00262B2E">
        <w:rPr>
          <w:noProof/>
        </w:rPr>
        <w:lastRenderedPageBreak/>
        <w:drawing>
          <wp:inline distT="0" distB="0" distL="0" distR="0" wp14:anchorId="5D36E7FB" wp14:editId="6A6E7CA5">
            <wp:extent cx="6035040" cy="2677160"/>
            <wp:effectExtent l="0" t="0" r="3810" b="8890"/>
            <wp:docPr id="20878362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36295" name="Picture 1" descr="A white paper with black text&#10;&#10;Description automatically generated"/>
                    <pic:cNvPicPr/>
                  </pic:nvPicPr>
                  <pic:blipFill>
                    <a:blip r:embed="rId22"/>
                    <a:stretch>
                      <a:fillRect/>
                    </a:stretch>
                  </pic:blipFill>
                  <pic:spPr>
                    <a:xfrm>
                      <a:off x="0" y="0"/>
                      <a:ext cx="6035040" cy="2677160"/>
                    </a:xfrm>
                    <a:prstGeom prst="rect">
                      <a:avLst/>
                    </a:prstGeom>
                  </pic:spPr>
                </pic:pic>
              </a:graphicData>
            </a:graphic>
          </wp:inline>
        </w:drawing>
      </w:r>
    </w:p>
    <w:p w14:paraId="3A60A734" w14:textId="77777777" w:rsidR="005D2FE7" w:rsidRDefault="005D2FE7" w:rsidP="00F07107">
      <w:pPr>
        <w:pStyle w:val="1-PageHeader"/>
      </w:pPr>
      <w:bookmarkStart w:id="4" w:name="_Toc174357013"/>
      <w:r>
        <w:lastRenderedPageBreak/>
        <w:t>Umbrella / Excess Liability</w:t>
      </w:r>
      <w:bookmarkEnd w:id="4"/>
    </w:p>
    <w:tbl>
      <w:tblPr>
        <w:tblW w:w="0" w:type="auto"/>
        <w:tblLayout w:type="fixed"/>
        <w:tblLook w:val="0480" w:firstRow="0" w:lastRow="0" w:firstColumn="1" w:lastColumn="0" w:noHBand="0" w:noVBand="1"/>
      </w:tblPr>
      <w:tblGrid>
        <w:gridCol w:w="2328"/>
        <w:gridCol w:w="7176"/>
      </w:tblGrid>
      <w:tr w:rsidR="004A2D0E" w14:paraId="500E7CAE" w14:textId="77777777" w:rsidTr="00103F05">
        <w:tc>
          <w:tcPr>
            <w:tcW w:w="2328" w:type="dxa"/>
            <w:hideMark/>
          </w:tcPr>
          <w:p w14:paraId="28FB4F0F" w14:textId="77777777" w:rsidR="005D2FE7" w:rsidRPr="00F07107" w:rsidRDefault="005D2FE7" w:rsidP="00F07107">
            <w:pPr>
              <w:pStyle w:val="1-TableContent"/>
              <w:rPr>
                <w:b/>
                <w:sz w:val="22"/>
              </w:rPr>
            </w:pPr>
            <w:r>
              <w:rPr>
                <w:b/>
                <w:sz w:val="22"/>
              </w:rPr>
              <w:t>Issuing Company</w:t>
            </w:r>
          </w:p>
        </w:tc>
        <w:tc>
          <w:tcPr>
            <w:tcW w:w="7176" w:type="dxa"/>
            <w:hideMark/>
          </w:tcPr>
          <w:p w14:paraId="4C14ABC5" w14:textId="77777777" w:rsidR="005D2FE7" w:rsidRPr="00F07107" w:rsidRDefault="005D2FE7" w:rsidP="00F07107">
            <w:pPr>
              <w:pStyle w:val="1-TableContent"/>
              <w:rPr>
                <w:b/>
                <w:sz w:val="22"/>
              </w:rPr>
            </w:pPr>
            <w:r>
              <w:rPr>
                <w:b/>
                <w:sz w:val="22"/>
              </w:rPr>
              <w:t>United Specialty Ins Co</w:t>
            </w:r>
          </w:p>
        </w:tc>
      </w:tr>
      <w:tr w:rsidR="004A2D0E" w14:paraId="7D13BEF7" w14:textId="77777777" w:rsidTr="00103F05">
        <w:tc>
          <w:tcPr>
            <w:tcW w:w="2328" w:type="dxa"/>
            <w:hideMark/>
          </w:tcPr>
          <w:p w14:paraId="56D2106D" w14:textId="77777777" w:rsidR="005D2FE7" w:rsidRPr="00F07107" w:rsidRDefault="005D2FE7" w:rsidP="00F07107">
            <w:pPr>
              <w:pStyle w:val="1-TableContent"/>
              <w:rPr>
                <w:b/>
                <w:sz w:val="22"/>
              </w:rPr>
            </w:pPr>
            <w:r>
              <w:rPr>
                <w:b/>
                <w:sz w:val="22"/>
              </w:rPr>
              <w:t>Policy Number</w:t>
            </w:r>
          </w:p>
        </w:tc>
        <w:tc>
          <w:tcPr>
            <w:tcW w:w="7176" w:type="dxa"/>
            <w:hideMark/>
          </w:tcPr>
          <w:p w14:paraId="53CD110B" w14:textId="77777777" w:rsidR="005D2FE7" w:rsidRPr="00F07107" w:rsidRDefault="005D2FE7" w:rsidP="00F07107">
            <w:pPr>
              <w:pStyle w:val="1-TableContent"/>
              <w:rPr>
                <w:b/>
                <w:sz w:val="22"/>
              </w:rPr>
            </w:pPr>
            <w:r>
              <w:rPr>
                <w:b/>
                <w:sz w:val="22"/>
              </w:rPr>
              <w:t>BTN2320631</w:t>
            </w:r>
          </w:p>
        </w:tc>
      </w:tr>
      <w:tr w:rsidR="004A2D0E" w14:paraId="411C9CED" w14:textId="77777777" w:rsidTr="00103F05">
        <w:tc>
          <w:tcPr>
            <w:tcW w:w="2328" w:type="dxa"/>
            <w:hideMark/>
          </w:tcPr>
          <w:p w14:paraId="7992001D" w14:textId="77777777" w:rsidR="005D2FE7" w:rsidRPr="00F07107" w:rsidRDefault="005D2FE7" w:rsidP="00F07107">
            <w:pPr>
              <w:pStyle w:val="1-TableContent"/>
              <w:rPr>
                <w:b/>
                <w:sz w:val="22"/>
              </w:rPr>
            </w:pPr>
            <w:r>
              <w:rPr>
                <w:b/>
                <w:sz w:val="22"/>
              </w:rPr>
              <w:t>Policy Term</w:t>
            </w:r>
          </w:p>
        </w:tc>
        <w:tc>
          <w:tcPr>
            <w:tcW w:w="7176" w:type="dxa"/>
            <w:hideMark/>
          </w:tcPr>
          <w:p w14:paraId="711B586F" w14:textId="6DF3E72D" w:rsidR="005D2FE7" w:rsidRPr="00F07107" w:rsidRDefault="005D2FE7" w:rsidP="00F07107">
            <w:pPr>
              <w:pStyle w:val="1-TableContent"/>
              <w:rPr>
                <w:b/>
                <w:sz w:val="22"/>
              </w:rPr>
            </w:pPr>
            <w:r>
              <w:rPr>
                <w:b/>
                <w:sz w:val="22"/>
              </w:rPr>
              <w:t>9/1/202</w:t>
            </w:r>
            <w:r w:rsidR="00262B2E">
              <w:rPr>
                <w:b/>
                <w:sz w:val="22"/>
              </w:rPr>
              <w:t>4</w:t>
            </w:r>
            <w:r>
              <w:rPr>
                <w:b/>
                <w:sz w:val="22"/>
              </w:rPr>
              <w:t xml:space="preserve"> to 9/1/202</w:t>
            </w:r>
            <w:r w:rsidR="00262B2E">
              <w:rPr>
                <w:b/>
                <w:sz w:val="22"/>
              </w:rPr>
              <w:t>5</w:t>
            </w:r>
          </w:p>
        </w:tc>
      </w:tr>
    </w:tbl>
    <w:p w14:paraId="01BCFAA8" w14:textId="5560CF41" w:rsidR="005D2FE7" w:rsidRDefault="005D2FE7" w:rsidP="00F07107">
      <w:pPr>
        <w:pStyle w:val="1-BodyText"/>
      </w:pPr>
    </w:p>
    <w:p w14:paraId="49E8A83E" w14:textId="77777777" w:rsidR="005D2FE7" w:rsidRDefault="005D2FE7" w:rsidP="00F07107">
      <w:pPr>
        <w:pStyle w:val="1-SubHeader"/>
      </w:pPr>
      <w:r>
        <w:t>Named Insureds</w:t>
      </w:r>
    </w:p>
    <w:tbl>
      <w:tblPr>
        <w:tblW w:w="0" w:type="auto"/>
        <w:tblLayout w:type="fixed"/>
        <w:tblLook w:val="04A0" w:firstRow="1" w:lastRow="0" w:firstColumn="1" w:lastColumn="0" w:noHBand="0" w:noVBand="1"/>
      </w:tblPr>
      <w:tblGrid>
        <w:gridCol w:w="6414"/>
        <w:gridCol w:w="3080"/>
      </w:tblGrid>
      <w:tr w:rsidR="00952FED" w14:paraId="0BEFD4BC" w14:textId="77777777" w:rsidTr="00262B2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D8B289D" w14:textId="77777777" w:rsidR="005D2FE7" w:rsidRDefault="005D2FE7" w:rsidP="00262B2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EA21AED" w14:textId="77777777" w:rsidR="005D2FE7" w:rsidRDefault="005D2FE7" w:rsidP="00262B2E">
            <w:pPr>
              <w:pStyle w:val="1-TableHeader"/>
              <w:jc w:val="center"/>
            </w:pPr>
            <w:r>
              <w:t>Interest</w:t>
            </w:r>
          </w:p>
        </w:tc>
      </w:tr>
      <w:tr w:rsidR="00952FED" w14:paraId="6233D843"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AC0F396" w14:textId="77777777" w:rsidR="005D2FE7" w:rsidRDefault="005D2FE7" w:rsidP="00262B2E">
            <w:pPr>
              <w:pStyle w:val="1-TableContent"/>
              <w:jc w:val="center"/>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74D7951" w14:textId="77777777" w:rsidR="005D2FE7" w:rsidRDefault="005D2FE7" w:rsidP="00262B2E">
            <w:pPr>
              <w:pStyle w:val="1-TableContent"/>
              <w:jc w:val="center"/>
            </w:pPr>
            <w:r>
              <w:t>First Named Insured</w:t>
            </w:r>
          </w:p>
        </w:tc>
      </w:tr>
    </w:tbl>
    <w:p w14:paraId="52EC53A7" w14:textId="77777777" w:rsidR="005D2FE7" w:rsidRDefault="005D2FE7" w:rsidP="00F07107">
      <w:pPr>
        <w:pStyle w:val="1-BodyText"/>
      </w:pPr>
    </w:p>
    <w:p w14:paraId="4F5217B1" w14:textId="77777777" w:rsidR="005D2FE7" w:rsidRDefault="005D2FE7" w:rsidP="00F07107">
      <w:pPr>
        <w:pStyle w:val="1-SubHeader"/>
      </w:pPr>
      <w:r>
        <w:t>Coverages</w:t>
      </w:r>
    </w:p>
    <w:tbl>
      <w:tblPr>
        <w:tblStyle w:val="1-TableBase"/>
        <w:tblW w:w="0" w:type="auto"/>
        <w:tblLayout w:type="fixed"/>
        <w:tblLook w:val="04A0" w:firstRow="1" w:lastRow="0" w:firstColumn="1" w:lastColumn="0" w:noHBand="0" w:noVBand="1"/>
      </w:tblPr>
      <w:tblGrid>
        <w:gridCol w:w="6416"/>
        <w:gridCol w:w="3078"/>
      </w:tblGrid>
      <w:tr w:rsidR="00EC4006" w14:paraId="092E9CF1" w14:textId="77777777" w:rsidTr="00262B2E">
        <w:trPr>
          <w:cnfStyle w:val="100000000000" w:firstRow="1" w:lastRow="0" w:firstColumn="0" w:lastColumn="0" w:oddVBand="0" w:evenVBand="0" w:oddHBand="0" w:evenHBand="0" w:firstRowFirstColumn="0" w:firstRowLastColumn="0" w:lastRowFirstColumn="0" w:lastRowLastColumn="0"/>
        </w:trPr>
        <w:tc>
          <w:tcPr>
            <w:tcW w:w="6416" w:type="dxa"/>
            <w:vAlign w:val="center"/>
            <w:hideMark/>
          </w:tcPr>
          <w:p w14:paraId="1B63BBF7" w14:textId="40F8A2A8" w:rsidR="005D2FE7" w:rsidRDefault="005D2FE7" w:rsidP="00262B2E">
            <w:pPr>
              <w:pStyle w:val="1-TableHeader"/>
              <w:jc w:val="center"/>
            </w:pPr>
            <w:r>
              <w:t>Description</w:t>
            </w:r>
          </w:p>
        </w:tc>
        <w:tc>
          <w:tcPr>
            <w:tcW w:w="3078" w:type="dxa"/>
            <w:vAlign w:val="center"/>
            <w:hideMark/>
          </w:tcPr>
          <w:p w14:paraId="5C2EC453" w14:textId="77777777" w:rsidR="005D2FE7" w:rsidRDefault="005D2FE7" w:rsidP="00262B2E">
            <w:pPr>
              <w:pStyle w:val="1-TableHeader"/>
              <w:jc w:val="center"/>
            </w:pPr>
            <w:r>
              <w:t>Limit</w:t>
            </w:r>
          </w:p>
        </w:tc>
      </w:tr>
      <w:tr w:rsidR="00EC4006" w14:paraId="68FB854D" w14:textId="77777777" w:rsidTr="00262B2E">
        <w:tc>
          <w:tcPr>
            <w:tcW w:w="6416" w:type="dxa"/>
            <w:vAlign w:val="center"/>
            <w:hideMark/>
          </w:tcPr>
          <w:p w14:paraId="5C477588" w14:textId="77777777" w:rsidR="005D2FE7" w:rsidRDefault="005D2FE7" w:rsidP="00262B2E">
            <w:pPr>
              <w:pStyle w:val="1-TableContent"/>
              <w:jc w:val="center"/>
            </w:pPr>
            <w:r>
              <w:t>General Aggregate</w:t>
            </w:r>
          </w:p>
        </w:tc>
        <w:tc>
          <w:tcPr>
            <w:tcW w:w="3078" w:type="dxa"/>
            <w:vAlign w:val="center"/>
            <w:hideMark/>
          </w:tcPr>
          <w:p w14:paraId="3C74D426" w14:textId="77777777" w:rsidR="005D2FE7" w:rsidRDefault="005D2FE7" w:rsidP="00262B2E">
            <w:pPr>
              <w:pStyle w:val="1-TableContent"/>
              <w:jc w:val="center"/>
            </w:pPr>
            <w:r>
              <w:t>$1,000,000</w:t>
            </w:r>
          </w:p>
        </w:tc>
      </w:tr>
      <w:tr w:rsidR="00EC4006" w14:paraId="452BB5D7" w14:textId="77777777" w:rsidTr="00262B2E">
        <w:tc>
          <w:tcPr>
            <w:tcW w:w="6416" w:type="dxa"/>
            <w:vAlign w:val="center"/>
            <w:hideMark/>
          </w:tcPr>
          <w:p w14:paraId="1435D077" w14:textId="77777777" w:rsidR="005D2FE7" w:rsidRDefault="005D2FE7" w:rsidP="00262B2E">
            <w:pPr>
              <w:pStyle w:val="1-TableContent"/>
              <w:jc w:val="center"/>
            </w:pPr>
            <w:r>
              <w:t xml:space="preserve">Products / </w:t>
            </w:r>
            <w:r>
              <w:t>Completed Operations</w:t>
            </w:r>
          </w:p>
        </w:tc>
        <w:tc>
          <w:tcPr>
            <w:tcW w:w="3078" w:type="dxa"/>
            <w:vAlign w:val="center"/>
            <w:hideMark/>
          </w:tcPr>
          <w:p w14:paraId="6F8B1183" w14:textId="77777777" w:rsidR="005D2FE7" w:rsidRDefault="005D2FE7" w:rsidP="00262B2E">
            <w:pPr>
              <w:pStyle w:val="1-TableContent"/>
              <w:jc w:val="center"/>
            </w:pPr>
            <w:r>
              <w:t>$1,000,000</w:t>
            </w:r>
          </w:p>
        </w:tc>
      </w:tr>
      <w:tr w:rsidR="00EC4006" w14:paraId="71305DD3" w14:textId="77777777" w:rsidTr="00262B2E">
        <w:tc>
          <w:tcPr>
            <w:tcW w:w="6416" w:type="dxa"/>
            <w:vAlign w:val="center"/>
            <w:hideMark/>
          </w:tcPr>
          <w:p w14:paraId="38EBDEA2" w14:textId="77777777" w:rsidR="005D2FE7" w:rsidRDefault="005D2FE7" w:rsidP="00262B2E">
            <w:pPr>
              <w:pStyle w:val="1-TableContent"/>
              <w:jc w:val="center"/>
            </w:pPr>
            <w:r>
              <w:t>Each Occurrence</w:t>
            </w:r>
          </w:p>
        </w:tc>
        <w:tc>
          <w:tcPr>
            <w:tcW w:w="3078" w:type="dxa"/>
            <w:vAlign w:val="center"/>
            <w:hideMark/>
          </w:tcPr>
          <w:p w14:paraId="4BC8CB69" w14:textId="77777777" w:rsidR="005D2FE7" w:rsidRDefault="005D2FE7" w:rsidP="00262B2E">
            <w:pPr>
              <w:pStyle w:val="1-TableContent"/>
              <w:jc w:val="center"/>
            </w:pPr>
            <w:r>
              <w:t>$1,000,000</w:t>
            </w:r>
          </w:p>
        </w:tc>
      </w:tr>
    </w:tbl>
    <w:p w14:paraId="469E59F9" w14:textId="77777777" w:rsidR="005D2FE7" w:rsidRDefault="005D2FE7" w:rsidP="00F07107">
      <w:pPr>
        <w:pStyle w:val="1-BodyText"/>
      </w:pPr>
    </w:p>
    <w:p w14:paraId="43EE8943" w14:textId="77777777" w:rsidR="005D2FE7" w:rsidRDefault="005D2FE7" w:rsidP="00F07107">
      <w:pPr>
        <w:pStyle w:val="1-SubHeader"/>
      </w:pPr>
      <w:r>
        <w:t>Underlying Coverages</w:t>
      </w:r>
    </w:p>
    <w:tbl>
      <w:tblPr>
        <w:tblStyle w:val="1-TableBase"/>
        <w:tblW w:w="0" w:type="auto"/>
        <w:tblLayout w:type="fixed"/>
        <w:tblLook w:val="04A0" w:firstRow="1" w:lastRow="0" w:firstColumn="1" w:lastColumn="0" w:noHBand="0" w:noVBand="1"/>
      </w:tblPr>
      <w:tblGrid>
        <w:gridCol w:w="3325"/>
        <w:gridCol w:w="2417"/>
        <w:gridCol w:w="2317"/>
        <w:gridCol w:w="1435"/>
      </w:tblGrid>
      <w:tr w:rsidR="00EC4006" w14:paraId="556C6F4E" w14:textId="77777777" w:rsidTr="00262B2E">
        <w:trPr>
          <w:cnfStyle w:val="100000000000" w:firstRow="1" w:lastRow="0" w:firstColumn="0" w:lastColumn="0" w:oddVBand="0" w:evenVBand="0" w:oddHBand="0" w:evenHBand="0" w:firstRowFirstColumn="0" w:firstRowLastColumn="0" w:lastRowFirstColumn="0" w:lastRowLastColumn="0"/>
        </w:trPr>
        <w:tc>
          <w:tcPr>
            <w:tcW w:w="3325" w:type="dxa"/>
            <w:vAlign w:val="center"/>
            <w:hideMark/>
          </w:tcPr>
          <w:p w14:paraId="3114A715" w14:textId="77777777" w:rsidR="005D2FE7" w:rsidRDefault="005D2FE7" w:rsidP="00262B2E">
            <w:pPr>
              <w:pStyle w:val="1-TableHeader"/>
              <w:tabs>
                <w:tab w:val="left" w:pos="337"/>
              </w:tabs>
              <w:ind w:right="-86"/>
              <w:jc w:val="center"/>
            </w:pPr>
            <w:r>
              <w:t>Description</w:t>
            </w:r>
          </w:p>
        </w:tc>
        <w:tc>
          <w:tcPr>
            <w:tcW w:w="2417" w:type="dxa"/>
            <w:vAlign w:val="center"/>
            <w:hideMark/>
          </w:tcPr>
          <w:p w14:paraId="005A9F02" w14:textId="77777777" w:rsidR="005D2FE7" w:rsidRDefault="005D2FE7" w:rsidP="00262B2E">
            <w:pPr>
              <w:pStyle w:val="1-TableHeader"/>
              <w:jc w:val="center"/>
            </w:pPr>
            <w:r>
              <w:t>Carrier / Policy #</w:t>
            </w:r>
          </w:p>
        </w:tc>
        <w:tc>
          <w:tcPr>
            <w:tcW w:w="2317" w:type="dxa"/>
            <w:vAlign w:val="center"/>
            <w:hideMark/>
          </w:tcPr>
          <w:p w14:paraId="2F92C30E" w14:textId="77777777" w:rsidR="005D2FE7" w:rsidRDefault="005D2FE7" w:rsidP="00262B2E">
            <w:pPr>
              <w:pStyle w:val="1-TableHeader"/>
              <w:jc w:val="center"/>
            </w:pPr>
            <w:r>
              <w:t>Policy Period</w:t>
            </w:r>
          </w:p>
        </w:tc>
        <w:tc>
          <w:tcPr>
            <w:tcW w:w="1435" w:type="dxa"/>
            <w:vAlign w:val="center"/>
            <w:hideMark/>
          </w:tcPr>
          <w:p w14:paraId="2C51B3D3" w14:textId="77777777" w:rsidR="005D2FE7" w:rsidRDefault="005D2FE7" w:rsidP="00262B2E">
            <w:pPr>
              <w:pStyle w:val="1-TableHeader"/>
              <w:jc w:val="center"/>
            </w:pPr>
            <w:r>
              <w:t>Limit</w:t>
            </w:r>
          </w:p>
        </w:tc>
      </w:tr>
      <w:tr w:rsidR="00EC4006" w14:paraId="4039043F" w14:textId="77777777" w:rsidTr="00262B2E">
        <w:tc>
          <w:tcPr>
            <w:tcW w:w="3325" w:type="dxa"/>
            <w:hideMark/>
          </w:tcPr>
          <w:p w14:paraId="75F89A21" w14:textId="77777777" w:rsidR="005D2FE7" w:rsidRDefault="005D2FE7" w:rsidP="00653895">
            <w:pPr>
              <w:pStyle w:val="1-TableContent"/>
              <w:tabs>
                <w:tab w:val="left" w:pos="337"/>
              </w:tabs>
              <w:ind w:left="331" w:right="-86" w:hanging="331"/>
            </w:pPr>
            <w:r>
              <w:t>General Liability</w:t>
            </w:r>
            <w:r>
              <w:br/>
              <w:t xml:space="preserve">Each Occurrence </w:t>
            </w:r>
            <w:r>
              <w:br/>
              <w:t>General Aggregate</w:t>
            </w:r>
            <w:r>
              <w:br/>
              <w:t>Product &amp; Completed Ops Agg</w:t>
            </w:r>
            <w:r>
              <w:br/>
              <w:t>Personal &amp; Advertising Injury</w:t>
            </w:r>
            <w:r>
              <w:br/>
            </w:r>
            <w:r>
              <w:t>Damage to Rented Premises</w:t>
            </w:r>
            <w:r>
              <w:br/>
              <w:t>Medical Expenses</w:t>
            </w:r>
          </w:p>
        </w:tc>
        <w:tc>
          <w:tcPr>
            <w:tcW w:w="2417" w:type="dxa"/>
            <w:hideMark/>
          </w:tcPr>
          <w:p w14:paraId="5D3DE71D" w14:textId="77777777" w:rsidR="005D2FE7" w:rsidRDefault="005D2FE7" w:rsidP="00F07107">
            <w:pPr>
              <w:pStyle w:val="1-TableContent"/>
              <w:jc w:val="center"/>
              <w:rPr>
                <w:highlight w:val="yellow"/>
              </w:rPr>
            </w:pPr>
            <w:r>
              <w:t>United Specialty Ins Co / ATN2326840</w:t>
            </w:r>
          </w:p>
        </w:tc>
        <w:tc>
          <w:tcPr>
            <w:tcW w:w="2317" w:type="dxa"/>
            <w:hideMark/>
          </w:tcPr>
          <w:p w14:paraId="2AD81895" w14:textId="27CBD93F" w:rsidR="005D2FE7" w:rsidRDefault="00262B2E" w:rsidP="00F07107">
            <w:pPr>
              <w:pStyle w:val="1-TableContent"/>
              <w:jc w:val="center"/>
              <w:rPr>
                <w:highlight w:val="yellow"/>
              </w:rPr>
            </w:pPr>
            <w:r>
              <w:rPr>
                <w:noProof/>
              </w:rPr>
              <w:t>9/1/2024 to 9/1/2025</w:t>
            </w:r>
          </w:p>
        </w:tc>
        <w:tc>
          <w:tcPr>
            <w:tcW w:w="1435" w:type="dxa"/>
            <w:hideMark/>
          </w:tcPr>
          <w:p w14:paraId="3F33C5D3" w14:textId="0DC431E7" w:rsidR="005D2FE7" w:rsidRDefault="00262B2E" w:rsidP="00F07107">
            <w:pPr>
              <w:pStyle w:val="1-TableContent"/>
              <w:jc w:val="right"/>
              <w:rPr>
                <w:highlight w:val="yellow"/>
              </w:rPr>
            </w:pPr>
            <w:r>
              <w:rPr>
                <w:noProof/>
              </w:rPr>
              <w:br/>
              <w:t>$1,000,000</w:t>
            </w:r>
            <w:r>
              <w:rPr>
                <w:noProof/>
              </w:rPr>
              <w:br/>
              <w:t>$2,000,000</w:t>
            </w:r>
            <w:r>
              <w:rPr>
                <w:noProof/>
              </w:rPr>
              <w:br/>
              <w:t>$2,000,000</w:t>
            </w:r>
            <w:r>
              <w:rPr>
                <w:noProof/>
              </w:rPr>
              <w:br/>
              <w:t>$1,000,000</w:t>
            </w:r>
            <w:r>
              <w:rPr>
                <w:noProof/>
              </w:rPr>
              <w:br/>
              <w:t>$100,000</w:t>
            </w:r>
            <w:r>
              <w:rPr>
                <w:noProof/>
              </w:rPr>
              <w:br/>
              <w:t>$5,000</w:t>
            </w:r>
          </w:p>
        </w:tc>
      </w:tr>
    </w:tbl>
    <w:p w14:paraId="0A612286" w14:textId="5C8AD2C0" w:rsidR="005D2FE7" w:rsidRDefault="005D2FE7" w:rsidP="00F07107">
      <w:pPr>
        <w:pStyle w:val="1-BodyText"/>
        <w:rPr>
          <w:rFonts w:eastAsia="Microsoft YaHei Light"/>
          <w:b/>
        </w:rPr>
      </w:pPr>
      <w:r>
        <w:br w:type="page"/>
      </w:r>
      <w:r w:rsidRPr="0079689C">
        <w:rPr>
          <w:rFonts w:eastAsia="Microsoft YaHei Light"/>
          <w:b/>
        </w:rPr>
        <w:lastRenderedPageBreak/>
        <w:t>Endorsements</w:t>
      </w:r>
    </w:p>
    <w:p w14:paraId="64FEC592" w14:textId="77777777" w:rsidR="005D2FE7" w:rsidRDefault="005D2FE7" w:rsidP="0079689C">
      <w:pPr>
        <w:pStyle w:val="1-BodyText"/>
        <w:rPr>
          <w:rFonts w:eastAsia="Microsoft YaHei Light"/>
          <w:b/>
        </w:rPr>
      </w:pPr>
    </w:p>
    <w:p w14:paraId="10454619" w14:textId="7F4F46DF" w:rsidR="00262B2E" w:rsidRPr="0079689C" w:rsidRDefault="00262B2E" w:rsidP="0079689C">
      <w:pPr>
        <w:pStyle w:val="1-BodyText"/>
        <w:rPr>
          <w:rFonts w:eastAsia="Microsoft YaHei Light"/>
          <w:b/>
        </w:rPr>
        <w:sectPr w:rsidR="00262B2E" w:rsidRPr="0079689C" w:rsidSect="00103F05">
          <w:pgSz w:w="12240" w:h="15840"/>
          <w:pgMar w:top="1440" w:right="1440" w:bottom="1296" w:left="1296" w:header="720" w:footer="720" w:gutter="0"/>
          <w:cols w:space="720"/>
          <w:docGrid w:linePitch="360"/>
        </w:sectPr>
      </w:pPr>
      <w:r w:rsidRPr="00262B2E">
        <w:rPr>
          <w:rFonts w:eastAsia="Microsoft YaHei Light"/>
          <w:b/>
          <w:noProof/>
        </w:rPr>
        <w:drawing>
          <wp:inline distT="0" distB="0" distL="0" distR="0" wp14:anchorId="1F5ECF40" wp14:editId="1A325D1B">
            <wp:extent cx="6035040" cy="2434590"/>
            <wp:effectExtent l="0" t="0" r="3810" b="3810"/>
            <wp:docPr id="37153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649" name="Picture 1" descr="A screenshot of a computer&#10;&#10;Description automatically generated"/>
                    <pic:cNvPicPr/>
                  </pic:nvPicPr>
                  <pic:blipFill>
                    <a:blip r:embed="rId23"/>
                    <a:stretch>
                      <a:fillRect/>
                    </a:stretch>
                  </pic:blipFill>
                  <pic:spPr>
                    <a:xfrm>
                      <a:off x="0" y="0"/>
                      <a:ext cx="6035040" cy="2434590"/>
                    </a:xfrm>
                    <a:prstGeom prst="rect">
                      <a:avLst/>
                    </a:prstGeom>
                  </pic:spPr>
                </pic:pic>
              </a:graphicData>
            </a:graphic>
          </wp:inline>
        </w:drawing>
      </w:r>
    </w:p>
    <w:p w14:paraId="02ECB18C" w14:textId="3C94C848" w:rsidR="005D2FE7" w:rsidRDefault="00262B2E" w:rsidP="003025B0">
      <w:pPr>
        <w:pStyle w:val="1-PageHeader"/>
      </w:pPr>
      <w:bookmarkStart w:id="5" w:name="_Toc174357014"/>
      <w:r>
        <w:rPr>
          <w:noProof/>
        </w:rPr>
        <w:lastRenderedPageBreak/>
        <w:t>Builder’s Risk</w:t>
      </w:r>
      <w:bookmarkEnd w:id="5"/>
    </w:p>
    <w:tbl>
      <w:tblPr>
        <w:tblW w:w="0" w:type="auto"/>
        <w:tblLayout w:type="fixed"/>
        <w:tblLook w:val="04A0" w:firstRow="1" w:lastRow="0" w:firstColumn="1" w:lastColumn="0" w:noHBand="0" w:noVBand="1"/>
      </w:tblPr>
      <w:tblGrid>
        <w:gridCol w:w="2328"/>
        <w:gridCol w:w="7176"/>
      </w:tblGrid>
      <w:tr w:rsidR="00AB6229" w14:paraId="7B81303E" w14:textId="77777777" w:rsidTr="003D2E3F">
        <w:tc>
          <w:tcPr>
            <w:tcW w:w="2328" w:type="dxa"/>
            <w:hideMark/>
          </w:tcPr>
          <w:p w14:paraId="4D63FE2F" w14:textId="77777777" w:rsidR="005D2FE7" w:rsidRDefault="005D2FE7">
            <w:pPr>
              <w:pStyle w:val="1-TableContent"/>
              <w:rPr>
                <w:b/>
                <w:sz w:val="22"/>
              </w:rPr>
            </w:pPr>
            <w:r>
              <w:rPr>
                <w:b/>
                <w:sz w:val="22"/>
              </w:rPr>
              <w:t>Issuing Company</w:t>
            </w:r>
          </w:p>
        </w:tc>
        <w:tc>
          <w:tcPr>
            <w:tcW w:w="7176" w:type="dxa"/>
            <w:hideMark/>
          </w:tcPr>
          <w:p w14:paraId="101B1F01" w14:textId="77777777" w:rsidR="005D2FE7" w:rsidRDefault="005D2FE7">
            <w:pPr>
              <w:pStyle w:val="1-TableContent"/>
              <w:rPr>
                <w:b/>
                <w:sz w:val="22"/>
              </w:rPr>
            </w:pPr>
            <w:r>
              <w:rPr>
                <w:b/>
                <w:sz w:val="22"/>
              </w:rPr>
              <w:t>Federal Insurance Company</w:t>
            </w:r>
          </w:p>
        </w:tc>
      </w:tr>
      <w:tr w:rsidR="00AB6229" w14:paraId="4DA7C830" w14:textId="77777777" w:rsidTr="003D2E3F">
        <w:tc>
          <w:tcPr>
            <w:tcW w:w="2328" w:type="dxa"/>
            <w:hideMark/>
          </w:tcPr>
          <w:p w14:paraId="2624B449" w14:textId="77777777" w:rsidR="005D2FE7" w:rsidRDefault="005D2FE7">
            <w:pPr>
              <w:pStyle w:val="1-TableContent"/>
              <w:rPr>
                <w:b/>
                <w:sz w:val="22"/>
              </w:rPr>
            </w:pPr>
            <w:r>
              <w:rPr>
                <w:b/>
                <w:sz w:val="22"/>
              </w:rPr>
              <w:t>Policy Number</w:t>
            </w:r>
          </w:p>
        </w:tc>
        <w:tc>
          <w:tcPr>
            <w:tcW w:w="7176" w:type="dxa"/>
            <w:hideMark/>
          </w:tcPr>
          <w:p w14:paraId="69250E70" w14:textId="77777777" w:rsidR="005D2FE7" w:rsidRDefault="005D2FE7">
            <w:pPr>
              <w:pStyle w:val="1-TableContent"/>
              <w:rPr>
                <w:b/>
                <w:sz w:val="22"/>
              </w:rPr>
            </w:pPr>
            <w:r>
              <w:rPr>
                <w:b/>
                <w:sz w:val="22"/>
              </w:rPr>
              <w:t>6722490</w:t>
            </w:r>
          </w:p>
        </w:tc>
      </w:tr>
      <w:tr w:rsidR="00AB6229" w14:paraId="7F2FC89D" w14:textId="77777777" w:rsidTr="003D2E3F">
        <w:tc>
          <w:tcPr>
            <w:tcW w:w="2328" w:type="dxa"/>
            <w:hideMark/>
          </w:tcPr>
          <w:p w14:paraId="38B7A9B0" w14:textId="77777777" w:rsidR="005D2FE7" w:rsidRDefault="005D2FE7">
            <w:pPr>
              <w:pStyle w:val="1-TableContent"/>
              <w:rPr>
                <w:b/>
                <w:sz w:val="22"/>
              </w:rPr>
            </w:pPr>
            <w:r>
              <w:rPr>
                <w:b/>
                <w:sz w:val="22"/>
              </w:rPr>
              <w:t>Policy Term</w:t>
            </w:r>
          </w:p>
        </w:tc>
        <w:tc>
          <w:tcPr>
            <w:tcW w:w="7176" w:type="dxa"/>
            <w:hideMark/>
          </w:tcPr>
          <w:p w14:paraId="78F58D04" w14:textId="4089D57D" w:rsidR="005D2FE7" w:rsidRDefault="005D2FE7">
            <w:pPr>
              <w:pStyle w:val="1-TableContent"/>
              <w:rPr>
                <w:b/>
                <w:sz w:val="22"/>
              </w:rPr>
            </w:pPr>
            <w:r>
              <w:rPr>
                <w:b/>
                <w:sz w:val="22"/>
              </w:rPr>
              <w:t>9/1/202</w:t>
            </w:r>
            <w:r w:rsidR="00262B2E">
              <w:rPr>
                <w:b/>
                <w:sz w:val="22"/>
              </w:rPr>
              <w:t>4</w:t>
            </w:r>
            <w:r>
              <w:rPr>
                <w:b/>
                <w:sz w:val="22"/>
              </w:rPr>
              <w:t xml:space="preserve"> to 9/1/202</w:t>
            </w:r>
            <w:r w:rsidR="00262B2E">
              <w:rPr>
                <w:b/>
                <w:sz w:val="22"/>
              </w:rPr>
              <w:t>5</w:t>
            </w:r>
          </w:p>
        </w:tc>
      </w:tr>
    </w:tbl>
    <w:p w14:paraId="67301A1B" w14:textId="0D6284AF" w:rsidR="005D2FE7" w:rsidRDefault="005D2FE7" w:rsidP="00AB6229">
      <w:pPr>
        <w:pStyle w:val="1-BodyText"/>
      </w:pPr>
    </w:p>
    <w:p w14:paraId="3B666D61" w14:textId="77777777" w:rsidR="005D2FE7" w:rsidRDefault="005D2FE7" w:rsidP="003025B0">
      <w:pPr>
        <w:pStyle w:val="1-SubHeader"/>
      </w:pPr>
      <w:r>
        <w:t>Named Insureds</w:t>
      </w:r>
    </w:p>
    <w:tbl>
      <w:tblPr>
        <w:tblW w:w="0" w:type="auto"/>
        <w:tblLayout w:type="fixed"/>
        <w:tblLook w:val="04A0" w:firstRow="1" w:lastRow="0" w:firstColumn="1" w:lastColumn="0" w:noHBand="0" w:noVBand="1"/>
      </w:tblPr>
      <w:tblGrid>
        <w:gridCol w:w="6414"/>
        <w:gridCol w:w="3080"/>
      </w:tblGrid>
      <w:tr w:rsidR="00773294" w14:paraId="35EB7CA5" w14:textId="77777777" w:rsidTr="00262B2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37EE778" w14:textId="77777777" w:rsidR="005D2FE7" w:rsidRDefault="005D2FE7" w:rsidP="00262B2E">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1682E081" w14:textId="77777777" w:rsidR="005D2FE7" w:rsidRDefault="005D2FE7" w:rsidP="00262B2E">
            <w:pPr>
              <w:pStyle w:val="1-TableHeader"/>
              <w:jc w:val="center"/>
            </w:pPr>
            <w:r>
              <w:t>Interest</w:t>
            </w:r>
          </w:p>
        </w:tc>
      </w:tr>
      <w:tr w:rsidR="00773294" w14:paraId="5EC8243F"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619A03B" w14:textId="77777777" w:rsidR="005D2FE7" w:rsidRDefault="005D2FE7" w:rsidP="00262B2E">
            <w:pPr>
              <w:pStyle w:val="1-TableContent"/>
              <w:jc w:val="center"/>
              <w:rPr>
                <w:szCs w:val="20"/>
              </w:rPr>
            </w:pPr>
            <w:r>
              <w:rPr>
                <w:szCs w:val="20"/>
              </w:rP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024CC8D" w14:textId="77777777" w:rsidR="005D2FE7" w:rsidRDefault="005D2FE7" w:rsidP="00262B2E">
            <w:pPr>
              <w:pStyle w:val="1-TableContent"/>
              <w:jc w:val="center"/>
              <w:rPr>
                <w:szCs w:val="20"/>
              </w:rPr>
            </w:pPr>
            <w:r>
              <w:rPr>
                <w:szCs w:val="20"/>
              </w:rPr>
              <w:t>First Named Insured</w:t>
            </w:r>
          </w:p>
        </w:tc>
      </w:tr>
    </w:tbl>
    <w:p w14:paraId="4AE84B91" w14:textId="77777777" w:rsidR="005D2FE7" w:rsidRDefault="005D2FE7" w:rsidP="003025B0">
      <w:pPr>
        <w:pStyle w:val="1-BodyText"/>
      </w:pPr>
    </w:p>
    <w:p w14:paraId="4CA7D038" w14:textId="77777777" w:rsidR="005D2FE7" w:rsidRDefault="005D2FE7" w:rsidP="003025B0">
      <w:pPr>
        <w:pStyle w:val="1-SubHeader"/>
      </w:pPr>
      <w:r>
        <w:t>Coverages</w:t>
      </w:r>
    </w:p>
    <w:tbl>
      <w:tblPr>
        <w:tblW w:w="0" w:type="auto"/>
        <w:tblLayout w:type="fixed"/>
        <w:tblLook w:val="04A0" w:firstRow="1" w:lastRow="0" w:firstColumn="1" w:lastColumn="0" w:noHBand="0" w:noVBand="1"/>
      </w:tblPr>
      <w:tblGrid>
        <w:gridCol w:w="6414"/>
        <w:gridCol w:w="3080"/>
      </w:tblGrid>
      <w:tr w:rsidR="00A37BB8" w14:paraId="6761B441" w14:textId="77777777" w:rsidTr="00262B2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CEBC650" w14:textId="77777777" w:rsidR="005D2FE7" w:rsidRDefault="005D2FE7" w:rsidP="00262B2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C23E053" w14:textId="77777777" w:rsidR="005D2FE7" w:rsidRDefault="005D2FE7" w:rsidP="00262B2E">
            <w:pPr>
              <w:pStyle w:val="1-TableHeader"/>
              <w:jc w:val="center"/>
              <w:rPr>
                <w:snapToGrid w:val="0"/>
              </w:rPr>
            </w:pPr>
            <w:r>
              <w:rPr>
                <w:snapToGrid w:val="0"/>
              </w:rPr>
              <w:t>Limit</w:t>
            </w:r>
          </w:p>
        </w:tc>
      </w:tr>
      <w:tr w:rsidR="00A37BB8" w14:paraId="7014E956"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2A4D153B" w14:textId="4B5F7DE6" w:rsidR="005D2FE7" w:rsidRDefault="00262B2E" w:rsidP="003025B0">
            <w:pPr>
              <w:pStyle w:val="1-TableContent"/>
              <w:tabs>
                <w:tab w:val="left" w:pos="360"/>
              </w:tabs>
              <w:rPr>
                <w:snapToGrid w:val="0"/>
              </w:rPr>
            </w:pPr>
            <w:r>
              <w:rPr>
                <w:noProof/>
                <w:snapToGrid w:val="0"/>
              </w:rPr>
              <w:t>At Any One Location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6A343652" w14:textId="77777777" w:rsidR="005D2FE7" w:rsidRDefault="005D2FE7" w:rsidP="00262B2E">
            <w:pPr>
              <w:pStyle w:val="1-TableContent"/>
              <w:tabs>
                <w:tab w:val="left" w:pos="360"/>
              </w:tabs>
              <w:jc w:val="center"/>
              <w:rPr>
                <w:snapToGrid w:val="0"/>
              </w:rPr>
            </w:pPr>
            <w:r>
              <w:rPr>
                <w:snapToGrid w:val="0"/>
              </w:rPr>
              <w:t>$500,000</w:t>
            </w:r>
          </w:p>
        </w:tc>
      </w:tr>
      <w:tr w:rsidR="00BC3AAD" w14:paraId="358BD749"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D488A9D" w14:textId="0D66A366" w:rsidR="005D2FE7" w:rsidRDefault="00262B2E" w:rsidP="003025B0">
            <w:pPr>
              <w:pStyle w:val="1-TableContent"/>
              <w:tabs>
                <w:tab w:val="left" w:pos="360"/>
              </w:tabs>
              <w:rPr>
                <w:snapToGrid w:val="0"/>
              </w:rPr>
            </w:pPr>
            <w:r>
              <w:rPr>
                <w:noProof/>
                <w:snapToGrid w:val="0"/>
              </w:rPr>
              <w:t>Per Disaster</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2FAAB57" w14:textId="77777777" w:rsidR="005D2FE7" w:rsidRDefault="005D2FE7" w:rsidP="00262B2E">
            <w:pPr>
              <w:pStyle w:val="1-TableContent"/>
              <w:tabs>
                <w:tab w:val="left" w:pos="360"/>
              </w:tabs>
              <w:jc w:val="center"/>
            </w:pPr>
            <w:r>
              <w:rPr>
                <w:snapToGrid w:val="0"/>
              </w:rPr>
              <w:t>$5,000,000</w:t>
            </w:r>
          </w:p>
        </w:tc>
      </w:tr>
      <w:tr w:rsidR="00BC3AAD" w14:paraId="3413E309"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0CEEB94" w14:textId="7FF39495" w:rsidR="005D2FE7" w:rsidRDefault="00262B2E" w:rsidP="003025B0">
            <w:pPr>
              <w:pStyle w:val="1-TableContent"/>
              <w:tabs>
                <w:tab w:val="left" w:pos="360"/>
              </w:tabs>
              <w:rPr>
                <w:snapToGrid w:val="0"/>
              </w:rPr>
            </w:pPr>
            <w:r>
              <w:rPr>
                <w:noProof/>
                <w:snapToGrid w:val="0"/>
              </w:rPr>
              <w:t>At Temporary Location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D30615C" w14:textId="77777777" w:rsidR="005D2FE7" w:rsidRDefault="005D2FE7" w:rsidP="00262B2E">
            <w:pPr>
              <w:pStyle w:val="1-TableContent"/>
              <w:tabs>
                <w:tab w:val="left" w:pos="360"/>
              </w:tabs>
              <w:jc w:val="center"/>
            </w:pPr>
            <w:r>
              <w:rPr>
                <w:snapToGrid w:val="0"/>
              </w:rPr>
              <w:t>$100,000</w:t>
            </w:r>
          </w:p>
        </w:tc>
      </w:tr>
      <w:tr w:rsidR="00BC3AAD" w14:paraId="57058C8F"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9F99739" w14:textId="3491056C" w:rsidR="005D2FE7" w:rsidRDefault="00262B2E" w:rsidP="003025B0">
            <w:pPr>
              <w:pStyle w:val="1-TableContent"/>
              <w:tabs>
                <w:tab w:val="left" w:pos="360"/>
              </w:tabs>
              <w:rPr>
                <w:snapToGrid w:val="0"/>
              </w:rPr>
            </w:pPr>
            <w:r>
              <w:rPr>
                <w:noProof/>
                <w:snapToGrid w:val="0"/>
              </w:rPr>
              <w:t>Transit</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72B666E" w14:textId="77777777" w:rsidR="005D2FE7" w:rsidRDefault="005D2FE7" w:rsidP="00262B2E">
            <w:pPr>
              <w:pStyle w:val="1-TableContent"/>
              <w:tabs>
                <w:tab w:val="left" w:pos="360"/>
              </w:tabs>
              <w:jc w:val="center"/>
            </w:pPr>
            <w:r>
              <w:rPr>
                <w:snapToGrid w:val="0"/>
              </w:rPr>
              <w:t>$100,000</w:t>
            </w:r>
          </w:p>
        </w:tc>
      </w:tr>
      <w:tr w:rsidR="00BC3AAD" w14:paraId="0DA82ECE"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AEE3ADF" w14:textId="5271A78B" w:rsidR="005D2FE7" w:rsidRDefault="00262B2E" w:rsidP="003025B0">
            <w:pPr>
              <w:pStyle w:val="1-TableContent"/>
              <w:tabs>
                <w:tab w:val="left" w:pos="360"/>
              </w:tabs>
              <w:rPr>
                <w:snapToGrid w:val="0"/>
              </w:rPr>
            </w:pPr>
            <w:r>
              <w:rPr>
                <w:noProof/>
                <w:snapToGrid w:val="0"/>
              </w:rPr>
              <w:t>Cause of Loss</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0552638" w14:textId="77777777" w:rsidR="005D2FE7" w:rsidRDefault="005D2FE7" w:rsidP="00262B2E">
            <w:pPr>
              <w:pStyle w:val="1-TableContent"/>
              <w:tabs>
                <w:tab w:val="left" w:pos="360"/>
              </w:tabs>
              <w:jc w:val="center"/>
            </w:pPr>
            <w:r>
              <w:rPr>
                <w:snapToGrid w:val="0"/>
              </w:rPr>
              <w:t>Special</w:t>
            </w:r>
          </w:p>
        </w:tc>
      </w:tr>
      <w:tr w:rsidR="00BC3AAD" w14:paraId="3B66731A"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25E26BF" w14:textId="6B7CB8D4" w:rsidR="005D2FE7" w:rsidRDefault="00262B2E" w:rsidP="003025B0">
            <w:pPr>
              <w:pStyle w:val="1-TableContent"/>
              <w:tabs>
                <w:tab w:val="left" w:pos="360"/>
              </w:tabs>
              <w:rPr>
                <w:snapToGrid w:val="0"/>
              </w:rPr>
            </w:pPr>
            <w:r>
              <w:rPr>
                <w:noProof/>
                <w:snapToGrid w:val="0"/>
              </w:rPr>
              <w:t>Earthquake Sublimit</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10156A9" w14:textId="6CCDE44C" w:rsidR="005D2FE7" w:rsidRDefault="00262B2E" w:rsidP="00262B2E">
            <w:pPr>
              <w:pStyle w:val="1-TableContent"/>
              <w:tabs>
                <w:tab w:val="left" w:pos="360"/>
              </w:tabs>
              <w:jc w:val="center"/>
            </w:pPr>
            <w:r>
              <w:rPr>
                <w:noProof/>
                <w:snapToGrid w:val="0"/>
              </w:rPr>
              <w:t>$500,000</w:t>
            </w:r>
            <w:r>
              <w:rPr>
                <w:noProof/>
              </w:rPr>
              <w:br/>
            </w:r>
            <w:r>
              <w:rPr>
                <w:noProof/>
                <w:snapToGrid w:val="0"/>
              </w:rPr>
              <w:t>$50,000</w:t>
            </w:r>
          </w:p>
        </w:tc>
      </w:tr>
      <w:tr w:rsidR="00BC3AAD" w14:paraId="0FB51911"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45A80E3" w14:textId="6C20966D" w:rsidR="005D2FE7" w:rsidRDefault="00262B2E" w:rsidP="003025B0">
            <w:pPr>
              <w:pStyle w:val="1-TableContent"/>
              <w:tabs>
                <w:tab w:val="left" w:pos="360"/>
              </w:tabs>
              <w:rPr>
                <w:snapToGrid w:val="0"/>
              </w:rPr>
            </w:pPr>
            <w:r>
              <w:rPr>
                <w:noProof/>
                <w:snapToGrid w:val="0"/>
              </w:rPr>
              <w:t>Flood Sublimit</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F0F7980" w14:textId="287D4043" w:rsidR="005D2FE7" w:rsidRDefault="00262B2E" w:rsidP="00262B2E">
            <w:pPr>
              <w:pStyle w:val="1-TableContent"/>
              <w:tabs>
                <w:tab w:val="left" w:pos="360"/>
              </w:tabs>
              <w:jc w:val="center"/>
            </w:pPr>
            <w:r>
              <w:rPr>
                <w:noProof/>
                <w:snapToGrid w:val="0"/>
              </w:rPr>
              <w:t>$500,000</w:t>
            </w:r>
            <w:r>
              <w:rPr>
                <w:noProof/>
              </w:rPr>
              <w:br/>
            </w:r>
            <w:r>
              <w:rPr>
                <w:noProof/>
                <w:snapToGrid w:val="0"/>
              </w:rPr>
              <w:t>$100,000</w:t>
            </w:r>
          </w:p>
        </w:tc>
      </w:tr>
      <w:tr w:rsidR="00BC3AAD" w14:paraId="1FE97B37" w14:textId="77777777" w:rsidTr="00262B2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18F5481" w14:textId="01661AEC" w:rsidR="005D2FE7" w:rsidRDefault="00262B2E" w:rsidP="003025B0">
            <w:pPr>
              <w:pStyle w:val="1-TableContent"/>
              <w:tabs>
                <w:tab w:val="left" w:pos="360"/>
              </w:tabs>
              <w:rPr>
                <w:snapToGrid w:val="0"/>
              </w:rPr>
            </w:pPr>
            <w:r>
              <w:rPr>
                <w:noProof/>
                <w:snapToGrid w:val="0"/>
              </w:rPr>
              <w:t>All Risk Sublimit</w:t>
            </w:r>
            <w:r>
              <w:rPr>
                <w:noProof/>
                <w:snapToGrid w:val="0"/>
              </w:rPr>
              <w:br/>
            </w:r>
            <w:r>
              <w:rPr>
                <w:noProof/>
                <w:snapToGrid w:val="0"/>
              </w:rPr>
              <w:tab/>
              <w:t>Deductible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62A99C99" w14:textId="362D61C3" w:rsidR="005D2FE7" w:rsidRDefault="00262B2E" w:rsidP="00262B2E">
            <w:pPr>
              <w:pStyle w:val="1-TableContent"/>
              <w:tabs>
                <w:tab w:val="left" w:pos="360"/>
              </w:tabs>
              <w:jc w:val="center"/>
            </w:pPr>
            <w:r>
              <w:rPr>
                <w:noProof/>
              </w:rPr>
              <w:br/>
            </w:r>
            <w:r>
              <w:rPr>
                <w:noProof/>
                <w:snapToGrid w:val="0"/>
              </w:rPr>
              <w:t>$</w:t>
            </w:r>
            <w:r w:rsidR="005D2FE7">
              <w:rPr>
                <w:noProof/>
                <w:snapToGrid w:val="0"/>
              </w:rPr>
              <w:t>10</w:t>
            </w:r>
            <w:r>
              <w:rPr>
                <w:noProof/>
                <w:snapToGrid w:val="0"/>
              </w:rPr>
              <w:t>,000</w:t>
            </w:r>
          </w:p>
        </w:tc>
      </w:tr>
    </w:tbl>
    <w:p w14:paraId="5E3097B7" w14:textId="18F7352E" w:rsidR="00262B2E" w:rsidRDefault="00262B2E" w:rsidP="003025B0">
      <w:pPr>
        <w:pStyle w:val="1-BodyText"/>
        <w:rPr>
          <w:noProof/>
        </w:rPr>
      </w:pPr>
    </w:p>
    <w:p w14:paraId="09391CFA" w14:textId="77777777" w:rsidR="00262B2E" w:rsidRDefault="00262B2E" w:rsidP="003025B0">
      <w:pPr>
        <w:pStyle w:val="1-SubHeader"/>
        <w:rPr>
          <w:noProof/>
        </w:rPr>
      </w:pPr>
      <w:r>
        <w:rPr>
          <w:noProof/>
        </w:rPr>
        <w:t>Additional Interests</w:t>
      </w:r>
    </w:p>
    <w:tbl>
      <w:tblPr>
        <w:tblW w:w="0" w:type="auto"/>
        <w:tblLayout w:type="fixed"/>
        <w:tblLook w:val="04A0" w:firstRow="1" w:lastRow="0" w:firstColumn="1" w:lastColumn="0" w:noHBand="0" w:noVBand="1"/>
      </w:tblPr>
      <w:tblGrid>
        <w:gridCol w:w="3830"/>
        <w:gridCol w:w="5664"/>
      </w:tblGrid>
      <w:tr w:rsidR="00262B2E" w14:paraId="359EC684" w14:textId="77777777" w:rsidTr="00262B2E">
        <w:trPr>
          <w:cantSplit/>
          <w:tblHeader/>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F195FF6" w14:textId="77777777" w:rsidR="00262B2E" w:rsidRDefault="00262B2E" w:rsidP="00262B2E">
            <w:pPr>
              <w:pStyle w:val="1-TableHeader"/>
              <w:jc w:val="center"/>
              <w:rPr>
                <w:noProof/>
              </w:rPr>
            </w:pPr>
            <w:r>
              <w:rPr>
                <w:noProof/>
              </w:rPr>
              <w:t>Interest</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B834299" w14:textId="77777777" w:rsidR="00262B2E" w:rsidRDefault="00262B2E" w:rsidP="00262B2E">
            <w:pPr>
              <w:pStyle w:val="1-TableHeader"/>
              <w:jc w:val="center"/>
              <w:rPr>
                <w:caps w:val="0"/>
                <w:noProof/>
              </w:rPr>
            </w:pPr>
            <w:r>
              <w:rPr>
                <w:noProof/>
              </w:rPr>
              <w:t>Name and Address</w:t>
            </w:r>
          </w:p>
        </w:tc>
      </w:tr>
      <w:tr w:rsidR="00262B2E" w14:paraId="45ACB07F" w14:textId="77777777" w:rsidTr="00262B2E">
        <w:trPr>
          <w:cantSplit/>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732951D" w14:textId="77777777" w:rsidR="00262B2E" w:rsidRDefault="00262B2E" w:rsidP="00262B2E">
            <w:pPr>
              <w:pStyle w:val="1-TableContent"/>
              <w:jc w:val="center"/>
              <w:rPr>
                <w:noProof/>
              </w:rPr>
            </w:pPr>
            <w:r>
              <w:rPr>
                <w:noProof/>
              </w:rPr>
              <w:t>Mortgagee</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A8F473C" w14:textId="77777777" w:rsidR="00262B2E" w:rsidRDefault="00262B2E" w:rsidP="00262B2E">
            <w:pPr>
              <w:pStyle w:val="1-TableContent"/>
              <w:jc w:val="center"/>
              <w:rPr>
                <w:noProof/>
              </w:rPr>
            </w:pPr>
            <w:r>
              <w:rPr>
                <w:noProof/>
              </w:rPr>
              <w:t>Method Bank ISAMA/ATIMA</w:t>
            </w:r>
            <w:r>
              <w:rPr>
                <w:noProof/>
              </w:rPr>
              <w:br/>
              <w:t>3100 Monticello Avenue, Suite 125</w:t>
            </w:r>
            <w:r>
              <w:rPr>
                <w:noProof/>
              </w:rPr>
              <w:br/>
              <w:t>Dallas, TX  75205</w:t>
            </w:r>
          </w:p>
        </w:tc>
      </w:tr>
    </w:tbl>
    <w:p w14:paraId="0A29469D" w14:textId="192A9FE4" w:rsidR="005D2FE7" w:rsidRPr="009D3ADD" w:rsidRDefault="005D2FE7" w:rsidP="00262B2E">
      <w:pPr>
        <w:pStyle w:val="1-TableContent"/>
        <w:sectPr w:rsidR="000E49B8" w:rsidRPr="009D3ADD" w:rsidSect="003D2E3F">
          <w:pgSz w:w="12240" w:h="15840"/>
          <w:pgMar w:top="1440" w:right="1440" w:bottom="1296" w:left="1296" w:header="720" w:footer="720" w:gutter="0"/>
          <w:cols w:space="720"/>
          <w:docGrid w:linePitch="360"/>
        </w:sectPr>
      </w:pPr>
      <w:r>
        <w:br w:type="page"/>
      </w:r>
    </w:p>
    <w:p w14:paraId="755F4729" w14:textId="77777777" w:rsidR="005D2FE7" w:rsidRDefault="005D2FE7" w:rsidP="00E41E80">
      <w:pPr>
        <w:pStyle w:val="1-PageHeader"/>
      </w:pPr>
      <w:bookmarkStart w:id="6" w:name="_Toc174357015"/>
      <w:r>
        <w:lastRenderedPageBreak/>
        <w:t>Additional Coverage to Consider</w:t>
      </w:r>
      <w:bookmarkEnd w:id="6"/>
    </w:p>
    <w:p w14:paraId="6339E0F6" w14:textId="77777777" w:rsidR="005D2FE7" w:rsidRDefault="005D2FE7" w:rsidP="00E41E80">
      <w:pPr>
        <w:pStyle w:val="1-BodyText"/>
      </w:pPr>
      <w:r>
        <w:t>Below is a list of coverages for your consideration:</w:t>
      </w:r>
    </w:p>
    <w:p w14:paraId="3E781AF4" w14:textId="77777777" w:rsidR="005D2FE7" w:rsidRDefault="005D2FE7" w:rsidP="00E41E80">
      <w:pPr>
        <w:pStyle w:val="1-BodyText"/>
      </w:pPr>
    </w:p>
    <w:p w14:paraId="20AED776" w14:textId="77777777" w:rsidR="005D2FE7" w:rsidRDefault="005D2FE7" w:rsidP="00706B0B">
      <w:pPr>
        <w:pStyle w:val="1-Bulleted"/>
      </w:pPr>
      <w:r>
        <w:t>Accident</w:t>
      </w:r>
    </w:p>
    <w:p w14:paraId="6E8C9505" w14:textId="77777777" w:rsidR="005D2FE7" w:rsidRDefault="005D2FE7" w:rsidP="00706B0B">
      <w:pPr>
        <w:pStyle w:val="1-Bulleted"/>
      </w:pPr>
      <w:r>
        <w:t>Bonds</w:t>
      </w:r>
    </w:p>
    <w:p w14:paraId="223DC1C7" w14:textId="77777777" w:rsidR="005D2FE7" w:rsidRDefault="005D2FE7" w:rsidP="00706B0B">
      <w:pPr>
        <w:pStyle w:val="1-Bulleted"/>
      </w:pPr>
      <w:r>
        <w:t>Builders Risk</w:t>
      </w:r>
    </w:p>
    <w:p w14:paraId="363FA491" w14:textId="77777777" w:rsidR="005D2FE7" w:rsidRDefault="005D2FE7" w:rsidP="00706B0B">
      <w:pPr>
        <w:pStyle w:val="1-Bulleted"/>
      </w:pPr>
      <w:r>
        <w:t xml:space="preserve">Business Income (Loss of Income and Extra </w:t>
      </w:r>
      <w:r>
        <w:t>Expense)</w:t>
      </w:r>
    </w:p>
    <w:p w14:paraId="42992E22" w14:textId="77777777" w:rsidR="005D2FE7" w:rsidRDefault="005D2FE7" w:rsidP="00706B0B">
      <w:pPr>
        <w:pStyle w:val="1-Bulleted"/>
      </w:pPr>
      <w:r>
        <w:t>Cargo</w:t>
      </w:r>
    </w:p>
    <w:p w14:paraId="098BB7EE" w14:textId="77777777" w:rsidR="005D2FE7" w:rsidRDefault="005D2FE7" w:rsidP="00706B0B">
      <w:pPr>
        <w:pStyle w:val="1-Bulleted"/>
      </w:pPr>
      <w:r>
        <w:t>Crime</w:t>
      </w:r>
    </w:p>
    <w:p w14:paraId="501BD650" w14:textId="77777777" w:rsidR="005D2FE7" w:rsidRDefault="005D2FE7" w:rsidP="00706B0B">
      <w:pPr>
        <w:pStyle w:val="1-Bulleted"/>
      </w:pPr>
      <w:r>
        <w:t>Cyber Liability</w:t>
      </w:r>
    </w:p>
    <w:p w14:paraId="56F9A562" w14:textId="77777777" w:rsidR="005D2FE7" w:rsidRDefault="005D2FE7" w:rsidP="00706B0B">
      <w:pPr>
        <w:pStyle w:val="1-Bulleted"/>
      </w:pPr>
      <w:r>
        <w:t>Deductible Buy Back</w:t>
      </w:r>
    </w:p>
    <w:p w14:paraId="424A9723" w14:textId="77777777" w:rsidR="005D2FE7" w:rsidRDefault="005D2FE7" w:rsidP="00706B0B">
      <w:pPr>
        <w:pStyle w:val="1-Bulleted"/>
      </w:pPr>
      <w:r>
        <w:t>Dependent Property</w:t>
      </w:r>
    </w:p>
    <w:p w14:paraId="42950131" w14:textId="77777777" w:rsidR="005D2FE7" w:rsidRDefault="005D2FE7" w:rsidP="00706B0B">
      <w:pPr>
        <w:pStyle w:val="1-Bulleted"/>
      </w:pPr>
      <w:r>
        <w:t>Directors &amp; Officers Liability</w:t>
      </w:r>
    </w:p>
    <w:p w14:paraId="695B88B8" w14:textId="77777777" w:rsidR="005D2FE7" w:rsidRDefault="005D2FE7" w:rsidP="00706B0B">
      <w:pPr>
        <w:pStyle w:val="1-Bulleted"/>
      </w:pPr>
      <w:r>
        <w:t>Earthquake</w:t>
      </w:r>
    </w:p>
    <w:p w14:paraId="7798E577" w14:textId="77777777" w:rsidR="005D2FE7" w:rsidRDefault="005D2FE7" w:rsidP="00706B0B">
      <w:pPr>
        <w:pStyle w:val="1-Bulleted"/>
      </w:pPr>
      <w:r>
        <w:t>Employed Lawyer</w:t>
      </w:r>
    </w:p>
    <w:p w14:paraId="3FA7F247" w14:textId="77777777" w:rsidR="005D2FE7" w:rsidRDefault="005D2FE7" w:rsidP="00706B0B">
      <w:pPr>
        <w:pStyle w:val="1-Bulleted"/>
      </w:pPr>
      <w:r>
        <w:t>Employee Benefits</w:t>
      </w:r>
      <w:r w:rsidRPr="00414C29">
        <w:t xml:space="preserve"> </w:t>
      </w:r>
      <w:r>
        <w:t>Liability</w:t>
      </w:r>
    </w:p>
    <w:p w14:paraId="290664F0" w14:textId="77777777" w:rsidR="005D2FE7" w:rsidRDefault="005D2FE7" w:rsidP="00706B0B">
      <w:pPr>
        <w:pStyle w:val="1-Bulleted"/>
      </w:pPr>
      <w:r>
        <w:t>Employment Practices</w:t>
      </w:r>
      <w:r w:rsidRPr="00414C29">
        <w:t xml:space="preserve"> </w:t>
      </w:r>
      <w:r>
        <w:t>Liability</w:t>
      </w:r>
    </w:p>
    <w:p w14:paraId="755B082D" w14:textId="77777777" w:rsidR="005D2FE7" w:rsidRDefault="005D2FE7" w:rsidP="00706B0B">
      <w:pPr>
        <w:pStyle w:val="1-Bulleted"/>
      </w:pPr>
      <w:r>
        <w:t>Fiduciary Liability</w:t>
      </w:r>
    </w:p>
    <w:p w14:paraId="4055A101" w14:textId="77777777" w:rsidR="005D2FE7" w:rsidRDefault="005D2FE7" w:rsidP="00706B0B">
      <w:pPr>
        <w:pStyle w:val="1-Bulleted"/>
      </w:pPr>
      <w:r>
        <w:t>Flood</w:t>
      </w:r>
    </w:p>
    <w:p w14:paraId="300E8A8A" w14:textId="77777777" w:rsidR="005D2FE7" w:rsidRDefault="005D2FE7" w:rsidP="00706B0B">
      <w:pPr>
        <w:pStyle w:val="1-Bulleted"/>
      </w:pPr>
      <w:r>
        <w:t>Foreign Liability or Travel Insurance</w:t>
      </w:r>
    </w:p>
    <w:p w14:paraId="38E5AE8B" w14:textId="77777777" w:rsidR="005D2FE7" w:rsidRDefault="005D2FE7" w:rsidP="00706B0B">
      <w:pPr>
        <w:pStyle w:val="1-Bulleted"/>
      </w:pPr>
      <w:r>
        <w:t>Group Excess</w:t>
      </w:r>
    </w:p>
    <w:p w14:paraId="5E65DF3D" w14:textId="77777777" w:rsidR="005D2FE7" w:rsidRDefault="005D2FE7" w:rsidP="00706B0B">
      <w:pPr>
        <w:pStyle w:val="1-Bulleted"/>
      </w:pPr>
      <w:r>
        <w:t>Higher Liability Limits</w:t>
      </w:r>
    </w:p>
    <w:p w14:paraId="053211B6" w14:textId="77777777" w:rsidR="005D2FE7" w:rsidRDefault="005D2FE7" w:rsidP="00706B0B">
      <w:pPr>
        <w:pStyle w:val="1-Bulleted"/>
      </w:pPr>
      <w:r>
        <w:t>Inland Marine</w:t>
      </w:r>
    </w:p>
    <w:p w14:paraId="6CDE31D4" w14:textId="77777777" w:rsidR="005D2FE7" w:rsidRDefault="005D2FE7" w:rsidP="00706B0B">
      <w:pPr>
        <w:pStyle w:val="1-Bulleted"/>
      </w:pPr>
      <w:r>
        <w:t>Kidnap and Extortion</w:t>
      </w:r>
    </w:p>
    <w:p w14:paraId="232A937E" w14:textId="77777777" w:rsidR="005D2FE7" w:rsidRDefault="005D2FE7" w:rsidP="00706B0B">
      <w:pPr>
        <w:pStyle w:val="1-Bulleted"/>
      </w:pPr>
      <w:r>
        <w:t>Pollution Liability</w:t>
      </w:r>
    </w:p>
    <w:p w14:paraId="33691DD1" w14:textId="77777777" w:rsidR="005D2FE7" w:rsidRDefault="005D2FE7" w:rsidP="00706B0B">
      <w:pPr>
        <w:pStyle w:val="1-Bulleted"/>
      </w:pPr>
      <w:r>
        <w:t>Professional Liability</w:t>
      </w:r>
    </w:p>
    <w:p w14:paraId="62A9BAFB" w14:textId="77777777" w:rsidR="005D2FE7" w:rsidRDefault="005D2FE7" w:rsidP="00706B0B">
      <w:pPr>
        <w:pStyle w:val="1-Bulleted"/>
      </w:pPr>
      <w:r>
        <w:t>Trade Credit</w:t>
      </w:r>
    </w:p>
    <w:p w14:paraId="24772A25" w14:textId="77777777" w:rsidR="005D2FE7" w:rsidRDefault="005D2FE7" w:rsidP="00706B0B">
      <w:pPr>
        <w:pStyle w:val="1-Bulleted"/>
      </w:pPr>
      <w:r>
        <w:t>Transit</w:t>
      </w:r>
    </w:p>
    <w:p w14:paraId="0A9883B1" w14:textId="77777777" w:rsidR="005D2FE7" w:rsidRDefault="005D2FE7" w:rsidP="00706B0B">
      <w:pPr>
        <w:pStyle w:val="1-Bulleted"/>
      </w:pPr>
      <w:r>
        <w:t>Workplace Violence</w:t>
      </w:r>
    </w:p>
    <w:p w14:paraId="32D33C48" w14:textId="77777777" w:rsidR="005D2FE7" w:rsidRPr="00CC2105" w:rsidRDefault="005D2FE7" w:rsidP="00CC2105">
      <w:pPr>
        <w:pStyle w:val="1-BodyText"/>
        <w:sectPr w:rsidR="000E49B8" w:rsidRPr="00CC2105" w:rsidSect="00706B0B">
          <w:pgSz w:w="12240" w:h="15840"/>
          <w:pgMar w:top="1440" w:right="1440" w:bottom="1296" w:left="1296" w:header="720" w:footer="720" w:gutter="0"/>
          <w:cols w:space="720"/>
          <w:docGrid w:linePitch="360"/>
        </w:sectPr>
      </w:pPr>
    </w:p>
    <w:p w14:paraId="011C7D99" w14:textId="77777777" w:rsidR="005D2FE7" w:rsidRDefault="005D2FE7" w:rsidP="00F16298">
      <w:pPr>
        <w:pStyle w:val="1-PageHeader"/>
      </w:pPr>
      <w:bookmarkStart w:id="7" w:name="_Toc174357016"/>
      <w:r>
        <w:lastRenderedPageBreak/>
        <w:t>Premium Summary</w:t>
      </w:r>
      <w:bookmarkEnd w:id="7"/>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262B2E">
        <w:trPr>
          <w:cnfStyle w:val="100000000000" w:firstRow="1" w:lastRow="0" w:firstColumn="0" w:lastColumn="0" w:oddVBand="0" w:evenVBand="0" w:oddHBand="0" w:evenHBand="0" w:firstRowFirstColumn="0" w:firstRowLastColumn="0" w:lastRowFirstColumn="0" w:lastRowLastColumn="0"/>
        </w:trPr>
        <w:tc>
          <w:tcPr>
            <w:tcW w:w="4060" w:type="dxa"/>
            <w:vAlign w:val="center"/>
            <w:hideMark/>
          </w:tcPr>
          <w:p w14:paraId="6AC19C4D" w14:textId="77777777" w:rsidR="005D2FE7" w:rsidRDefault="005D2FE7" w:rsidP="00262B2E">
            <w:pPr>
              <w:pStyle w:val="1-TableHeader"/>
              <w:jc w:val="center"/>
              <w:rPr>
                <w:snapToGrid w:val="0"/>
              </w:rPr>
            </w:pPr>
            <w:r>
              <w:rPr>
                <w:snapToGrid w:val="0"/>
              </w:rPr>
              <w:t>Coverage</w:t>
            </w:r>
          </w:p>
        </w:tc>
        <w:tc>
          <w:tcPr>
            <w:tcW w:w="2717" w:type="dxa"/>
            <w:vAlign w:val="center"/>
            <w:hideMark/>
          </w:tcPr>
          <w:p w14:paraId="209632E1" w14:textId="77777777" w:rsidR="005D2FE7" w:rsidRDefault="005D2FE7" w:rsidP="00262B2E">
            <w:pPr>
              <w:pStyle w:val="1-TableHeader"/>
              <w:jc w:val="center"/>
              <w:rPr>
                <w:snapToGrid w:val="0"/>
              </w:rPr>
            </w:pPr>
            <w:r>
              <w:rPr>
                <w:snapToGrid w:val="0"/>
              </w:rPr>
              <w:t>Expiring Premium</w:t>
            </w:r>
          </w:p>
        </w:tc>
        <w:tc>
          <w:tcPr>
            <w:tcW w:w="2717" w:type="dxa"/>
            <w:vAlign w:val="center"/>
            <w:hideMark/>
          </w:tcPr>
          <w:p w14:paraId="3D2AB3B6" w14:textId="77777777" w:rsidR="005D2FE7" w:rsidRDefault="005D2FE7" w:rsidP="00262B2E">
            <w:pPr>
              <w:pStyle w:val="1-TableHeader"/>
              <w:jc w:val="center"/>
              <w:rPr>
                <w:snapToGrid w:val="0"/>
              </w:rPr>
            </w:pPr>
            <w:r>
              <w:rPr>
                <w:snapToGrid w:val="0"/>
              </w:rPr>
              <w:t>Renewal Premium</w:t>
            </w:r>
          </w:p>
        </w:tc>
      </w:tr>
      <w:tr w:rsidR="006314A0" w14:paraId="4052DBD8" w14:textId="77777777" w:rsidTr="00262B2E">
        <w:tc>
          <w:tcPr>
            <w:tcW w:w="4060" w:type="dxa"/>
            <w:vAlign w:val="center"/>
            <w:hideMark/>
          </w:tcPr>
          <w:p w14:paraId="0568A990" w14:textId="62AA336A" w:rsidR="005D2FE7" w:rsidRDefault="00262B2E" w:rsidP="00262B2E">
            <w:pPr>
              <w:pStyle w:val="1-TableContent"/>
              <w:jc w:val="center"/>
            </w:pPr>
            <w:r>
              <w:rPr>
                <w:noProof/>
              </w:rPr>
              <w:t>General Liability</w:t>
            </w:r>
          </w:p>
        </w:tc>
        <w:tc>
          <w:tcPr>
            <w:tcW w:w="2717" w:type="dxa"/>
            <w:vAlign w:val="center"/>
          </w:tcPr>
          <w:p w14:paraId="1B3DA034" w14:textId="33E7BE8C" w:rsidR="005D2FE7" w:rsidRPr="00634D5C" w:rsidRDefault="00262B2E" w:rsidP="00262B2E">
            <w:pPr>
              <w:pStyle w:val="1-TableContent"/>
              <w:jc w:val="center"/>
            </w:pPr>
            <w:r>
              <w:rPr>
                <w:noProof/>
              </w:rPr>
              <w:t>$64,545</w:t>
            </w:r>
          </w:p>
        </w:tc>
        <w:tc>
          <w:tcPr>
            <w:tcW w:w="2717" w:type="dxa"/>
            <w:vAlign w:val="center"/>
          </w:tcPr>
          <w:p w14:paraId="2637A8C9" w14:textId="0EED1D38" w:rsidR="005D2FE7" w:rsidRPr="00634D5C" w:rsidRDefault="00262B2E" w:rsidP="00262B2E">
            <w:pPr>
              <w:pStyle w:val="1-TableContent"/>
              <w:jc w:val="center"/>
            </w:pPr>
            <w:r>
              <w:t>$64,638.46</w:t>
            </w:r>
          </w:p>
        </w:tc>
      </w:tr>
      <w:tr w:rsidR="006314A0" w14:paraId="6890EE05" w14:textId="77777777" w:rsidTr="00262B2E">
        <w:tc>
          <w:tcPr>
            <w:tcW w:w="4060" w:type="dxa"/>
            <w:vAlign w:val="center"/>
            <w:hideMark/>
          </w:tcPr>
          <w:p w14:paraId="45C8C97B" w14:textId="4247E444" w:rsidR="005D2FE7" w:rsidRDefault="00262B2E" w:rsidP="00262B2E">
            <w:pPr>
              <w:pStyle w:val="1-TableContent"/>
              <w:jc w:val="center"/>
            </w:pPr>
            <w:r>
              <w:rPr>
                <w:rFonts w:hint="eastAsia"/>
                <w:noProof/>
              </w:rPr>
              <w:t>Excess Liability</w:t>
            </w:r>
          </w:p>
        </w:tc>
        <w:tc>
          <w:tcPr>
            <w:tcW w:w="2717" w:type="dxa"/>
            <w:vAlign w:val="center"/>
          </w:tcPr>
          <w:p w14:paraId="42E64F9F" w14:textId="08A3A7D0" w:rsidR="005D2FE7" w:rsidRPr="00634D5C" w:rsidRDefault="00262B2E" w:rsidP="00262B2E">
            <w:pPr>
              <w:pStyle w:val="1-TableContent"/>
              <w:jc w:val="center"/>
            </w:pPr>
            <w:r>
              <w:rPr>
                <w:rFonts w:hint="eastAsia"/>
                <w:noProof/>
              </w:rPr>
              <w:t>$</w:t>
            </w:r>
            <w:r>
              <w:rPr>
                <w:noProof/>
              </w:rPr>
              <w:t>18,283</w:t>
            </w:r>
          </w:p>
        </w:tc>
        <w:tc>
          <w:tcPr>
            <w:tcW w:w="2717" w:type="dxa"/>
            <w:vAlign w:val="center"/>
          </w:tcPr>
          <w:p w14:paraId="18895BBC" w14:textId="15A5A9E0" w:rsidR="005D2FE7" w:rsidRPr="00634D5C" w:rsidRDefault="00262B2E" w:rsidP="00262B2E">
            <w:pPr>
              <w:pStyle w:val="1-TableContent"/>
              <w:jc w:val="center"/>
            </w:pPr>
            <w:r>
              <w:t>$19,430.87</w:t>
            </w:r>
          </w:p>
        </w:tc>
      </w:tr>
      <w:tr w:rsidR="006314A0" w14:paraId="58307EA8" w14:textId="77777777" w:rsidTr="00262B2E">
        <w:tc>
          <w:tcPr>
            <w:tcW w:w="4060" w:type="dxa"/>
            <w:vAlign w:val="center"/>
            <w:hideMark/>
          </w:tcPr>
          <w:p w14:paraId="1B0834E6" w14:textId="502EEC86" w:rsidR="005D2FE7" w:rsidRDefault="00262B2E" w:rsidP="00262B2E">
            <w:pPr>
              <w:pStyle w:val="1-TableContent"/>
              <w:jc w:val="center"/>
            </w:pPr>
            <w:r>
              <w:rPr>
                <w:noProof/>
              </w:rPr>
              <w:t>Builders Risk</w:t>
            </w:r>
          </w:p>
        </w:tc>
        <w:tc>
          <w:tcPr>
            <w:tcW w:w="2717" w:type="dxa"/>
            <w:vAlign w:val="center"/>
          </w:tcPr>
          <w:p w14:paraId="24E2116E" w14:textId="419914A0" w:rsidR="005D2FE7" w:rsidRPr="00634D5C" w:rsidRDefault="00262B2E" w:rsidP="00262B2E">
            <w:pPr>
              <w:pStyle w:val="1-TableContent"/>
              <w:jc w:val="center"/>
            </w:pPr>
            <w:r>
              <w:rPr>
                <w:noProof/>
              </w:rPr>
              <w:t>$12,900</w:t>
            </w:r>
          </w:p>
        </w:tc>
        <w:tc>
          <w:tcPr>
            <w:tcW w:w="2717" w:type="dxa"/>
            <w:vAlign w:val="center"/>
          </w:tcPr>
          <w:p w14:paraId="0FC37371" w14:textId="55DE680D" w:rsidR="005D2FE7" w:rsidRPr="00634D5C" w:rsidRDefault="005D2FE7" w:rsidP="00262B2E">
            <w:pPr>
              <w:pStyle w:val="1-TableContent"/>
              <w:jc w:val="center"/>
            </w:pPr>
            <w:r>
              <w:t>$14,100</w:t>
            </w:r>
          </w:p>
        </w:tc>
      </w:tr>
      <w:tr w:rsidR="0091325F" w14:paraId="16F126F4" w14:textId="77777777" w:rsidTr="00262B2E">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vAlign w:val="center"/>
            <w:hideMark/>
          </w:tcPr>
          <w:p w14:paraId="3348AE98" w14:textId="77777777" w:rsidR="005D2FE7" w:rsidRPr="00262B2E" w:rsidRDefault="005D2FE7" w:rsidP="00262B2E">
            <w:pPr>
              <w:pStyle w:val="1-TableContent"/>
              <w:jc w:val="center"/>
              <w:rPr>
                <w:b/>
                <w:sz w:val="22"/>
                <w:szCs w:val="24"/>
              </w:rPr>
            </w:pPr>
            <w:r w:rsidRPr="00262B2E">
              <w:rPr>
                <w:b/>
                <w:sz w:val="22"/>
                <w:szCs w:val="24"/>
              </w:rPr>
              <w:t>Grand Total</w:t>
            </w:r>
          </w:p>
        </w:tc>
        <w:tc>
          <w:tcPr>
            <w:tcW w:w="2717" w:type="dxa"/>
            <w:shd w:val="clear" w:color="auto" w:fill="auto"/>
            <w:vAlign w:val="center"/>
          </w:tcPr>
          <w:p w14:paraId="065EBE2F" w14:textId="072B4938" w:rsidR="005D2FE7" w:rsidRPr="00262B2E" w:rsidRDefault="00262B2E" w:rsidP="00262B2E">
            <w:pPr>
              <w:pStyle w:val="1-TableContent"/>
              <w:jc w:val="center"/>
              <w:rPr>
                <w:b/>
                <w:sz w:val="22"/>
                <w:szCs w:val="24"/>
              </w:rPr>
            </w:pPr>
            <w:r>
              <w:rPr>
                <w:b/>
                <w:sz w:val="22"/>
                <w:szCs w:val="24"/>
              </w:rPr>
              <w:t>$95,728</w:t>
            </w:r>
          </w:p>
        </w:tc>
        <w:tc>
          <w:tcPr>
            <w:tcW w:w="2717" w:type="dxa"/>
            <w:shd w:val="clear" w:color="auto" w:fill="auto"/>
            <w:vAlign w:val="center"/>
          </w:tcPr>
          <w:p w14:paraId="7BB2D70E" w14:textId="7B5B0CB3" w:rsidR="005D2FE7" w:rsidRPr="00262B2E" w:rsidRDefault="005D2FE7" w:rsidP="00262B2E">
            <w:pPr>
              <w:pStyle w:val="1-TableContent"/>
              <w:jc w:val="center"/>
              <w:rPr>
                <w:b/>
                <w:sz w:val="22"/>
                <w:szCs w:val="24"/>
              </w:rPr>
            </w:pPr>
            <w:r>
              <w:rPr>
                <w:b/>
                <w:sz w:val="22"/>
                <w:szCs w:val="24"/>
              </w:rPr>
              <w:t>$98,169.33</w:t>
            </w:r>
          </w:p>
        </w:tc>
      </w:tr>
    </w:tbl>
    <w:p w14:paraId="3C7023A6" w14:textId="77777777" w:rsidR="005D2FE7" w:rsidRDefault="005D2FE7" w:rsidP="006314A0">
      <w:pPr>
        <w:pStyle w:val="1-TableContent"/>
      </w:pPr>
    </w:p>
    <w:p w14:paraId="35147C4F" w14:textId="77777777" w:rsidR="005D2FE7" w:rsidRDefault="005D2FE7"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517"/>
      </w:tblGrid>
      <w:tr w:rsidR="00262B2E" w14:paraId="509A84F8" w14:textId="62E01586" w:rsidTr="007114F6">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6DF1B6D7" w14:textId="77777777" w:rsidR="00262B2E" w:rsidRDefault="00262B2E" w:rsidP="00262B2E">
            <w:pPr>
              <w:pStyle w:val="1-TableHeader"/>
              <w:jc w:val="center"/>
              <w:rPr>
                <w:snapToGrid w:val="0"/>
              </w:rPr>
            </w:pPr>
            <w:r>
              <w:rPr>
                <w:snapToGrid w:val="0"/>
              </w:rPr>
              <w:t>Down Payment Amount</w:t>
            </w:r>
          </w:p>
        </w:tc>
        <w:tc>
          <w:tcPr>
            <w:tcW w:w="3765" w:type="dxa"/>
            <w:vAlign w:val="center"/>
            <w:hideMark/>
          </w:tcPr>
          <w:p w14:paraId="6D0055A2" w14:textId="77777777" w:rsidR="00262B2E" w:rsidRDefault="00262B2E" w:rsidP="00262B2E">
            <w:pPr>
              <w:pStyle w:val="1-TableHeader"/>
              <w:jc w:val="center"/>
              <w:rPr>
                <w:snapToGrid w:val="0"/>
              </w:rPr>
            </w:pPr>
            <w:r>
              <w:rPr>
                <w:snapToGrid w:val="0"/>
              </w:rPr>
              <w:br/>
              <w:t>Check Payable to</w:t>
            </w:r>
          </w:p>
        </w:tc>
        <w:tc>
          <w:tcPr>
            <w:tcW w:w="1517" w:type="dxa"/>
            <w:vAlign w:val="center"/>
            <w:hideMark/>
          </w:tcPr>
          <w:p w14:paraId="40E207AF" w14:textId="77777777" w:rsidR="00262B2E" w:rsidRDefault="00262B2E" w:rsidP="00262B2E">
            <w:pPr>
              <w:pStyle w:val="1-TableHeader"/>
              <w:ind w:left="-58"/>
              <w:jc w:val="center"/>
              <w:rPr>
                <w:snapToGrid w:val="0"/>
              </w:rPr>
            </w:pPr>
            <w:r>
              <w:rPr>
                <w:snapToGrid w:val="0"/>
              </w:rPr>
              <w:t># of Installments</w:t>
            </w:r>
          </w:p>
        </w:tc>
        <w:tc>
          <w:tcPr>
            <w:tcW w:w="1517" w:type="dxa"/>
          </w:tcPr>
          <w:p w14:paraId="49A6AB3E" w14:textId="3178DC39" w:rsidR="00262B2E" w:rsidRDefault="00262B2E" w:rsidP="00262B2E">
            <w:pPr>
              <w:pStyle w:val="1-TableHeader"/>
              <w:ind w:left="-58"/>
              <w:jc w:val="center"/>
              <w:rPr>
                <w:snapToGrid w:val="0"/>
              </w:rPr>
            </w:pPr>
            <w:r>
              <w:rPr>
                <w:snapToGrid w:val="0"/>
              </w:rPr>
              <w:t>Installment Fee</w:t>
            </w:r>
          </w:p>
        </w:tc>
      </w:tr>
      <w:tr w:rsidR="00262B2E" w14:paraId="0C7AB9EE" w14:textId="1A044324" w:rsidTr="007114F6">
        <w:tc>
          <w:tcPr>
            <w:tcW w:w="2598" w:type="dxa"/>
            <w:vAlign w:val="center"/>
            <w:hideMark/>
          </w:tcPr>
          <w:p w14:paraId="52EC062B" w14:textId="3E80B9D8" w:rsidR="00262B2E" w:rsidRDefault="005D2FE7" w:rsidP="00262B2E">
            <w:pPr>
              <w:pStyle w:val="1-TableContent"/>
              <w:jc w:val="center"/>
              <w:rPr>
                <w:rFonts w:eastAsia="Calibri"/>
              </w:rPr>
            </w:pPr>
            <w:r>
              <w:rPr>
                <w:rFonts w:eastAsia="Calibri"/>
              </w:rPr>
              <w:t>$98,169.33</w:t>
            </w:r>
          </w:p>
        </w:tc>
        <w:tc>
          <w:tcPr>
            <w:tcW w:w="3765" w:type="dxa"/>
            <w:vAlign w:val="center"/>
          </w:tcPr>
          <w:p w14:paraId="43B584ED" w14:textId="2B614499" w:rsidR="00262B2E" w:rsidRDefault="00262B2E" w:rsidP="00262B2E">
            <w:pPr>
              <w:pStyle w:val="1-TableContent"/>
              <w:jc w:val="center"/>
            </w:pPr>
            <w:r>
              <w:t>Swingle Collins &amp; Associates</w:t>
            </w:r>
          </w:p>
        </w:tc>
        <w:tc>
          <w:tcPr>
            <w:tcW w:w="1517" w:type="dxa"/>
            <w:vAlign w:val="center"/>
          </w:tcPr>
          <w:p w14:paraId="25B941C1" w14:textId="4D916099" w:rsidR="00262B2E" w:rsidRDefault="00262B2E" w:rsidP="00262B2E">
            <w:pPr>
              <w:pStyle w:val="1-TableContent"/>
              <w:jc w:val="center"/>
            </w:pPr>
            <w:r>
              <w:t>1</w:t>
            </w:r>
          </w:p>
        </w:tc>
        <w:tc>
          <w:tcPr>
            <w:tcW w:w="1517" w:type="dxa"/>
          </w:tcPr>
          <w:p w14:paraId="309078D9" w14:textId="2FBCDC1F" w:rsidR="00262B2E" w:rsidRDefault="00262B2E" w:rsidP="00262B2E">
            <w:pPr>
              <w:pStyle w:val="1-TableContent"/>
              <w:jc w:val="center"/>
            </w:pPr>
            <w:r>
              <w:t>N/A</w:t>
            </w:r>
          </w:p>
        </w:tc>
      </w:tr>
    </w:tbl>
    <w:p w14:paraId="5B3BA97D" w14:textId="77777777" w:rsidR="005D2FE7" w:rsidRDefault="005D2FE7" w:rsidP="008E169E">
      <w:pPr>
        <w:pStyle w:val="1-BodyText"/>
      </w:pPr>
    </w:p>
    <w:p w14:paraId="1AE20BEF" w14:textId="04A543D0" w:rsidR="005D2FE7" w:rsidRPr="00F14F0A" w:rsidRDefault="005D2FE7" w:rsidP="00F14F0A">
      <w:pPr>
        <w:pStyle w:val="1-TableContent"/>
        <w:jc w:val="center"/>
        <w:rPr>
          <w:i/>
        </w:rPr>
      </w:pPr>
      <w:r w:rsidRPr="00F14F0A">
        <w:rPr>
          <w:i/>
        </w:rPr>
        <w:t xml:space="preserve">This proposal is </w:t>
      </w:r>
      <w:r w:rsidRPr="00F14F0A">
        <w:rPr>
          <w:i/>
        </w:rPr>
        <w:t>provided as an overview of your policy. You must refer to the provisions found in your policy for the details of your coverage, terms, conditions, and exclusions that apply.</w:t>
      </w:r>
    </w:p>
    <w:p w14:paraId="65ACE752" w14:textId="77777777" w:rsidR="005D2FE7" w:rsidRPr="00923901" w:rsidRDefault="005D2FE7" w:rsidP="006314A0">
      <w:pPr>
        <w:pStyle w:val="1-TableContent"/>
        <w:sectPr w:rsidR="000E49B8" w:rsidRPr="00923901" w:rsidSect="000F590F">
          <w:pgSz w:w="12240" w:h="15840" w:code="1"/>
          <w:pgMar w:top="1440" w:right="1440" w:bottom="1296" w:left="1296" w:header="720" w:footer="720" w:gutter="0"/>
          <w:cols w:space="720"/>
          <w:docGrid w:linePitch="360"/>
        </w:sectPr>
      </w:pPr>
    </w:p>
    <w:p w14:paraId="2F7B008C" w14:textId="7B4DB423" w:rsidR="005D2FE7" w:rsidRDefault="005D2FE7" w:rsidP="000A19C2">
      <w:pPr>
        <w:pStyle w:val="1-PageHeader"/>
      </w:pPr>
      <w:bookmarkStart w:id="8" w:name="_Toc174357017"/>
      <w:r>
        <w:lastRenderedPageBreak/>
        <w:t>We’re Here for You 24/7</w:t>
      </w:r>
      <w:bookmarkEnd w:id="8"/>
    </w:p>
    <w:p w14:paraId="71DF8EAB" w14:textId="5F101687" w:rsidR="005D2FE7" w:rsidRDefault="005D2FE7"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5D2FE7" w:rsidRDefault="005D2FE7" w:rsidP="006D66A8">
      <w:pPr>
        <w:pStyle w:val="1-BodyText"/>
      </w:pPr>
    </w:p>
    <w:p w14:paraId="15E571E0" w14:textId="51CFE2CF" w:rsidR="005D2FE7" w:rsidRDefault="005D2FE7" w:rsidP="006D66A8">
      <w:pPr>
        <w:pStyle w:val="1-BodyText"/>
      </w:pPr>
      <w:r>
        <w:t>Whether at your office, at home, or on the road you can log into your account anytime, anywhere to:</w:t>
      </w:r>
    </w:p>
    <w:p w14:paraId="4D8C83D0" w14:textId="77777777" w:rsidR="005D2FE7" w:rsidRDefault="005D2FE7" w:rsidP="006D66A8">
      <w:pPr>
        <w:pStyle w:val="1-BodyText"/>
      </w:pPr>
    </w:p>
    <w:p w14:paraId="1E4E675C" w14:textId="77777777" w:rsidR="005D2FE7" w:rsidRDefault="005D2FE7" w:rsidP="006D66A8">
      <w:pPr>
        <w:pStyle w:val="1-Bulleted"/>
      </w:pPr>
      <w:r>
        <w:t>Review your coverage and current policy information.</w:t>
      </w:r>
    </w:p>
    <w:p w14:paraId="40DFE4C0" w14:textId="77777777" w:rsidR="005D2FE7" w:rsidRDefault="005D2FE7" w:rsidP="006D66A8">
      <w:pPr>
        <w:pStyle w:val="1-Bulleted"/>
      </w:pPr>
      <w:r>
        <w:t>Request changes to your policies or contact information.</w:t>
      </w:r>
    </w:p>
    <w:p w14:paraId="685779A8" w14:textId="77777777" w:rsidR="005D2FE7" w:rsidRDefault="005D2FE7" w:rsidP="006D66A8">
      <w:pPr>
        <w:pStyle w:val="1-Bulleted"/>
      </w:pPr>
      <w:r>
        <w:t>Create and send certificates of insurance and auto ID cards on demand.</w:t>
      </w:r>
    </w:p>
    <w:p w14:paraId="7EE30F0C" w14:textId="77777777" w:rsidR="005D2FE7" w:rsidRDefault="005D2FE7" w:rsidP="006D66A8">
      <w:pPr>
        <w:pStyle w:val="1-Bulleted"/>
      </w:pPr>
      <w:r>
        <w:t xml:space="preserve">Report a claim or loss </w:t>
      </w:r>
    </w:p>
    <w:p w14:paraId="67C54A93" w14:textId="77777777" w:rsidR="005D2FE7" w:rsidRDefault="005D2FE7" w:rsidP="006D66A8">
      <w:pPr>
        <w:pStyle w:val="1-BodyText"/>
      </w:pPr>
    </w:p>
    <w:p w14:paraId="5525F720" w14:textId="43E46EFC" w:rsidR="005D2FE7" w:rsidRPr="00AE282A" w:rsidRDefault="005D2FE7" w:rsidP="006D66A8">
      <w:pPr>
        <w:pStyle w:val="1-BodyText"/>
        <w:rPr>
          <w:rFonts w:eastAsia="Times New Roman"/>
        </w:rPr>
      </w:pPr>
      <w:r>
        <w:t xml:space="preserve">Your time is valuable. Our goal is to help you quickly and easily get the information or resources you need, whether you’re dealing with us in person, on the </w:t>
      </w:r>
      <w:r>
        <w:t>phone or online</w:t>
      </w:r>
    </w:p>
    <w:p w14:paraId="53165030" w14:textId="1B8173DB" w:rsidR="005D2FE7" w:rsidRDefault="005D2FE7"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6" name="e43858da-055e-412c-b512-8abfd784a6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0E49B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5" name="a2d40205-13af-4b1b-8dee-e75530c8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1725326088">
    <w:abstractNumId w:val="8"/>
  </w:num>
  <w:num w:numId="5" w16cid:durableId="1801147638">
    <w:abstractNumId w:val="15"/>
  </w:num>
  <w:num w:numId="6" w16cid:durableId="1765804499">
    <w:abstractNumId w:val="15"/>
  </w:num>
  <w:num w:numId="7" w16cid:durableId="2130970546">
    <w:abstractNumId w:val="1"/>
  </w:num>
  <w:num w:numId="8" w16cid:durableId="1720518028">
    <w:abstractNumId w:val="8"/>
  </w:num>
  <w:num w:numId="9" w16cid:durableId="819031616">
    <w:abstractNumId w:val="8"/>
  </w:num>
  <w:num w:numId="10" w16cid:durableId="1344091797">
    <w:abstractNumId w:val="5"/>
  </w:num>
  <w:num w:numId="11" w16cid:durableId="1278759463">
    <w:abstractNumId w:val="8"/>
  </w:num>
  <w:num w:numId="12" w16cid:durableId="1946039715">
    <w:abstractNumId w:val="8"/>
  </w:num>
  <w:num w:numId="13" w16cid:durableId="709648128">
    <w:abstractNumId w:val="8"/>
  </w:num>
  <w:num w:numId="14" w16cid:durableId="696780203">
    <w:abstractNumId w:val="8"/>
  </w:num>
  <w:num w:numId="15" w16cid:durableId="1547378367">
    <w:abstractNumId w:val="8"/>
  </w:num>
  <w:num w:numId="16" w16cid:durableId="1625232941">
    <w:abstractNumId w:val="10"/>
  </w:num>
  <w:num w:numId="17" w16cid:durableId="414673339">
    <w:abstractNumId w:val="11"/>
  </w:num>
  <w:num w:numId="18" w16cid:durableId="822623783">
    <w:abstractNumId w:val="16"/>
  </w:num>
  <w:num w:numId="19" w16cid:durableId="120073355">
    <w:abstractNumId w:val="12"/>
  </w:num>
  <w:num w:numId="20" w16cid:durableId="1375470754">
    <w:abstractNumId w:val="8"/>
  </w:num>
  <w:num w:numId="21" w16cid:durableId="1952123759">
    <w:abstractNumId w:val="8"/>
  </w:num>
  <w:num w:numId="22" w16cid:durableId="523859986">
    <w:abstractNumId w:val="6"/>
  </w:num>
  <w:num w:numId="23" w16cid:durableId="964625339">
    <w:abstractNumId w:val="7"/>
  </w:num>
  <w:num w:numId="24" w16cid:durableId="2000231295">
    <w:abstractNumId w:val="8"/>
  </w:num>
  <w:num w:numId="25" w16cid:durableId="2036810801">
    <w:abstractNumId w:val="8"/>
  </w:num>
  <w:num w:numId="26" w16cid:durableId="1105687567">
    <w:abstractNumId w:val="6"/>
  </w:num>
  <w:num w:numId="27" w16cid:durableId="294675938">
    <w:abstractNumId w:val="7"/>
  </w:num>
  <w:num w:numId="28" w16cid:durableId="619075402">
    <w:abstractNumId w:val="8"/>
  </w:num>
  <w:num w:numId="29" w16cid:durableId="475730365">
    <w:abstractNumId w:val="13"/>
  </w:num>
  <w:num w:numId="30" w16cid:durableId="347830095">
    <w:abstractNumId w:val="14"/>
  </w:num>
  <w:num w:numId="31" w16cid:durableId="1367876417">
    <w:abstractNumId w:val="9"/>
  </w:num>
  <w:num w:numId="32" w16cid:durableId="241108197">
    <w:abstractNumId w:val="9"/>
  </w:num>
  <w:num w:numId="33" w16cid:durableId="1117138502">
    <w:abstractNumId w:val="3"/>
  </w:num>
  <w:num w:numId="34" w16cid:durableId="1029381368">
    <w:abstractNumId w:val="4"/>
  </w:num>
  <w:num w:numId="35" w16cid:durableId="267934437">
    <w:abstractNumId w:val="0"/>
  </w:num>
  <w:num w:numId="36" w16cid:durableId="9646791">
    <w:abstractNumId w:val="2"/>
  </w:num>
  <w:num w:numId="37" w16cid:durableId="105973359">
    <w:abstractNumId w:val="8"/>
  </w:num>
  <w:num w:numId="38" w16cid:durableId="242645083">
    <w:abstractNumId w:val="5"/>
  </w:num>
  <w:num w:numId="39" w16cid:durableId="14501292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attachedTemplate r:id="rId1"/>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356EE"/>
    <w:rsid w:val="00247D1C"/>
    <w:rsid w:val="00254F22"/>
    <w:rsid w:val="00262B2E"/>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7429"/>
    <w:rsid w:val="004646C7"/>
    <w:rsid w:val="00490473"/>
    <w:rsid w:val="004F6B59"/>
    <w:rsid w:val="00553593"/>
    <w:rsid w:val="005938CC"/>
    <w:rsid w:val="005A4FAD"/>
    <w:rsid w:val="005B7FA6"/>
    <w:rsid w:val="005D2FE7"/>
    <w:rsid w:val="00651811"/>
    <w:rsid w:val="00655B77"/>
    <w:rsid w:val="00670A17"/>
    <w:rsid w:val="00670A4D"/>
    <w:rsid w:val="007959D8"/>
    <w:rsid w:val="007D63E9"/>
    <w:rsid w:val="00807DD4"/>
    <w:rsid w:val="008143D1"/>
    <w:rsid w:val="008434B4"/>
    <w:rsid w:val="00844CE0"/>
    <w:rsid w:val="00894C23"/>
    <w:rsid w:val="00896602"/>
    <w:rsid w:val="008C0C63"/>
    <w:rsid w:val="008C2172"/>
    <w:rsid w:val="008C7A05"/>
    <w:rsid w:val="0097428F"/>
    <w:rsid w:val="00996E65"/>
    <w:rsid w:val="009C2C67"/>
    <w:rsid w:val="009C5270"/>
    <w:rsid w:val="009D1573"/>
    <w:rsid w:val="009D7F22"/>
    <w:rsid w:val="009E4FEC"/>
    <w:rsid w:val="009F2D66"/>
    <w:rsid w:val="00A7382C"/>
    <w:rsid w:val="00A9443F"/>
    <w:rsid w:val="00AE677B"/>
    <w:rsid w:val="00B257EE"/>
    <w:rsid w:val="00B57763"/>
    <w:rsid w:val="00B66258"/>
    <w:rsid w:val="00BD028B"/>
    <w:rsid w:val="00C054F4"/>
    <w:rsid w:val="00C77056"/>
    <w:rsid w:val="00CC5B78"/>
    <w:rsid w:val="00D0182B"/>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paragraph" w:customStyle="1" w:styleId="msonormal0">
    <w:name w:val="msonormal"/>
    <w:basedOn w:val="Normal"/>
    <w:rsid w:val="00773EA9"/>
    <w:pPr>
      <w:spacing w:before="100" w:beforeAutospacing="1" w:after="100" w:afterAutospacing="1" w:line="240" w:lineRule="auto"/>
    </w:pPr>
    <w:rPr>
      <w:rFonts w:ascii="Times New Roman" w:hAnsi="Times New Roman"/>
      <w:sz w:val="24"/>
      <w:szCs w:val="24"/>
    </w:rPr>
  </w:style>
  <w:style w:type="character" w:styleId="UnresolvedMention">
    <w:name w:val="Unresolved Mention"/>
    <w:basedOn w:val="DefaultParagraphFont"/>
    <w:uiPriority w:val="99"/>
    <w:semiHidden/>
    <w:unhideWhenUsed/>
    <w:rsid w:val="00262B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mailto:aselimic@swinglecollins.com"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mailto:kcardwell@swinglecollins.com"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hyperlink" Target="mailto:services@swinglecollins.com" TargetMode="External"/><Relationship Id="rId29"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jp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customXml" Target="../customXml/item4.xml"/><Relationship Id="rId10" Type="http://schemas.openxmlformats.org/officeDocument/2006/relationships/header" Target="header1.xml"/><Relationship Id="rId19" Type="http://schemas.openxmlformats.org/officeDocument/2006/relationships/hyperlink" Target="mailto:jstaggs@swinglecollins.com"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C5092A33-F918-4FAE-9433-6BD4643214F5}"/>
</file>

<file path=customXml/itemProps4.xml><?xml version="1.0" encoding="utf-8"?>
<ds:datastoreItem xmlns:ds="http://schemas.openxmlformats.org/officeDocument/2006/customXml" ds:itemID="{DE0C1309-5C8A-4D43-867B-4749DFE43788}"/>
</file>

<file path=customXml/itemProps5.xml><?xml version="1.0" encoding="utf-8"?>
<ds:datastoreItem xmlns:ds="http://schemas.openxmlformats.org/officeDocument/2006/customXml" ds:itemID="{8F4145CF-7A65-4C90-A0D8-4CFE1B86F92C}"/>
</file>

<file path=docProps/app.xml><?xml version="1.0" encoding="utf-8"?>
<Properties xmlns="http://schemas.openxmlformats.org/officeDocument/2006/extended-properties" xmlns:vt="http://schemas.openxmlformats.org/officeDocument/2006/docPropsVTypes">
  <Template>ASI.SMART.Client.Integration.Word.WordUI</Template>
  <TotalTime>5</TotalTime>
  <Pages>14</Pages>
  <Words>1403</Words>
  <Characters>8000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Jessi Staggs</cp:lastModifiedBy>
  <cp:revision>2</cp:revision>
  <dcterms:created xsi:type="dcterms:W3CDTF">2024-08-15T15:52:00Z</dcterms:created>
  <dcterms:modified xsi:type="dcterms:W3CDTF">2024-08-15T15:52:00Z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